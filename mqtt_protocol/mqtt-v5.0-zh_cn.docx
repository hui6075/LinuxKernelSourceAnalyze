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Default="00224F4C" w:rsidP="008C100C">
      <w:pPr>
        <w:pStyle w:val="a3"/>
        <w:rPr>
          <w:rFonts w:hint="eastAsia"/>
          <w:lang w:eastAsia="zh-CN"/>
        </w:rPr>
      </w:pPr>
      <w:r w:rsidRPr="00E442A0">
        <w:rPr>
          <w:rFonts w:ascii="Arial" w:hAnsi="Arial"/>
          <w:lang w:eastAsia="zh-CN"/>
        </w:rPr>
        <w:t>MQTT</w:t>
      </w:r>
      <w:r>
        <w:rPr>
          <w:lang w:eastAsia="zh-CN"/>
        </w:rPr>
        <w:t xml:space="preserve"> </w:t>
      </w:r>
      <w:r w:rsidR="007E27C7">
        <w:rPr>
          <w:rFonts w:hint="eastAsia"/>
          <w:lang w:eastAsia="zh-CN"/>
        </w:rPr>
        <w:t>协议</w:t>
      </w:r>
      <w:r w:rsidR="009523EF" w:rsidRPr="00B03FF5">
        <w:rPr>
          <w:rFonts w:ascii="Arial" w:hAnsi="Arial"/>
          <w:lang w:eastAsia="zh-CN"/>
        </w:rPr>
        <w:t xml:space="preserve"> </w:t>
      </w:r>
      <w:r w:rsidRPr="00B03FF5">
        <w:rPr>
          <w:rFonts w:ascii="Arial" w:hAnsi="Arial"/>
          <w:lang w:eastAsia="zh-CN"/>
        </w:rPr>
        <w:t>5.0</w:t>
      </w:r>
      <w:r w:rsidR="007E27C7" w:rsidRPr="007E27C7">
        <w:rPr>
          <w:rFonts w:hint="eastAsia"/>
          <w:lang w:eastAsia="zh-CN"/>
        </w:rPr>
        <w:t>中文版</w:t>
      </w:r>
    </w:p>
    <w:p w14:paraId="0A48E8C8" w14:textId="2A21A474" w:rsidR="00E4299F" w:rsidRDefault="00300B7D" w:rsidP="008C100C">
      <w:pPr>
        <w:pStyle w:val="a4"/>
        <w:rPr>
          <w:rFonts w:hint="eastAsia"/>
          <w:lang w:eastAsia="zh-CN"/>
        </w:rPr>
      </w:pPr>
      <w:r>
        <w:rPr>
          <w:rFonts w:ascii="Arial" w:hAnsi="Arial" w:hint="eastAsia"/>
          <w:lang w:eastAsia="zh-CN"/>
        </w:rPr>
        <w:t>委员会规范草案</w:t>
      </w:r>
      <w:r w:rsidR="00B03FBA" w:rsidRPr="00B03FF5">
        <w:rPr>
          <w:rFonts w:ascii="Arial" w:hAnsi="Arial"/>
          <w:lang w:eastAsia="zh-CN"/>
        </w:rPr>
        <w:t xml:space="preserve"> </w:t>
      </w:r>
      <w:r w:rsidR="00224F4C" w:rsidRPr="00B03FF5">
        <w:rPr>
          <w:rFonts w:ascii="Arial" w:hAnsi="Arial"/>
          <w:lang w:eastAsia="zh-CN"/>
        </w:rPr>
        <w:t>0</w:t>
      </w:r>
      <w:r w:rsidR="00917EC9" w:rsidRPr="00B03FF5">
        <w:rPr>
          <w:rFonts w:ascii="Arial" w:hAnsi="Arial"/>
          <w:lang w:eastAsia="zh-CN"/>
        </w:rPr>
        <w:t>2</w:t>
      </w:r>
      <w:r w:rsidR="00224F4C" w:rsidRPr="00B03FF5">
        <w:rPr>
          <w:rFonts w:ascii="Arial" w:hAnsi="Arial"/>
          <w:lang w:eastAsia="zh-CN"/>
        </w:rPr>
        <w:t xml:space="preserve"> /</w:t>
      </w:r>
      <w:r w:rsidR="00224F4C">
        <w:rPr>
          <w:lang w:eastAsia="zh-CN"/>
        </w:rPr>
        <w:br/>
      </w:r>
      <w:r w:rsidR="00B03FF5" w:rsidRPr="00300B7D">
        <w:rPr>
          <w:rFonts w:ascii="Arial" w:hAnsi="Arial"/>
          <w:lang w:eastAsia="zh-CN"/>
        </w:rPr>
        <w:t>公开</w:t>
      </w:r>
      <w:r w:rsidR="001B194E">
        <w:rPr>
          <w:rFonts w:ascii="Arial" w:hAnsi="Arial" w:hint="eastAsia"/>
          <w:lang w:eastAsia="zh-CN"/>
        </w:rPr>
        <w:t>评审</w:t>
      </w:r>
      <w:r w:rsidR="00B03FF5" w:rsidRPr="00300B7D">
        <w:rPr>
          <w:rFonts w:ascii="Arial" w:hAnsi="Arial"/>
          <w:lang w:eastAsia="zh-CN"/>
        </w:rPr>
        <w:t>草案</w:t>
      </w:r>
      <w:r w:rsidR="00224F4C" w:rsidRPr="00300B7D">
        <w:rPr>
          <w:rFonts w:ascii="Arial" w:hAnsi="Arial"/>
          <w:lang w:eastAsia="zh-CN"/>
        </w:rPr>
        <w:t xml:space="preserve"> 0</w:t>
      </w:r>
      <w:r w:rsidR="00917EC9" w:rsidRPr="00300B7D">
        <w:rPr>
          <w:rFonts w:ascii="Arial" w:hAnsi="Arial"/>
          <w:lang w:eastAsia="zh-CN"/>
        </w:rPr>
        <w:t>2</w:t>
      </w:r>
    </w:p>
    <w:p w14:paraId="2A170032" w14:textId="610790D6" w:rsidR="00286EC7" w:rsidRPr="00B03FF5" w:rsidRDefault="00197607" w:rsidP="008C100C">
      <w:pPr>
        <w:pStyle w:val="a4"/>
        <w:rPr>
          <w:rFonts w:ascii="Arial" w:hAnsi="Arial"/>
          <w:lang w:eastAsia="zh-CN"/>
        </w:rPr>
      </w:pPr>
      <w:r w:rsidRPr="00B03FF5">
        <w:rPr>
          <w:rFonts w:ascii="Arial" w:hAnsi="Arial"/>
          <w:lang w:eastAsia="zh-CN"/>
        </w:rPr>
        <w:t>2017</w:t>
      </w:r>
      <w:r w:rsidR="007E27C7" w:rsidRPr="00B03FF5">
        <w:rPr>
          <w:rFonts w:ascii="Arial" w:hAnsi="Arial"/>
          <w:lang w:eastAsia="zh-CN"/>
        </w:rPr>
        <w:t>年</w:t>
      </w:r>
      <w:r w:rsidR="007E27C7" w:rsidRPr="00B03FF5">
        <w:rPr>
          <w:rFonts w:ascii="Arial" w:hAnsi="Arial"/>
          <w:lang w:eastAsia="zh-CN"/>
        </w:rPr>
        <w:t>10</w:t>
      </w:r>
      <w:r w:rsidR="007E27C7" w:rsidRPr="00B03FF5">
        <w:rPr>
          <w:rFonts w:ascii="Arial" w:hAnsi="Arial"/>
          <w:lang w:eastAsia="zh-CN"/>
        </w:rPr>
        <w:t>月</w:t>
      </w:r>
      <w:r w:rsidR="007E27C7" w:rsidRPr="00B03FF5">
        <w:rPr>
          <w:rFonts w:ascii="Arial" w:hAnsi="Arial"/>
          <w:lang w:eastAsia="zh-CN"/>
        </w:rPr>
        <w:t>26</w:t>
      </w:r>
      <w:r w:rsidR="007E27C7" w:rsidRPr="00B03FF5">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Default="007E27C7" w:rsidP="00D54431">
      <w:pPr>
        <w:pStyle w:val="Titlepageinfo"/>
        <w:rPr>
          <w:rFonts w:hint="eastAsia"/>
          <w:lang w:eastAsia="zh-CN"/>
        </w:rPr>
      </w:pPr>
      <w:r w:rsidRPr="007E27C7">
        <w:rPr>
          <w:rFonts w:ascii="黑体" w:hAnsi="黑体" w:hint="eastAsia"/>
          <w:lang w:eastAsia="zh-CN"/>
        </w:rPr>
        <w:t>当前版本：</w:t>
      </w:r>
    </w:p>
    <w:p w14:paraId="7A5F00E8" w14:textId="2C815527" w:rsidR="00D54431" w:rsidRPr="005B2A7F" w:rsidRDefault="008F2AD7"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(Authoritative)</w:t>
      </w:r>
    </w:p>
    <w:p w14:paraId="29B2BEF1" w14:textId="014F360A" w:rsidR="00FC06F0" w:rsidRPr="005B2A7F" w:rsidRDefault="008F2AD7"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8F2AD7"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8F2AD7"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8F2AD7"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8F2AD7"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8F2AD7"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8F2AD7"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8F2AD7"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8F2AD7"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3948AB">
      <w:pPr>
        <w:pStyle w:val="RelatedWork"/>
        <w:numPr>
          <w:ilvl w:val="0"/>
          <w:numId w:val="68"/>
        </w:numPr>
        <w:ind w:firstLine="0"/>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B053C7">
          <w:rPr>
            <w:rStyle w:val="a5"/>
            <w:rFonts w:ascii="Arial" w:hAnsi="Arial"/>
            <w:lang w:eastAsia="zh-CN"/>
          </w:rPr>
          <w:t>http://docs.oasis-open.org/mqtt/mqtt-nist-cybersecurity/v1.0/mqtt-nist-cybersecurity-v1.0.html</w:t>
        </w:r>
      </w:hyperlink>
      <w:r w:rsidR="00644BA0" w:rsidRPr="00B053C7">
        <w:rPr>
          <w:rStyle w:val="a5"/>
          <w:rFonts w:ascii="Arial" w:hAnsi="Arial"/>
          <w:lang w:eastAsia="zh-CN"/>
        </w:rPr>
        <w:t>.</w:t>
      </w:r>
    </w:p>
    <w:p w14:paraId="1E41A758" w14:textId="78883E86" w:rsidR="009C7DCE" w:rsidRDefault="007E27C7" w:rsidP="008C100C">
      <w:pPr>
        <w:pStyle w:val="Titlepageinfo"/>
        <w:rPr>
          <w:rFonts w:hint="eastAsia"/>
          <w:lang w:eastAsia="zh-CN"/>
        </w:rPr>
      </w:pPr>
      <w:r>
        <w:rPr>
          <w:rFonts w:hint="eastAsia"/>
          <w:lang w:eastAsia="zh-CN"/>
        </w:rPr>
        <w:t>摘要：</w:t>
      </w:r>
    </w:p>
    <w:p w14:paraId="1E79E269" w14:textId="4E8EE26F" w:rsidR="006C1DD5" w:rsidRPr="0018596A" w:rsidRDefault="00C61231" w:rsidP="006C1DD5">
      <w:pPr>
        <w:pStyle w:val="Abstract"/>
        <w:rPr>
          <w:rFonts w:ascii="Arial" w:hAnsi="Arial"/>
          <w:lang w:eastAsia="zh-CN"/>
        </w:rPr>
      </w:pPr>
      <w:r w:rsidRPr="0018596A">
        <w:rPr>
          <w:rFonts w:ascii="Arial" w:hAnsi="Arial"/>
          <w:lang w:eastAsia="zh-CN"/>
        </w:rPr>
        <w:t xml:space="preserve">MQTT </w:t>
      </w:r>
      <w:r w:rsidRPr="0018596A">
        <w:rPr>
          <w:rFonts w:ascii="Arial" w:hAnsi="Arial"/>
          <w:lang w:eastAsia="zh-CN"/>
        </w:rPr>
        <w:t>是一个客户端服务端架构的发布</w:t>
      </w:r>
      <w:r w:rsidRPr="0018596A">
        <w:rPr>
          <w:rFonts w:ascii="Arial" w:hAnsi="Arial"/>
          <w:lang w:eastAsia="zh-CN"/>
        </w:rPr>
        <w:t>/</w:t>
      </w:r>
      <w:r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Pr="0018596A">
        <w:rPr>
          <w:rFonts w:ascii="Arial" w:hAnsi="Arial"/>
          <w:lang w:eastAsia="zh-CN"/>
        </w:rPr>
        <w:lastRenderedPageBreak/>
        <w:t>机器与机器的通信（</w:t>
      </w:r>
      <w:r w:rsidRPr="0018596A">
        <w:rPr>
          <w:rFonts w:ascii="Arial" w:hAnsi="Arial"/>
          <w:lang w:eastAsia="zh-CN"/>
        </w:rPr>
        <w:t>M2M</w:t>
      </w:r>
      <w:r w:rsidRPr="0018596A">
        <w:rPr>
          <w:rFonts w:ascii="Arial" w:hAnsi="Arial"/>
          <w:lang w:eastAsia="zh-CN"/>
        </w:rPr>
        <w:t>）以及物联网环境（</w:t>
      </w:r>
      <w:r w:rsidRPr="0018596A">
        <w:rPr>
          <w:rFonts w:ascii="Arial" w:hAnsi="Arial"/>
          <w:lang w:eastAsia="zh-CN"/>
        </w:rPr>
        <w:t>IoT</w:t>
      </w:r>
      <w:r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2DC8C2F3"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316300" w:rsidRPr="0018596A">
        <w:rPr>
          <w:rFonts w:ascii="Arial" w:hAnsi="Arial"/>
          <w:lang w:eastAsia="zh-CN"/>
        </w:rPr>
        <w:t>.</w:t>
      </w:r>
    </w:p>
    <w:p w14:paraId="247F76BE" w14:textId="1B0E6EF7"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4"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5"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46"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7060CCE3" w14:textId="77777777" w:rsidR="00CE6649"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3542087" w:history="1">
        <w:r w:rsidR="00CE6649" w:rsidRPr="001D4D2B">
          <w:rPr>
            <w:rStyle w:val="a5"/>
            <w:rFonts w:ascii="Arial" w:hAnsi="Arial"/>
            <w:noProof/>
          </w:rPr>
          <w:t>1</w:t>
        </w:r>
        <w:r w:rsidR="00CE6649">
          <w:rPr>
            <w:rFonts w:asciiTheme="minorHAnsi" w:eastAsiaTheme="minorEastAsia" w:hAnsiTheme="minorHAnsi" w:cstheme="minorBidi"/>
            <w:noProof/>
            <w:kern w:val="2"/>
            <w:sz w:val="21"/>
            <w:szCs w:val="22"/>
            <w:lang w:eastAsia="zh-CN"/>
          </w:rPr>
          <w:tab/>
        </w:r>
        <w:r w:rsidR="00CE6649" w:rsidRPr="001D4D2B">
          <w:rPr>
            <w:rStyle w:val="a5"/>
            <w:rFonts w:ascii="Arial" w:hAnsi="Arial" w:hint="eastAsia"/>
            <w:noProof/>
            <w:lang w:eastAsia="zh-CN"/>
          </w:rPr>
          <w:t>概述</w:t>
        </w:r>
        <w:r w:rsidR="00CE6649">
          <w:rPr>
            <w:noProof/>
            <w:webHidden/>
          </w:rPr>
          <w:tab/>
        </w:r>
        <w:r w:rsidR="00CE6649">
          <w:rPr>
            <w:noProof/>
            <w:webHidden/>
          </w:rPr>
          <w:fldChar w:fldCharType="begin"/>
        </w:r>
        <w:r w:rsidR="00CE6649">
          <w:rPr>
            <w:noProof/>
            <w:webHidden/>
          </w:rPr>
          <w:instrText xml:space="preserve"> PAGEREF _Toc513542087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4CA119EC"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088" w:history="1">
        <w:r w:rsidR="00CE6649" w:rsidRPr="001D4D2B">
          <w:rPr>
            <w:rStyle w:val="a5"/>
            <w:rFonts w:ascii="Arial" w:hAnsi="Arial"/>
            <w:noProof/>
          </w:rPr>
          <w:t>1.0</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知识产权政策</w:t>
        </w:r>
        <w:r w:rsidR="00CE6649">
          <w:rPr>
            <w:noProof/>
            <w:webHidden/>
          </w:rPr>
          <w:tab/>
        </w:r>
        <w:r w:rsidR="00CE6649">
          <w:rPr>
            <w:noProof/>
            <w:webHidden/>
          </w:rPr>
          <w:fldChar w:fldCharType="begin"/>
        </w:r>
        <w:r w:rsidR="00CE6649">
          <w:rPr>
            <w:noProof/>
            <w:webHidden/>
          </w:rPr>
          <w:instrText xml:space="preserve"> PAGEREF _Toc513542088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5B6C5D81"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089" w:history="1">
        <w:r w:rsidR="00CE6649" w:rsidRPr="001D4D2B">
          <w:rPr>
            <w:rStyle w:val="a5"/>
            <w:rFonts w:ascii="Arial" w:hAnsi="Arial"/>
            <w:noProof/>
            <w:lang w:eastAsia="zh-CN"/>
          </w:rPr>
          <w:t>1.1 MQTT</w:t>
        </w:r>
        <w:r w:rsidR="00CE6649" w:rsidRPr="001D4D2B">
          <w:rPr>
            <w:rStyle w:val="a5"/>
            <w:rFonts w:ascii="Arial" w:hAnsi="Arial" w:hint="eastAsia"/>
            <w:noProof/>
            <w:lang w:eastAsia="zh-CN"/>
          </w:rPr>
          <w:t>协议的组织结构</w:t>
        </w:r>
        <w:r w:rsidR="00CE6649">
          <w:rPr>
            <w:noProof/>
            <w:webHidden/>
          </w:rPr>
          <w:tab/>
        </w:r>
        <w:r w:rsidR="00CE6649">
          <w:rPr>
            <w:noProof/>
            <w:webHidden/>
          </w:rPr>
          <w:fldChar w:fldCharType="begin"/>
        </w:r>
        <w:r w:rsidR="00CE6649">
          <w:rPr>
            <w:noProof/>
            <w:webHidden/>
          </w:rPr>
          <w:instrText xml:space="preserve"> PAGEREF _Toc513542089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674C17D8"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090" w:history="1">
        <w:r w:rsidR="00CE6649" w:rsidRPr="001D4D2B">
          <w:rPr>
            <w:rStyle w:val="a5"/>
            <w:rFonts w:ascii="Arial" w:hAnsi="Arial"/>
            <w:noProof/>
          </w:rPr>
          <w:t>1.2</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术语</w:t>
        </w:r>
        <w:r w:rsidR="00CE6649">
          <w:rPr>
            <w:noProof/>
            <w:webHidden/>
          </w:rPr>
          <w:tab/>
        </w:r>
        <w:r w:rsidR="00CE6649">
          <w:rPr>
            <w:noProof/>
            <w:webHidden/>
          </w:rPr>
          <w:fldChar w:fldCharType="begin"/>
        </w:r>
        <w:r w:rsidR="00CE6649">
          <w:rPr>
            <w:noProof/>
            <w:webHidden/>
          </w:rPr>
          <w:instrText xml:space="preserve"> PAGEREF _Toc513542090 \h </w:instrText>
        </w:r>
        <w:r w:rsidR="00CE6649">
          <w:rPr>
            <w:noProof/>
            <w:webHidden/>
          </w:rPr>
        </w:r>
        <w:r w:rsidR="00CE6649">
          <w:rPr>
            <w:noProof/>
            <w:webHidden/>
          </w:rPr>
          <w:fldChar w:fldCharType="separate"/>
        </w:r>
        <w:r w:rsidR="00CE6649">
          <w:rPr>
            <w:rFonts w:hint="eastAsia"/>
            <w:noProof/>
            <w:webHidden/>
          </w:rPr>
          <w:t>11</w:t>
        </w:r>
        <w:r w:rsidR="00CE6649">
          <w:rPr>
            <w:noProof/>
            <w:webHidden/>
          </w:rPr>
          <w:fldChar w:fldCharType="end"/>
        </w:r>
      </w:hyperlink>
    </w:p>
    <w:p w14:paraId="6D3BAE94"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091" w:history="1">
        <w:r w:rsidR="00CE6649" w:rsidRPr="001D4D2B">
          <w:rPr>
            <w:rStyle w:val="a5"/>
            <w:rFonts w:ascii="Arial" w:hAnsi="Arial"/>
            <w:noProof/>
          </w:rPr>
          <w:t>1.3</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规范引用</w:t>
        </w:r>
        <w:r w:rsidR="00CE6649">
          <w:rPr>
            <w:noProof/>
            <w:webHidden/>
          </w:rPr>
          <w:tab/>
        </w:r>
        <w:r w:rsidR="00CE6649">
          <w:rPr>
            <w:noProof/>
            <w:webHidden/>
          </w:rPr>
          <w:fldChar w:fldCharType="begin"/>
        </w:r>
        <w:r w:rsidR="00CE6649">
          <w:rPr>
            <w:noProof/>
            <w:webHidden/>
          </w:rPr>
          <w:instrText xml:space="preserve"> PAGEREF _Toc513542091 \h </w:instrText>
        </w:r>
        <w:r w:rsidR="00CE6649">
          <w:rPr>
            <w:noProof/>
            <w:webHidden/>
          </w:rPr>
        </w:r>
        <w:r w:rsidR="00CE6649">
          <w:rPr>
            <w:noProof/>
            <w:webHidden/>
          </w:rPr>
          <w:fldChar w:fldCharType="separate"/>
        </w:r>
        <w:r w:rsidR="00CE6649">
          <w:rPr>
            <w:rFonts w:hint="eastAsia"/>
            <w:noProof/>
            <w:webHidden/>
          </w:rPr>
          <w:t>13</w:t>
        </w:r>
        <w:r w:rsidR="00CE6649">
          <w:rPr>
            <w:noProof/>
            <w:webHidden/>
          </w:rPr>
          <w:fldChar w:fldCharType="end"/>
        </w:r>
      </w:hyperlink>
    </w:p>
    <w:p w14:paraId="25A5604C"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092" w:history="1">
        <w:r w:rsidR="00CE6649" w:rsidRPr="001D4D2B">
          <w:rPr>
            <w:rStyle w:val="a5"/>
            <w:rFonts w:ascii="Arial" w:hAnsi="Arial"/>
            <w:noProof/>
          </w:rPr>
          <w:t>1.4</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非规范引用</w:t>
        </w:r>
        <w:r w:rsidR="00CE6649">
          <w:rPr>
            <w:noProof/>
            <w:webHidden/>
          </w:rPr>
          <w:tab/>
        </w:r>
        <w:r w:rsidR="00CE6649">
          <w:rPr>
            <w:noProof/>
            <w:webHidden/>
          </w:rPr>
          <w:fldChar w:fldCharType="begin"/>
        </w:r>
        <w:r w:rsidR="00CE6649">
          <w:rPr>
            <w:noProof/>
            <w:webHidden/>
          </w:rPr>
          <w:instrText xml:space="preserve"> PAGEREF _Toc513542092 \h </w:instrText>
        </w:r>
        <w:r w:rsidR="00CE6649">
          <w:rPr>
            <w:noProof/>
            <w:webHidden/>
          </w:rPr>
        </w:r>
        <w:r w:rsidR="00CE6649">
          <w:rPr>
            <w:noProof/>
            <w:webHidden/>
          </w:rPr>
          <w:fldChar w:fldCharType="separate"/>
        </w:r>
        <w:r w:rsidR="00CE6649">
          <w:rPr>
            <w:rFonts w:hint="eastAsia"/>
            <w:noProof/>
            <w:webHidden/>
          </w:rPr>
          <w:t>13</w:t>
        </w:r>
        <w:r w:rsidR="00CE6649">
          <w:rPr>
            <w:noProof/>
            <w:webHidden/>
          </w:rPr>
          <w:fldChar w:fldCharType="end"/>
        </w:r>
      </w:hyperlink>
    </w:p>
    <w:p w14:paraId="546C191A"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093" w:history="1">
        <w:r w:rsidR="00CE6649" w:rsidRPr="001D4D2B">
          <w:rPr>
            <w:rStyle w:val="a5"/>
            <w:rFonts w:ascii="Arial" w:hAnsi="Arial"/>
            <w:noProof/>
          </w:rPr>
          <w:t>1.5</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数据表示</w:t>
        </w:r>
        <w:r w:rsidR="00CE6649">
          <w:rPr>
            <w:noProof/>
            <w:webHidden/>
          </w:rPr>
          <w:tab/>
        </w:r>
        <w:r w:rsidR="00CE6649">
          <w:rPr>
            <w:noProof/>
            <w:webHidden/>
          </w:rPr>
          <w:fldChar w:fldCharType="begin"/>
        </w:r>
        <w:r w:rsidR="00CE6649">
          <w:rPr>
            <w:noProof/>
            <w:webHidden/>
          </w:rPr>
          <w:instrText xml:space="preserve"> PAGEREF _Toc513542093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520BDDF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094" w:history="1">
        <w:r w:rsidR="00CE6649" w:rsidRPr="001D4D2B">
          <w:rPr>
            <w:rStyle w:val="a5"/>
            <w:rFonts w:ascii="Arial" w:hAnsi="Arial"/>
            <w:noProof/>
          </w:rPr>
          <w:t>1.5.1</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二进制位</w:t>
        </w:r>
        <w:r w:rsidR="00CE6649">
          <w:rPr>
            <w:noProof/>
            <w:webHidden/>
          </w:rPr>
          <w:tab/>
        </w:r>
        <w:r w:rsidR="00CE6649">
          <w:rPr>
            <w:noProof/>
            <w:webHidden/>
          </w:rPr>
          <w:fldChar w:fldCharType="begin"/>
        </w:r>
        <w:r w:rsidR="00CE6649">
          <w:rPr>
            <w:noProof/>
            <w:webHidden/>
          </w:rPr>
          <w:instrText xml:space="preserve"> PAGEREF _Toc513542094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2C4E958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095" w:history="1">
        <w:r w:rsidR="00CE6649" w:rsidRPr="001D4D2B">
          <w:rPr>
            <w:rStyle w:val="a5"/>
            <w:rFonts w:ascii="Arial" w:hAnsi="Arial"/>
            <w:noProof/>
          </w:rPr>
          <w:t>1.5.2</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双字节整数</w:t>
        </w:r>
        <w:r w:rsidR="00CE6649">
          <w:rPr>
            <w:noProof/>
            <w:webHidden/>
          </w:rPr>
          <w:tab/>
        </w:r>
        <w:r w:rsidR="00CE6649">
          <w:rPr>
            <w:noProof/>
            <w:webHidden/>
          </w:rPr>
          <w:fldChar w:fldCharType="begin"/>
        </w:r>
        <w:r w:rsidR="00CE6649">
          <w:rPr>
            <w:noProof/>
            <w:webHidden/>
          </w:rPr>
          <w:instrText xml:space="preserve"> PAGEREF _Toc513542095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5DCA7B1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096" w:history="1">
        <w:r w:rsidR="00CE6649" w:rsidRPr="001D4D2B">
          <w:rPr>
            <w:rStyle w:val="a5"/>
            <w:rFonts w:ascii="Arial" w:hAnsi="Arial"/>
            <w:noProof/>
          </w:rPr>
          <w:t>1.5.3</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四字节整数</w:t>
        </w:r>
        <w:r w:rsidR="00CE6649">
          <w:rPr>
            <w:noProof/>
            <w:webHidden/>
          </w:rPr>
          <w:tab/>
        </w:r>
        <w:r w:rsidR="00CE6649">
          <w:rPr>
            <w:noProof/>
            <w:webHidden/>
          </w:rPr>
          <w:fldChar w:fldCharType="begin"/>
        </w:r>
        <w:r w:rsidR="00CE6649">
          <w:rPr>
            <w:noProof/>
            <w:webHidden/>
          </w:rPr>
          <w:instrText xml:space="preserve"> PAGEREF _Toc513542096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3BE0D32F"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097" w:history="1">
        <w:r w:rsidR="00CE6649" w:rsidRPr="001D4D2B">
          <w:rPr>
            <w:rStyle w:val="a5"/>
            <w:rFonts w:ascii="Arial" w:hAnsi="Arial"/>
            <w:noProof/>
          </w:rPr>
          <w:t xml:space="preserve">1.5.4 UTF-8 </w:t>
        </w:r>
        <w:r w:rsidR="00CE6649" w:rsidRPr="001D4D2B">
          <w:rPr>
            <w:rStyle w:val="a5"/>
            <w:rFonts w:ascii="Arial" w:hAnsi="Arial" w:hint="eastAsia"/>
            <w:noProof/>
            <w:lang w:eastAsia="zh-CN"/>
          </w:rPr>
          <w:t>编码字符串</w:t>
        </w:r>
        <w:r w:rsidR="00CE6649">
          <w:rPr>
            <w:noProof/>
            <w:webHidden/>
          </w:rPr>
          <w:tab/>
        </w:r>
        <w:r w:rsidR="00CE6649">
          <w:rPr>
            <w:noProof/>
            <w:webHidden/>
          </w:rPr>
          <w:fldChar w:fldCharType="begin"/>
        </w:r>
        <w:r w:rsidR="00CE6649">
          <w:rPr>
            <w:noProof/>
            <w:webHidden/>
          </w:rPr>
          <w:instrText xml:space="preserve"> PAGEREF _Toc513542097 \h </w:instrText>
        </w:r>
        <w:r w:rsidR="00CE6649">
          <w:rPr>
            <w:noProof/>
            <w:webHidden/>
          </w:rPr>
        </w:r>
        <w:r w:rsidR="00CE6649">
          <w:rPr>
            <w:noProof/>
            <w:webHidden/>
          </w:rPr>
          <w:fldChar w:fldCharType="separate"/>
        </w:r>
        <w:r w:rsidR="00CE6649">
          <w:rPr>
            <w:rFonts w:hint="eastAsia"/>
            <w:noProof/>
            <w:webHidden/>
          </w:rPr>
          <w:t>16</w:t>
        </w:r>
        <w:r w:rsidR="00CE6649">
          <w:rPr>
            <w:noProof/>
            <w:webHidden/>
          </w:rPr>
          <w:fldChar w:fldCharType="end"/>
        </w:r>
      </w:hyperlink>
    </w:p>
    <w:p w14:paraId="3B1283E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098" w:history="1">
        <w:r w:rsidR="00CE6649" w:rsidRPr="001D4D2B">
          <w:rPr>
            <w:rStyle w:val="a5"/>
            <w:rFonts w:ascii="Arial" w:hAnsi="Arial"/>
            <w:noProof/>
          </w:rPr>
          <w:t>1.5.5</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变长字节整数</w:t>
        </w:r>
        <w:r w:rsidR="00CE6649">
          <w:rPr>
            <w:noProof/>
            <w:webHidden/>
          </w:rPr>
          <w:tab/>
        </w:r>
        <w:r w:rsidR="00CE6649">
          <w:rPr>
            <w:noProof/>
            <w:webHidden/>
          </w:rPr>
          <w:fldChar w:fldCharType="begin"/>
        </w:r>
        <w:r w:rsidR="00CE6649">
          <w:rPr>
            <w:noProof/>
            <w:webHidden/>
          </w:rPr>
          <w:instrText xml:space="preserve"> PAGEREF _Toc513542098 \h </w:instrText>
        </w:r>
        <w:r w:rsidR="00CE6649">
          <w:rPr>
            <w:noProof/>
            <w:webHidden/>
          </w:rPr>
        </w:r>
        <w:r w:rsidR="00CE6649">
          <w:rPr>
            <w:noProof/>
            <w:webHidden/>
          </w:rPr>
          <w:fldChar w:fldCharType="separate"/>
        </w:r>
        <w:r w:rsidR="00CE6649">
          <w:rPr>
            <w:rFonts w:hint="eastAsia"/>
            <w:noProof/>
            <w:webHidden/>
          </w:rPr>
          <w:t>18</w:t>
        </w:r>
        <w:r w:rsidR="00CE6649">
          <w:rPr>
            <w:noProof/>
            <w:webHidden/>
          </w:rPr>
          <w:fldChar w:fldCharType="end"/>
        </w:r>
      </w:hyperlink>
    </w:p>
    <w:p w14:paraId="505ACF84"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099" w:history="1">
        <w:r w:rsidR="00CE6649" w:rsidRPr="001D4D2B">
          <w:rPr>
            <w:rStyle w:val="a5"/>
            <w:rFonts w:ascii="Arial" w:hAnsi="Arial"/>
            <w:noProof/>
          </w:rPr>
          <w:t>1.5.6</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二进制数据</w:t>
        </w:r>
        <w:r w:rsidR="00CE6649">
          <w:rPr>
            <w:noProof/>
            <w:webHidden/>
          </w:rPr>
          <w:tab/>
        </w:r>
        <w:r w:rsidR="00CE6649">
          <w:rPr>
            <w:noProof/>
            <w:webHidden/>
          </w:rPr>
          <w:fldChar w:fldCharType="begin"/>
        </w:r>
        <w:r w:rsidR="00CE6649">
          <w:rPr>
            <w:noProof/>
            <w:webHidden/>
          </w:rPr>
          <w:instrText xml:space="preserve"> PAGEREF _Toc513542099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46D7E74D"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00" w:history="1">
        <w:r w:rsidR="00CE6649" w:rsidRPr="001D4D2B">
          <w:rPr>
            <w:rStyle w:val="a5"/>
            <w:rFonts w:ascii="Arial" w:hAnsi="Arial"/>
            <w:noProof/>
          </w:rPr>
          <w:t>1.5.7 UTF-8</w:t>
        </w:r>
        <w:r w:rsidR="00CE6649" w:rsidRPr="001D4D2B">
          <w:rPr>
            <w:rStyle w:val="a5"/>
            <w:rFonts w:ascii="Arial" w:hAnsi="Arial" w:hint="eastAsia"/>
            <w:noProof/>
            <w:lang w:eastAsia="zh-CN"/>
          </w:rPr>
          <w:t>字符串对</w:t>
        </w:r>
        <w:r w:rsidR="00CE6649">
          <w:rPr>
            <w:noProof/>
            <w:webHidden/>
          </w:rPr>
          <w:tab/>
        </w:r>
        <w:r w:rsidR="00CE6649">
          <w:rPr>
            <w:noProof/>
            <w:webHidden/>
          </w:rPr>
          <w:fldChar w:fldCharType="begin"/>
        </w:r>
        <w:r w:rsidR="00CE6649">
          <w:rPr>
            <w:noProof/>
            <w:webHidden/>
          </w:rPr>
          <w:instrText xml:space="preserve"> PAGEREF _Toc513542100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3D14179"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01" w:history="1">
        <w:r w:rsidR="00CE6649" w:rsidRPr="001D4D2B">
          <w:rPr>
            <w:rStyle w:val="a5"/>
            <w:rFonts w:eastAsia="Arial"/>
            <w:noProof/>
          </w:rPr>
          <w:t>1.6</w:t>
        </w:r>
        <w:r w:rsidR="00CE6649" w:rsidRPr="001D4D2B">
          <w:rPr>
            <w:rStyle w:val="a5"/>
            <w:rFonts w:hint="eastAsia"/>
            <w:noProof/>
            <w:shd w:val="clear" w:color="auto" w:fill="FFFFFF"/>
            <w:lang w:eastAsia="zh-CN"/>
          </w:rPr>
          <w:t xml:space="preserve"> </w:t>
        </w:r>
        <w:r w:rsidR="00CE6649" w:rsidRPr="001D4D2B">
          <w:rPr>
            <w:rStyle w:val="a5"/>
            <w:rFonts w:hint="eastAsia"/>
            <w:noProof/>
            <w:shd w:val="clear" w:color="auto" w:fill="FFFFFF"/>
            <w:lang w:eastAsia="zh-CN"/>
          </w:rPr>
          <w:t>安全</w:t>
        </w:r>
        <w:r w:rsidR="00CE6649">
          <w:rPr>
            <w:noProof/>
            <w:webHidden/>
          </w:rPr>
          <w:tab/>
        </w:r>
        <w:r w:rsidR="00CE6649">
          <w:rPr>
            <w:noProof/>
            <w:webHidden/>
          </w:rPr>
          <w:fldChar w:fldCharType="begin"/>
        </w:r>
        <w:r w:rsidR="00CE6649">
          <w:rPr>
            <w:noProof/>
            <w:webHidden/>
          </w:rPr>
          <w:instrText xml:space="preserve"> PAGEREF _Toc513542101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DC9AA40"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02" w:history="1">
        <w:r w:rsidR="00CE6649" w:rsidRPr="001D4D2B">
          <w:rPr>
            <w:rStyle w:val="a5"/>
            <w:rFonts w:cs="Times New Roman"/>
            <w:noProof/>
          </w:rPr>
          <w:t>1.7</w:t>
        </w:r>
        <w:r w:rsidR="00CE6649" w:rsidRPr="001D4D2B">
          <w:rPr>
            <w:rStyle w:val="a5"/>
            <w:rFonts w:hint="eastAsia"/>
            <w:noProof/>
            <w:lang w:eastAsia="zh-CN"/>
          </w:rPr>
          <w:t xml:space="preserve"> </w:t>
        </w:r>
        <w:r w:rsidR="00CE6649" w:rsidRPr="001D4D2B">
          <w:rPr>
            <w:rStyle w:val="a5"/>
            <w:rFonts w:hint="eastAsia"/>
            <w:noProof/>
            <w:lang w:eastAsia="zh-CN"/>
          </w:rPr>
          <w:t>编辑约定</w:t>
        </w:r>
        <w:r w:rsidR="00CE6649">
          <w:rPr>
            <w:noProof/>
            <w:webHidden/>
          </w:rPr>
          <w:tab/>
        </w:r>
        <w:r w:rsidR="00CE6649">
          <w:rPr>
            <w:noProof/>
            <w:webHidden/>
          </w:rPr>
          <w:fldChar w:fldCharType="begin"/>
        </w:r>
        <w:r w:rsidR="00CE6649">
          <w:rPr>
            <w:noProof/>
            <w:webHidden/>
          </w:rPr>
          <w:instrText xml:space="preserve"> PAGEREF _Toc513542102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6C955DA5"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03" w:history="1">
        <w:r w:rsidR="00CE6649" w:rsidRPr="001D4D2B">
          <w:rPr>
            <w:rStyle w:val="a5"/>
            <w:rFonts w:ascii="Arial" w:hAnsi="Arial"/>
            <w:noProof/>
          </w:rPr>
          <w:t>1.8</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变更历史</w:t>
        </w:r>
        <w:r w:rsidR="00CE6649">
          <w:rPr>
            <w:noProof/>
            <w:webHidden/>
          </w:rPr>
          <w:tab/>
        </w:r>
        <w:r w:rsidR="00CE6649">
          <w:rPr>
            <w:noProof/>
            <w:webHidden/>
          </w:rPr>
          <w:fldChar w:fldCharType="begin"/>
        </w:r>
        <w:r w:rsidR="00CE6649">
          <w:rPr>
            <w:noProof/>
            <w:webHidden/>
          </w:rPr>
          <w:instrText xml:space="preserve"> PAGEREF _Toc513542103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393681A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04" w:history="1">
        <w:r w:rsidR="00CE6649" w:rsidRPr="001D4D2B">
          <w:rPr>
            <w:rStyle w:val="a5"/>
            <w:rFonts w:ascii="Arial" w:hAnsi="Arial"/>
            <w:noProof/>
          </w:rPr>
          <w:t>1.8.1 MQTT v3.1.1</w:t>
        </w:r>
        <w:r w:rsidR="00CE6649">
          <w:rPr>
            <w:noProof/>
            <w:webHidden/>
          </w:rPr>
          <w:tab/>
        </w:r>
        <w:r w:rsidR="00CE6649">
          <w:rPr>
            <w:noProof/>
            <w:webHidden/>
          </w:rPr>
          <w:fldChar w:fldCharType="begin"/>
        </w:r>
        <w:r w:rsidR="00CE6649">
          <w:rPr>
            <w:noProof/>
            <w:webHidden/>
          </w:rPr>
          <w:instrText xml:space="preserve"> PAGEREF _Toc513542104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7B1876C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05" w:history="1">
        <w:r w:rsidR="00CE6649" w:rsidRPr="001D4D2B">
          <w:rPr>
            <w:rStyle w:val="a5"/>
            <w:rFonts w:ascii="Arial" w:hAnsi="Arial"/>
            <w:noProof/>
          </w:rPr>
          <w:t>1.8.2 MQTT v5.0</w:t>
        </w:r>
        <w:r w:rsidR="00CE6649">
          <w:rPr>
            <w:noProof/>
            <w:webHidden/>
          </w:rPr>
          <w:tab/>
        </w:r>
        <w:r w:rsidR="00CE6649">
          <w:rPr>
            <w:noProof/>
            <w:webHidden/>
          </w:rPr>
          <w:fldChar w:fldCharType="begin"/>
        </w:r>
        <w:r w:rsidR="00CE6649">
          <w:rPr>
            <w:noProof/>
            <w:webHidden/>
          </w:rPr>
          <w:instrText xml:space="preserve"> PAGEREF _Toc513542105 \h </w:instrText>
        </w:r>
        <w:r w:rsidR="00CE6649">
          <w:rPr>
            <w:noProof/>
            <w:webHidden/>
          </w:rPr>
        </w:r>
        <w:r w:rsidR="00CE6649">
          <w:rPr>
            <w:noProof/>
            <w:webHidden/>
          </w:rPr>
          <w:fldChar w:fldCharType="separate"/>
        </w:r>
        <w:r w:rsidR="00CE6649">
          <w:rPr>
            <w:rFonts w:hint="eastAsia"/>
            <w:noProof/>
            <w:webHidden/>
          </w:rPr>
          <w:t>19</w:t>
        </w:r>
        <w:r w:rsidR="00CE6649">
          <w:rPr>
            <w:noProof/>
            <w:webHidden/>
          </w:rPr>
          <w:fldChar w:fldCharType="end"/>
        </w:r>
      </w:hyperlink>
    </w:p>
    <w:p w14:paraId="74916FFB" w14:textId="77777777" w:rsidR="00CE6649" w:rsidRDefault="008F2AD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106" w:history="1">
        <w:r w:rsidR="00CE6649" w:rsidRPr="001D4D2B">
          <w:rPr>
            <w:rStyle w:val="a5"/>
            <w:rFonts w:ascii="Arial" w:hAnsi="Arial"/>
            <w:noProof/>
          </w:rPr>
          <w:t>2</w:t>
        </w:r>
        <w:r w:rsidR="00CE6649">
          <w:rPr>
            <w:rFonts w:asciiTheme="minorHAnsi" w:eastAsiaTheme="minorEastAsia" w:hAnsiTheme="minorHAnsi" w:cstheme="minorBidi"/>
            <w:noProof/>
            <w:kern w:val="2"/>
            <w:sz w:val="21"/>
            <w:szCs w:val="22"/>
            <w:lang w:eastAsia="zh-CN"/>
          </w:rPr>
          <w:tab/>
        </w:r>
        <w:r w:rsidR="00CE6649" w:rsidRPr="001D4D2B">
          <w:rPr>
            <w:rStyle w:val="a5"/>
            <w:rFonts w:ascii="Arial" w:hAnsi="Arial"/>
            <w:noProof/>
          </w:rPr>
          <w:t>MQTT</w:t>
        </w:r>
        <w:r w:rsidR="00CE6649" w:rsidRPr="001D4D2B">
          <w:rPr>
            <w:rStyle w:val="a5"/>
            <w:rFonts w:ascii="Arial" w:hAnsi="Arial" w:hint="eastAsia"/>
            <w:noProof/>
            <w:lang w:eastAsia="zh-CN"/>
          </w:rPr>
          <w:t>控制报文格式</w:t>
        </w:r>
        <w:r w:rsidR="00CE6649">
          <w:rPr>
            <w:noProof/>
            <w:webHidden/>
          </w:rPr>
          <w:tab/>
        </w:r>
        <w:r w:rsidR="00CE6649">
          <w:rPr>
            <w:noProof/>
            <w:webHidden/>
          </w:rPr>
          <w:fldChar w:fldCharType="begin"/>
        </w:r>
        <w:r w:rsidR="00CE6649">
          <w:rPr>
            <w:noProof/>
            <w:webHidden/>
          </w:rPr>
          <w:instrText xml:space="preserve"> PAGEREF _Toc513542106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0A81D929"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07" w:history="1">
        <w:r w:rsidR="00CE6649" w:rsidRPr="001D4D2B">
          <w:rPr>
            <w:rStyle w:val="a5"/>
            <w:rFonts w:ascii="Arial" w:hAnsi="Arial"/>
            <w:noProof/>
          </w:rPr>
          <w:t>2.1</w:t>
        </w:r>
        <w:r w:rsidR="00CE6649" w:rsidRPr="001D4D2B">
          <w:rPr>
            <w:rStyle w:val="a5"/>
            <w:rFonts w:ascii="Arial" w:hAnsi="Arial"/>
            <w:noProof/>
            <w:lang w:eastAsia="zh-CN"/>
          </w:rPr>
          <w:t xml:space="preserve"> MQTT</w:t>
        </w:r>
        <w:r w:rsidR="00CE6649" w:rsidRPr="001D4D2B">
          <w:rPr>
            <w:rStyle w:val="a5"/>
            <w:rFonts w:ascii="Arial" w:hAnsi="Arial" w:hint="eastAsia"/>
            <w:noProof/>
            <w:lang w:eastAsia="zh-CN"/>
          </w:rPr>
          <w:t>控制报文结构</w:t>
        </w:r>
        <w:r w:rsidR="00CE6649">
          <w:rPr>
            <w:noProof/>
            <w:webHidden/>
          </w:rPr>
          <w:tab/>
        </w:r>
        <w:r w:rsidR="00CE6649">
          <w:rPr>
            <w:noProof/>
            <w:webHidden/>
          </w:rPr>
          <w:fldChar w:fldCharType="begin"/>
        </w:r>
        <w:r w:rsidR="00CE6649">
          <w:rPr>
            <w:noProof/>
            <w:webHidden/>
          </w:rPr>
          <w:instrText xml:space="preserve"> PAGEREF _Toc513542107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3274BFCE"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08" w:history="1">
        <w:r w:rsidR="00CE6649" w:rsidRPr="001D4D2B">
          <w:rPr>
            <w:rStyle w:val="a5"/>
            <w:rFonts w:ascii="Arial" w:hAnsi="Arial"/>
            <w:noProof/>
          </w:rPr>
          <w:t>2.1.1</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固定报头</w:t>
        </w:r>
        <w:r w:rsidR="00CE6649">
          <w:rPr>
            <w:noProof/>
            <w:webHidden/>
          </w:rPr>
          <w:tab/>
        </w:r>
        <w:r w:rsidR="00CE6649">
          <w:rPr>
            <w:noProof/>
            <w:webHidden/>
          </w:rPr>
          <w:fldChar w:fldCharType="begin"/>
        </w:r>
        <w:r w:rsidR="00CE6649">
          <w:rPr>
            <w:noProof/>
            <w:webHidden/>
          </w:rPr>
          <w:instrText xml:space="preserve"> PAGEREF _Toc513542108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43EF075F"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09" w:history="1">
        <w:r w:rsidR="00CE6649" w:rsidRPr="001D4D2B">
          <w:rPr>
            <w:rStyle w:val="a5"/>
            <w:rFonts w:ascii="Arial" w:hAnsi="Arial"/>
            <w:noProof/>
            <w:lang w:eastAsia="zh-CN"/>
          </w:rPr>
          <w:t>2.1.2 MQTT</w:t>
        </w:r>
        <w:r w:rsidR="00CE6649" w:rsidRPr="001D4D2B">
          <w:rPr>
            <w:rStyle w:val="a5"/>
            <w:rFonts w:ascii="Arial" w:hAnsi="Arial" w:hint="eastAsia"/>
            <w:noProof/>
            <w:lang w:eastAsia="zh-CN"/>
          </w:rPr>
          <w:t>控制报文的类型</w:t>
        </w:r>
        <w:r w:rsidR="00CE6649">
          <w:rPr>
            <w:noProof/>
            <w:webHidden/>
          </w:rPr>
          <w:tab/>
        </w:r>
        <w:r w:rsidR="00CE6649">
          <w:rPr>
            <w:noProof/>
            <w:webHidden/>
          </w:rPr>
          <w:fldChar w:fldCharType="begin"/>
        </w:r>
        <w:r w:rsidR="00CE6649">
          <w:rPr>
            <w:noProof/>
            <w:webHidden/>
          </w:rPr>
          <w:instrText xml:space="preserve"> PAGEREF _Toc513542109 \h </w:instrText>
        </w:r>
        <w:r w:rsidR="00CE6649">
          <w:rPr>
            <w:noProof/>
            <w:webHidden/>
          </w:rPr>
        </w:r>
        <w:r w:rsidR="00CE6649">
          <w:rPr>
            <w:noProof/>
            <w:webHidden/>
          </w:rPr>
          <w:fldChar w:fldCharType="separate"/>
        </w:r>
        <w:r w:rsidR="00CE6649">
          <w:rPr>
            <w:rFonts w:hint="eastAsia"/>
            <w:noProof/>
            <w:webHidden/>
          </w:rPr>
          <w:t>21</w:t>
        </w:r>
        <w:r w:rsidR="00CE6649">
          <w:rPr>
            <w:noProof/>
            <w:webHidden/>
          </w:rPr>
          <w:fldChar w:fldCharType="end"/>
        </w:r>
      </w:hyperlink>
    </w:p>
    <w:p w14:paraId="43FA9091"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10" w:history="1">
        <w:r w:rsidR="00CE6649" w:rsidRPr="001D4D2B">
          <w:rPr>
            <w:rStyle w:val="a5"/>
            <w:rFonts w:ascii="Arial" w:hAnsi="Arial"/>
            <w:noProof/>
          </w:rPr>
          <w:t>2.1.3</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标志</w:t>
        </w:r>
        <w:r w:rsidR="00CE6649">
          <w:rPr>
            <w:noProof/>
            <w:webHidden/>
          </w:rPr>
          <w:tab/>
        </w:r>
        <w:r w:rsidR="00CE6649">
          <w:rPr>
            <w:noProof/>
            <w:webHidden/>
          </w:rPr>
          <w:fldChar w:fldCharType="begin"/>
        </w:r>
        <w:r w:rsidR="00CE6649">
          <w:rPr>
            <w:noProof/>
            <w:webHidden/>
          </w:rPr>
          <w:instrText xml:space="preserve"> PAGEREF _Toc513542110 \h </w:instrText>
        </w:r>
        <w:r w:rsidR="00CE6649">
          <w:rPr>
            <w:noProof/>
            <w:webHidden/>
          </w:rPr>
        </w:r>
        <w:r w:rsidR="00CE6649">
          <w:rPr>
            <w:noProof/>
            <w:webHidden/>
          </w:rPr>
          <w:fldChar w:fldCharType="separate"/>
        </w:r>
        <w:r w:rsidR="00CE6649">
          <w:rPr>
            <w:rFonts w:hint="eastAsia"/>
            <w:noProof/>
            <w:webHidden/>
          </w:rPr>
          <w:t>22</w:t>
        </w:r>
        <w:r w:rsidR="00CE6649">
          <w:rPr>
            <w:noProof/>
            <w:webHidden/>
          </w:rPr>
          <w:fldChar w:fldCharType="end"/>
        </w:r>
      </w:hyperlink>
    </w:p>
    <w:p w14:paraId="7E88E85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11" w:history="1">
        <w:r w:rsidR="00CE6649" w:rsidRPr="001D4D2B">
          <w:rPr>
            <w:rStyle w:val="a5"/>
            <w:rFonts w:ascii="Arial" w:hAnsi="Arial"/>
            <w:noProof/>
          </w:rPr>
          <w:t>2.1.4</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剩余长度</w:t>
        </w:r>
        <w:r w:rsidR="00CE6649">
          <w:rPr>
            <w:noProof/>
            <w:webHidden/>
          </w:rPr>
          <w:tab/>
        </w:r>
        <w:r w:rsidR="00CE6649">
          <w:rPr>
            <w:noProof/>
            <w:webHidden/>
          </w:rPr>
          <w:fldChar w:fldCharType="begin"/>
        </w:r>
        <w:r w:rsidR="00CE6649">
          <w:rPr>
            <w:noProof/>
            <w:webHidden/>
          </w:rPr>
          <w:instrText xml:space="preserve"> PAGEREF _Toc513542111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65460707"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12" w:history="1">
        <w:r w:rsidR="00CE6649" w:rsidRPr="001D4D2B">
          <w:rPr>
            <w:rStyle w:val="a5"/>
            <w:rFonts w:ascii="Arial" w:hAnsi="Arial"/>
            <w:noProof/>
          </w:rPr>
          <w:t>2.2</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可变报头</w:t>
        </w:r>
        <w:r w:rsidR="00CE6649">
          <w:rPr>
            <w:noProof/>
            <w:webHidden/>
          </w:rPr>
          <w:tab/>
        </w:r>
        <w:r w:rsidR="00CE6649">
          <w:rPr>
            <w:noProof/>
            <w:webHidden/>
          </w:rPr>
          <w:fldChar w:fldCharType="begin"/>
        </w:r>
        <w:r w:rsidR="00CE6649">
          <w:rPr>
            <w:noProof/>
            <w:webHidden/>
          </w:rPr>
          <w:instrText xml:space="preserve"> PAGEREF _Toc513542112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4A88850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13" w:history="1">
        <w:r w:rsidR="00CE6649" w:rsidRPr="001D4D2B">
          <w:rPr>
            <w:rStyle w:val="a5"/>
            <w:rFonts w:ascii="Arial" w:hAnsi="Arial"/>
            <w:noProof/>
          </w:rPr>
          <w:t>2.2.1</w:t>
        </w:r>
        <w:r w:rsidR="00CE6649" w:rsidRPr="001D4D2B">
          <w:rPr>
            <w:rStyle w:val="a5"/>
            <w:rFonts w:ascii="Arial" w:hAnsi="Arial" w:hint="eastAsia"/>
            <w:noProof/>
            <w:lang w:eastAsia="zh-CN"/>
          </w:rPr>
          <w:t xml:space="preserve"> </w:t>
        </w:r>
        <w:r w:rsidR="00CE6649" w:rsidRPr="001D4D2B">
          <w:rPr>
            <w:rStyle w:val="a5"/>
            <w:rFonts w:ascii="Arial" w:hAnsi="Arial" w:hint="eastAsia"/>
            <w:noProof/>
            <w:lang w:eastAsia="zh-CN"/>
          </w:rPr>
          <w:t>报文标识符</w:t>
        </w:r>
        <w:r w:rsidR="00CE6649">
          <w:rPr>
            <w:noProof/>
            <w:webHidden/>
          </w:rPr>
          <w:tab/>
        </w:r>
        <w:r w:rsidR="00CE6649">
          <w:rPr>
            <w:noProof/>
            <w:webHidden/>
          </w:rPr>
          <w:fldChar w:fldCharType="begin"/>
        </w:r>
        <w:r w:rsidR="00CE6649">
          <w:rPr>
            <w:noProof/>
            <w:webHidden/>
          </w:rPr>
          <w:instrText xml:space="preserve"> PAGEREF _Toc513542113 \h </w:instrText>
        </w:r>
        <w:r w:rsidR="00CE6649">
          <w:rPr>
            <w:noProof/>
            <w:webHidden/>
          </w:rPr>
        </w:r>
        <w:r w:rsidR="00CE6649">
          <w:rPr>
            <w:noProof/>
            <w:webHidden/>
          </w:rPr>
          <w:fldChar w:fldCharType="separate"/>
        </w:r>
        <w:r w:rsidR="00CE6649">
          <w:rPr>
            <w:rFonts w:hint="eastAsia"/>
            <w:noProof/>
            <w:webHidden/>
          </w:rPr>
          <w:t>23</w:t>
        </w:r>
        <w:r w:rsidR="00CE6649">
          <w:rPr>
            <w:noProof/>
            <w:webHidden/>
          </w:rPr>
          <w:fldChar w:fldCharType="end"/>
        </w:r>
      </w:hyperlink>
    </w:p>
    <w:p w14:paraId="7263AC6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14" w:history="1">
        <w:r w:rsidR="00CE6649" w:rsidRPr="001D4D2B">
          <w:rPr>
            <w:rStyle w:val="a5"/>
            <w:noProof/>
          </w:rPr>
          <w:t>2.2.2</w:t>
        </w:r>
        <w:r w:rsidR="00CE6649" w:rsidRPr="001D4D2B">
          <w:rPr>
            <w:rStyle w:val="a5"/>
            <w:rFonts w:hint="eastAsia"/>
            <w:noProof/>
            <w:lang w:eastAsia="zh-CN"/>
          </w:rPr>
          <w:t xml:space="preserve"> </w:t>
        </w:r>
        <w:r w:rsidR="00CE6649" w:rsidRPr="001D4D2B">
          <w:rPr>
            <w:rStyle w:val="a5"/>
            <w:rFonts w:hint="eastAsia"/>
            <w:noProof/>
            <w:lang w:eastAsia="zh-CN"/>
          </w:rPr>
          <w:t>内容</w:t>
        </w:r>
        <w:r w:rsidR="00CE6649">
          <w:rPr>
            <w:noProof/>
            <w:webHidden/>
          </w:rPr>
          <w:tab/>
        </w:r>
        <w:r w:rsidR="00CE6649">
          <w:rPr>
            <w:noProof/>
            <w:webHidden/>
          </w:rPr>
          <w:fldChar w:fldCharType="begin"/>
        </w:r>
        <w:r w:rsidR="00CE6649">
          <w:rPr>
            <w:noProof/>
            <w:webHidden/>
          </w:rPr>
          <w:instrText xml:space="preserve"> PAGEREF _Toc513542114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74D94C2C"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15" w:history="1">
        <w:r w:rsidR="00CE6649" w:rsidRPr="001D4D2B">
          <w:rPr>
            <w:rStyle w:val="a5"/>
            <w:noProof/>
          </w:rPr>
          <w:t>2.2.2.1 Property Length</w:t>
        </w:r>
        <w:r w:rsidR="00CE6649">
          <w:rPr>
            <w:noProof/>
            <w:webHidden/>
          </w:rPr>
          <w:tab/>
        </w:r>
        <w:r w:rsidR="00CE6649">
          <w:rPr>
            <w:noProof/>
            <w:webHidden/>
          </w:rPr>
          <w:fldChar w:fldCharType="begin"/>
        </w:r>
        <w:r w:rsidR="00CE6649">
          <w:rPr>
            <w:noProof/>
            <w:webHidden/>
          </w:rPr>
          <w:instrText xml:space="preserve"> PAGEREF _Toc513542115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4F4C17B7"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16" w:history="1">
        <w:r w:rsidR="00CE6649" w:rsidRPr="001D4D2B">
          <w:rPr>
            <w:rStyle w:val="a5"/>
            <w:noProof/>
          </w:rPr>
          <w:t>2.2.2.2 Property</w:t>
        </w:r>
        <w:r w:rsidR="00CE6649">
          <w:rPr>
            <w:noProof/>
            <w:webHidden/>
          </w:rPr>
          <w:tab/>
        </w:r>
        <w:r w:rsidR="00CE6649">
          <w:rPr>
            <w:noProof/>
            <w:webHidden/>
          </w:rPr>
          <w:fldChar w:fldCharType="begin"/>
        </w:r>
        <w:r w:rsidR="00CE6649">
          <w:rPr>
            <w:noProof/>
            <w:webHidden/>
          </w:rPr>
          <w:instrText xml:space="preserve"> PAGEREF _Toc513542116 \h </w:instrText>
        </w:r>
        <w:r w:rsidR="00CE6649">
          <w:rPr>
            <w:noProof/>
            <w:webHidden/>
          </w:rPr>
        </w:r>
        <w:r w:rsidR="00CE6649">
          <w:rPr>
            <w:noProof/>
            <w:webHidden/>
          </w:rPr>
          <w:fldChar w:fldCharType="separate"/>
        </w:r>
        <w:r w:rsidR="00CE6649">
          <w:rPr>
            <w:rFonts w:hint="eastAsia"/>
            <w:noProof/>
            <w:webHidden/>
          </w:rPr>
          <w:t>25</w:t>
        </w:r>
        <w:r w:rsidR="00CE6649">
          <w:rPr>
            <w:noProof/>
            <w:webHidden/>
          </w:rPr>
          <w:fldChar w:fldCharType="end"/>
        </w:r>
      </w:hyperlink>
    </w:p>
    <w:p w14:paraId="35369854"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17" w:history="1">
        <w:r w:rsidR="00CE6649" w:rsidRPr="001D4D2B">
          <w:rPr>
            <w:rStyle w:val="a5"/>
            <w:noProof/>
          </w:rPr>
          <w:t>2.3 Payload</w:t>
        </w:r>
        <w:r w:rsidR="00CE6649">
          <w:rPr>
            <w:noProof/>
            <w:webHidden/>
          </w:rPr>
          <w:tab/>
        </w:r>
        <w:r w:rsidR="00CE6649">
          <w:rPr>
            <w:noProof/>
            <w:webHidden/>
          </w:rPr>
          <w:fldChar w:fldCharType="begin"/>
        </w:r>
        <w:r w:rsidR="00CE6649">
          <w:rPr>
            <w:noProof/>
            <w:webHidden/>
          </w:rPr>
          <w:instrText xml:space="preserve"> PAGEREF _Toc513542117 \h </w:instrText>
        </w:r>
        <w:r w:rsidR="00CE6649">
          <w:rPr>
            <w:noProof/>
            <w:webHidden/>
          </w:rPr>
        </w:r>
        <w:r w:rsidR="00CE6649">
          <w:rPr>
            <w:noProof/>
            <w:webHidden/>
          </w:rPr>
          <w:fldChar w:fldCharType="separate"/>
        </w:r>
        <w:r w:rsidR="00CE6649">
          <w:rPr>
            <w:rFonts w:hint="eastAsia"/>
            <w:noProof/>
            <w:webHidden/>
          </w:rPr>
          <w:t>26</w:t>
        </w:r>
        <w:r w:rsidR="00CE6649">
          <w:rPr>
            <w:noProof/>
            <w:webHidden/>
          </w:rPr>
          <w:fldChar w:fldCharType="end"/>
        </w:r>
      </w:hyperlink>
    </w:p>
    <w:p w14:paraId="0A7EA7FC"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18" w:history="1">
        <w:r w:rsidR="00CE6649" w:rsidRPr="001D4D2B">
          <w:rPr>
            <w:rStyle w:val="a5"/>
            <w:noProof/>
          </w:rPr>
          <w:t>2.4 Reason Code</w:t>
        </w:r>
        <w:r w:rsidR="00CE6649">
          <w:rPr>
            <w:noProof/>
            <w:webHidden/>
          </w:rPr>
          <w:tab/>
        </w:r>
        <w:r w:rsidR="00CE6649">
          <w:rPr>
            <w:noProof/>
            <w:webHidden/>
          </w:rPr>
          <w:fldChar w:fldCharType="begin"/>
        </w:r>
        <w:r w:rsidR="00CE6649">
          <w:rPr>
            <w:noProof/>
            <w:webHidden/>
          </w:rPr>
          <w:instrText xml:space="preserve"> PAGEREF _Toc513542118 \h </w:instrText>
        </w:r>
        <w:r w:rsidR="00CE6649">
          <w:rPr>
            <w:noProof/>
            <w:webHidden/>
          </w:rPr>
        </w:r>
        <w:r w:rsidR="00CE6649">
          <w:rPr>
            <w:noProof/>
            <w:webHidden/>
          </w:rPr>
          <w:fldChar w:fldCharType="separate"/>
        </w:r>
        <w:r w:rsidR="00CE6649">
          <w:rPr>
            <w:rFonts w:hint="eastAsia"/>
            <w:noProof/>
            <w:webHidden/>
          </w:rPr>
          <w:t>27</w:t>
        </w:r>
        <w:r w:rsidR="00CE6649">
          <w:rPr>
            <w:noProof/>
            <w:webHidden/>
          </w:rPr>
          <w:fldChar w:fldCharType="end"/>
        </w:r>
      </w:hyperlink>
    </w:p>
    <w:p w14:paraId="37FF1D61" w14:textId="77777777" w:rsidR="00CE6649" w:rsidRDefault="008F2AD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119" w:history="1">
        <w:r w:rsidR="00CE6649" w:rsidRPr="001D4D2B">
          <w:rPr>
            <w:rStyle w:val="a5"/>
            <w:noProof/>
          </w:rPr>
          <w:t>3</w:t>
        </w:r>
        <w:r w:rsidR="00CE6649">
          <w:rPr>
            <w:rFonts w:asciiTheme="minorHAnsi" w:eastAsiaTheme="minorEastAsia" w:hAnsiTheme="minorHAnsi" w:cstheme="minorBidi"/>
            <w:noProof/>
            <w:kern w:val="2"/>
            <w:sz w:val="21"/>
            <w:szCs w:val="22"/>
            <w:lang w:eastAsia="zh-CN"/>
          </w:rPr>
          <w:tab/>
        </w:r>
        <w:r w:rsidR="00CE6649" w:rsidRPr="001D4D2B">
          <w:rPr>
            <w:rStyle w:val="a5"/>
            <w:noProof/>
          </w:rPr>
          <w:t>MQTT Control Packets</w:t>
        </w:r>
        <w:r w:rsidR="00CE6649">
          <w:rPr>
            <w:noProof/>
            <w:webHidden/>
          </w:rPr>
          <w:tab/>
        </w:r>
        <w:r w:rsidR="00CE6649">
          <w:rPr>
            <w:noProof/>
            <w:webHidden/>
          </w:rPr>
          <w:fldChar w:fldCharType="begin"/>
        </w:r>
        <w:r w:rsidR="00CE6649">
          <w:rPr>
            <w:noProof/>
            <w:webHidden/>
          </w:rPr>
          <w:instrText xml:space="preserve"> PAGEREF _Toc513542119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5116D9DE"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20" w:history="1">
        <w:r w:rsidR="00CE6649" w:rsidRPr="001D4D2B">
          <w:rPr>
            <w:rStyle w:val="a5"/>
            <w:noProof/>
          </w:rPr>
          <w:t>3.1 CONNECT – Connection Request</w:t>
        </w:r>
        <w:r w:rsidR="00CE6649">
          <w:rPr>
            <w:noProof/>
            <w:webHidden/>
          </w:rPr>
          <w:tab/>
        </w:r>
        <w:r w:rsidR="00CE6649">
          <w:rPr>
            <w:noProof/>
            <w:webHidden/>
          </w:rPr>
          <w:fldChar w:fldCharType="begin"/>
        </w:r>
        <w:r w:rsidR="00CE6649">
          <w:rPr>
            <w:noProof/>
            <w:webHidden/>
          </w:rPr>
          <w:instrText xml:space="preserve"> PAGEREF _Toc513542120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74B10C5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21" w:history="1">
        <w:r w:rsidR="00CE6649" w:rsidRPr="001D4D2B">
          <w:rPr>
            <w:rStyle w:val="a5"/>
            <w:noProof/>
          </w:rPr>
          <w:t>3.1.1 CONNECT Fixed Header</w:t>
        </w:r>
        <w:r w:rsidR="00CE6649">
          <w:rPr>
            <w:noProof/>
            <w:webHidden/>
          </w:rPr>
          <w:tab/>
        </w:r>
        <w:r w:rsidR="00CE6649">
          <w:rPr>
            <w:noProof/>
            <w:webHidden/>
          </w:rPr>
          <w:fldChar w:fldCharType="begin"/>
        </w:r>
        <w:r w:rsidR="00CE6649">
          <w:rPr>
            <w:noProof/>
            <w:webHidden/>
          </w:rPr>
          <w:instrText xml:space="preserve"> PAGEREF _Toc513542121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4734292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22" w:history="1">
        <w:r w:rsidR="00CE6649" w:rsidRPr="001D4D2B">
          <w:rPr>
            <w:rStyle w:val="a5"/>
            <w:noProof/>
          </w:rPr>
          <w:t>3.1.2 CONNECT Variable Header</w:t>
        </w:r>
        <w:r w:rsidR="00CE6649">
          <w:rPr>
            <w:noProof/>
            <w:webHidden/>
          </w:rPr>
          <w:tab/>
        </w:r>
        <w:r w:rsidR="00CE6649">
          <w:rPr>
            <w:noProof/>
            <w:webHidden/>
          </w:rPr>
          <w:fldChar w:fldCharType="begin"/>
        </w:r>
        <w:r w:rsidR="00CE6649">
          <w:rPr>
            <w:noProof/>
            <w:webHidden/>
          </w:rPr>
          <w:instrText xml:space="preserve"> PAGEREF _Toc513542122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371B56B8"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23" w:history="1">
        <w:r w:rsidR="00CE6649" w:rsidRPr="001D4D2B">
          <w:rPr>
            <w:rStyle w:val="a5"/>
            <w:noProof/>
          </w:rPr>
          <w:t>3.1.2.1 Protocol Name</w:t>
        </w:r>
        <w:r w:rsidR="00CE6649">
          <w:rPr>
            <w:noProof/>
            <w:webHidden/>
          </w:rPr>
          <w:tab/>
        </w:r>
        <w:r w:rsidR="00CE6649">
          <w:rPr>
            <w:noProof/>
            <w:webHidden/>
          </w:rPr>
          <w:fldChar w:fldCharType="begin"/>
        </w:r>
        <w:r w:rsidR="00CE6649">
          <w:rPr>
            <w:noProof/>
            <w:webHidden/>
          </w:rPr>
          <w:instrText xml:space="preserve"> PAGEREF _Toc513542123 \h </w:instrText>
        </w:r>
        <w:r w:rsidR="00CE6649">
          <w:rPr>
            <w:noProof/>
            <w:webHidden/>
          </w:rPr>
        </w:r>
        <w:r w:rsidR="00CE6649">
          <w:rPr>
            <w:noProof/>
            <w:webHidden/>
          </w:rPr>
          <w:fldChar w:fldCharType="separate"/>
        </w:r>
        <w:r w:rsidR="00CE6649">
          <w:rPr>
            <w:rFonts w:hint="eastAsia"/>
            <w:noProof/>
            <w:webHidden/>
          </w:rPr>
          <w:t>30</w:t>
        </w:r>
        <w:r w:rsidR="00CE6649">
          <w:rPr>
            <w:noProof/>
            <w:webHidden/>
          </w:rPr>
          <w:fldChar w:fldCharType="end"/>
        </w:r>
      </w:hyperlink>
    </w:p>
    <w:p w14:paraId="2EDAA85D"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24" w:history="1">
        <w:r w:rsidR="00CE6649" w:rsidRPr="001D4D2B">
          <w:rPr>
            <w:rStyle w:val="a5"/>
            <w:noProof/>
          </w:rPr>
          <w:t>3.1.2.2 Protocol Version</w:t>
        </w:r>
        <w:r w:rsidR="00CE6649">
          <w:rPr>
            <w:noProof/>
            <w:webHidden/>
          </w:rPr>
          <w:tab/>
        </w:r>
        <w:r w:rsidR="00CE6649">
          <w:rPr>
            <w:noProof/>
            <w:webHidden/>
          </w:rPr>
          <w:fldChar w:fldCharType="begin"/>
        </w:r>
        <w:r w:rsidR="00CE6649">
          <w:rPr>
            <w:noProof/>
            <w:webHidden/>
          </w:rPr>
          <w:instrText xml:space="preserve"> PAGEREF _Toc513542124 \h </w:instrText>
        </w:r>
        <w:r w:rsidR="00CE6649">
          <w:rPr>
            <w:noProof/>
            <w:webHidden/>
          </w:rPr>
        </w:r>
        <w:r w:rsidR="00CE6649">
          <w:rPr>
            <w:noProof/>
            <w:webHidden/>
          </w:rPr>
          <w:fldChar w:fldCharType="separate"/>
        </w:r>
        <w:r w:rsidR="00CE6649">
          <w:rPr>
            <w:rFonts w:hint="eastAsia"/>
            <w:noProof/>
            <w:webHidden/>
          </w:rPr>
          <w:t>31</w:t>
        </w:r>
        <w:r w:rsidR="00CE6649">
          <w:rPr>
            <w:noProof/>
            <w:webHidden/>
          </w:rPr>
          <w:fldChar w:fldCharType="end"/>
        </w:r>
      </w:hyperlink>
    </w:p>
    <w:p w14:paraId="1579B142"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25" w:history="1">
        <w:r w:rsidR="00CE6649" w:rsidRPr="001D4D2B">
          <w:rPr>
            <w:rStyle w:val="a5"/>
            <w:noProof/>
          </w:rPr>
          <w:t>3.1.2.3 Connect Flags</w:t>
        </w:r>
        <w:r w:rsidR="00CE6649">
          <w:rPr>
            <w:noProof/>
            <w:webHidden/>
          </w:rPr>
          <w:tab/>
        </w:r>
        <w:r w:rsidR="00CE6649">
          <w:rPr>
            <w:noProof/>
            <w:webHidden/>
          </w:rPr>
          <w:fldChar w:fldCharType="begin"/>
        </w:r>
        <w:r w:rsidR="00CE6649">
          <w:rPr>
            <w:noProof/>
            <w:webHidden/>
          </w:rPr>
          <w:instrText xml:space="preserve"> PAGEREF _Toc513542125 \h </w:instrText>
        </w:r>
        <w:r w:rsidR="00CE6649">
          <w:rPr>
            <w:noProof/>
            <w:webHidden/>
          </w:rPr>
        </w:r>
        <w:r w:rsidR="00CE6649">
          <w:rPr>
            <w:noProof/>
            <w:webHidden/>
          </w:rPr>
          <w:fldChar w:fldCharType="separate"/>
        </w:r>
        <w:r w:rsidR="00CE6649">
          <w:rPr>
            <w:rFonts w:hint="eastAsia"/>
            <w:noProof/>
            <w:webHidden/>
          </w:rPr>
          <w:t>31</w:t>
        </w:r>
        <w:r w:rsidR="00CE6649">
          <w:rPr>
            <w:noProof/>
            <w:webHidden/>
          </w:rPr>
          <w:fldChar w:fldCharType="end"/>
        </w:r>
      </w:hyperlink>
    </w:p>
    <w:p w14:paraId="7891F0A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26" w:history="1">
        <w:r w:rsidR="00CE6649" w:rsidRPr="001D4D2B">
          <w:rPr>
            <w:rStyle w:val="a5"/>
            <w:noProof/>
          </w:rPr>
          <w:t>3.1.2.4 Clean Start</w:t>
        </w:r>
        <w:r w:rsidR="00CE6649">
          <w:rPr>
            <w:noProof/>
            <w:webHidden/>
          </w:rPr>
          <w:tab/>
        </w:r>
        <w:r w:rsidR="00CE6649">
          <w:rPr>
            <w:noProof/>
            <w:webHidden/>
          </w:rPr>
          <w:fldChar w:fldCharType="begin"/>
        </w:r>
        <w:r w:rsidR="00CE6649">
          <w:rPr>
            <w:noProof/>
            <w:webHidden/>
          </w:rPr>
          <w:instrText xml:space="preserve"> PAGEREF _Toc513542126 \h </w:instrText>
        </w:r>
        <w:r w:rsidR="00CE6649">
          <w:rPr>
            <w:noProof/>
            <w:webHidden/>
          </w:rPr>
        </w:r>
        <w:r w:rsidR="00CE6649">
          <w:rPr>
            <w:noProof/>
            <w:webHidden/>
          </w:rPr>
          <w:fldChar w:fldCharType="separate"/>
        </w:r>
        <w:r w:rsidR="00CE6649">
          <w:rPr>
            <w:rFonts w:hint="eastAsia"/>
            <w:noProof/>
            <w:webHidden/>
          </w:rPr>
          <w:t>32</w:t>
        </w:r>
        <w:r w:rsidR="00CE6649">
          <w:rPr>
            <w:noProof/>
            <w:webHidden/>
          </w:rPr>
          <w:fldChar w:fldCharType="end"/>
        </w:r>
      </w:hyperlink>
    </w:p>
    <w:p w14:paraId="11CA92BC"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27" w:history="1">
        <w:r w:rsidR="00CE6649" w:rsidRPr="001D4D2B">
          <w:rPr>
            <w:rStyle w:val="a5"/>
            <w:noProof/>
          </w:rPr>
          <w:t>3.1.2.5 Will Flag</w:t>
        </w:r>
        <w:r w:rsidR="00CE6649">
          <w:rPr>
            <w:noProof/>
            <w:webHidden/>
          </w:rPr>
          <w:tab/>
        </w:r>
        <w:r w:rsidR="00CE6649">
          <w:rPr>
            <w:noProof/>
            <w:webHidden/>
          </w:rPr>
          <w:fldChar w:fldCharType="begin"/>
        </w:r>
        <w:r w:rsidR="00CE6649">
          <w:rPr>
            <w:noProof/>
            <w:webHidden/>
          </w:rPr>
          <w:instrText xml:space="preserve"> PAGEREF _Toc513542127 \h </w:instrText>
        </w:r>
        <w:r w:rsidR="00CE6649">
          <w:rPr>
            <w:noProof/>
            <w:webHidden/>
          </w:rPr>
        </w:r>
        <w:r w:rsidR="00CE6649">
          <w:rPr>
            <w:noProof/>
            <w:webHidden/>
          </w:rPr>
          <w:fldChar w:fldCharType="separate"/>
        </w:r>
        <w:r w:rsidR="00CE6649">
          <w:rPr>
            <w:rFonts w:hint="eastAsia"/>
            <w:noProof/>
            <w:webHidden/>
          </w:rPr>
          <w:t>32</w:t>
        </w:r>
        <w:r w:rsidR="00CE6649">
          <w:rPr>
            <w:noProof/>
            <w:webHidden/>
          </w:rPr>
          <w:fldChar w:fldCharType="end"/>
        </w:r>
      </w:hyperlink>
    </w:p>
    <w:p w14:paraId="236BFC35"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28" w:history="1">
        <w:r w:rsidR="00CE6649" w:rsidRPr="001D4D2B">
          <w:rPr>
            <w:rStyle w:val="a5"/>
            <w:noProof/>
          </w:rPr>
          <w:t>3.1.2.6 Will QoS</w:t>
        </w:r>
        <w:r w:rsidR="00CE6649">
          <w:rPr>
            <w:noProof/>
            <w:webHidden/>
          </w:rPr>
          <w:tab/>
        </w:r>
        <w:r w:rsidR="00CE6649">
          <w:rPr>
            <w:noProof/>
            <w:webHidden/>
          </w:rPr>
          <w:fldChar w:fldCharType="begin"/>
        </w:r>
        <w:r w:rsidR="00CE6649">
          <w:rPr>
            <w:noProof/>
            <w:webHidden/>
          </w:rPr>
          <w:instrText xml:space="preserve"> PAGEREF _Toc513542128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00B742CB"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29" w:history="1">
        <w:r w:rsidR="00CE6649" w:rsidRPr="001D4D2B">
          <w:rPr>
            <w:rStyle w:val="a5"/>
            <w:noProof/>
          </w:rPr>
          <w:t>3.1.2.7 Will Retain</w:t>
        </w:r>
        <w:r w:rsidR="00CE6649">
          <w:rPr>
            <w:noProof/>
            <w:webHidden/>
          </w:rPr>
          <w:tab/>
        </w:r>
        <w:r w:rsidR="00CE6649">
          <w:rPr>
            <w:noProof/>
            <w:webHidden/>
          </w:rPr>
          <w:fldChar w:fldCharType="begin"/>
        </w:r>
        <w:r w:rsidR="00CE6649">
          <w:rPr>
            <w:noProof/>
            <w:webHidden/>
          </w:rPr>
          <w:instrText xml:space="preserve"> PAGEREF _Toc513542129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118A0871"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30" w:history="1">
        <w:r w:rsidR="00CE6649" w:rsidRPr="001D4D2B">
          <w:rPr>
            <w:rStyle w:val="a5"/>
            <w:noProof/>
          </w:rPr>
          <w:t>3.1.2.8 User Name Flag</w:t>
        </w:r>
        <w:r w:rsidR="00CE6649">
          <w:rPr>
            <w:noProof/>
            <w:webHidden/>
          </w:rPr>
          <w:tab/>
        </w:r>
        <w:r w:rsidR="00CE6649">
          <w:rPr>
            <w:noProof/>
            <w:webHidden/>
          </w:rPr>
          <w:fldChar w:fldCharType="begin"/>
        </w:r>
        <w:r w:rsidR="00CE6649">
          <w:rPr>
            <w:noProof/>
            <w:webHidden/>
          </w:rPr>
          <w:instrText xml:space="preserve"> PAGEREF _Toc513542130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77728E59"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31" w:history="1">
        <w:r w:rsidR="00CE6649" w:rsidRPr="001D4D2B">
          <w:rPr>
            <w:rStyle w:val="a5"/>
            <w:noProof/>
          </w:rPr>
          <w:t>3.1.2.9 Password Flag</w:t>
        </w:r>
        <w:r w:rsidR="00CE6649">
          <w:rPr>
            <w:noProof/>
            <w:webHidden/>
          </w:rPr>
          <w:tab/>
        </w:r>
        <w:r w:rsidR="00CE6649">
          <w:rPr>
            <w:noProof/>
            <w:webHidden/>
          </w:rPr>
          <w:fldChar w:fldCharType="begin"/>
        </w:r>
        <w:r w:rsidR="00CE6649">
          <w:rPr>
            <w:noProof/>
            <w:webHidden/>
          </w:rPr>
          <w:instrText xml:space="preserve"> PAGEREF _Toc513542131 \h </w:instrText>
        </w:r>
        <w:r w:rsidR="00CE6649">
          <w:rPr>
            <w:noProof/>
            <w:webHidden/>
          </w:rPr>
        </w:r>
        <w:r w:rsidR="00CE6649">
          <w:rPr>
            <w:noProof/>
            <w:webHidden/>
          </w:rPr>
          <w:fldChar w:fldCharType="separate"/>
        </w:r>
        <w:r w:rsidR="00CE6649">
          <w:rPr>
            <w:rFonts w:hint="eastAsia"/>
            <w:noProof/>
            <w:webHidden/>
          </w:rPr>
          <w:t>33</w:t>
        </w:r>
        <w:r w:rsidR="00CE6649">
          <w:rPr>
            <w:noProof/>
            <w:webHidden/>
          </w:rPr>
          <w:fldChar w:fldCharType="end"/>
        </w:r>
      </w:hyperlink>
    </w:p>
    <w:p w14:paraId="00CBD3A0"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32" w:history="1">
        <w:r w:rsidR="00CE6649" w:rsidRPr="001D4D2B">
          <w:rPr>
            <w:rStyle w:val="a5"/>
            <w:noProof/>
          </w:rPr>
          <w:t>3.1.2.10 Keep Alive</w:t>
        </w:r>
        <w:r w:rsidR="00CE6649">
          <w:rPr>
            <w:noProof/>
            <w:webHidden/>
          </w:rPr>
          <w:tab/>
        </w:r>
        <w:r w:rsidR="00CE6649">
          <w:rPr>
            <w:noProof/>
            <w:webHidden/>
          </w:rPr>
          <w:fldChar w:fldCharType="begin"/>
        </w:r>
        <w:r w:rsidR="00CE6649">
          <w:rPr>
            <w:noProof/>
            <w:webHidden/>
          </w:rPr>
          <w:instrText xml:space="preserve"> PAGEREF _Toc513542132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26825068"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33" w:history="1">
        <w:r w:rsidR="00CE6649" w:rsidRPr="001D4D2B">
          <w:rPr>
            <w:rStyle w:val="a5"/>
            <w:noProof/>
          </w:rPr>
          <w:t>3.1.2.11 CONNECT Properties</w:t>
        </w:r>
        <w:r w:rsidR="00CE6649">
          <w:rPr>
            <w:noProof/>
            <w:webHidden/>
          </w:rPr>
          <w:tab/>
        </w:r>
        <w:r w:rsidR="00CE6649">
          <w:rPr>
            <w:noProof/>
            <w:webHidden/>
          </w:rPr>
          <w:fldChar w:fldCharType="begin"/>
        </w:r>
        <w:r w:rsidR="00CE6649">
          <w:rPr>
            <w:noProof/>
            <w:webHidden/>
          </w:rPr>
          <w:instrText xml:space="preserve"> PAGEREF _Toc513542133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705370DC"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34" w:history="1">
        <w:r w:rsidR="00CE6649" w:rsidRPr="001D4D2B">
          <w:rPr>
            <w:rStyle w:val="a5"/>
            <w:noProof/>
            <w14:scene3d>
              <w14:camera w14:prst="orthographicFront"/>
              <w14:lightRig w14:rig="threePt" w14:dir="t">
                <w14:rot w14:lat="0" w14:lon="0" w14:rev="0"/>
              </w14:lightRig>
            </w14:scene3d>
          </w:rPr>
          <w:t>3.1.2.11.1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_Toc513542134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4C1D8D69"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35" w:history="1">
        <w:r w:rsidR="00CE6649" w:rsidRPr="001D4D2B">
          <w:rPr>
            <w:rStyle w:val="a5"/>
            <w:noProof/>
            <w:lang w:val="en-GB" w:eastAsia="en-GB"/>
            <w14:scene3d>
              <w14:camera w14:prst="orthographicFront"/>
              <w14:lightRig w14:rig="threePt" w14:dir="t">
                <w14:rot w14:lat="0" w14:lon="0" w14:rev="0"/>
              </w14:lightRig>
            </w14:scene3d>
          </w:rPr>
          <w:t>3.1.2.11.2</w:t>
        </w:r>
        <w:r w:rsidR="00CE6649" w:rsidRPr="001D4D2B">
          <w:rPr>
            <w:rStyle w:val="a5"/>
            <w:noProof/>
            <w:lang w:val="en-GB" w:eastAsia="en-GB"/>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_Toc513542135 \h </w:instrText>
        </w:r>
        <w:r w:rsidR="00CE6649">
          <w:rPr>
            <w:noProof/>
            <w:webHidden/>
          </w:rPr>
        </w:r>
        <w:r w:rsidR="00CE6649">
          <w:rPr>
            <w:noProof/>
            <w:webHidden/>
          </w:rPr>
          <w:fldChar w:fldCharType="separate"/>
        </w:r>
        <w:r w:rsidR="00CE6649">
          <w:rPr>
            <w:rFonts w:hint="eastAsia"/>
            <w:noProof/>
            <w:webHidden/>
          </w:rPr>
          <w:t>34</w:t>
        </w:r>
        <w:r w:rsidR="00CE6649">
          <w:rPr>
            <w:noProof/>
            <w:webHidden/>
          </w:rPr>
          <w:fldChar w:fldCharType="end"/>
        </w:r>
      </w:hyperlink>
    </w:p>
    <w:p w14:paraId="24C6E35E"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36" w:history="1">
        <w:r w:rsidR="00CE6649" w:rsidRPr="001D4D2B">
          <w:rPr>
            <w:rStyle w:val="a5"/>
            <w:noProof/>
            <w:lang w:val="en-GB" w:eastAsia="en-GB"/>
            <w14:scene3d>
              <w14:camera w14:prst="orthographicFront"/>
              <w14:lightRig w14:rig="threePt" w14:dir="t">
                <w14:rot w14:lat="0" w14:lon="0" w14:rev="0"/>
              </w14:lightRig>
            </w14:scene3d>
          </w:rPr>
          <w:t>3.1.2.11.3</w:t>
        </w:r>
        <w:r w:rsidR="00CE6649" w:rsidRPr="001D4D2B">
          <w:rPr>
            <w:rStyle w:val="a5"/>
            <w:noProof/>
          </w:rPr>
          <w:t xml:space="preserve"> Receive Maximum</w:t>
        </w:r>
        <w:r w:rsidR="00CE6649">
          <w:rPr>
            <w:noProof/>
            <w:webHidden/>
          </w:rPr>
          <w:tab/>
        </w:r>
        <w:r w:rsidR="00CE6649">
          <w:rPr>
            <w:noProof/>
            <w:webHidden/>
          </w:rPr>
          <w:fldChar w:fldCharType="begin"/>
        </w:r>
        <w:r w:rsidR="00CE6649">
          <w:rPr>
            <w:noProof/>
            <w:webHidden/>
          </w:rPr>
          <w:instrText xml:space="preserve"> PAGEREF _Toc513542136 \h </w:instrText>
        </w:r>
        <w:r w:rsidR="00CE6649">
          <w:rPr>
            <w:noProof/>
            <w:webHidden/>
          </w:rPr>
        </w:r>
        <w:r w:rsidR="00CE6649">
          <w:rPr>
            <w:noProof/>
            <w:webHidden/>
          </w:rPr>
          <w:fldChar w:fldCharType="separate"/>
        </w:r>
        <w:r w:rsidR="00CE6649">
          <w:rPr>
            <w:rFonts w:hint="eastAsia"/>
            <w:noProof/>
            <w:webHidden/>
          </w:rPr>
          <w:t>36</w:t>
        </w:r>
        <w:r w:rsidR="00CE6649">
          <w:rPr>
            <w:noProof/>
            <w:webHidden/>
          </w:rPr>
          <w:fldChar w:fldCharType="end"/>
        </w:r>
      </w:hyperlink>
    </w:p>
    <w:p w14:paraId="7D0D480A"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37" w:history="1">
        <w:r w:rsidR="00CE6649" w:rsidRPr="001D4D2B">
          <w:rPr>
            <w:rStyle w:val="a5"/>
            <w:noProof/>
            <w:lang w:val="en-GB" w:eastAsia="en-GB"/>
            <w14:scene3d>
              <w14:camera w14:prst="orthographicFront"/>
              <w14:lightRig w14:rig="threePt" w14:dir="t">
                <w14:rot w14:lat="0" w14:lon="0" w14:rev="0"/>
              </w14:lightRig>
            </w14:scene3d>
          </w:rPr>
          <w:t>3.1.2.11.4</w:t>
        </w:r>
        <w:r w:rsidR="00CE6649" w:rsidRPr="001D4D2B">
          <w:rPr>
            <w:rStyle w:val="a5"/>
            <w:noProof/>
          </w:rPr>
          <w:t xml:space="preserve"> Maximum Packet Size</w:t>
        </w:r>
        <w:r w:rsidR="00CE6649">
          <w:rPr>
            <w:noProof/>
            <w:webHidden/>
          </w:rPr>
          <w:tab/>
        </w:r>
        <w:r w:rsidR="00CE6649">
          <w:rPr>
            <w:noProof/>
            <w:webHidden/>
          </w:rPr>
          <w:fldChar w:fldCharType="begin"/>
        </w:r>
        <w:r w:rsidR="00CE6649">
          <w:rPr>
            <w:noProof/>
            <w:webHidden/>
          </w:rPr>
          <w:instrText xml:space="preserve"> PAGEREF _Toc513542137 \h </w:instrText>
        </w:r>
        <w:r w:rsidR="00CE6649">
          <w:rPr>
            <w:noProof/>
            <w:webHidden/>
          </w:rPr>
        </w:r>
        <w:r w:rsidR="00CE6649">
          <w:rPr>
            <w:noProof/>
            <w:webHidden/>
          </w:rPr>
          <w:fldChar w:fldCharType="separate"/>
        </w:r>
        <w:r w:rsidR="00CE6649">
          <w:rPr>
            <w:rFonts w:hint="eastAsia"/>
            <w:noProof/>
            <w:webHidden/>
          </w:rPr>
          <w:t>36</w:t>
        </w:r>
        <w:r w:rsidR="00CE6649">
          <w:rPr>
            <w:noProof/>
            <w:webHidden/>
          </w:rPr>
          <w:fldChar w:fldCharType="end"/>
        </w:r>
      </w:hyperlink>
    </w:p>
    <w:p w14:paraId="01919EFF"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38" w:history="1">
        <w:r w:rsidR="00CE6649" w:rsidRPr="001D4D2B">
          <w:rPr>
            <w:rStyle w:val="a5"/>
            <w:noProof/>
            <w:lang w:val="en-GB" w:eastAsia="en-GB"/>
            <w14:scene3d>
              <w14:camera w14:prst="orthographicFront"/>
              <w14:lightRig w14:rig="threePt" w14:dir="t">
                <w14:rot w14:lat="0" w14:lon="0" w14:rev="0"/>
              </w14:lightRig>
            </w14:scene3d>
          </w:rPr>
          <w:t>3.1.2.11.5</w:t>
        </w:r>
        <w:r w:rsidR="00CE6649" w:rsidRPr="001D4D2B">
          <w:rPr>
            <w:rStyle w:val="a5"/>
            <w:noProof/>
          </w:rPr>
          <w:t xml:space="preserve"> Topic Alias Maximum</w:t>
        </w:r>
        <w:r w:rsidR="00CE6649">
          <w:rPr>
            <w:noProof/>
            <w:webHidden/>
          </w:rPr>
          <w:tab/>
        </w:r>
        <w:r w:rsidR="00CE6649">
          <w:rPr>
            <w:noProof/>
            <w:webHidden/>
          </w:rPr>
          <w:fldChar w:fldCharType="begin"/>
        </w:r>
        <w:r w:rsidR="00CE6649">
          <w:rPr>
            <w:noProof/>
            <w:webHidden/>
          </w:rPr>
          <w:instrText xml:space="preserve"> PAGEREF _Toc513542138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4A8D5DC0"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39" w:history="1">
        <w:r w:rsidR="00CE6649" w:rsidRPr="001D4D2B">
          <w:rPr>
            <w:rStyle w:val="a5"/>
            <w:noProof/>
            <w14:scene3d>
              <w14:camera w14:prst="orthographicFront"/>
              <w14:lightRig w14:rig="threePt" w14:dir="t">
                <w14:rot w14:lat="0" w14:lon="0" w14:rev="0"/>
              </w14:lightRig>
            </w14:scene3d>
          </w:rPr>
          <w:t>3.1.2.11.6</w:t>
        </w:r>
        <w:r w:rsidR="00CE6649" w:rsidRPr="001D4D2B">
          <w:rPr>
            <w:rStyle w:val="a5"/>
            <w:noProof/>
          </w:rPr>
          <w:t xml:space="preserve"> Request Response Information</w:t>
        </w:r>
        <w:r w:rsidR="00CE6649">
          <w:rPr>
            <w:noProof/>
            <w:webHidden/>
          </w:rPr>
          <w:tab/>
        </w:r>
        <w:r w:rsidR="00CE6649">
          <w:rPr>
            <w:noProof/>
            <w:webHidden/>
          </w:rPr>
          <w:fldChar w:fldCharType="begin"/>
        </w:r>
        <w:r w:rsidR="00CE6649">
          <w:rPr>
            <w:noProof/>
            <w:webHidden/>
          </w:rPr>
          <w:instrText xml:space="preserve"> PAGEREF _Toc513542139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2C5262AC"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40" w:history="1">
        <w:r w:rsidR="00CE6649" w:rsidRPr="001D4D2B">
          <w:rPr>
            <w:rStyle w:val="a5"/>
            <w:noProof/>
            <w14:scene3d>
              <w14:camera w14:prst="orthographicFront"/>
              <w14:lightRig w14:rig="threePt" w14:dir="t">
                <w14:rot w14:lat="0" w14:lon="0" w14:rev="0"/>
              </w14:lightRig>
            </w14:scene3d>
          </w:rPr>
          <w:t>3.1.2.11.7</w:t>
        </w:r>
        <w:r w:rsidR="00CE6649" w:rsidRPr="001D4D2B">
          <w:rPr>
            <w:rStyle w:val="a5"/>
            <w:noProof/>
          </w:rPr>
          <w:t xml:space="preserve"> Request Problem Information</w:t>
        </w:r>
        <w:r w:rsidR="00CE6649">
          <w:rPr>
            <w:noProof/>
            <w:webHidden/>
          </w:rPr>
          <w:tab/>
        </w:r>
        <w:r w:rsidR="00CE6649">
          <w:rPr>
            <w:noProof/>
            <w:webHidden/>
          </w:rPr>
          <w:fldChar w:fldCharType="begin"/>
        </w:r>
        <w:r w:rsidR="00CE6649">
          <w:rPr>
            <w:noProof/>
            <w:webHidden/>
          </w:rPr>
          <w:instrText xml:space="preserve"> PAGEREF _Toc513542140 \h </w:instrText>
        </w:r>
        <w:r w:rsidR="00CE6649">
          <w:rPr>
            <w:noProof/>
            <w:webHidden/>
          </w:rPr>
        </w:r>
        <w:r w:rsidR="00CE6649">
          <w:rPr>
            <w:noProof/>
            <w:webHidden/>
          </w:rPr>
          <w:fldChar w:fldCharType="separate"/>
        </w:r>
        <w:r w:rsidR="00CE6649">
          <w:rPr>
            <w:rFonts w:hint="eastAsia"/>
            <w:noProof/>
            <w:webHidden/>
          </w:rPr>
          <w:t>37</w:t>
        </w:r>
        <w:r w:rsidR="00CE6649">
          <w:rPr>
            <w:noProof/>
            <w:webHidden/>
          </w:rPr>
          <w:fldChar w:fldCharType="end"/>
        </w:r>
      </w:hyperlink>
    </w:p>
    <w:p w14:paraId="6FA03035"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41" w:history="1">
        <w:r w:rsidR="00CE6649" w:rsidRPr="001D4D2B">
          <w:rPr>
            <w:rStyle w:val="a5"/>
            <w:noProof/>
            <w14:scene3d>
              <w14:camera w14:prst="orthographicFront"/>
              <w14:lightRig w14:rig="threePt" w14:dir="t">
                <w14:rot w14:lat="0" w14:lon="0" w14:rev="0"/>
              </w14:lightRig>
            </w14:scene3d>
          </w:rPr>
          <w:t>3.1.2.11.8</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_Toc513542141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F664548"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42" w:history="1">
        <w:r w:rsidR="00CE6649" w:rsidRPr="001D4D2B">
          <w:rPr>
            <w:rStyle w:val="a5"/>
            <w:noProof/>
            <w14:scene3d>
              <w14:camera w14:prst="orthographicFront"/>
              <w14:lightRig w14:rig="threePt" w14:dir="t">
                <w14:rot w14:lat="0" w14:lon="0" w14:rev="0"/>
              </w14:lightRig>
            </w14:scene3d>
          </w:rPr>
          <w:t>3.1.2.11.9</w:t>
        </w:r>
        <w:r w:rsidR="00CE6649" w:rsidRPr="001D4D2B">
          <w:rPr>
            <w:rStyle w:val="a5"/>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_Toc513542142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417CC7E1"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43" w:history="1">
        <w:r w:rsidR="00CE6649" w:rsidRPr="001D4D2B">
          <w:rPr>
            <w:rStyle w:val="a5"/>
            <w:noProof/>
            <w14:scene3d>
              <w14:camera w14:prst="orthographicFront"/>
              <w14:lightRig w14:rig="threePt" w14:dir="t">
                <w14:rot w14:lat="0" w14:lon="0" w14:rev="0"/>
              </w14:lightRig>
            </w14:scene3d>
          </w:rPr>
          <w:t>3.1.2.11.10</w:t>
        </w:r>
        <w:r w:rsidR="00CE6649" w:rsidRPr="001D4D2B">
          <w:rPr>
            <w:rStyle w:val="a5"/>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_Toc513542143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B0CCBCB"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44" w:history="1">
        <w:r w:rsidR="00CE6649" w:rsidRPr="001D4D2B">
          <w:rPr>
            <w:rStyle w:val="a5"/>
            <w:noProof/>
          </w:rPr>
          <w:t>3.1.2.12</w:t>
        </w:r>
        <w:r w:rsidR="00CE6649" w:rsidRPr="001D4D2B">
          <w:rPr>
            <w:rStyle w:val="a5"/>
            <w:rFonts w:eastAsia="Arial"/>
            <w:noProof/>
          </w:rPr>
          <w:t xml:space="preserve"> Variable Header non-normative example</w:t>
        </w:r>
        <w:r w:rsidR="00CE6649">
          <w:rPr>
            <w:noProof/>
            <w:webHidden/>
          </w:rPr>
          <w:tab/>
        </w:r>
        <w:r w:rsidR="00CE6649">
          <w:rPr>
            <w:noProof/>
            <w:webHidden/>
          </w:rPr>
          <w:fldChar w:fldCharType="begin"/>
        </w:r>
        <w:r w:rsidR="00CE6649">
          <w:rPr>
            <w:noProof/>
            <w:webHidden/>
          </w:rPr>
          <w:instrText xml:space="preserve"> PAGEREF _Toc513542144 \h </w:instrText>
        </w:r>
        <w:r w:rsidR="00CE6649">
          <w:rPr>
            <w:noProof/>
            <w:webHidden/>
          </w:rPr>
        </w:r>
        <w:r w:rsidR="00CE6649">
          <w:rPr>
            <w:noProof/>
            <w:webHidden/>
          </w:rPr>
          <w:fldChar w:fldCharType="separate"/>
        </w:r>
        <w:r w:rsidR="00CE6649">
          <w:rPr>
            <w:rFonts w:hint="eastAsia"/>
            <w:noProof/>
            <w:webHidden/>
          </w:rPr>
          <w:t>38</w:t>
        </w:r>
        <w:r w:rsidR="00CE6649">
          <w:rPr>
            <w:noProof/>
            <w:webHidden/>
          </w:rPr>
          <w:fldChar w:fldCharType="end"/>
        </w:r>
      </w:hyperlink>
    </w:p>
    <w:p w14:paraId="64F3086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45" w:history="1">
        <w:r w:rsidR="00CE6649" w:rsidRPr="001D4D2B">
          <w:rPr>
            <w:rStyle w:val="a5"/>
            <w:noProof/>
          </w:rPr>
          <w:t>3.1.3 CONNECT Payload</w:t>
        </w:r>
        <w:r w:rsidR="00CE6649">
          <w:rPr>
            <w:noProof/>
            <w:webHidden/>
          </w:rPr>
          <w:tab/>
        </w:r>
        <w:r w:rsidR="00CE6649">
          <w:rPr>
            <w:noProof/>
            <w:webHidden/>
          </w:rPr>
          <w:fldChar w:fldCharType="begin"/>
        </w:r>
        <w:r w:rsidR="00CE6649">
          <w:rPr>
            <w:noProof/>
            <w:webHidden/>
          </w:rPr>
          <w:instrText xml:space="preserve"> PAGEREF _Toc513542145 \h </w:instrText>
        </w:r>
        <w:r w:rsidR="00CE6649">
          <w:rPr>
            <w:noProof/>
            <w:webHidden/>
          </w:rPr>
        </w:r>
        <w:r w:rsidR="00CE6649">
          <w:rPr>
            <w:noProof/>
            <w:webHidden/>
          </w:rPr>
          <w:fldChar w:fldCharType="separate"/>
        </w:r>
        <w:r w:rsidR="00CE6649">
          <w:rPr>
            <w:rFonts w:hint="eastAsia"/>
            <w:noProof/>
            <w:webHidden/>
          </w:rPr>
          <w:t>39</w:t>
        </w:r>
        <w:r w:rsidR="00CE6649">
          <w:rPr>
            <w:noProof/>
            <w:webHidden/>
          </w:rPr>
          <w:fldChar w:fldCharType="end"/>
        </w:r>
      </w:hyperlink>
    </w:p>
    <w:p w14:paraId="5A965991"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46" w:history="1">
        <w:r w:rsidR="00CE6649" w:rsidRPr="001D4D2B">
          <w:rPr>
            <w:rStyle w:val="a5"/>
            <w:noProof/>
          </w:rPr>
          <w:t>3.1.3.1 Client Identifier (ClientID)</w:t>
        </w:r>
        <w:r w:rsidR="00CE6649">
          <w:rPr>
            <w:noProof/>
            <w:webHidden/>
          </w:rPr>
          <w:tab/>
        </w:r>
        <w:r w:rsidR="00CE6649">
          <w:rPr>
            <w:noProof/>
            <w:webHidden/>
          </w:rPr>
          <w:fldChar w:fldCharType="begin"/>
        </w:r>
        <w:r w:rsidR="00CE6649">
          <w:rPr>
            <w:noProof/>
            <w:webHidden/>
          </w:rPr>
          <w:instrText xml:space="preserve"> PAGEREF _Toc513542146 \h </w:instrText>
        </w:r>
        <w:r w:rsidR="00CE6649">
          <w:rPr>
            <w:noProof/>
            <w:webHidden/>
          </w:rPr>
        </w:r>
        <w:r w:rsidR="00CE6649">
          <w:rPr>
            <w:noProof/>
            <w:webHidden/>
          </w:rPr>
          <w:fldChar w:fldCharType="separate"/>
        </w:r>
        <w:r w:rsidR="00CE6649">
          <w:rPr>
            <w:rFonts w:hint="eastAsia"/>
            <w:noProof/>
            <w:webHidden/>
          </w:rPr>
          <w:t>39</w:t>
        </w:r>
        <w:r w:rsidR="00CE6649">
          <w:rPr>
            <w:noProof/>
            <w:webHidden/>
          </w:rPr>
          <w:fldChar w:fldCharType="end"/>
        </w:r>
      </w:hyperlink>
    </w:p>
    <w:p w14:paraId="54F6FD12"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47" w:history="1">
        <w:r w:rsidR="00CE6649" w:rsidRPr="001D4D2B">
          <w:rPr>
            <w:rStyle w:val="a5"/>
            <w:noProof/>
          </w:rPr>
          <w:t>3.1.3.2 Will Properties</w:t>
        </w:r>
        <w:r w:rsidR="00CE6649">
          <w:rPr>
            <w:noProof/>
            <w:webHidden/>
          </w:rPr>
          <w:tab/>
        </w:r>
        <w:r w:rsidR="00CE6649">
          <w:rPr>
            <w:noProof/>
            <w:webHidden/>
          </w:rPr>
          <w:fldChar w:fldCharType="begin"/>
        </w:r>
        <w:r w:rsidR="00CE6649">
          <w:rPr>
            <w:noProof/>
            <w:webHidden/>
          </w:rPr>
          <w:instrText xml:space="preserve"> PAGEREF _Toc513542147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22577CE0"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48" w:history="1">
        <w:r w:rsidR="00CE6649" w:rsidRPr="001D4D2B">
          <w:rPr>
            <w:rStyle w:val="a5"/>
            <w:noProof/>
            <w14:scene3d>
              <w14:camera w14:prst="orthographicFront"/>
              <w14:lightRig w14:rig="threePt" w14:dir="t">
                <w14:rot w14:lat="0" w14:lon="0" w14:rev="0"/>
              </w14:lightRig>
            </w14:scene3d>
          </w:rPr>
          <w:t>3.1.3.2.1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_Toc513542148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115E4EF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49" w:history="1">
        <w:r w:rsidR="00CE6649" w:rsidRPr="001D4D2B">
          <w:rPr>
            <w:rStyle w:val="a5"/>
            <w:noProof/>
            <w14:scene3d>
              <w14:camera w14:prst="orthographicFront"/>
              <w14:lightRig w14:rig="threePt" w14:dir="t">
                <w14:rot w14:lat="0" w14:lon="0" w14:rev="0"/>
              </w14:lightRig>
            </w14:scene3d>
          </w:rPr>
          <w:t>3.1.3.2.2</w:t>
        </w:r>
        <w:r w:rsidR="00CE6649" w:rsidRPr="001D4D2B">
          <w:rPr>
            <w:rStyle w:val="a5"/>
            <w:noProof/>
          </w:rPr>
          <w:t xml:space="preserve"> Will Delay Interval</w:t>
        </w:r>
        <w:r w:rsidR="00CE6649">
          <w:rPr>
            <w:noProof/>
            <w:webHidden/>
          </w:rPr>
          <w:tab/>
        </w:r>
        <w:r w:rsidR="00CE6649">
          <w:rPr>
            <w:noProof/>
            <w:webHidden/>
          </w:rPr>
          <w:fldChar w:fldCharType="begin"/>
        </w:r>
        <w:r w:rsidR="00CE6649">
          <w:rPr>
            <w:noProof/>
            <w:webHidden/>
          </w:rPr>
          <w:instrText xml:space="preserve"> PAGEREF _Toc513542149 \h </w:instrText>
        </w:r>
        <w:r w:rsidR="00CE6649">
          <w:rPr>
            <w:noProof/>
            <w:webHidden/>
          </w:rPr>
        </w:r>
        <w:r w:rsidR="00CE6649">
          <w:rPr>
            <w:noProof/>
            <w:webHidden/>
          </w:rPr>
          <w:fldChar w:fldCharType="separate"/>
        </w:r>
        <w:r w:rsidR="00CE6649">
          <w:rPr>
            <w:rFonts w:hint="eastAsia"/>
            <w:noProof/>
            <w:webHidden/>
          </w:rPr>
          <w:t>40</w:t>
        </w:r>
        <w:r w:rsidR="00CE6649">
          <w:rPr>
            <w:noProof/>
            <w:webHidden/>
          </w:rPr>
          <w:fldChar w:fldCharType="end"/>
        </w:r>
      </w:hyperlink>
    </w:p>
    <w:p w14:paraId="6A08B019"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50" w:history="1">
        <w:r w:rsidR="00CE6649" w:rsidRPr="001D4D2B">
          <w:rPr>
            <w:rStyle w:val="a5"/>
            <w:noProof/>
            <w14:scene3d>
              <w14:camera w14:prst="orthographicFront"/>
              <w14:lightRig w14:rig="threePt" w14:dir="t">
                <w14:rot w14:lat="0" w14:lon="0" w14:rev="0"/>
              </w14:lightRig>
            </w14:scene3d>
          </w:rPr>
          <w:t>3.1.3.2.3</w:t>
        </w:r>
        <w:r w:rsidR="00CE6649" w:rsidRPr="001D4D2B">
          <w:rPr>
            <w:rStyle w:val="a5"/>
            <w:noProof/>
          </w:rPr>
          <w:t xml:space="preserve"> Payload Format Indicator</w:t>
        </w:r>
        <w:r w:rsidR="00CE6649">
          <w:rPr>
            <w:noProof/>
            <w:webHidden/>
          </w:rPr>
          <w:tab/>
        </w:r>
        <w:r w:rsidR="00CE6649">
          <w:rPr>
            <w:noProof/>
            <w:webHidden/>
          </w:rPr>
          <w:fldChar w:fldCharType="begin"/>
        </w:r>
        <w:r w:rsidR="00CE6649">
          <w:rPr>
            <w:noProof/>
            <w:webHidden/>
          </w:rPr>
          <w:instrText xml:space="preserve"> PAGEREF _Toc513542150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6A58A2C5"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51" w:history="1">
        <w:r w:rsidR="00CE6649" w:rsidRPr="001D4D2B">
          <w:rPr>
            <w:rStyle w:val="a5"/>
            <w:noProof/>
            <w14:scene3d>
              <w14:camera w14:prst="orthographicFront"/>
              <w14:lightRig w14:rig="threePt" w14:dir="t">
                <w14:rot w14:lat="0" w14:lon="0" w14:rev="0"/>
              </w14:lightRig>
            </w14:scene3d>
          </w:rPr>
          <w:t>3.1.3.2.4</w:t>
        </w:r>
        <w:r w:rsidR="00CE6649" w:rsidRPr="001D4D2B">
          <w:rPr>
            <w:rStyle w:val="a5"/>
            <w:noProof/>
          </w:rPr>
          <w:t xml:space="preserve"> Message Expiry Interval</w:t>
        </w:r>
        <w:r w:rsidR="00CE6649">
          <w:rPr>
            <w:noProof/>
            <w:webHidden/>
          </w:rPr>
          <w:tab/>
        </w:r>
        <w:r w:rsidR="00CE6649">
          <w:rPr>
            <w:noProof/>
            <w:webHidden/>
          </w:rPr>
          <w:fldChar w:fldCharType="begin"/>
        </w:r>
        <w:r w:rsidR="00CE6649">
          <w:rPr>
            <w:noProof/>
            <w:webHidden/>
          </w:rPr>
          <w:instrText xml:space="preserve"> PAGEREF _Toc513542151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65694AC9"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52" w:history="1">
        <w:r w:rsidR="00CE6649" w:rsidRPr="001D4D2B">
          <w:rPr>
            <w:rStyle w:val="a5"/>
            <w:noProof/>
            <w14:scene3d>
              <w14:camera w14:prst="orthographicFront"/>
              <w14:lightRig w14:rig="threePt" w14:dir="t">
                <w14:rot w14:lat="0" w14:lon="0" w14:rev="0"/>
              </w14:lightRig>
            </w14:scene3d>
          </w:rPr>
          <w:t>3.1.3.2.5</w:t>
        </w:r>
        <w:r w:rsidR="00CE6649" w:rsidRPr="001D4D2B">
          <w:rPr>
            <w:rStyle w:val="a5"/>
            <w:noProof/>
          </w:rPr>
          <w:t xml:space="preserve"> Content Type</w:t>
        </w:r>
        <w:r w:rsidR="00CE6649">
          <w:rPr>
            <w:noProof/>
            <w:webHidden/>
          </w:rPr>
          <w:tab/>
        </w:r>
        <w:r w:rsidR="00CE6649">
          <w:rPr>
            <w:noProof/>
            <w:webHidden/>
          </w:rPr>
          <w:fldChar w:fldCharType="begin"/>
        </w:r>
        <w:r w:rsidR="00CE6649">
          <w:rPr>
            <w:noProof/>
            <w:webHidden/>
          </w:rPr>
          <w:instrText xml:space="preserve"> PAGEREF _Toc513542152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1366FE74"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53" w:history="1">
        <w:r w:rsidR="00CE6649" w:rsidRPr="001D4D2B">
          <w:rPr>
            <w:rStyle w:val="a5"/>
            <w:noProof/>
            <w14:scene3d>
              <w14:camera w14:prst="orthographicFront"/>
              <w14:lightRig w14:rig="threePt" w14:dir="t">
                <w14:rot w14:lat="0" w14:lon="0" w14:rev="0"/>
              </w14:lightRig>
            </w14:scene3d>
          </w:rPr>
          <w:t>3.1.3.2.6</w:t>
        </w:r>
        <w:r w:rsidR="00CE6649" w:rsidRPr="001D4D2B">
          <w:rPr>
            <w:rStyle w:val="a5"/>
            <w:noProof/>
          </w:rPr>
          <w:t xml:space="preserve"> Response Topic</w:t>
        </w:r>
        <w:r w:rsidR="00CE6649">
          <w:rPr>
            <w:noProof/>
            <w:webHidden/>
          </w:rPr>
          <w:tab/>
        </w:r>
        <w:r w:rsidR="00CE6649">
          <w:rPr>
            <w:noProof/>
            <w:webHidden/>
          </w:rPr>
          <w:fldChar w:fldCharType="begin"/>
        </w:r>
        <w:r w:rsidR="00CE6649">
          <w:rPr>
            <w:noProof/>
            <w:webHidden/>
          </w:rPr>
          <w:instrText xml:space="preserve"> PAGEREF _Toc513542153 \h </w:instrText>
        </w:r>
        <w:r w:rsidR="00CE6649">
          <w:rPr>
            <w:noProof/>
            <w:webHidden/>
          </w:rPr>
        </w:r>
        <w:r w:rsidR="00CE6649">
          <w:rPr>
            <w:noProof/>
            <w:webHidden/>
          </w:rPr>
          <w:fldChar w:fldCharType="separate"/>
        </w:r>
        <w:r w:rsidR="00CE6649">
          <w:rPr>
            <w:rFonts w:hint="eastAsia"/>
            <w:noProof/>
            <w:webHidden/>
          </w:rPr>
          <w:t>41</w:t>
        </w:r>
        <w:r w:rsidR="00CE6649">
          <w:rPr>
            <w:noProof/>
            <w:webHidden/>
          </w:rPr>
          <w:fldChar w:fldCharType="end"/>
        </w:r>
      </w:hyperlink>
    </w:p>
    <w:p w14:paraId="713C5E29"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54" w:history="1">
        <w:r w:rsidR="00CE6649" w:rsidRPr="001D4D2B">
          <w:rPr>
            <w:rStyle w:val="a5"/>
            <w:noProof/>
            <w14:scene3d>
              <w14:camera w14:prst="orthographicFront"/>
              <w14:lightRig w14:rig="threePt" w14:dir="t">
                <w14:rot w14:lat="0" w14:lon="0" w14:rev="0"/>
              </w14:lightRig>
            </w14:scene3d>
          </w:rPr>
          <w:t>3.1.3.2.7</w:t>
        </w:r>
        <w:r w:rsidR="00CE6649" w:rsidRPr="001D4D2B">
          <w:rPr>
            <w:rStyle w:val="a5"/>
            <w:noProof/>
          </w:rPr>
          <w:t xml:space="preserve"> Correlation Data</w:t>
        </w:r>
        <w:r w:rsidR="00CE6649">
          <w:rPr>
            <w:noProof/>
            <w:webHidden/>
          </w:rPr>
          <w:tab/>
        </w:r>
        <w:r w:rsidR="00CE6649">
          <w:rPr>
            <w:noProof/>
            <w:webHidden/>
          </w:rPr>
          <w:fldChar w:fldCharType="begin"/>
        </w:r>
        <w:r w:rsidR="00CE6649">
          <w:rPr>
            <w:noProof/>
            <w:webHidden/>
          </w:rPr>
          <w:instrText xml:space="preserve"> PAGEREF _Toc513542154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33F549AD"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55" w:history="1">
        <w:r w:rsidR="00CE6649" w:rsidRPr="001D4D2B">
          <w:rPr>
            <w:rStyle w:val="a5"/>
            <w:noProof/>
            <w14:scene3d>
              <w14:camera w14:prst="orthographicFront"/>
              <w14:lightRig w14:rig="threePt" w14:dir="t">
                <w14:rot w14:lat="0" w14:lon="0" w14:rev="0"/>
              </w14:lightRig>
            </w14:scene3d>
          </w:rPr>
          <w:t>3.1.3.2.8</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_Toc513542155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64183236"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56" w:history="1">
        <w:r w:rsidR="00CE6649" w:rsidRPr="001D4D2B">
          <w:rPr>
            <w:rStyle w:val="a5"/>
            <w:noProof/>
          </w:rPr>
          <w:t>3.1.3.3 Will Topic</w:t>
        </w:r>
        <w:r w:rsidR="00CE6649">
          <w:rPr>
            <w:noProof/>
            <w:webHidden/>
          </w:rPr>
          <w:tab/>
        </w:r>
        <w:r w:rsidR="00CE6649">
          <w:rPr>
            <w:noProof/>
            <w:webHidden/>
          </w:rPr>
          <w:fldChar w:fldCharType="begin"/>
        </w:r>
        <w:r w:rsidR="00CE6649">
          <w:rPr>
            <w:noProof/>
            <w:webHidden/>
          </w:rPr>
          <w:instrText xml:space="preserve"> PAGEREF _Toc513542156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0F4B1C95"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57" w:history="1">
        <w:r w:rsidR="00CE6649" w:rsidRPr="001D4D2B">
          <w:rPr>
            <w:rStyle w:val="a5"/>
            <w:noProof/>
          </w:rPr>
          <w:t>3.1.3.4 Will Payload</w:t>
        </w:r>
        <w:r w:rsidR="00CE6649">
          <w:rPr>
            <w:noProof/>
            <w:webHidden/>
          </w:rPr>
          <w:tab/>
        </w:r>
        <w:r w:rsidR="00CE6649">
          <w:rPr>
            <w:noProof/>
            <w:webHidden/>
          </w:rPr>
          <w:fldChar w:fldCharType="begin"/>
        </w:r>
        <w:r w:rsidR="00CE6649">
          <w:rPr>
            <w:noProof/>
            <w:webHidden/>
          </w:rPr>
          <w:instrText xml:space="preserve"> PAGEREF _Toc513542157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4F94473C"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58" w:history="1">
        <w:r w:rsidR="00CE6649" w:rsidRPr="001D4D2B">
          <w:rPr>
            <w:rStyle w:val="a5"/>
            <w:noProof/>
          </w:rPr>
          <w:t>3.1.3.5 User Name</w:t>
        </w:r>
        <w:r w:rsidR="00CE6649">
          <w:rPr>
            <w:noProof/>
            <w:webHidden/>
          </w:rPr>
          <w:tab/>
        </w:r>
        <w:r w:rsidR="00CE6649">
          <w:rPr>
            <w:noProof/>
            <w:webHidden/>
          </w:rPr>
          <w:fldChar w:fldCharType="begin"/>
        </w:r>
        <w:r w:rsidR="00CE6649">
          <w:rPr>
            <w:noProof/>
            <w:webHidden/>
          </w:rPr>
          <w:instrText xml:space="preserve"> PAGEREF _Toc513542158 \h </w:instrText>
        </w:r>
        <w:r w:rsidR="00CE6649">
          <w:rPr>
            <w:noProof/>
            <w:webHidden/>
          </w:rPr>
        </w:r>
        <w:r w:rsidR="00CE6649">
          <w:rPr>
            <w:noProof/>
            <w:webHidden/>
          </w:rPr>
          <w:fldChar w:fldCharType="separate"/>
        </w:r>
        <w:r w:rsidR="00CE6649">
          <w:rPr>
            <w:rFonts w:hint="eastAsia"/>
            <w:noProof/>
            <w:webHidden/>
          </w:rPr>
          <w:t>42</w:t>
        </w:r>
        <w:r w:rsidR="00CE6649">
          <w:rPr>
            <w:noProof/>
            <w:webHidden/>
          </w:rPr>
          <w:fldChar w:fldCharType="end"/>
        </w:r>
      </w:hyperlink>
    </w:p>
    <w:p w14:paraId="067DB11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59" w:history="1">
        <w:r w:rsidR="00CE6649" w:rsidRPr="001D4D2B">
          <w:rPr>
            <w:rStyle w:val="a5"/>
            <w:noProof/>
          </w:rPr>
          <w:t>3.1.3.6 Password</w:t>
        </w:r>
        <w:r w:rsidR="00CE6649">
          <w:rPr>
            <w:noProof/>
            <w:webHidden/>
          </w:rPr>
          <w:tab/>
        </w:r>
        <w:r w:rsidR="00CE6649">
          <w:rPr>
            <w:noProof/>
            <w:webHidden/>
          </w:rPr>
          <w:fldChar w:fldCharType="begin"/>
        </w:r>
        <w:r w:rsidR="00CE6649">
          <w:rPr>
            <w:noProof/>
            <w:webHidden/>
          </w:rPr>
          <w:instrText xml:space="preserve"> PAGEREF _Toc513542159 \h </w:instrText>
        </w:r>
        <w:r w:rsidR="00CE6649">
          <w:rPr>
            <w:noProof/>
            <w:webHidden/>
          </w:rPr>
        </w:r>
        <w:r w:rsidR="00CE6649">
          <w:rPr>
            <w:noProof/>
            <w:webHidden/>
          </w:rPr>
          <w:fldChar w:fldCharType="separate"/>
        </w:r>
        <w:r w:rsidR="00CE6649">
          <w:rPr>
            <w:rFonts w:hint="eastAsia"/>
            <w:noProof/>
            <w:webHidden/>
          </w:rPr>
          <w:t>43</w:t>
        </w:r>
        <w:r w:rsidR="00CE6649">
          <w:rPr>
            <w:noProof/>
            <w:webHidden/>
          </w:rPr>
          <w:fldChar w:fldCharType="end"/>
        </w:r>
      </w:hyperlink>
    </w:p>
    <w:p w14:paraId="1EFFDFEE"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60" w:history="1">
        <w:r w:rsidR="00CE6649" w:rsidRPr="001D4D2B">
          <w:rPr>
            <w:rStyle w:val="a5"/>
            <w:noProof/>
          </w:rPr>
          <w:t>3.1.4 CONNECT Actions</w:t>
        </w:r>
        <w:r w:rsidR="00CE6649">
          <w:rPr>
            <w:noProof/>
            <w:webHidden/>
          </w:rPr>
          <w:tab/>
        </w:r>
        <w:r w:rsidR="00CE6649">
          <w:rPr>
            <w:noProof/>
            <w:webHidden/>
          </w:rPr>
          <w:fldChar w:fldCharType="begin"/>
        </w:r>
        <w:r w:rsidR="00CE6649">
          <w:rPr>
            <w:noProof/>
            <w:webHidden/>
          </w:rPr>
          <w:instrText xml:space="preserve"> PAGEREF _Toc513542160 \h </w:instrText>
        </w:r>
        <w:r w:rsidR="00CE6649">
          <w:rPr>
            <w:noProof/>
            <w:webHidden/>
          </w:rPr>
        </w:r>
        <w:r w:rsidR="00CE6649">
          <w:rPr>
            <w:noProof/>
            <w:webHidden/>
          </w:rPr>
          <w:fldChar w:fldCharType="separate"/>
        </w:r>
        <w:r w:rsidR="00CE6649">
          <w:rPr>
            <w:rFonts w:hint="eastAsia"/>
            <w:noProof/>
            <w:webHidden/>
          </w:rPr>
          <w:t>43</w:t>
        </w:r>
        <w:r w:rsidR="00CE6649">
          <w:rPr>
            <w:noProof/>
            <w:webHidden/>
          </w:rPr>
          <w:fldChar w:fldCharType="end"/>
        </w:r>
      </w:hyperlink>
    </w:p>
    <w:p w14:paraId="593E6AC0"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61" w:history="1">
        <w:r w:rsidR="00CE6649" w:rsidRPr="001D4D2B">
          <w:rPr>
            <w:rStyle w:val="a5"/>
            <w:noProof/>
          </w:rPr>
          <w:t>3.2 CONNACK – Connect acknowledgement</w:t>
        </w:r>
        <w:r w:rsidR="00CE6649">
          <w:rPr>
            <w:noProof/>
            <w:webHidden/>
          </w:rPr>
          <w:tab/>
        </w:r>
        <w:r w:rsidR="00CE6649">
          <w:rPr>
            <w:noProof/>
            <w:webHidden/>
          </w:rPr>
          <w:fldChar w:fldCharType="begin"/>
        </w:r>
        <w:r w:rsidR="00CE6649">
          <w:rPr>
            <w:noProof/>
            <w:webHidden/>
          </w:rPr>
          <w:instrText xml:space="preserve"> PAGEREF _Toc513542161 \h </w:instrText>
        </w:r>
        <w:r w:rsidR="00CE6649">
          <w:rPr>
            <w:noProof/>
            <w:webHidden/>
          </w:rPr>
        </w:r>
        <w:r w:rsidR="00CE6649">
          <w:rPr>
            <w:noProof/>
            <w:webHidden/>
          </w:rPr>
          <w:fldChar w:fldCharType="separate"/>
        </w:r>
        <w:r w:rsidR="00CE6649">
          <w:rPr>
            <w:rFonts w:hint="eastAsia"/>
            <w:noProof/>
            <w:webHidden/>
          </w:rPr>
          <w:t>44</w:t>
        </w:r>
        <w:r w:rsidR="00CE6649">
          <w:rPr>
            <w:noProof/>
            <w:webHidden/>
          </w:rPr>
          <w:fldChar w:fldCharType="end"/>
        </w:r>
      </w:hyperlink>
    </w:p>
    <w:p w14:paraId="4A9237E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62" w:history="1">
        <w:r w:rsidR="00CE6649" w:rsidRPr="001D4D2B">
          <w:rPr>
            <w:rStyle w:val="a5"/>
            <w:noProof/>
          </w:rPr>
          <w:t>3.2.1 CONNACK Fixed Header</w:t>
        </w:r>
        <w:r w:rsidR="00CE6649">
          <w:rPr>
            <w:noProof/>
            <w:webHidden/>
          </w:rPr>
          <w:tab/>
        </w:r>
        <w:r w:rsidR="00CE6649">
          <w:rPr>
            <w:noProof/>
            <w:webHidden/>
          </w:rPr>
          <w:fldChar w:fldCharType="begin"/>
        </w:r>
        <w:r w:rsidR="00CE6649">
          <w:rPr>
            <w:noProof/>
            <w:webHidden/>
          </w:rPr>
          <w:instrText xml:space="preserve"> PAGEREF _Toc513542162 \h </w:instrText>
        </w:r>
        <w:r w:rsidR="00CE6649">
          <w:rPr>
            <w:noProof/>
            <w:webHidden/>
          </w:rPr>
        </w:r>
        <w:r w:rsidR="00CE6649">
          <w:rPr>
            <w:noProof/>
            <w:webHidden/>
          </w:rPr>
          <w:fldChar w:fldCharType="separate"/>
        </w:r>
        <w:r w:rsidR="00CE6649">
          <w:rPr>
            <w:rFonts w:hint="eastAsia"/>
            <w:noProof/>
            <w:webHidden/>
          </w:rPr>
          <w:t>44</w:t>
        </w:r>
        <w:r w:rsidR="00CE6649">
          <w:rPr>
            <w:noProof/>
            <w:webHidden/>
          </w:rPr>
          <w:fldChar w:fldCharType="end"/>
        </w:r>
      </w:hyperlink>
    </w:p>
    <w:p w14:paraId="667808F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63" w:history="1">
        <w:r w:rsidR="00CE6649" w:rsidRPr="001D4D2B">
          <w:rPr>
            <w:rStyle w:val="a5"/>
            <w:noProof/>
          </w:rPr>
          <w:t>3.2.2 CONNACK Variable Header</w:t>
        </w:r>
        <w:r w:rsidR="00CE6649">
          <w:rPr>
            <w:noProof/>
            <w:webHidden/>
          </w:rPr>
          <w:tab/>
        </w:r>
        <w:r w:rsidR="00CE6649">
          <w:rPr>
            <w:noProof/>
            <w:webHidden/>
          </w:rPr>
          <w:fldChar w:fldCharType="begin"/>
        </w:r>
        <w:r w:rsidR="00CE6649">
          <w:rPr>
            <w:noProof/>
            <w:webHidden/>
          </w:rPr>
          <w:instrText xml:space="preserve"> PAGEREF _Toc513542163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5FDAAD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64" w:history="1">
        <w:r w:rsidR="00CE6649" w:rsidRPr="001D4D2B">
          <w:rPr>
            <w:rStyle w:val="a5"/>
            <w:noProof/>
          </w:rPr>
          <w:t>3.2.2.1 Connect Acknowledge Flags</w:t>
        </w:r>
        <w:r w:rsidR="00CE6649">
          <w:rPr>
            <w:noProof/>
            <w:webHidden/>
          </w:rPr>
          <w:tab/>
        </w:r>
        <w:r w:rsidR="00CE6649">
          <w:rPr>
            <w:noProof/>
            <w:webHidden/>
          </w:rPr>
          <w:fldChar w:fldCharType="begin"/>
        </w:r>
        <w:r w:rsidR="00CE6649">
          <w:rPr>
            <w:noProof/>
            <w:webHidden/>
          </w:rPr>
          <w:instrText xml:space="preserve"> PAGEREF _Toc513542164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0F9037F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65" w:history="1">
        <w:r w:rsidR="00CE6649" w:rsidRPr="001D4D2B">
          <w:rPr>
            <w:rStyle w:val="a5"/>
            <w:noProof/>
            <w14:scene3d>
              <w14:camera w14:prst="orthographicFront"/>
              <w14:lightRig w14:rig="threePt" w14:dir="t">
                <w14:rot w14:lat="0" w14:lon="0" w14:rev="0"/>
              </w14:lightRig>
            </w14:scene3d>
          </w:rPr>
          <w:t>3.2.2.1.1</w:t>
        </w:r>
        <w:r w:rsidR="00CE6649" w:rsidRPr="001D4D2B">
          <w:rPr>
            <w:rStyle w:val="a5"/>
            <w:noProof/>
          </w:rPr>
          <w:t xml:space="preserve"> Session Present</w:t>
        </w:r>
        <w:r w:rsidR="00CE6649">
          <w:rPr>
            <w:noProof/>
            <w:webHidden/>
          </w:rPr>
          <w:tab/>
        </w:r>
        <w:r w:rsidR="00CE6649">
          <w:rPr>
            <w:noProof/>
            <w:webHidden/>
          </w:rPr>
          <w:fldChar w:fldCharType="begin"/>
        </w:r>
        <w:r w:rsidR="00CE6649">
          <w:rPr>
            <w:noProof/>
            <w:webHidden/>
          </w:rPr>
          <w:instrText xml:space="preserve"> PAGEREF _Toc513542165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AC02FF0"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66" w:history="1">
        <w:r w:rsidR="00CE6649" w:rsidRPr="001D4D2B">
          <w:rPr>
            <w:rStyle w:val="a5"/>
            <w:noProof/>
          </w:rPr>
          <w:t>3.2.2.2 Connect Reason Code</w:t>
        </w:r>
        <w:r w:rsidR="00CE6649">
          <w:rPr>
            <w:noProof/>
            <w:webHidden/>
          </w:rPr>
          <w:tab/>
        </w:r>
        <w:r w:rsidR="00CE6649">
          <w:rPr>
            <w:noProof/>
            <w:webHidden/>
          </w:rPr>
          <w:fldChar w:fldCharType="begin"/>
        </w:r>
        <w:r w:rsidR="00CE6649">
          <w:rPr>
            <w:noProof/>
            <w:webHidden/>
          </w:rPr>
          <w:instrText xml:space="preserve"> PAGEREF _Toc513542166 \h </w:instrText>
        </w:r>
        <w:r w:rsidR="00CE6649">
          <w:rPr>
            <w:noProof/>
            <w:webHidden/>
          </w:rPr>
        </w:r>
        <w:r w:rsidR="00CE6649">
          <w:rPr>
            <w:noProof/>
            <w:webHidden/>
          </w:rPr>
          <w:fldChar w:fldCharType="separate"/>
        </w:r>
        <w:r w:rsidR="00CE6649">
          <w:rPr>
            <w:rFonts w:hint="eastAsia"/>
            <w:noProof/>
            <w:webHidden/>
          </w:rPr>
          <w:t>45</w:t>
        </w:r>
        <w:r w:rsidR="00CE6649">
          <w:rPr>
            <w:noProof/>
            <w:webHidden/>
          </w:rPr>
          <w:fldChar w:fldCharType="end"/>
        </w:r>
      </w:hyperlink>
    </w:p>
    <w:p w14:paraId="29FBD3EB"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67" w:history="1">
        <w:r w:rsidR="00CE6649" w:rsidRPr="001D4D2B">
          <w:rPr>
            <w:rStyle w:val="a5"/>
            <w:noProof/>
          </w:rPr>
          <w:t>3.2.2.3 CONNACK Properties</w:t>
        </w:r>
        <w:r w:rsidR="00CE6649">
          <w:rPr>
            <w:noProof/>
            <w:webHidden/>
          </w:rPr>
          <w:tab/>
        </w:r>
        <w:r w:rsidR="00CE6649">
          <w:rPr>
            <w:noProof/>
            <w:webHidden/>
          </w:rPr>
          <w:fldChar w:fldCharType="begin"/>
        </w:r>
        <w:r w:rsidR="00CE6649">
          <w:rPr>
            <w:noProof/>
            <w:webHidden/>
          </w:rPr>
          <w:instrText xml:space="preserve"> PAGEREF _Toc513542167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3CFDAE05"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68" w:history="1">
        <w:r w:rsidR="00CE6649" w:rsidRPr="001D4D2B">
          <w:rPr>
            <w:rStyle w:val="a5"/>
            <w:noProof/>
            <w14:scene3d>
              <w14:camera w14:prst="orthographicFront"/>
              <w14:lightRig w14:rig="threePt" w14:dir="t">
                <w14:rot w14:lat="0" w14:lon="0" w14:rev="0"/>
              </w14:lightRig>
            </w14:scene3d>
          </w:rPr>
          <w:t>3.2.2.3.1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_Toc513542168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6B09D2E0"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69" w:history="1">
        <w:r w:rsidR="00CE6649" w:rsidRPr="001D4D2B">
          <w:rPr>
            <w:rStyle w:val="a5"/>
            <w:noProof/>
            <w:lang w:val="en-GB" w:eastAsia="en-GB"/>
            <w14:scene3d>
              <w14:camera w14:prst="orthographicFront"/>
              <w14:lightRig w14:rig="threePt" w14:dir="t">
                <w14:rot w14:lat="0" w14:lon="0" w14:rev="0"/>
              </w14:lightRig>
            </w14:scene3d>
          </w:rPr>
          <w:t>3.2.2.3.2</w:t>
        </w:r>
        <w:r w:rsidR="00CE6649" w:rsidRPr="001D4D2B">
          <w:rPr>
            <w:rStyle w:val="a5"/>
            <w:noProof/>
            <w:lang w:val="en-GB" w:eastAsia="en-GB"/>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_Toc513542169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72EBCC24"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0" w:history="1">
        <w:r w:rsidR="00CE6649" w:rsidRPr="001D4D2B">
          <w:rPr>
            <w:rStyle w:val="a5"/>
            <w:noProof/>
            <w:lang w:val="en-GB" w:eastAsia="en-GB"/>
            <w14:scene3d>
              <w14:camera w14:prst="orthographicFront"/>
              <w14:lightRig w14:rig="threePt" w14:dir="t">
                <w14:rot w14:lat="0" w14:lon="0" w14:rev="0"/>
              </w14:lightRig>
            </w14:scene3d>
          </w:rPr>
          <w:t>3.2.2.3.3</w:t>
        </w:r>
        <w:r w:rsidR="00CE6649" w:rsidRPr="001D4D2B">
          <w:rPr>
            <w:rStyle w:val="a5"/>
            <w:noProof/>
          </w:rPr>
          <w:t xml:space="preserve"> Receive Maximum</w:t>
        </w:r>
        <w:r w:rsidR="00CE6649">
          <w:rPr>
            <w:noProof/>
            <w:webHidden/>
          </w:rPr>
          <w:tab/>
        </w:r>
        <w:r w:rsidR="00CE6649">
          <w:rPr>
            <w:noProof/>
            <w:webHidden/>
          </w:rPr>
          <w:fldChar w:fldCharType="begin"/>
        </w:r>
        <w:r w:rsidR="00CE6649">
          <w:rPr>
            <w:noProof/>
            <w:webHidden/>
          </w:rPr>
          <w:instrText xml:space="preserve"> PAGEREF _Toc513542170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5B036927"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1" w:history="1">
        <w:r w:rsidR="00CE6649" w:rsidRPr="001D4D2B">
          <w:rPr>
            <w:rStyle w:val="a5"/>
            <w:noProof/>
            <w14:scene3d>
              <w14:camera w14:prst="orthographicFront"/>
              <w14:lightRig w14:rig="threePt" w14:dir="t">
                <w14:rot w14:lat="0" w14:lon="0" w14:rev="0"/>
              </w14:lightRig>
            </w14:scene3d>
          </w:rPr>
          <w:t>3.2.2.3.4</w:t>
        </w:r>
        <w:r w:rsidR="00CE6649" w:rsidRPr="001D4D2B">
          <w:rPr>
            <w:rStyle w:val="a5"/>
            <w:noProof/>
          </w:rPr>
          <w:t xml:space="preserve"> Maximum QoS</w:t>
        </w:r>
        <w:r w:rsidR="00CE6649">
          <w:rPr>
            <w:noProof/>
            <w:webHidden/>
          </w:rPr>
          <w:tab/>
        </w:r>
        <w:r w:rsidR="00CE6649">
          <w:rPr>
            <w:noProof/>
            <w:webHidden/>
          </w:rPr>
          <w:fldChar w:fldCharType="begin"/>
        </w:r>
        <w:r w:rsidR="00CE6649">
          <w:rPr>
            <w:noProof/>
            <w:webHidden/>
          </w:rPr>
          <w:instrText xml:space="preserve"> PAGEREF _Toc513542171 \h </w:instrText>
        </w:r>
        <w:r w:rsidR="00CE6649">
          <w:rPr>
            <w:noProof/>
            <w:webHidden/>
          </w:rPr>
        </w:r>
        <w:r w:rsidR="00CE6649">
          <w:rPr>
            <w:noProof/>
            <w:webHidden/>
          </w:rPr>
          <w:fldChar w:fldCharType="separate"/>
        </w:r>
        <w:r w:rsidR="00CE6649">
          <w:rPr>
            <w:rFonts w:hint="eastAsia"/>
            <w:noProof/>
            <w:webHidden/>
          </w:rPr>
          <w:t>47</w:t>
        </w:r>
        <w:r w:rsidR="00CE6649">
          <w:rPr>
            <w:noProof/>
            <w:webHidden/>
          </w:rPr>
          <w:fldChar w:fldCharType="end"/>
        </w:r>
      </w:hyperlink>
    </w:p>
    <w:p w14:paraId="2CE5E28C"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2" w:history="1">
        <w:r w:rsidR="00CE6649" w:rsidRPr="001D4D2B">
          <w:rPr>
            <w:rStyle w:val="a5"/>
            <w:noProof/>
            <w14:scene3d>
              <w14:camera w14:prst="orthographicFront"/>
              <w14:lightRig w14:rig="threePt" w14:dir="t">
                <w14:rot w14:lat="0" w14:lon="0" w14:rev="0"/>
              </w14:lightRig>
            </w14:scene3d>
          </w:rPr>
          <w:t>3.2.2.3.5</w:t>
        </w:r>
        <w:r w:rsidR="00CE6649" w:rsidRPr="001D4D2B">
          <w:rPr>
            <w:rStyle w:val="a5"/>
            <w:noProof/>
          </w:rPr>
          <w:t xml:space="preserve"> Retain Available</w:t>
        </w:r>
        <w:r w:rsidR="00CE6649">
          <w:rPr>
            <w:noProof/>
            <w:webHidden/>
          </w:rPr>
          <w:tab/>
        </w:r>
        <w:r w:rsidR="00CE6649">
          <w:rPr>
            <w:noProof/>
            <w:webHidden/>
          </w:rPr>
          <w:fldChar w:fldCharType="begin"/>
        </w:r>
        <w:r w:rsidR="00CE6649">
          <w:rPr>
            <w:noProof/>
            <w:webHidden/>
          </w:rPr>
          <w:instrText xml:space="preserve"> PAGEREF _Toc513542172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0A30E57C"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3" w:history="1">
        <w:r w:rsidR="00CE6649" w:rsidRPr="001D4D2B">
          <w:rPr>
            <w:rStyle w:val="a5"/>
            <w:noProof/>
            <w14:scene3d>
              <w14:camera w14:prst="orthographicFront"/>
              <w14:lightRig w14:rig="threePt" w14:dir="t">
                <w14:rot w14:lat="0" w14:lon="0" w14:rev="0"/>
              </w14:lightRig>
            </w14:scene3d>
          </w:rPr>
          <w:t>3.2.2.3.6</w:t>
        </w:r>
        <w:r w:rsidR="00CE6649" w:rsidRPr="001D4D2B">
          <w:rPr>
            <w:rStyle w:val="a5"/>
            <w:noProof/>
          </w:rPr>
          <w:t xml:space="preserve"> Maximum Packet Size</w:t>
        </w:r>
        <w:r w:rsidR="00CE6649">
          <w:rPr>
            <w:noProof/>
            <w:webHidden/>
          </w:rPr>
          <w:tab/>
        </w:r>
        <w:r w:rsidR="00CE6649">
          <w:rPr>
            <w:noProof/>
            <w:webHidden/>
          </w:rPr>
          <w:fldChar w:fldCharType="begin"/>
        </w:r>
        <w:r w:rsidR="00CE6649">
          <w:rPr>
            <w:noProof/>
            <w:webHidden/>
          </w:rPr>
          <w:instrText xml:space="preserve"> PAGEREF _Toc513542173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10E08A9C"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4" w:history="1">
        <w:r w:rsidR="00CE6649" w:rsidRPr="001D4D2B">
          <w:rPr>
            <w:rStyle w:val="a5"/>
            <w:noProof/>
            <w14:scene3d>
              <w14:camera w14:prst="orthographicFront"/>
              <w14:lightRig w14:rig="threePt" w14:dir="t">
                <w14:rot w14:lat="0" w14:lon="0" w14:rev="0"/>
              </w14:lightRig>
            </w14:scene3d>
          </w:rPr>
          <w:t>3.2.2.3.7</w:t>
        </w:r>
        <w:r w:rsidR="00CE6649" w:rsidRPr="001D4D2B">
          <w:rPr>
            <w:rStyle w:val="a5"/>
            <w:noProof/>
          </w:rPr>
          <w:t xml:space="preserve"> Assigned Client Identifier</w:t>
        </w:r>
        <w:r w:rsidR="00CE6649">
          <w:rPr>
            <w:noProof/>
            <w:webHidden/>
          </w:rPr>
          <w:tab/>
        </w:r>
        <w:r w:rsidR="00CE6649">
          <w:rPr>
            <w:noProof/>
            <w:webHidden/>
          </w:rPr>
          <w:fldChar w:fldCharType="begin"/>
        </w:r>
        <w:r w:rsidR="00CE6649">
          <w:rPr>
            <w:noProof/>
            <w:webHidden/>
          </w:rPr>
          <w:instrText xml:space="preserve"> PAGEREF _Toc513542174 \h </w:instrText>
        </w:r>
        <w:r w:rsidR="00CE6649">
          <w:rPr>
            <w:noProof/>
            <w:webHidden/>
          </w:rPr>
        </w:r>
        <w:r w:rsidR="00CE6649">
          <w:rPr>
            <w:noProof/>
            <w:webHidden/>
          </w:rPr>
          <w:fldChar w:fldCharType="separate"/>
        </w:r>
        <w:r w:rsidR="00CE6649">
          <w:rPr>
            <w:rFonts w:hint="eastAsia"/>
            <w:noProof/>
            <w:webHidden/>
          </w:rPr>
          <w:t>48</w:t>
        </w:r>
        <w:r w:rsidR="00CE6649">
          <w:rPr>
            <w:noProof/>
            <w:webHidden/>
          </w:rPr>
          <w:fldChar w:fldCharType="end"/>
        </w:r>
      </w:hyperlink>
    </w:p>
    <w:p w14:paraId="11323DDE"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5" w:history="1">
        <w:r w:rsidR="00CE6649" w:rsidRPr="001D4D2B">
          <w:rPr>
            <w:rStyle w:val="a5"/>
            <w:noProof/>
            <w14:scene3d>
              <w14:camera w14:prst="orthographicFront"/>
              <w14:lightRig w14:rig="threePt" w14:dir="t">
                <w14:rot w14:lat="0" w14:lon="0" w14:rev="0"/>
              </w14:lightRig>
            </w14:scene3d>
          </w:rPr>
          <w:t>3.2.2.3.8</w:t>
        </w:r>
        <w:r w:rsidR="00CE6649" w:rsidRPr="001D4D2B">
          <w:rPr>
            <w:rStyle w:val="a5"/>
            <w:noProof/>
          </w:rPr>
          <w:t xml:space="preserve"> Topic Alias Maximum</w:t>
        </w:r>
        <w:r w:rsidR="00CE6649">
          <w:rPr>
            <w:noProof/>
            <w:webHidden/>
          </w:rPr>
          <w:tab/>
        </w:r>
        <w:r w:rsidR="00CE6649">
          <w:rPr>
            <w:noProof/>
            <w:webHidden/>
          </w:rPr>
          <w:fldChar w:fldCharType="begin"/>
        </w:r>
        <w:r w:rsidR="00CE6649">
          <w:rPr>
            <w:noProof/>
            <w:webHidden/>
          </w:rPr>
          <w:instrText xml:space="preserve"> PAGEREF _Toc513542175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4F7C3428"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6" w:history="1">
        <w:r w:rsidR="00CE6649" w:rsidRPr="001D4D2B">
          <w:rPr>
            <w:rStyle w:val="a5"/>
            <w:noProof/>
            <w14:scene3d>
              <w14:camera w14:prst="orthographicFront"/>
              <w14:lightRig w14:rig="threePt" w14:dir="t">
                <w14:rot w14:lat="0" w14:lon="0" w14:rev="0"/>
              </w14:lightRig>
            </w14:scene3d>
          </w:rPr>
          <w:t>3.2.2.3.9</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_Toc513542176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6AE9B972"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7" w:history="1">
        <w:r w:rsidR="00CE6649" w:rsidRPr="001D4D2B">
          <w:rPr>
            <w:rStyle w:val="a5"/>
            <w:noProof/>
            <w14:scene3d>
              <w14:camera w14:prst="orthographicFront"/>
              <w14:lightRig w14:rig="threePt" w14:dir="t">
                <w14:rot w14:lat="0" w14:lon="0" w14:rev="0"/>
              </w14:lightRig>
            </w14:scene3d>
          </w:rPr>
          <w:t>3.2.2.3.10</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_Toc513542177 \h </w:instrText>
        </w:r>
        <w:r w:rsidR="00CE6649">
          <w:rPr>
            <w:noProof/>
            <w:webHidden/>
          </w:rPr>
        </w:r>
        <w:r w:rsidR="00CE6649">
          <w:rPr>
            <w:noProof/>
            <w:webHidden/>
          </w:rPr>
          <w:fldChar w:fldCharType="separate"/>
        </w:r>
        <w:r w:rsidR="00CE6649">
          <w:rPr>
            <w:rFonts w:hint="eastAsia"/>
            <w:noProof/>
            <w:webHidden/>
          </w:rPr>
          <w:t>49</w:t>
        </w:r>
        <w:r w:rsidR="00CE6649">
          <w:rPr>
            <w:noProof/>
            <w:webHidden/>
          </w:rPr>
          <w:fldChar w:fldCharType="end"/>
        </w:r>
      </w:hyperlink>
    </w:p>
    <w:p w14:paraId="237C3F3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8" w:history="1">
        <w:r w:rsidR="00CE6649" w:rsidRPr="001D4D2B">
          <w:rPr>
            <w:rStyle w:val="a5"/>
            <w:noProof/>
            <w14:scene3d>
              <w14:camera w14:prst="orthographicFront"/>
              <w14:lightRig w14:rig="threePt" w14:dir="t">
                <w14:rot w14:lat="0" w14:lon="0" w14:rev="0"/>
              </w14:lightRig>
            </w14:scene3d>
          </w:rPr>
          <w:t>3.2.2.3.11</w:t>
        </w:r>
        <w:r w:rsidR="00CE6649" w:rsidRPr="001D4D2B">
          <w:rPr>
            <w:rStyle w:val="a5"/>
            <w:noProof/>
          </w:rPr>
          <w:t xml:space="preserve"> Wildcard Subscription Available</w:t>
        </w:r>
        <w:r w:rsidR="00CE6649">
          <w:rPr>
            <w:noProof/>
            <w:webHidden/>
          </w:rPr>
          <w:tab/>
        </w:r>
        <w:r w:rsidR="00CE6649">
          <w:rPr>
            <w:noProof/>
            <w:webHidden/>
          </w:rPr>
          <w:fldChar w:fldCharType="begin"/>
        </w:r>
        <w:r w:rsidR="00CE6649">
          <w:rPr>
            <w:noProof/>
            <w:webHidden/>
          </w:rPr>
          <w:instrText xml:space="preserve"> PAGEREF _Toc513542178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709274CD"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79" w:history="1">
        <w:r w:rsidR="00CE6649" w:rsidRPr="001D4D2B">
          <w:rPr>
            <w:rStyle w:val="a5"/>
            <w:noProof/>
            <w14:scene3d>
              <w14:camera w14:prst="orthographicFront"/>
              <w14:lightRig w14:rig="threePt" w14:dir="t">
                <w14:rot w14:lat="0" w14:lon="0" w14:rev="0"/>
              </w14:lightRig>
            </w14:scene3d>
          </w:rPr>
          <w:t>3.2.2.3.12</w:t>
        </w:r>
        <w:r w:rsidR="00CE6649" w:rsidRPr="001D4D2B">
          <w:rPr>
            <w:rStyle w:val="a5"/>
            <w:noProof/>
          </w:rPr>
          <w:t xml:space="preserve"> Subscription Identifiers Available</w:t>
        </w:r>
        <w:r w:rsidR="00CE6649">
          <w:rPr>
            <w:noProof/>
            <w:webHidden/>
          </w:rPr>
          <w:tab/>
        </w:r>
        <w:r w:rsidR="00CE6649">
          <w:rPr>
            <w:noProof/>
            <w:webHidden/>
          </w:rPr>
          <w:fldChar w:fldCharType="begin"/>
        </w:r>
        <w:r w:rsidR="00CE6649">
          <w:rPr>
            <w:noProof/>
            <w:webHidden/>
          </w:rPr>
          <w:instrText xml:space="preserve"> PAGEREF _Toc513542179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3D97C96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80" w:history="1">
        <w:r w:rsidR="00CE6649" w:rsidRPr="001D4D2B">
          <w:rPr>
            <w:rStyle w:val="a5"/>
            <w:noProof/>
            <w14:scene3d>
              <w14:camera w14:prst="orthographicFront"/>
              <w14:lightRig w14:rig="threePt" w14:dir="t">
                <w14:rot w14:lat="0" w14:lon="0" w14:rev="0"/>
              </w14:lightRig>
            </w14:scene3d>
          </w:rPr>
          <w:t>3.2.2.3.13</w:t>
        </w:r>
        <w:r w:rsidR="00CE6649" w:rsidRPr="001D4D2B">
          <w:rPr>
            <w:rStyle w:val="a5"/>
            <w:noProof/>
          </w:rPr>
          <w:t xml:space="preserve"> Shared Subscription Available</w:t>
        </w:r>
        <w:r w:rsidR="00CE6649">
          <w:rPr>
            <w:noProof/>
            <w:webHidden/>
          </w:rPr>
          <w:tab/>
        </w:r>
        <w:r w:rsidR="00CE6649">
          <w:rPr>
            <w:noProof/>
            <w:webHidden/>
          </w:rPr>
          <w:fldChar w:fldCharType="begin"/>
        </w:r>
        <w:r w:rsidR="00CE6649">
          <w:rPr>
            <w:noProof/>
            <w:webHidden/>
          </w:rPr>
          <w:instrText xml:space="preserve"> PAGEREF _Toc513542180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0316EBC3"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81" w:history="1">
        <w:r w:rsidR="00CE6649" w:rsidRPr="001D4D2B">
          <w:rPr>
            <w:rStyle w:val="a5"/>
            <w:noProof/>
            <w14:scene3d>
              <w14:camera w14:prst="orthographicFront"/>
              <w14:lightRig w14:rig="threePt" w14:dir="t">
                <w14:rot w14:lat="0" w14:lon="0" w14:rev="0"/>
              </w14:lightRig>
            </w14:scene3d>
          </w:rPr>
          <w:t>3.2.2.3.14</w:t>
        </w:r>
        <w:r w:rsidR="00CE6649" w:rsidRPr="001D4D2B">
          <w:rPr>
            <w:rStyle w:val="a5"/>
            <w:noProof/>
          </w:rPr>
          <w:t xml:space="preserve"> Server Keep Alive</w:t>
        </w:r>
        <w:r w:rsidR="00CE6649">
          <w:rPr>
            <w:noProof/>
            <w:webHidden/>
          </w:rPr>
          <w:tab/>
        </w:r>
        <w:r w:rsidR="00CE6649">
          <w:rPr>
            <w:noProof/>
            <w:webHidden/>
          </w:rPr>
          <w:fldChar w:fldCharType="begin"/>
        </w:r>
        <w:r w:rsidR="00CE6649">
          <w:rPr>
            <w:noProof/>
            <w:webHidden/>
          </w:rPr>
          <w:instrText xml:space="preserve"> PAGEREF _Toc513542181 \h </w:instrText>
        </w:r>
        <w:r w:rsidR="00CE6649">
          <w:rPr>
            <w:noProof/>
            <w:webHidden/>
          </w:rPr>
        </w:r>
        <w:r w:rsidR="00CE6649">
          <w:rPr>
            <w:noProof/>
            <w:webHidden/>
          </w:rPr>
          <w:fldChar w:fldCharType="separate"/>
        </w:r>
        <w:r w:rsidR="00CE6649">
          <w:rPr>
            <w:rFonts w:hint="eastAsia"/>
            <w:noProof/>
            <w:webHidden/>
          </w:rPr>
          <w:t>50</w:t>
        </w:r>
        <w:r w:rsidR="00CE6649">
          <w:rPr>
            <w:noProof/>
            <w:webHidden/>
          </w:rPr>
          <w:fldChar w:fldCharType="end"/>
        </w:r>
      </w:hyperlink>
    </w:p>
    <w:p w14:paraId="215F3BCF"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82" w:history="1">
        <w:r w:rsidR="00CE6649" w:rsidRPr="001D4D2B">
          <w:rPr>
            <w:rStyle w:val="a5"/>
            <w:noProof/>
            <w14:scene3d>
              <w14:camera w14:prst="orthographicFront"/>
              <w14:lightRig w14:rig="threePt" w14:dir="t">
                <w14:rot w14:lat="0" w14:lon="0" w14:rev="0"/>
              </w14:lightRig>
            </w14:scene3d>
          </w:rPr>
          <w:t>3.2.2.3.15</w:t>
        </w:r>
        <w:r w:rsidR="00CE6649" w:rsidRPr="001D4D2B">
          <w:rPr>
            <w:rStyle w:val="a5"/>
            <w:noProof/>
          </w:rPr>
          <w:t xml:space="preserve"> Response Information</w:t>
        </w:r>
        <w:r w:rsidR="00CE6649">
          <w:rPr>
            <w:noProof/>
            <w:webHidden/>
          </w:rPr>
          <w:tab/>
        </w:r>
        <w:r w:rsidR="00CE6649">
          <w:rPr>
            <w:noProof/>
            <w:webHidden/>
          </w:rPr>
          <w:fldChar w:fldCharType="begin"/>
        </w:r>
        <w:r w:rsidR="00CE6649">
          <w:rPr>
            <w:noProof/>
            <w:webHidden/>
          </w:rPr>
          <w:instrText xml:space="preserve"> PAGEREF _Toc513542182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5D862EDE"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83" w:history="1">
        <w:r w:rsidR="00CE6649" w:rsidRPr="001D4D2B">
          <w:rPr>
            <w:rStyle w:val="a5"/>
            <w:noProof/>
            <w14:scene3d>
              <w14:camera w14:prst="orthographicFront"/>
              <w14:lightRig w14:rig="threePt" w14:dir="t">
                <w14:rot w14:lat="0" w14:lon="0" w14:rev="0"/>
              </w14:lightRig>
            </w14:scene3d>
          </w:rPr>
          <w:t>3.2.2.3.16</w:t>
        </w:r>
        <w:r w:rsidR="00CE6649" w:rsidRPr="001D4D2B">
          <w:rPr>
            <w:rStyle w:val="a5"/>
            <w:noProof/>
          </w:rPr>
          <w:t xml:space="preserve"> Server Reference</w:t>
        </w:r>
        <w:r w:rsidR="00CE6649">
          <w:rPr>
            <w:noProof/>
            <w:webHidden/>
          </w:rPr>
          <w:tab/>
        </w:r>
        <w:r w:rsidR="00CE6649">
          <w:rPr>
            <w:noProof/>
            <w:webHidden/>
          </w:rPr>
          <w:fldChar w:fldCharType="begin"/>
        </w:r>
        <w:r w:rsidR="00CE6649">
          <w:rPr>
            <w:noProof/>
            <w:webHidden/>
          </w:rPr>
          <w:instrText xml:space="preserve"> PAGEREF _Toc513542183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7FC0F41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84" w:history="1">
        <w:r w:rsidR="00CE6649" w:rsidRPr="001D4D2B">
          <w:rPr>
            <w:rStyle w:val="a5"/>
            <w:noProof/>
            <w14:scene3d>
              <w14:camera w14:prst="orthographicFront"/>
              <w14:lightRig w14:rig="threePt" w14:dir="t">
                <w14:rot w14:lat="0" w14:lon="0" w14:rev="0"/>
              </w14:lightRig>
            </w14:scene3d>
          </w:rPr>
          <w:t>3.2.2.3.17</w:t>
        </w:r>
        <w:r w:rsidR="00CE6649" w:rsidRPr="001D4D2B">
          <w:rPr>
            <w:rStyle w:val="a5"/>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_Toc513542184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28619A82"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85" w:history="1">
        <w:r w:rsidR="00CE6649" w:rsidRPr="001D4D2B">
          <w:rPr>
            <w:rStyle w:val="a5"/>
            <w:noProof/>
            <w14:scene3d>
              <w14:camera w14:prst="orthographicFront"/>
              <w14:lightRig w14:rig="threePt" w14:dir="t">
                <w14:rot w14:lat="0" w14:lon="0" w14:rev="0"/>
              </w14:lightRig>
            </w14:scene3d>
          </w:rPr>
          <w:t>3.2.2.3.18</w:t>
        </w:r>
        <w:r w:rsidR="00CE6649" w:rsidRPr="001D4D2B">
          <w:rPr>
            <w:rStyle w:val="a5"/>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_Toc513542185 \h </w:instrText>
        </w:r>
        <w:r w:rsidR="00CE6649">
          <w:rPr>
            <w:noProof/>
            <w:webHidden/>
          </w:rPr>
        </w:r>
        <w:r w:rsidR="00CE6649">
          <w:rPr>
            <w:noProof/>
            <w:webHidden/>
          </w:rPr>
          <w:fldChar w:fldCharType="separate"/>
        </w:r>
        <w:r w:rsidR="00CE6649">
          <w:rPr>
            <w:rFonts w:hint="eastAsia"/>
            <w:noProof/>
            <w:webHidden/>
          </w:rPr>
          <w:t>51</w:t>
        </w:r>
        <w:r w:rsidR="00CE6649">
          <w:rPr>
            <w:noProof/>
            <w:webHidden/>
          </w:rPr>
          <w:fldChar w:fldCharType="end"/>
        </w:r>
      </w:hyperlink>
    </w:p>
    <w:p w14:paraId="437139E1"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86" w:history="1">
        <w:r w:rsidR="00CE6649" w:rsidRPr="001D4D2B">
          <w:rPr>
            <w:rStyle w:val="a5"/>
            <w:noProof/>
          </w:rPr>
          <w:t>3.2.3 CONNACK Payload</w:t>
        </w:r>
        <w:r w:rsidR="00CE6649">
          <w:rPr>
            <w:noProof/>
            <w:webHidden/>
          </w:rPr>
          <w:tab/>
        </w:r>
        <w:r w:rsidR="00CE6649">
          <w:rPr>
            <w:noProof/>
            <w:webHidden/>
          </w:rPr>
          <w:fldChar w:fldCharType="begin"/>
        </w:r>
        <w:r w:rsidR="00CE6649">
          <w:rPr>
            <w:noProof/>
            <w:webHidden/>
          </w:rPr>
          <w:instrText xml:space="preserve"> PAGEREF _Toc513542186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69C63F9B"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187" w:history="1">
        <w:r w:rsidR="00CE6649" w:rsidRPr="001D4D2B">
          <w:rPr>
            <w:rStyle w:val="a5"/>
            <w:noProof/>
          </w:rPr>
          <w:t>3.3 PUBLISH – Publish message</w:t>
        </w:r>
        <w:r w:rsidR="00CE6649">
          <w:rPr>
            <w:noProof/>
            <w:webHidden/>
          </w:rPr>
          <w:tab/>
        </w:r>
        <w:r w:rsidR="00CE6649">
          <w:rPr>
            <w:noProof/>
            <w:webHidden/>
          </w:rPr>
          <w:fldChar w:fldCharType="begin"/>
        </w:r>
        <w:r w:rsidR="00CE6649">
          <w:rPr>
            <w:noProof/>
            <w:webHidden/>
          </w:rPr>
          <w:instrText xml:space="preserve"> PAGEREF _Toc513542187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7583197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88" w:history="1">
        <w:r w:rsidR="00CE6649" w:rsidRPr="001D4D2B">
          <w:rPr>
            <w:rStyle w:val="a5"/>
            <w:noProof/>
          </w:rPr>
          <w:t>3.3.1 PUBLISH Fixed Header</w:t>
        </w:r>
        <w:r w:rsidR="00CE6649">
          <w:rPr>
            <w:noProof/>
            <w:webHidden/>
          </w:rPr>
          <w:tab/>
        </w:r>
        <w:r w:rsidR="00CE6649">
          <w:rPr>
            <w:noProof/>
            <w:webHidden/>
          </w:rPr>
          <w:fldChar w:fldCharType="begin"/>
        </w:r>
        <w:r w:rsidR="00CE6649">
          <w:rPr>
            <w:noProof/>
            <w:webHidden/>
          </w:rPr>
          <w:instrText xml:space="preserve"> PAGEREF _Toc513542188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4174C33F"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89" w:history="1">
        <w:r w:rsidR="00CE6649" w:rsidRPr="001D4D2B">
          <w:rPr>
            <w:rStyle w:val="a5"/>
            <w:noProof/>
          </w:rPr>
          <w:t>3.3.1.1 DUP</w:t>
        </w:r>
        <w:r w:rsidR="00CE6649">
          <w:rPr>
            <w:noProof/>
            <w:webHidden/>
          </w:rPr>
          <w:tab/>
        </w:r>
        <w:r w:rsidR="00CE6649">
          <w:rPr>
            <w:noProof/>
            <w:webHidden/>
          </w:rPr>
          <w:fldChar w:fldCharType="begin"/>
        </w:r>
        <w:r w:rsidR="00CE6649">
          <w:rPr>
            <w:noProof/>
            <w:webHidden/>
          </w:rPr>
          <w:instrText xml:space="preserve"> PAGEREF _Toc513542189 \h </w:instrText>
        </w:r>
        <w:r w:rsidR="00CE6649">
          <w:rPr>
            <w:noProof/>
            <w:webHidden/>
          </w:rPr>
        </w:r>
        <w:r w:rsidR="00CE6649">
          <w:rPr>
            <w:noProof/>
            <w:webHidden/>
          </w:rPr>
          <w:fldChar w:fldCharType="separate"/>
        </w:r>
        <w:r w:rsidR="00CE6649">
          <w:rPr>
            <w:rFonts w:hint="eastAsia"/>
            <w:noProof/>
            <w:webHidden/>
          </w:rPr>
          <w:t>52</w:t>
        </w:r>
        <w:r w:rsidR="00CE6649">
          <w:rPr>
            <w:noProof/>
            <w:webHidden/>
          </w:rPr>
          <w:fldChar w:fldCharType="end"/>
        </w:r>
      </w:hyperlink>
    </w:p>
    <w:p w14:paraId="377319A2"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90" w:history="1">
        <w:r w:rsidR="00CE6649" w:rsidRPr="001D4D2B">
          <w:rPr>
            <w:rStyle w:val="a5"/>
            <w:noProof/>
          </w:rPr>
          <w:t>3.3.1.2 QoS</w:t>
        </w:r>
        <w:r w:rsidR="00CE6649">
          <w:rPr>
            <w:noProof/>
            <w:webHidden/>
          </w:rPr>
          <w:tab/>
        </w:r>
        <w:r w:rsidR="00CE6649">
          <w:rPr>
            <w:noProof/>
            <w:webHidden/>
          </w:rPr>
          <w:fldChar w:fldCharType="begin"/>
        </w:r>
        <w:r w:rsidR="00CE6649">
          <w:rPr>
            <w:noProof/>
            <w:webHidden/>
          </w:rPr>
          <w:instrText xml:space="preserve"> PAGEREF _Toc513542190 \h </w:instrText>
        </w:r>
        <w:r w:rsidR="00CE6649">
          <w:rPr>
            <w:noProof/>
            <w:webHidden/>
          </w:rPr>
        </w:r>
        <w:r w:rsidR="00CE6649">
          <w:rPr>
            <w:noProof/>
            <w:webHidden/>
          </w:rPr>
          <w:fldChar w:fldCharType="separate"/>
        </w:r>
        <w:r w:rsidR="00CE6649">
          <w:rPr>
            <w:rFonts w:hint="eastAsia"/>
            <w:noProof/>
            <w:webHidden/>
          </w:rPr>
          <w:t>53</w:t>
        </w:r>
        <w:r w:rsidR="00CE6649">
          <w:rPr>
            <w:noProof/>
            <w:webHidden/>
          </w:rPr>
          <w:fldChar w:fldCharType="end"/>
        </w:r>
      </w:hyperlink>
    </w:p>
    <w:p w14:paraId="55AB3C35"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91" w:history="1">
        <w:r w:rsidR="00CE6649" w:rsidRPr="001D4D2B">
          <w:rPr>
            <w:rStyle w:val="a5"/>
            <w:noProof/>
          </w:rPr>
          <w:t>3.3.1.3 RETAIN</w:t>
        </w:r>
        <w:r w:rsidR="00CE6649">
          <w:rPr>
            <w:noProof/>
            <w:webHidden/>
          </w:rPr>
          <w:tab/>
        </w:r>
        <w:r w:rsidR="00CE6649">
          <w:rPr>
            <w:noProof/>
            <w:webHidden/>
          </w:rPr>
          <w:fldChar w:fldCharType="begin"/>
        </w:r>
        <w:r w:rsidR="00CE6649">
          <w:rPr>
            <w:noProof/>
            <w:webHidden/>
          </w:rPr>
          <w:instrText xml:space="preserve"> PAGEREF _Toc513542191 \h </w:instrText>
        </w:r>
        <w:r w:rsidR="00CE6649">
          <w:rPr>
            <w:noProof/>
            <w:webHidden/>
          </w:rPr>
        </w:r>
        <w:r w:rsidR="00CE6649">
          <w:rPr>
            <w:noProof/>
            <w:webHidden/>
          </w:rPr>
          <w:fldChar w:fldCharType="separate"/>
        </w:r>
        <w:r w:rsidR="00CE6649">
          <w:rPr>
            <w:rFonts w:hint="eastAsia"/>
            <w:noProof/>
            <w:webHidden/>
          </w:rPr>
          <w:t>53</w:t>
        </w:r>
        <w:r w:rsidR="00CE6649">
          <w:rPr>
            <w:noProof/>
            <w:webHidden/>
          </w:rPr>
          <w:fldChar w:fldCharType="end"/>
        </w:r>
      </w:hyperlink>
    </w:p>
    <w:p w14:paraId="2531ADB9"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92" w:history="1">
        <w:r w:rsidR="00CE6649" w:rsidRPr="001D4D2B">
          <w:rPr>
            <w:rStyle w:val="a5"/>
            <w:noProof/>
          </w:rPr>
          <w:t>3.3.1.4 Remaining Length</w:t>
        </w:r>
        <w:r w:rsidR="00CE6649">
          <w:rPr>
            <w:noProof/>
            <w:webHidden/>
          </w:rPr>
          <w:tab/>
        </w:r>
        <w:r w:rsidR="00CE6649">
          <w:rPr>
            <w:noProof/>
            <w:webHidden/>
          </w:rPr>
          <w:fldChar w:fldCharType="begin"/>
        </w:r>
        <w:r w:rsidR="00CE6649">
          <w:rPr>
            <w:noProof/>
            <w:webHidden/>
          </w:rPr>
          <w:instrText xml:space="preserve"> PAGEREF _Toc513542192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7DE25E5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193" w:history="1">
        <w:r w:rsidR="00CE6649" w:rsidRPr="001D4D2B">
          <w:rPr>
            <w:rStyle w:val="a5"/>
            <w:noProof/>
          </w:rPr>
          <w:t>3.3.2 PUBLISH Variable Header</w:t>
        </w:r>
        <w:r w:rsidR="00CE6649">
          <w:rPr>
            <w:noProof/>
            <w:webHidden/>
          </w:rPr>
          <w:tab/>
        </w:r>
        <w:r w:rsidR="00CE6649">
          <w:rPr>
            <w:noProof/>
            <w:webHidden/>
          </w:rPr>
          <w:fldChar w:fldCharType="begin"/>
        </w:r>
        <w:r w:rsidR="00CE6649">
          <w:rPr>
            <w:noProof/>
            <w:webHidden/>
          </w:rPr>
          <w:instrText xml:space="preserve"> PAGEREF _Toc513542193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7049D1B2"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94" w:history="1">
        <w:r w:rsidR="00CE6649" w:rsidRPr="001D4D2B">
          <w:rPr>
            <w:rStyle w:val="a5"/>
            <w:noProof/>
          </w:rPr>
          <w:t>3.3.2.1 Topic Name</w:t>
        </w:r>
        <w:r w:rsidR="00CE6649">
          <w:rPr>
            <w:noProof/>
            <w:webHidden/>
          </w:rPr>
          <w:tab/>
        </w:r>
        <w:r w:rsidR="00CE6649">
          <w:rPr>
            <w:noProof/>
            <w:webHidden/>
          </w:rPr>
          <w:fldChar w:fldCharType="begin"/>
        </w:r>
        <w:r w:rsidR="00CE6649">
          <w:rPr>
            <w:noProof/>
            <w:webHidden/>
          </w:rPr>
          <w:instrText xml:space="preserve"> PAGEREF _Toc513542194 \h </w:instrText>
        </w:r>
        <w:r w:rsidR="00CE6649">
          <w:rPr>
            <w:noProof/>
            <w:webHidden/>
          </w:rPr>
        </w:r>
        <w:r w:rsidR="00CE6649">
          <w:rPr>
            <w:noProof/>
            <w:webHidden/>
          </w:rPr>
          <w:fldChar w:fldCharType="separate"/>
        </w:r>
        <w:r w:rsidR="00CE6649">
          <w:rPr>
            <w:rFonts w:hint="eastAsia"/>
            <w:noProof/>
            <w:webHidden/>
          </w:rPr>
          <w:t>54</w:t>
        </w:r>
        <w:r w:rsidR="00CE6649">
          <w:rPr>
            <w:noProof/>
            <w:webHidden/>
          </w:rPr>
          <w:fldChar w:fldCharType="end"/>
        </w:r>
      </w:hyperlink>
    </w:p>
    <w:p w14:paraId="5AFE8C61"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95" w:history="1">
        <w:r w:rsidR="00CE6649" w:rsidRPr="001D4D2B">
          <w:rPr>
            <w:rStyle w:val="a5"/>
            <w:noProof/>
          </w:rPr>
          <w:t>3.3.2.2 Packet Identifier</w:t>
        </w:r>
        <w:r w:rsidR="00CE6649">
          <w:rPr>
            <w:noProof/>
            <w:webHidden/>
          </w:rPr>
          <w:tab/>
        </w:r>
        <w:r w:rsidR="00CE6649">
          <w:rPr>
            <w:noProof/>
            <w:webHidden/>
          </w:rPr>
          <w:fldChar w:fldCharType="begin"/>
        </w:r>
        <w:r w:rsidR="00CE6649">
          <w:rPr>
            <w:noProof/>
            <w:webHidden/>
          </w:rPr>
          <w:instrText xml:space="preserve"> PAGEREF _Toc513542195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725C42AC"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196" w:history="1">
        <w:r w:rsidR="00CE6649" w:rsidRPr="001D4D2B">
          <w:rPr>
            <w:rStyle w:val="a5"/>
            <w:noProof/>
          </w:rPr>
          <w:t>3.3.2.3 PUBLISH Properties</w:t>
        </w:r>
        <w:r w:rsidR="00CE6649">
          <w:rPr>
            <w:noProof/>
            <w:webHidden/>
          </w:rPr>
          <w:tab/>
        </w:r>
        <w:r w:rsidR="00CE6649">
          <w:rPr>
            <w:noProof/>
            <w:webHidden/>
          </w:rPr>
          <w:fldChar w:fldCharType="begin"/>
        </w:r>
        <w:r w:rsidR="00CE6649">
          <w:rPr>
            <w:noProof/>
            <w:webHidden/>
          </w:rPr>
          <w:instrText xml:space="preserve"> PAGEREF _Toc513542196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5876ADB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97" w:history="1">
        <w:r w:rsidR="00CE6649" w:rsidRPr="001D4D2B">
          <w:rPr>
            <w:rStyle w:val="a5"/>
            <w:noProof/>
            <w14:scene3d>
              <w14:camera w14:prst="orthographicFront"/>
              <w14:lightRig w14:rig="threePt" w14:dir="t">
                <w14:rot w14:lat="0" w14:lon="0" w14:rev="0"/>
              </w14:lightRig>
            </w14:scene3d>
          </w:rPr>
          <w:t>3.3.2.3.1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_Toc513542197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5BF3B254"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98" w:history="1">
        <w:r w:rsidR="00CE6649" w:rsidRPr="001D4D2B">
          <w:rPr>
            <w:rStyle w:val="a5"/>
            <w:noProof/>
            <w14:scene3d>
              <w14:camera w14:prst="orthographicFront"/>
              <w14:lightRig w14:rig="threePt" w14:dir="t">
                <w14:rot w14:lat="0" w14:lon="0" w14:rev="0"/>
              </w14:lightRig>
            </w14:scene3d>
          </w:rPr>
          <w:t>3.3.2.3.2</w:t>
        </w:r>
        <w:r w:rsidR="00CE6649" w:rsidRPr="001D4D2B">
          <w:rPr>
            <w:rStyle w:val="a5"/>
            <w:noProof/>
          </w:rPr>
          <w:t xml:space="preserve"> Payload Format Indicator</w:t>
        </w:r>
        <w:r w:rsidR="00CE6649">
          <w:rPr>
            <w:noProof/>
            <w:webHidden/>
          </w:rPr>
          <w:tab/>
        </w:r>
        <w:r w:rsidR="00CE6649">
          <w:rPr>
            <w:noProof/>
            <w:webHidden/>
          </w:rPr>
          <w:fldChar w:fldCharType="begin"/>
        </w:r>
        <w:r w:rsidR="00CE6649">
          <w:rPr>
            <w:noProof/>
            <w:webHidden/>
          </w:rPr>
          <w:instrText xml:space="preserve"> PAGEREF _Toc513542198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2F0D20BA"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199" w:history="1">
        <w:r w:rsidR="00CE6649" w:rsidRPr="001D4D2B">
          <w:rPr>
            <w:rStyle w:val="a5"/>
            <w:noProof/>
            <w14:scene3d>
              <w14:camera w14:prst="orthographicFront"/>
              <w14:lightRig w14:rig="threePt" w14:dir="t">
                <w14:rot w14:lat="0" w14:lon="0" w14:rev="0"/>
              </w14:lightRig>
            </w14:scene3d>
          </w:rPr>
          <w:t>3.3.2.3.3</w:t>
        </w:r>
        <w:r w:rsidR="00CE6649" w:rsidRPr="001D4D2B">
          <w:rPr>
            <w:rStyle w:val="a5"/>
            <w:noProof/>
          </w:rPr>
          <w:t xml:space="preserve"> Message Expiry Interval`</w:t>
        </w:r>
        <w:r w:rsidR="00CE6649">
          <w:rPr>
            <w:noProof/>
            <w:webHidden/>
          </w:rPr>
          <w:tab/>
        </w:r>
        <w:r w:rsidR="00CE6649">
          <w:rPr>
            <w:noProof/>
            <w:webHidden/>
          </w:rPr>
          <w:fldChar w:fldCharType="begin"/>
        </w:r>
        <w:r w:rsidR="00CE6649">
          <w:rPr>
            <w:noProof/>
            <w:webHidden/>
          </w:rPr>
          <w:instrText xml:space="preserve"> PAGEREF _Toc513542199 \h </w:instrText>
        </w:r>
        <w:r w:rsidR="00CE6649">
          <w:rPr>
            <w:noProof/>
            <w:webHidden/>
          </w:rPr>
        </w:r>
        <w:r w:rsidR="00CE6649">
          <w:rPr>
            <w:noProof/>
            <w:webHidden/>
          </w:rPr>
          <w:fldChar w:fldCharType="separate"/>
        </w:r>
        <w:r w:rsidR="00CE6649">
          <w:rPr>
            <w:rFonts w:hint="eastAsia"/>
            <w:noProof/>
            <w:webHidden/>
          </w:rPr>
          <w:t>55</w:t>
        </w:r>
        <w:r w:rsidR="00CE6649">
          <w:rPr>
            <w:noProof/>
            <w:webHidden/>
          </w:rPr>
          <w:fldChar w:fldCharType="end"/>
        </w:r>
      </w:hyperlink>
    </w:p>
    <w:p w14:paraId="25AD3BBD"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00" w:history="1">
        <w:r w:rsidR="00CE6649" w:rsidRPr="001D4D2B">
          <w:rPr>
            <w:rStyle w:val="a5"/>
            <w:noProof/>
            <w14:scene3d>
              <w14:camera w14:prst="orthographicFront"/>
              <w14:lightRig w14:rig="threePt" w14:dir="t">
                <w14:rot w14:lat="0" w14:lon="0" w14:rev="0"/>
              </w14:lightRig>
            </w14:scene3d>
          </w:rPr>
          <w:t>3.3.2.3.4</w:t>
        </w:r>
        <w:r w:rsidR="00CE6649" w:rsidRPr="001D4D2B">
          <w:rPr>
            <w:rStyle w:val="a5"/>
            <w:noProof/>
          </w:rPr>
          <w:t xml:space="preserve"> Topic Alias</w:t>
        </w:r>
        <w:r w:rsidR="00CE6649">
          <w:rPr>
            <w:noProof/>
            <w:webHidden/>
          </w:rPr>
          <w:tab/>
        </w:r>
        <w:r w:rsidR="00CE6649">
          <w:rPr>
            <w:noProof/>
            <w:webHidden/>
          </w:rPr>
          <w:fldChar w:fldCharType="begin"/>
        </w:r>
        <w:r w:rsidR="00CE6649">
          <w:rPr>
            <w:noProof/>
            <w:webHidden/>
          </w:rPr>
          <w:instrText xml:space="preserve"> PAGEREF _Toc513542200 \h </w:instrText>
        </w:r>
        <w:r w:rsidR="00CE6649">
          <w:rPr>
            <w:noProof/>
            <w:webHidden/>
          </w:rPr>
        </w:r>
        <w:r w:rsidR="00CE6649">
          <w:rPr>
            <w:noProof/>
            <w:webHidden/>
          </w:rPr>
          <w:fldChar w:fldCharType="separate"/>
        </w:r>
        <w:r w:rsidR="00CE6649">
          <w:rPr>
            <w:rFonts w:hint="eastAsia"/>
            <w:noProof/>
            <w:webHidden/>
          </w:rPr>
          <w:t>56</w:t>
        </w:r>
        <w:r w:rsidR="00CE6649">
          <w:rPr>
            <w:noProof/>
            <w:webHidden/>
          </w:rPr>
          <w:fldChar w:fldCharType="end"/>
        </w:r>
      </w:hyperlink>
    </w:p>
    <w:p w14:paraId="01D99609"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01" w:history="1">
        <w:r w:rsidR="00CE6649" w:rsidRPr="001D4D2B">
          <w:rPr>
            <w:rStyle w:val="a5"/>
            <w:noProof/>
            <w14:scene3d>
              <w14:camera w14:prst="orthographicFront"/>
              <w14:lightRig w14:rig="threePt" w14:dir="t">
                <w14:rot w14:lat="0" w14:lon="0" w14:rev="0"/>
              </w14:lightRig>
            </w14:scene3d>
          </w:rPr>
          <w:t>3.3.2.3.5</w:t>
        </w:r>
        <w:r w:rsidR="00CE6649" w:rsidRPr="001D4D2B">
          <w:rPr>
            <w:rStyle w:val="a5"/>
            <w:noProof/>
          </w:rPr>
          <w:t xml:space="preserve"> Response Topic</w:t>
        </w:r>
        <w:r w:rsidR="00CE6649">
          <w:rPr>
            <w:noProof/>
            <w:webHidden/>
          </w:rPr>
          <w:tab/>
        </w:r>
        <w:r w:rsidR="00CE6649">
          <w:rPr>
            <w:noProof/>
            <w:webHidden/>
          </w:rPr>
          <w:fldChar w:fldCharType="begin"/>
        </w:r>
        <w:r w:rsidR="00CE6649">
          <w:rPr>
            <w:noProof/>
            <w:webHidden/>
          </w:rPr>
          <w:instrText xml:space="preserve"> PAGEREF _Toc513542201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135D789E"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02" w:history="1">
        <w:r w:rsidR="00CE6649" w:rsidRPr="001D4D2B">
          <w:rPr>
            <w:rStyle w:val="a5"/>
            <w:noProof/>
            <w14:scene3d>
              <w14:camera w14:prst="orthographicFront"/>
              <w14:lightRig w14:rig="threePt" w14:dir="t">
                <w14:rot w14:lat="0" w14:lon="0" w14:rev="0"/>
              </w14:lightRig>
            </w14:scene3d>
          </w:rPr>
          <w:t>3.3.2.3.6</w:t>
        </w:r>
        <w:r w:rsidR="00CE6649" w:rsidRPr="001D4D2B">
          <w:rPr>
            <w:rStyle w:val="a5"/>
            <w:noProof/>
          </w:rPr>
          <w:t xml:space="preserve"> Correlation Data</w:t>
        </w:r>
        <w:r w:rsidR="00CE6649">
          <w:rPr>
            <w:noProof/>
            <w:webHidden/>
          </w:rPr>
          <w:tab/>
        </w:r>
        <w:r w:rsidR="00CE6649">
          <w:rPr>
            <w:noProof/>
            <w:webHidden/>
          </w:rPr>
          <w:fldChar w:fldCharType="begin"/>
        </w:r>
        <w:r w:rsidR="00CE6649">
          <w:rPr>
            <w:noProof/>
            <w:webHidden/>
          </w:rPr>
          <w:instrText xml:space="preserve"> PAGEREF _Toc513542202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03E8F25D"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03" w:history="1">
        <w:r w:rsidR="00CE6649" w:rsidRPr="001D4D2B">
          <w:rPr>
            <w:rStyle w:val="a5"/>
            <w:noProof/>
            <w14:scene3d>
              <w14:camera w14:prst="orthographicFront"/>
              <w14:lightRig w14:rig="threePt" w14:dir="t">
                <w14:rot w14:lat="0" w14:lon="0" w14:rev="0"/>
              </w14:lightRig>
            </w14:scene3d>
          </w:rPr>
          <w:t>3.3.2.3.7</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_Toc513542203 \h </w:instrText>
        </w:r>
        <w:r w:rsidR="00CE6649">
          <w:rPr>
            <w:noProof/>
            <w:webHidden/>
          </w:rPr>
        </w:r>
        <w:r w:rsidR="00CE6649">
          <w:rPr>
            <w:noProof/>
            <w:webHidden/>
          </w:rPr>
          <w:fldChar w:fldCharType="separate"/>
        </w:r>
        <w:r w:rsidR="00CE6649">
          <w:rPr>
            <w:rFonts w:hint="eastAsia"/>
            <w:noProof/>
            <w:webHidden/>
          </w:rPr>
          <w:t>57</w:t>
        </w:r>
        <w:r w:rsidR="00CE6649">
          <w:rPr>
            <w:noProof/>
            <w:webHidden/>
          </w:rPr>
          <w:fldChar w:fldCharType="end"/>
        </w:r>
      </w:hyperlink>
    </w:p>
    <w:p w14:paraId="1AA67D4E"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04" w:history="1">
        <w:r w:rsidR="00CE6649" w:rsidRPr="001D4D2B">
          <w:rPr>
            <w:rStyle w:val="a5"/>
            <w:noProof/>
            <w14:scene3d>
              <w14:camera w14:prst="orthographicFront"/>
              <w14:lightRig w14:rig="threePt" w14:dir="t">
                <w14:rot w14:lat="0" w14:lon="0" w14:rev="0"/>
              </w14:lightRig>
            </w14:scene3d>
          </w:rPr>
          <w:t>3.3.2.3.8</w:t>
        </w:r>
        <w:r w:rsidR="00CE6649" w:rsidRPr="001D4D2B">
          <w:rPr>
            <w:rStyle w:val="a5"/>
            <w:noProof/>
          </w:rPr>
          <w:t xml:space="preserve"> Subscription Identifier</w:t>
        </w:r>
        <w:r w:rsidR="00CE6649">
          <w:rPr>
            <w:noProof/>
            <w:webHidden/>
          </w:rPr>
          <w:tab/>
        </w:r>
        <w:r w:rsidR="00CE6649">
          <w:rPr>
            <w:noProof/>
            <w:webHidden/>
          </w:rPr>
          <w:fldChar w:fldCharType="begin"/>
        </w:r>
        <w:r w:rsidR="00CE6649">
          <w:rPr>
            <w:noProof/>
            <w:webHidden/>
          </w:rPr>
          <w:instrText xml:space="preserve"> PAGEREF _Toc513542204 \h </w:instrText>
        </w:r>
        <w:r w:rsidR="00CE6649">
          <w:rPr>
            <w:noProof/>
            <w:webHidden/>
          </w:rPr>
        </w:r>
        <w:r w:rsidR="00CE6649">
          <w:rPr>
            <w:noProof/>
            <w:webHidden/>
          </w:rPr>
          <w:fldChar w:fldCharType="separate"/>
        </w:r>
        <w:r w:rsidR="00CE6649">
          <w:rPr>
            <w:rFonts w:hint="eastAsia"/>
            <w:noProof/>
            <w:webHidden/>
          </w:rPr>
          <w:t>58</w:t>
        </w:r>
        <w:r w:rsidR="00CE6649">
          <w:rPr>
            <w:noProof/>
            <w:webHidden/>
          </w:rPr>
          <w:fldChar w:fldCharType="end"/>
        </w:r>
      </w:hyperlink>
    </w:p>
    <w:p w14:paraId="0021D090"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05" w:history="1">
        <w:r w:rsidR="00CE6649" w:rsidRPr="001D4D2B">
          <w:rPr>
            <w:rStyle w:val="a5"/>
            <w:noProof/>
            <w14:scene3d>
              <w14:camera w14:prst="orthographicFront"/>
              <w14:lightRig w14:rig="threePt" w14:dir="t">
                <w14:rot w14:lat="0" w14:lon="0" w14:rev="0"/>
              </w14:lightRig>
            </w14:scene3d>
          </w:rPr>
          <w:t>3.3.2.3.9</w:t>
        </w:r>
        <w:r w:rsidR="00CE6649" w:rsidRPr="001D4D2B">
          <w:rPr>
            <w:rStyle w:val="a5"/>
            <w:noProof/>
          </w:rPr>
          <w:t xml:space="preserve"> Content Type</w:t>
        </w:r>
        <w:r w:rsidR="00CE6649">
          <w:rPr>
            <w:noProof/>
            <w:webHidden/>
          </w:rPr>
          <w:tab/>
        </w:r>
        <w:r w:rsidR="00CE6649">
          <w:rPr>
            <w:noProof/>
            <w:webHidden/>
          </w:rPr>
          <w:fldChar w:fldCharType="begin"/>
        </w:r>
        <w:r w:rsidR="00CE6649">
          <w:rPr>
            <w:noProof/>
            <w:webHidden/>
          </w:rPr>
          <w:instrText xml:space="preserve"> PAGEREF _Toc513542205 \h </w:instrText>
        </w:r>
        <w:r w:rsidR="00CE6649">
          <w:rPr>
            <w:noProof/>
            <w:webHidden/>
          </w:rPr>
        </w:r>
        <w:r w:rsidR="00CE6649">
          <w:rPr>
            <w:noProof/>
            <w:webHidden/>
          </w:rPr>
          <w:fldChar w:fldCharType="separate"/>
        </w:r>
        <w:r w:rsidR="00CE6649">
          <w:rPr>
            <w:rFonts w:hint="eastAsia"/>
            <w:noProof/>
            <w:webHidden/>
          </w:rPr>
          <w:t>58</w:t>
        </w:r>
        <w:r w:rsidR="00CE6649">
          <w:rPr>
            <w:noProof/>
            <w:webHidden/>
          </w:rPr>
          <w:fldChar w:fldCharType="end"/>
        </w:r>
      </w:hyperlink>
    </w:p>
    <w:p w14:paraId="2C4AD2C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06" w:history="1">
        <w:r w:rsidR="00CE6649" w:rsidRPr="001D4D2B">
          <w:rPr>
            <w:rStyle w:val="a5"/>
            <w:noProof/>
          </w:rPr>
          <w:t>3.3.3 PUBLISH Payload</w:t>
        </w:r>
        <w:r w:rsidR="00CE6649">
          <w:rPr>
            <w:noProof/>
            <w:webHidden/>
          </w:rPr>
          <w:tab/>
        </w:r>
        <w:r w:rsidR="00CE6649">
          <w:rPr>
            <w:noProof/>
            <w:webHidden/>
          </w:rPr>
          <w:fldChar w:fldCharType="begin"/>
        </w:r>
        <w:r w:rsidR="00CE6649">
          <w:rPr>
            <w:noProof/>
            <w:webHidden/>
          </w:rPr>
          <w:instrText xml:space="preserve"> PAGEREF _Toc513542206 \h </w:instrText>
        </w:r>
        <w:r w:rsidR="00CE6649">
          <w:rPr>
            <w:noProof/>
            <w:webHidden/>
          </w:rPr>
        </w:r>
        <w:r w:rsidR="00CE6649">
          <w:rPr>
            <w:noProof/>
            <w:webHidden/>
          </w:rPr>
          <w:fldChar w:fldCharType="separate"/>
        </w:r>
        <w:r w:rsidR="00CE6649">
          <w:rPr>
            <w:rFonts w:hint="eastAsia"/>
            <w:noProof/>
            <w:webHidden/>
          </w:rPr>
          <w:t>59</w:t>
        </w:r>
        <w:r w:rsidR="00CE6649">
          <w:rPr>
            <w:noProof/>
            <w:webHidden/>
          </w:rPr>
          <w:fldChar w:fldCharType="end"/>
        </w:r>
      </w:hyperlink>
    </w:p>
    <w:p w14:paraId="4D849AB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07" w:history="1">
        <w:r w:rsidR="00CE6649" w:rsidRPr="001D4D2B">
          <w:rPr>
            <w:rStyle w:val="a5"/>
            <w:noProof/>
          </w:rPr>
          <w:t>3.3.4 PUBLISH Actions</w:t>
        </w:r>
        <w:r w:rsidR="00CE6649">
          <w:rPr>
            <w:noProof/>
            <w:webHidden/>
          </w:rPr>
          <w:tab/>
        </w:r>
        <w:r w:rsidR="00CE6649">
          <w:rPr>
            <w:noProof/>
            <w:webHidden/>
          </w:rPr>
          <w:fldChar w:fldCharType="begin"/>
        </w:r>
        <w:r w:rsidR="00CE6649">
          <w:rPr>
            <w:noProof/>
            <w:webHidden/>
          </w:rPr>
          <w:instrText xml:space="preserve"> PAGEREF _Toc513542207 \h </w:instrText>
        </w:r>
        <w:r w:rsidR="00CE6649">
          <w:rPr>
            <w:noProof/>
            <w:webHidden/>
          </w:rPr>
        </w:r>
        <w:r w:rsidR="00CE6649">
          <w:rPr>
            <w:noProof/>
            <w:webHidden/>
          </w:rPr>
          <w:fldChar w:fldCharType="separate"/>
        </w:r>
        <w:r w:rsidR="00CE6649">
          <w:rPr>
            <w:rFonts w:hint="eastAsia"/>
            <w:noProof/>
            <w:webHidden/>
          </w:rPr>
          <w:t>59</w:t>
        </w:r>
        <w:r w:rsidR="00CE6649">
          <w:rPr>
            <w:noProof/>
            <w:webHidden/>
          </w:rPr>
          <w:fldChar w:fldCharType="end"/>
        </w:r>
      </w:hyperlink>
    </w:p>
    <w:p w14:paraId="7330742F"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08" w:history="1">
        <w:r w:rsidR="00CE6649" w:rsidRPr="001D4D2B">
          <w:rPr>
            <w:rStyle w:val="a5"/>
            <w:noProof/>
          </w:rPr>
          <w:t>3.4 PUBACK – Publish acknowledgement</w:t>
        </w:r>
        <w:r w:rsidR="00CE6649">
          <w:rPr>
            <w:noProof/>
            <w:webHidden/>
          </w:rPr>
          <w:tab/>
        </w:r>
        <w:r w:rsidR="00CE6649">
          <w:rPr>
            <w:noProof/>
            <w:webHidden/>
          </w:rPr>
          <w:fldChar w:fldCharType="begin"/>
        </w:r>
        <w:r w:rsidR="00CE6649">
          <w:rPr>
            <w:noProof/>
            <w:webHidden/>
          </w:rPr>
          <w:instrText xml:space="preserve"> PAGEREF _Toc513542208 \h </w:instrText>
        </w:r>
        <w:r w:rsidR="00CE6649">
          <w:rPr>
            <w:noProof/>
            <w:webHidden/>
          </w:rPr>
        </w:r>
        <w:r w:rsidR="00CE6649">
          <w:rPr>
            <w:noProof/>
            <w:webHidden/>
          </w:rPr>
          <w:fldChar w:fldCharType="separate"/>
        </w:r>
        <w:r w:rsidR="00CE6649">
          <w:rPr>
            <w:rFonts w:hint="eastAsia"/>
            <w:noProof/>
            <w:webHidden/>
          </w:rPr>
          <w:t>61</w:t>
        </w:r>
        <w:r w:rsidR="00CE6649">
          <w:rPr>
            <w:noProof/>
            <w:webHidden/>
          </w:rPr>
          <w:fldChar w:fldCharType="end"/>
        </w:r>
      </w:hyperlink>
    </w:p>
    <w:p w14:paraId="24E62C2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09" w:history="1">
        <w:r w:rsidR="00CE6649" w:rsidRPr="001D4D2B">
          <w:rPr>
            <w:rStyle w:val="a5"/>
            <w:noProof/>
          </w:rPr>
          <w:t>3.4.1 PUBACK Fixed Header</w:t>
        </w:r>
        <w:r w:rsidR="00CE6649">
          <w:rPr>
            <w:noProof/>
            <w:webHidden/>
          </w:rPr>
          <w:tab/>
        </w:r>
        <w:r w:rsidR="00CE6649">
          <w:rPr>
            <w:noProof/>
            <w:webHidden/>
          </w:rPr>
          <w:fldChar w:fldCharType="begin"/>
        </w:r>
        <w:r w:rsidR="00CE6649">
          <w:rPr>
            <w:noProof/>
            <w:webHidden/>
          </w:rPr>
          <w:instrText xml:space="preserve"> PAGEREF _Toc513542209 \h </w:instrText>
        </w:r>
        <w:r w:rsidR="00CE6649">
          <w:rPr>
            <w:noProof/>
            <w:webHidden/>
          </w:rPr>
        </w:r>
        <w:r w:rsidR="00CE6649">
          <w:rPr>
            <w:noProof/>
            <w:webHidden/>
          </w:rPr>
          <w:fldChar w:fldCharType="separate"/>
        </w:r>
        <w:r w:rsidR="00CE6649">
          <w:rPr>
            <w:rFonts w:hint="eastAsia"/>
            <w:noProof/>
            <w:webHidden/>
          </w:rPr>
          <w:t>61</w:t>
        </w:r>
        <w:r w:rsidR="00CE6649">
          <w:rPr>
            <w:noProof/>
            <w:webHidden/>
          </w:rPr>
          <w:fldChar w:fldCharType="end"/>
        </w:r>
      </w:hyperlink>
    </w:p>
    <w:p w14:paraId="2D37CDF9"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10" w:history="1">
        <w:r w:rsidR="00CE6649" w:rsidRPr="001D4D2B">
          <w:rPr>
            <w:rStyle w:val="a5"/>
            <w:noProof/>
          </w:rPr>
          <w:t>3.4.2 PUBACK Variable Header</w:t>
        </w:r>
        <w:r w:rsidR="00CE6649">
          <w:rPr>
            <w:noProof/>
            <w:webHidden/>
          </w:rPr>
          <w:tab/>
        </w:r>
        <w:r w:rsidR="00CE6649">
          <w:rPr>
            <w:noProof/>
            <w:webHidden/>
          </w:rPr>
          <w:fldChar w:fldCharType="begin"/>
        </w:r>
        <w:r w:rsidR="00CE6649">
          <w:rPr>
            <w:noProof/>
            <w:webHidden/>
          </w:rPr>
          <w:instrText xml:space="preserve"> PAGEREF _Toc513542210 \h </w:instrText>
        </w:r>
        <w:r w:rsidR="00CE6649">
          <w:rPr>
            <w:noProof/>
            <w:webHidden/>
          </w:rPr>
        </w:r>
        <w:r w:rsidR="00CE6649">
          <w:rPr>
            <w:noProof/>
            <w:webHidden/>
          </w:rPr>
          <w:fldChar w:fldCharType="separate"/>
        </w:r>
        <w:r w:rsidR="00CE6649">
          <w:rPr>
            <w:rFonts w:hint="eastAsia"/>
            <w:noProof/>
            <w:webHidden/>
          </w:rPr>
          <w:t>62</w:t>
        </w:r>
        <w:r w:rsidR="00CE6649">
          <w:rPr>
            <w:noProof/>
            <w:webHidden/>
          </w:rPr>
          <w:fldChar w:fldCharType="end"/>
        </w:r>
      </w:hyperlink>
    </w:p>
    <w:p w14:paraId="50E59715"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11" w:history="1">
        <w:r w:rsidR="00CE6649" w:rsidRPr="001D4D2B">
          <w:rPr>
            <w:rStyle w:val="a5"/>
            <w:noProof/>
          </w:rPr>
          <w:t>3.4.2.1 PUBACK Reason Code</w:t>
        </w:r>
        <w:r w:rsidR="00CE6649">
          <w:rPr>
            <w:noProof/>
            <w:webHidden/>
          </w:rPr>
          <w:tab/>
        </w:r>
        <w:r w:rsidR="00CE6649">
          <w:rPr>
            <w:noProof/>
            <w:webHidden/>
          </w:rPr>
          <w:fldChar w:fldCharType="begin"/>
        </w:r>
        <w:r w:rsidR="00CE6649">
          <w:rPr>
            <w:noProof/>
            <w:webHidden/>
          </w:rPr>
          <w:instrText xml:space="preserve"> PAGEREF _Toc513542211 \h </w:instrText>
        </w:r>
        <w:r w:rsidR="00CE6649">
          <w:rPr>
            <w:noProof/>
            <w:webHidden/>
          </w:rPr>
        </w:r>
        <w:r w:rsidR="00CE6649">
          <w:rPr>
            <w:noProof/>
            <w:webHidden/>
          </w:rPr>
          <w:fldChar w:fldCharType="separate"/>
        </w:r>
        <w:r w:rsidR="00CE6649">
          <w:rPr>
            <w:rFonts w:hint="eastAsia"/>
            <w:noProof/>
            <w:webHidden/>
          </w:rPr>
          <w:t>62</w:t>
        </w:r>
        <w:r w:rsidR="00CE6649">
          <w:rPr>
            <w:noProof/>
            <w:webHidden/>
          </w:rPr>
          <w:fldChar w:fldCharType="end"/>
        </w:r>
      </w:hyperlink>
    </w:p>
    <w:p w14:paraId="12E1E15D"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12" w:history="1">
        <w:r w:rsidR="00CE6649" w:rsidRPr="001D4D2B">
          <w:rPr>
            <w:rStyle w:val="a5"/>
            <w:noProof/>
          </w:rPr>
          <w:t>3.4.2.2 PUBACK Properties</w:t>
        </w:r>
        <w:r w:rsidR="00CE6649">
          <w:rPr>
            <w:noProof/>
            <w:webHidden/>
          </w:rPr>
          <w:tab/>
        </w:r>
        <w:r w:rsidR="00CE6649">
          <w:rPr>
            <w:noProof/>
            <w:webHidden/>
          </w:rPr>
          <w:fldChar w:fldCharType="begin"/>
        </w:r>
        <w:r w:rsidR="00CE6649">
          <w:rPr>
            <w:noProof/>
            <w:webHidden/>
          </w:rPr>
          <w:instrText xml:space="preserve"> PAGEREF _Toc513542212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7E8F735D"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13" w:history="1">
        <w:r w:rsidR="00CE6649" w:rsidRPr="001D4D2B">
          <w:rPr>
            <w:rStyle w:val="a5"/>
            <w:noProof/>
            <w14:scene3d>
              <w14:camera w14:prst="orthographicFront"/>
              <w14:lightRig w14:rig="threePt" w14:dir="t">
                <w14:rot w14:lat="0" w14:lon="0" w14:rev="0"/>
              </w14:lightRig>
            </w14:scene3d>
          </w:rPr>
          <w:t>3.4.2.2.1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_Toc513542213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6049BB08"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14" w:history="1">
        <w:r w:rsidR="00CE6649" w:rsidRPr="001D4D2B">
          <w:rPr>
            <w:rStyle w:val="a5"/>
            <w:noProof/>
            <w14:scene3d>
              <w14:camera w14:prst="orthographicFront"/>
              <w14:lightRig w14:rig="threePt" w14:dir="t">
                <w14:rot w14:lat="0" w14:lon="0" w14:rev="0"/>
              </w14:lightRig>
            </w14:scene3d>
          </w:rPr>
          <w:t>3.4.2.2.2</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_Toc513542214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079912AD"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15" w:history="1">
        <w:r w:rsidR="00CE6649" w:rsidRPr="001D4D2B">
          <w:rPr>
            <w:rStyle w:val="a5"/>
            <w:noProof/>
            <w14:scene3d>
              <w14:camera w14:prst="orthographicFront"/>
              <w14:lightRig w14:rig="threePt" w14:dir="t">
                <w14:rot w14:lat="0" w14:lon="0" w14:rev="0"/>
              </w14:lightRig>
            </w14:scene3d>
          </w:rPr>
          <w:t>3.4.2.2.3</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_Toc513542215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166E387D"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16" w:history="1">
        <w:r w:rsidR="00CE6649" w:rsidRPr="001D4D2B">
          <w:rPr>
            <w:rStyle w:val="a5"/>
            <w:noProof/>
          </w:rPr>
          <w:t>3.4.3 PUBACK Payload</w:t>
        </w:r>
        <w:r w:rsidR="00CE6649">
          <w:rPr>
            <w:noProof/>
            <w:webHidden/>
          </w:rPr>
          <w:tab/>
        </w:r>
        <w:r w:rsidR="00CE6649">
          <w:rPr>
            <w:noProof/>
            <w:webHidden/>
          </w:rPr>
          <w:fldChar w:fldCharType="begin"/>
        </w:r>
        <w:r w:rsidR="00CE6649">
          <w:rPr>
            <w:noProof/>
            <w:webHidden/>
          </w:rPr>
          <w:instrText xml:space="preserve"> PAGEREF _Toc513542216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1D79CB6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17" w:history="1">
        <w:r w:rsidR="00CE6649" w:rsidRPr="001D4D2B">
          <w:rPr>
            <w:rStyle w:val="a5"/>
            <w:noProof/>
          </w:rPr>
          <w:t>3.4.4 PUBACK Actions</w:t>
        </w:r>
        <w:r w:rsidR="00CE6649">
          <w:rPr>
            <w:noProof/>
            <w:webHidden/>
          </w:rPr>
          <w:tab/>
        </w:r>
        <w:r w:rsidR="00CE6649">
          <w:rPr>
            <w:noProof/>
            <w:webHidden/>
          </w:rPr>
          <w:fldChar w:fldCharType="begin"/>
        </w:r>
        <w:r w:rsidR="00CE6649">
          <w:rPr>
            <w:noProof/>
            <w:webHidden/>
          </w:rPr>
          <w:instrText xml:space="preserve"> PAGEREF _Toc513542217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647C3C60"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18" w:history="1">
        <w:r w:rsidR="00CE6649" w:rsidRPr="001D4D2B">
          <w:rPr>
            <w:rStyle w:val="a5"/>
            <w:noProof/>
          </w:rPr>
          <w:t>3.5 PUBREC – Publish received (QoS 2 delivery part 1)</w:t>
        </w:r>
        <w:r w:rsidR="00CE6649">
          <w:rPr>
            <w:noProof/>
            <w:webHidden/>
          </w:rPr>
          <w:tab/>
        </w:r>
        <w:r w:rsidR="00CE6649">
          <w:rPr>
            <w:noProof/>
            <w:webHidden/>
          </w:rPr>
          <w:fldChar w:fldCharType="begin"/>
        </w:r>
        <w:r w:rsidR="00CE6649">
          <w:rPr>
            <w:noProof/>
            <w:webHidden/>
          </w:rPr>
          <w:instrText xml:space="preserve"> PAGEREF _Toc513542218 \h </w:instrText>
        </w:r>
        <w:r w:rsidR="00CE6649">
          <w:rPr>
            <w:noProof/>
            <w:webHidden/>
          </w:rPr>
        </w:r>
        <w:r w:rsidR="00CE6649">
          <w:rPr>
            <w:noProof/>
            <w:webHidden/>
          </w:rPr>
          <w:fldChar w:fldCharType="separate"/>
        </w:r>
        <w:r w:rsidR="00CE6649">
          <w:rPr>
            <w:rFonts w:hint="eastAsia"/>
            <w:noProof/>
            <w:webHidden/>
          </w:rPr>
          <w:t>63</w:t>
        </w:r>
        <w:r w:rsidR="00CE6649">
          <w:rPr>
            <w:noProof/>
            <w:webHidden/>
          </w:rPr>
          <w:fldChar w:fldCharType="end"/>
        </w:r>
      </w:hyperlink>
    </w:p>
    <w:p w14:paraId="0D251D8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19" w:history="1">
        <w:r w:rsidR="00CE6649" w:rsidRPr="001D4D2B">
          <w:rPr>
            <w:rStyle w:val="a5"/>
            <w:noProof/>
          </w:rPr>
          <w:t>3.5.1 PUBREC Fixed Header</w:t>
        </w:r>
        <w:r w:rsidR="00CE6649">
          <w:rPr>
            <w:noProof/>
            <w:webHidden/>
          </w:rPr>
          <w:tab/>
        </w:r>
        <w:r w:rsidR="00CE6649">
          <w:rPr>
            <w:noProof/>
            <w:webHidden/>
          </w:rPr>
          <w:fldChar w:fldCharType="begin"/>
        </w:r>
        <w:r w:rsidR="00CE6649">
          <w:rPr>
            <w:noProof/>
            <w:webHidden/>
          </w:rPr>
          <w:instrText xml:space="preserve"> PAGEREF _Toc513542219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63EB423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20" w:history="1">
        <w:r w:rsidR="00CE6649" w:rsidRPr="001D4D2B">
          <w:rPr>
            <w:rStyle w:val="a5"/>
            <w:noProof/>
          </w:rPr>
          <w:t>3.5.2 PUBREC Variable Header</w:t>
        </w:r>
        <w:r w:rsidR="00CE6649">
          <w:rPr>
            <w:noProof/>
            <w:webHidden/>
          </w:rPr>
          <w:tab/>
        </w:r>
        <w:r w:rsidR="00CE6649">
          <w:rPr>
            <w:noProof/>
            <w:webHidden/>
          </w:rPr>
          <w:fldChar w:fldCharType="begin"/>
        </w:r>
        <w:r w:rsidR="00CE6649">
          <w:rPr>
            <w:noProof/>
            <w:webHidden/>
          </w:rPr>
          <w:instrText xml:space="preserve"> PAGEREF _Toc513542220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53577D29"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21" w:history="1">
        <w:r w:rsidR="00CE6649" w:rsidRPr="001D4D2B">
          <w:rPr>
            <w:rStyle w:val="a5"/>
            <w:noProof/>
          </w:rPr>
          <w:t>3.5.2.1 PUBREC Reason Code</w:t>
        </w:r>
        <w:r w:rsidR="00CE6649">
          <w:rPr>
            <w:noProof/>
            <w:webHidden/>
          </w:rPr>
          <w:tab/>
        </w:r>
        <w:r w:rsidR="00CE6649">
          <w:rPr>
            <w:noProof/>
            <w:webHidden/>
          </w:rPr>
          <w:fldChar w:fldCharType="begin"/>
        </w:r>
        <w:r w:rsidR="00CE6649">
          <w:rPr>
            <w:noProof/>
            <w:webHidden/>
          </w:rPr>
          <w:instrText xml:space="preserve"> PAGEREF _Toc513542221 \h </w:instrText>
        </w:r>
        <w:r w:rsidR="00CE6649">
          <w:rPr>
            <w:noProof/>
            <w:webHidden/>
          </w:rPr>
        </w:r>
        <w:r w:rsidR="00CE6649">
          <w:rPr>
            <w:noProof/>
            <w:webHidden/>
          </w:rPr>
          <w:fldChar w:fldCharType="separate"/>
        </w:r>
        <w:r w:rsidR="00CE6649">
          <w:rPr>
            <w:rFonts w:hint="eastAsia"/>
            <w:noProof/>
            <w:webHidden/>
          </w:rPr>
          <w:t>64</w:t>
        </w:r>
        <w:r w:rsidR="00CE6649">
          <w:rPr>
            <w:noProof/>
            <w:webHidden/>
          </w:rPr>
          <w:fldChar w:fldCharType="end"/>
        </w:r>
      </w:hyperlink>
    </w:p>
    <w:p w14:paraId="5E69778B"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22" w:history="1">
        <w:r w:rsidR="00CE6649" w:rsidRPr="001D4D2B">
          <w:rPr>
            <w:rStyle w:val="a5"/>
            <w:noProof/>
          </w:rPr>
          <w:t>3.5.2.2 PUBREC Properties</w:t>
        </w:r>
        <w:r w:rsidR="00CE6649">
          <w:rPr>
            <w:noProof/>
            <w:webHidden/>
          </w:rPr>
          <w:tab/>
        </w:r>
        <w:r w:rsidR="00CE6649">
          <w:rPr>
            <w:noProof/>
            <w:webHidden/>
          </w:rPr>
          <w:fldChar w:fldCharType="begin"/>
        </w:r>
        <w:r w:rsidR="00CE6649">
          <w:rPr>
            <w:noProof/>
            <w:webHidden/>
          </w:rPr>
          <w:instrText xml:space="preserve"> PAGEREF _Toc513542222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F1BEDAF"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23" w:history="1">
        <w:r w:rsidR="00CE6649" w:rsidRPr="001D4D2B">
          <w:rPr>
            <w:rStyle w:val="a5"/>
            <w:noProof/>
            <w14:scene3d>
              <w14:camera w14:prst="orthographicFront"/>
              <w14:lightRig w14:rig="threePt" w14:dir="t">
                <w14:rot w14:lat="0" w14:lon="0" w14:rev="0"/>
              </w14:lightRig>
            </w14:scene3d>
          </w:rPr>
          <w:t>3.5.2.2.1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_Toc513542223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3D7A126A"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24" w:history="1">
        <w:r w:rsidR="00CE6649" w:rsidRPr="001D4D2B">
          <w:rPr>
            <w:rStyle w:val="a5"/>
            <w:noProof/>
            <w14:scene3d>
              <w14:camera w14:prst="orthographicFront"/>
              <w14:lightRig w14:rig="threePt" w14:dir="t">
                <w14:rot w14:lat="0" w14:lon="0" w14:rev="0"/>
              </w14:lightRig>
            </w14:scene3d>
          </w:rPr>
          <w:t>3.5.2.2.2</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_Toc513542224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F213D0F"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25" w:history="1">
        <w:r w:rsidR="00CE6649" w:rsidRPr="001D4D2B">
          <w:rPr>
            <w:rStyle w:val="a5"/>
            <w:noProof/>
            <w14:scene3d>
              <w14:camera w14:prst="orthographicFront"/>
              <w14:lightRig w14:rig="threePt" w14:dir="t">
                <w14:rot w14:lat="0" w14:lon="0" w14:rev="0"/>
              </w14:lightRig>
            </w14:scene3d>
          </w:rPr>
          <w:t>3.5.2.2.3</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_Toc513542225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0930260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26" w:history="1">
        <w:r w:rsidR="00CE6649" w:rsidRPr="001D4D2B">
          <w:rPr>
            <w:rStyle w:val="a5"/>
            <w:noProof/>
          </w:rPr>
          <w:t>3.5.3 PUBREC Payload</w:t>
        </w:r>
        <w:r w:rsidR="00CE6649">
          <w:rPr>
            <w:noProof/>
            <w:webHidden/>
          </w:rPr>
          <w:tab/>
        </w:r>
        <w:r w:rsidR="00CE6649">
          <w:rPr>
            <w:noProof/>
            <w:webHidden/>
          </w:rPr>
          <w:fldChar w:fldCharType="begin"/>
        </w:r>
        <w:r w:rsidR="00CE6649">
          <w:rPr>
            <w:noProof/>
            <w:webHidden/>
          </w:rPr>
          <w:instrText xml:space="preserve"> PAGEREF _Toc513542226 \h </w:instrText>
        </w:r>
        <w:r w:rsidR="00CE6649">
          <w:rPr>
            <w:noProof/>
            <w:webHidden/>
          </w:rPr>
        </w:r>
        <w:r w:rsidR="00CE6649">
          <w:rPr>
            <w:noProof/>
            <w:webHidden/>
          </w:rPr>
          <w:fldChar w:fldCharType="separate"/>
        </w:r>
        <w:r w:rsidR="00CE6649">
          <w:rPr>
            <w:rFonts w:hint="eastAsia"/>
            <w:noProof/>
            <w:webHidden/>
          </w:rPr>
          <w:t>65</w:t>
        </w:r>
        <w:r w:rsidR="00CE6649">
          <w:rPr>
            <w:noProof/>
            <w:webHidden/>
          </w:rPr>
          <w:fldChar w:fldCharType="end"/>
        </w:r>
      </w:hyperlink>
    </w:p>
    <w:p w14:paraId="17303350"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27" w:history="1">
        <w:r w:rsidR="00CE6649" w:rsidRPr="001D4D2B">
          <w:rPr>
            <w:rStyle w:val="a5"/>
            <w:noProof/>
          </w:rPr>
          <w:t>3.5.4 PUBREC Actions</w:t>
        </w:r>
        <w:r w:rsidR="00CE6649">
          <w:rPr>
            <w:noProof/>
            <w:webHidden/>
          </w:rPr>
          <w:tab/>
        </w:r>
        <w:r w:rsidR="00CE6649">
          <w:rPr>
            <w:noProof/>
            <w:webHidden/>
          </w:rPr>
          <w:fldChar w:fldCharType="begin"/>
        </w:r>
        <w:r w:rsidR="00CE6649">
          <w:rPr>
            <w:noProof/>
            <w:webHidden/>
          </w:rPr>
          <w:instrText xml:space="preserve"> PAGEREF _Toc513542227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2F2D4A32"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28" w:history="1">
        <w:r w:rsidR="00CE6649" w:rsidRPr="001D4D2B">
          <w:rPr>
            <w:rStyle w:val="a5"/>
            <w:noProof/>
          </w:rPr>
          <w:t>3.6 PUBREL – Publish release (QoS 2 delivery part 2)</w:t>
        </w:r>
        <w:r w:rsidR="00CE6649">
          <w:rPr>
            <w:noProof/>
            <w:webHidden/>
          </w:rPr>
          <w:tab/>
        </w:r>
        <w:r w:rsidR="00CE6649">
          <w:rPr>
            <w:noProof/>
            <w:webHidden/>
          </w:rPr>
          <w:fldChar w:fldCharType="begin"/>
        </w:r>
        <w:r w:rsidR="00CE6649">
          <w:rPr>
            <w:noProof/>
            <w:webHidden/>
          </w:rPr>
          <w:instrText xml:space="preserve"> PAGEREF _Toc513542228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77843A99"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29" w:history="1">
        <w:r w:rsidR="00CE6649" w:rsidRPr="001D4D2B">
          <w:rPr>
            <w:rStyle w:val="a5"/>
            <w:noProof/>
          </w:rPr>
          <w:t>3.6.1 PUBREL Fixed Header</w:t>
        </w:r>
        <w:r w:rsidR="00CE6649">
          <w:rPr>
            <w:noProof/>
            <w:webHidden/>
          </w:rPr>
          <w:tab/>
        </w:r>
        <w:r w:rsidR="00CE6649">
          <w:rPr>
            <w:noProof/>
            <w:webHidden/>
          </w:rPr>
          <w:fldChar w:fldCharType="begin"/>
        </w:r>
        <w:r w:rsidR="00CE6649">
          <w:rPr>
            <w:noProof/>
            <w:webHidden/>
          </w:rPr>
          <w:instrText xml:space="preserve"> PAGEREF _Toc513542229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26C90901"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30" w:history="1">
        <w:r w:rsidR="00CE6649" w:rsidRPr="001D4D2B">
          <w:rPr>
            <w:rStyle w:val="a5"/>
            <w:noProof/>
          </w:rPr>
          <w:t>3.6.2 PUBREL Variable Header</w:t>
        </w:r>
        <w:r w:rsidR="00CE6649">
          <w:rPr>
            <w:noProof/>
            <w:webHidden/>
          </w:rPr>
          <w:tab/>
        </w:r>
        <w:r w:rsidR="00CE6649">
          <w:rPr>
            <w:noProof/>
            <w:webHidden/>
          </w:rPr>
          <w:fldChar w:fldCharType="begin"/>
        </w:r>
        <w:r w:rsidR="00CE6649">
          <w:rPr>
            <w:noProof/>
            <w:webHidden/>
          </w:rPr>
          <w:instrText xml:space="preserve"> PAGEREF _Toc513542230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096B23C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31" w:history="1">
        <w:r w:rsidR="00CE6649" w:rsidRPr="001D4D2B">
          <w:rPr>
            <w:rStyle w:val="a5"/>
            <w:noProof/>
          </w:rPr>
          <w:t>3.6.2.1 PUBREL Reason Code</w:t>
        </w:r>
        <w:r w:rsidR="00CE6649">
          <w:rPr>
            <w:noProof/>
            <w:webHidden/>
          </w:rPr>
          <w:tab/>
        </w:r>
        <w:r w:rsidR="00CE6649">
          <w:rPr>
            <w:noProof/>
            <w:webHidden/>
          </w:rPr>
          <w:fldChar w:fldCharType="begin"/>
        </w:r>
        <w:r w:rsidR="00CE6649">
          <w:rPr>
            <w:noProof/>
            <w:webHidden/>
          </w:rPr>
          <w:instrText xml:space="preserve"> PAGEREF _Toc513542231 \h </w:instrText>
        </w:r>
        <w:r w:rsidR="00CE6649">
          <w:rPr>
            <w:noProof/>
            <w:webHidden/>
          </w:rPr>
        </w:r>
        <w:r w:rsidR="00CE6649">
          <w:rPr>
            <w:noProof/>
            <w:webHidden/>
          </w:rPr>
          <w:fldChar w:fldCharType="separate"/>
        </w:r>
        <w:r w:rsidR="00CE6649">
          <w:rPr>
            <w:rFonts w:hint="eastAsia"/>
            <w:noProof/>
            <w:webHidden/>
          </w:rPr>
          <w:t>66</w:t>
        </w:r>
        <w:r w:rsidR="00CE6649">
          <w:rPr>
            <w:noProof/>
            <w:webHidden/>
          </w:rPr>
          <w:fldChar w:fldCharType="end"/>
        </w:r>
      </w:hyperlink>
    </w:p>
    <w:p w14:paraId="6E48A73D"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32" w:history="1">
        <w:r w:rsidR="00CE6649" w:rsidRPr="001D4D2B">
          <w:rPr>
            <w:rStyle w:val="a5"/>
            <w:noProof/>
          </w:rPr>
          <w:t>3.6.2.2 PUBREL Properties</w:t>
        </w:r>
        <w:r w:rsidR="00CE6649">
          <w:rPr>
            <w:noProof/>
            <w:webHidden/>
          </w:rPr>
          <w:tab/>
        </w:r>
        <w:r w:rsidR="00CE6649">
          <w:rPr>
            <w:noProof/>
            <w:webHidden/>
          </w:rPr>
          <w:fldChar w:fldCharType="begin"/>
        </w:r>
        <w:r w:rsidR="00CE6649">
          <w:rPr>
            <w:noProof/>
            <w:webHidden/>
          </w:rPr>
          <w:instrText xml:space="preserve"> PAGEREF _Toc513542232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7444CB77"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33" w:history="1">
        <w:r w:rsidR="00CE6649" w:rsidRPr="001D4D2B">
          <w:rPr>
            <w:rStyle w:val="a5"/>
            <w:noProof/>
            <w14:scene3d>
              <w14:camera w14:prst="orthographicFront"/>
              <w14:lightRig w14:rig="threePt" w14:dir="t">
                <w14:rot w14:lat="0" w14:lon="0" w14:rev="0"/>
              </w14:lightRig>
            </w14:scene3d>
          </w:rPr>
          <w:t>3.6.2.2.1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_Toc513542233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0E3E7B43"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34" w:history="1">
        <w:r w:rsidR="00CE6649" w:rsidRPr="001D4D2B">
          <w:rPr>
            <w:rStyle w:val="a5"/>
            <w:noProof/>
            <w14:scene3d>
              <w14:camera w14:prst="orthographicFront"/>
              <w14:lightRig w14:rig="threePt" w14:dir="t">
                <w14:rot w14:lat="0" w14:lon="0" w14:rev="0"/>
              </w14:lightRig>
            </w14:scene3d>
          </w:rPr>
          <w:t>3.6.2.2.2</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_Toc513542234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0E0B6387"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35" w:history="1">
        <w:r w:rsidR="00CE6649" w:rsidRPr="001D4D2B">
          <w:rPr>
            <w:rStyle w:val="a5"/>
            <w:noProof/>
            <w14:scene3d>
              <w14:camera w14:prst="orthographicFront"/>
              <w14:lightRig w14:rig="threePt" w14:dir="t">
                <w14:rot w14:lat="0" w14:lon="0" w14:rev="0"/>
              </w14:lightRig>
            </w14:scene3d>
          </w:rPr>
          <w:t>3.6.2.2.3</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_Toc513542235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65F5EFA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36" w:history="1">
        <w:r w:rsidR="00CE6649" w:rsidRPr="001D4D2B">
          <w:rPr>
            <w:rStyle w:val="a5"/>
            <w:noProof/>
          </w:rPr>
          <w:t>3.6.3 PUBREL Payload</w:t>
        </w:r>
        <w:r w:rsidR="00CE6649">
          <w:rPr>
            <w:noProof/>
            <w:webHidden/>
          </w:rPr>
          <w:tab/>
        </w:r>
        <w:r w:rsidR="00CE6649">
          <w:rPr>
            <w:noProof/>
            <w:webHidden/>
          </w:rPr>
          <w:fldChar w:fldCharType="begin"/>
        </w:r>
        <w:r w:rsidR="00CE6649">
          <w:rPr>
            <w:noProof/>
            <w:webHidden/>
          </w:rPr>
          <w:instrText xml:space="preserve"> PAGEREF _Toc513542236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26F6FF8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37" w:history="1">
        <w:r w:rsidR="00CE6649" w:rsidRPr="001D4D2B">
          <w:rPr>
            <w:rStyle w:val="a5"/>
            <w:noProof/>
          </w:rPr>
          <w:t>3.6.4 PUBREL Actions</w:t>
        </w:r>
        <w:r w:rsidR="00CE6649">
          <w:rPr>
            <w:noProof/>
            <w:webHidden/>
          </w:rPr>
          <w:tab/>
        </w:r>
        <w:r w:rsidR="00CE6649">
          <w:rPr>
            <w:noProof/>
            <w:webHidden/>
          </w:rPr>
          <w:fldChar w:fldCharType="begin"/>
        </w:r>
        <w:r w:rsidR="00CE6649">
          <w:rPr>
            <w:noProof/>
            <w:webHidden/>
          </w:rPr>
          <w:instrText xml:space="preserve"> PAGEREF _Toc513542237 \h </w:instrText>
        </w:r>
        <w:r w:rsidR="00CE6649">
          <w:rPr>
            <w:noProof/>
            <w:webHidden/>
          </w:rPr>
        </w:r>
        <w:r w:rsidR="00CE6649">
          <w:rPr>
            <w:noProof/>
            <w:webHidden/>
          </w:rPr>
          <w:fldChar w:fldCharType="separate"/>
        </w:r>
        <w:r w:rsidR="00CE6649">
          <w:rPr>
            <w:rFonts w:hint="eastAsia"/>
            <w:noProof/>
            <w:webHidden/>
          </w:rPr>
          <w:t>67</w:t>
        </w:r>
        <w:r w:rsidR="00CE6649">
          <w:rPr>
            <w:noProof/>
            <w:webHidden/>
          </w:rPr>
          <w:fldChar w:fldCharType="end"/>
        </w:r>
      </w:hyperlink>
    </w:p>
    <w:p w14:paraId="6CB5CA89"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38" w:history="1">
        <w:r w:rsidR="00CE6649" w:rsidRPr="001D4D2B">
          <w:rPr>
            <w:rStyle w:val="a5"/>
            <w:noProof/>
          </w:rPr>
          <w:t>3.7 PUBCOMP – Publish complete (QoS 2 delivery part 3)</w:t>
        </w:r>
        <w:r w:rsidR="00CE6649">
          <w:rPr>
            <w:noProof/>
            <w:webHidden/>
          </w:rPr>
          <w:tab/>
        </w:r>
        <w:r w:rsidR="00CE6649">
          <w:rPr>
            <w:noProof/>
            <w:webHidden/>
          </w:rPr>
          <w:fldChar w:fldCharType="begin"/>
        </w:r>
        <w:r w:rsidR="00CE6649">
          <w:rPr>
            <w:noProof/>
            <w:webHidden/>
          </w:rPr>
          <w:instrText xml:space="preserve"> PAGEREF _Toc513542238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1527EA9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39" w:history="1">
        <w:r w:rsidR="00CE6649" w:rsidRPr="001D4D2B">
          <w:rPr>
            <w:rStyle w:val="a5"/>
            <w:noProof/>
          </w:rPr>
          <w:t>3.7.1 PUBCOMP Fixed Header</w:t>
        </w:r>
        <w:r w:rsidR="00CE6649">
          <w:rPr>
            <w:noProof/>
            <w:webHidden/>
          </w:rPr>
          <w:tab/>
        </w:r>
        <w:r w:rsidR="00CE6649">
          <w:rPr>
            <w:noProof/>
            <w:webHidden/>
          </w:rPr>
          <w:fldChar w:fldCharType="begin"/>
        </w:r>
        <w:r w:rsidR="00CE6649">
          <w:rPr>
            <w:noProof/>
            <w:webHidden/>
          </w:rPr>
          <w:instrText xml:space="preserve"> PAGEREF _Toc513542239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375EC62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40" w:history="1">
        <w:r w:rsidR="00CE6649" w:rsidRPr="001D4D2B">
          <w:rPr>
            <w:rStyle w:val="a5"/>
            <w:noProof/>
          </w:rPr>
          <w:t>3.7.2 PUBCOMP Variable Header</w:t>
        </w:r>
        <w:r w:rsidR="00CE6649">
          <w:rPr>
            <w:noProof/>
            <w:webHidden/>
          </w:rPr>
          <w:tab/>
        </w:r>
        <w:r w:rsidR="00CE6649">
          <w:rPr>
            <w:noProof/>
            <w:webHidden/>
          </w:rPr>
          <w:fldChar w:fldCharType="begin"/>
        </w:r>
        <w:r w:rsidR="00CE6649">
          <w:rPr>
            <w:noProof/>
            <w:webHidden/>
          </w:rPr>
          <w:instrText xml:space="preserve"> PAGEREF _Toc513542240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49E54560"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41" w:history="1">
        <w:r w:rsidR="00CE6649" w:rsidRPr="001D4D2B">
          <w:rPr>
            <w:rStyle w:val="a5"/>
            <w:noProof/>
          </w:rPr>
          <w:t>3.7.2.1 PUBCOMP Reason Code</w:t>
        </w:r>
        <w:r w:rsidR="00CE6649">
          <w:rPr>
            <w:noProof/>
            <w:webHidden/>
          </w:rPr>
          <w:tab/>
        </w:r>
        <w:r w:rsidR="00CE6649">
          <w:rPr>
            <w:noProof/>
            <w:webHidden/>
          </w:rPr>
          <w:fldChar w:fldCharType="begin"/>
        </w:r>
        <w:r w:rsidR="00CE6649">
          <w:rPr>
            <w:noProof/>
            <w:webHidden/>
          </w:rPr>
          <w:instrText xml:space="preserve"> PAGEREF _Toc513542241 \h </w:instrText>
        </w:r>
        <w:r w:rsidR="00CE6649">
          <w:rPr>
            <w:noProof/>
            <w:webHidden/>
          </w:rPr>
        </w:r>
        <w:r w:rsidR="00CE6649">
          <w:rPr>
            <w:noProof/>
            <w:webHidden/>
          </w:rPr>
          <w:fldChar w:fldCharType="separate"/>
        </w:r>
        <w:r w:rsidR="00CE6649">
          <w:rPr>
            <w:rFonts w:hint="eastAsia"/>
            <w:noProof/>
            <w:webHidden/>
          </w:rPr>
          <w:t>68</w:t>
        </w:r>
        <w:r w:rsidR="00CE6649">
          <w:rPr>
            <w:noProof/>
            <w:webHidden/>
          </w:rPr>
          <w:fldChar w:fldCharType="end"/>
        </w:r>
      </w:hyperlink>
    </w:p>
    <w:p w14:paraId="7BA340F9"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42" w:history="1">
        <w:r w:rsidR="00CE6649" w:rsidRPr="001D4D2B">
          <w:rPr>
            <w:rStyle w:val="a5"/>
            <w:noProof/>
          </w:rPr>
          <w:t>3.7.2.2 PUBCOMP Properties</w:t>
        </w:r>
        <w:r w:rsidR="00CE6649">
          <w:rPr>
            <w:noProof/>
            <w:webHidden/>
          </w:rPr>
          <w:tab/>
        </w:r>
        <w:r w:rsidR="00CE6649">
          <w:rPr>
            <w:noProof/>
            <w:webHidden/>
          </w:rPr>
          <w:fldChar w:fldCharType="begin"/>
        </w:r>
        <w:r w:rsidR="00CE6649">
          <w:rPr>
            <w:noProof/>
            <w:webHidden/>
          </w:rPr>
          <w:instrText xml:space="preserve"> PAGEREF _Toc513542242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1008D23"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43" w:history="1">
        <w:r w:rsidR="00CE6649" w:rsidRPr="001D4D2B">
          <w:rPr>
            <w:rStyle w:val="a5"/>
            <w:noProof/>
            <w14:scene3d>
              <w14:camera w14:prst="orthographicFront"/>
              <w14:lightRig w14:rig="threePt" w14:dir="t">
                <w14:rot w14:lat="0" w14:lon="0" w14:rev="0"/>
              </w14:lightRig>
            </w14:scene3d>
          </w:rPr>
          <w:t>3.7.2.2.1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_Toc513542243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D335B25"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44" w:history="1">
        <w:r w:rsidR="00CE6649" w:rsidRPr="001D4D2B">
          <w:rPr>
            <w:rStyle w:val="a5"/>
            <w:noProof/>
            <w14:scene3d>
              <w14:camera w14:prst="orthographicFront"/>
              <w14:lightRig w14:rig="threePt" w14:dir="t">
                <w14:rot w14:lat="0" w14:lon="0" w14:rev="0"/>
              </w14:lightRig>
            </w14:scene3d>
          </w:rPr>
          <w:t>3.7.2.2.2</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_Toc513542244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463C75B4"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45" w:history="1">
        <w:r w:rsidR="00CE6649" w:rsidRPr="001D4D2B">
          <w:rPr>
            <w:rStyle w:val="a5"/>
            <w:noProof/>
            <w14:scene3d>
              <w14:camera w14:prst="orthographicFront"/>
              <w14:lightRig w14:rig="threePt" w14:dir="t">
                <w14:rot w14:lat="0" w14:lon="0" w14:rev="0"/>
              </w14:lightRig>
            </w14:scene3d>
          </w:rPr>
          <w:t>3.7.2.2.3</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_Toc513542245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187C5D60"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46" w:history="1">
        <w:r w:rsidR="00CE6649" w:rsidRPr="001D4D2B">
          <w:rPr>
            <w:rStyle w:val="a5"/>
            <w:noProof/>
          </w:rPr>
          <w:t>3.7.3 PUBCOMP Payload</w:t>
        </w:r>
        <w:r w:rsidR="00CE6649">
          <w:rPr>
            <w:noProof/>
            <w:webHidden/>
          </w:rPr>
          <w:tab/>
        </w:r>
        <w:r w:rsidR="00CE6649">
          <w:rPr>
            <w:noProof/>
            <w:webHidden/>
          </w:rPr>
          <w:fldChar w:fldCharType="begin"/>
        </w:r>
        <w:r w:rsidR="00CE6649">
          <w:rPr>
            <w:noProof/>
            <w:webHidden/>
          </w:rPr>
          <w:instrText xml:space="preserve"> PAGEREF _Toc513542246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7616DD5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47" w:history="1">
        <w:r w:rsidR="00CE6649" w:rsidRPr="001D4D2B">
          <w:rPr>
            <w:rStyle w:val="a5"/>
            <w:noProof/>
          </w:rPr>
          <w:t>3.7.4 PUBCOMP Actions</w:t>
        </w:r>
        <w:r w:rsidR="00CE6649">
          <w:rPr>
            <w:noProof/>
            <w:webHidden/>
          </w:rPr>
          <w:tab/>
        </w:r>
        <w:r w:rsidR="00CE6649">
          <w:rPr>
            <w:noProof/>
            <w:webHidden/>
          </w:rPr>
          <w:fldChar w:fldCharType="begin"/>
        </w:r>
        <w:r w:rsidR="00CE6649">
          <w:rPr>
            <w:noProof/>
            <w:webHidden/>
          </w:rPr>
          <w:instrText xml:space="preserve"> PAGEREF _Toc513542247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6635B4DB"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48" w:history="1">
        <w:r w:rsidR="00CE6649" w:rsidRPr="001D4D2B">
          <w:rPr>
            <w:rStyle w:val="a5"/>
            <w:noProof/>
          </w:rPr>
          <w:t>3.8 SUBSCRIBE - Subscribe request</w:t>
        </w:r>
        <w:r w:rsidR="00CE6649">
          <w:rPr>
            <w:noProof/>
            <w:webHidden/>
          </w:rPr>
          <w:tab/>
        </w:r>
        <w:r w:rsidR="00CE6649">
          <w:rPr>
            <w:noProof/>
            <w:webHidden/>
          </w:rPr>
          <w:fldChar w:fldCharType="begin"/>
        </w:r>
        <w:r w:rsidR="00CE6649">
          <w:rPr>
            <w:noProof/>
            <w:webHidden/>
          </w:rPr>
          <w:instrText xml:space="preserve"> PAGEREF _Toc513542248 \h </w:instrText>
        </w:r>
        <w:r w:rsidR="00CE6649">
          <w:rPr>
            <w:noProof/>
            <w:webHidden/>
          </w:rPr>
        </w:r>
        <w:r w:rsidR="00CE6649">
          <w:rPr>
            <w:noProof/>
            <w:webHidden/>
          </w:rPr>
          <w:fldChar w:fldCharType="separate"/>
        </w:r>
        <w:r w:rsidR="00CE6649">
          <w:rPr>
            <w:rFonts w:hint="eastAsia"/>
            <w:noProof/>
            <w:webHidden/>
          </w:rPr>
          <w:t>69</w:t>
        </w:r>
        <w:r w:rsidR="00CE6649">
          <w:rPr>
            <w:noProof/>
            <w:webHidden/>
          </w:rPr>
          <w:fldChar w:fldCharType="end"/>
        </w:r>
      </w:hyperlink>
    </w:p>
    <w:p w14:paraId="35683191"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49" w:history="1">
        <w:r w:rsidR="00CE6649" w:rsidRPr="001D4D2B">
          <w:rPr>
            <w:rStyle w:val="a5"/>
            <w:noProof/>
          </w:rPr>
          <w:t>3.8.1 SUBSCRIBE Fixed Header</w:t>
        </w:r>
        <w:r w:rsidR="00CE6649">
          <w:rPr>
            <w:noProof/>
            <w:webHidden/>
          </w:rPr>
          <w:tab/>
        </w:r>
        <w:r w:rsidR="00CE6649">
          <w:rPr>
            <w:noProof/>
            <w:webHidden/>
          </w:rPr>
          <w:fldChar w:fldCharType="begin"/>
        </w:r>
        <w:r w:rsidR="00CE6649">
          <w:rPr>
            <w:noProof/>
            <w:webHidden/>
          </w:rPr>
          <w:instrText xml:space="preserve"> PAGEREF _Toc513542249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794252C0"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50" w:history="1">
        <w:r w:rsidR="00CE6649" w:rsidRPr="001D4D2B">
          <w:rPr>
            <w:rStyle w:val="a5"/>
            <w:noProof/>
          </w:rPr>
          <w:t>3.8.2 SUBSCRIBE Variable Header</w:t>
        </w:r>
        <w:r w:rsidR="00CE6649">
          <w:rPr>
            <w:noProof/>
            <w:webHidden/>
          </w:rPr>
          <w:tab/>
        </w:r>
        <w:r w:rsidR="00CE6649">
          <w:rPr>
            <w:noProof/>
            <w:webHidden/>
          </w:rPr>
          <w:fldChar w:fldCharType="begin"/>
        </w:r>
        <w:r w:rsidR="00CE6649">
          <w:rPr>
            <w:noProof/>
            <w:webHidden/>
          </w:rPr>
          <w:instrText xml:space="preserve"> PAGEREF _Toc513542250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006D901B"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51" w:history="1">
        <w:r w:rsidR="00CE6649" w:rsidRPr="001D4D2B">
          <w:rPr>
            <w:rStyle w:val="a5"/>
            <w:noProof/>
          </w:rPr>
          <w:t>3.8.2.1 SUBSCRIBE Properties</w:t>
        </w:r>
        <w:r w:rsidR="00CE6649">
          <w:rPr>
            <w:noProof/>
            <w:webHidden/>
          </w:rPr>
          <w:tab/>
        </w:r>
        <w:r w:rsidR="00CE6649">
          <w:rPr>
            <w:noProof/>
            <w:webHidden/>
          </w:rPr>
          <w:fldChar w:fldCharType="begin"/>
        </w:r>
        <w:r w:rsidR="00CE6649">
          <w:rPr>
            <w:noProof/>
            <w:webHidden/>
          </w:rPr>
          <w:instrText xml:space="preserve"> PAGEREF _Toc513542251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063E1522"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52" w:history="1">
        <w:r w:rsidR="00CE6649" w:rsidRPr="001D4D2B">
          <w:rPr>
            <w:rStyle w:val="a5"/>
            <w:noProof/>
            <w14:scene3d>
              <w14:camera w14:prst="orthographicFront"/>
              <w14:lightRig w14:rig="threePt" w14:dir="t">
                <w14:rot w14:lat="0" w14:lon="0" w14:rev="0"/>
              </w14:lightRig>
            </w14:scene3d>
          </w:rPr>
          <w:t>3.8.2.1.1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_Toc513542252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16BD6B1C"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53" w:history="1">
        <w:r w:rsidR="00CE6649" w:rsidRPr="001D4D2B">
          <w:rPr>
            <w:rStyle w:val="a5"/>
            <w:noProof/>
            <w14:scene3d>
              <w14:camera w14:prst="orthographicFront"/>
              <w14:lightRig w14:rig="threePt" w14:dir="t">
                <w14:rot w14:lat="0" w14:lon="0" w14:rev="0"/>
              </w14:lightRig>
            </w14:scene3d>
          </w:rPr>
          <w:t>3.8.2.1.2</w:t>
        </w:r>
        <w:r w:rsidR="00CE6649" w:rsidRPr="001D4D2B">
          <w:rPr>
            <w:rStyle w:val="a5"/>
            <w:noProof/>
          </w:rPr>
          <w:t xml:space="preserve"> Subscription Identifier</w:t>
        </w:r>
        <w:r w:rsidR="00CE6649">
          <w:rPr>
            <w:noProof/>
            <w:webHidden/>
          </w:rPr>
          <w:tab/>
        </w:r>
        <w:r w:rsidR="00CE6649">
          <w:rPr>
            <w:noProof/>
            <w:webHidden/>
          </w:rPr>
          <w:fldChar w:fldCharType="begin"/>
        </w:r>
        <w:r w:rsidR="00CE6649">
          <w:rPr>
            <w:noProof/>
            <w:webHidden/>
          </w:rPr>
          <w:instrText xml:space="preserve"> PAGEREF _Toc513542253 \h </w:instrText>
        </w:r>
        <w:r w:rsidR="00CE6649">
          <w:rPr>
            <w:noProof/>
            <w:webHidden/>
          </w:rPr>
        </w:r>
        <w:r w:rsidR="00CE6649">
          <w:rPr>
            <w:noProof/>
            <w:webHidden/>
          </w:rPr>
          <w:fldChar w:fldCharType="separate"/>
        </w:r>
        <w:r w:rsidR="00CE6649">
          <w:rPr>
            <w:rFonts w:hint="eastAsia"/>
            <w:noProof/>
            <w:webHidden/>
          </w:rPr>
          <w:t>70</w:t>
        </w:r>
        <w:r w:rsidR="00CE6649">
          <w:rPr>
            <w:noProof/>
            <w:webHidden/>
          </w:rPr>
          <w:fldChar w:fldCharType="end"/>
        </w:r>
      </w:hyperlink>
    </w:p>
    <w:p w14:paraId="7BC2C129"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54" w:history="1">
        <w:r w:rsidR="00CE6649" w:rsidRPr="001D4D2B">
          <w:rPr>
            <w:rStyle w:val="a5"/>
            <w:noProof/>
            <w14:scene3d>
              <w14:camera w14:prst="orthographicFront"/>
              <w14:lightRig w14:rig="threePt" w14:dir="t">
                <w14:rot w14:lat="0" w14:lon="0" w14:rev="0"/>
              </w14:lightRig>
            </w14:scene3d>
          </w:rPr>
          <w:t>3.8.2.1.3</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_Toc513542254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79793BFD"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55" w:history="1">
        <w:r w:rsidR="00CE6649" w:rsidRPr="001D4D2B">
          <w:rPr>
            <w:rStyle w:val="a5"/>
            <w:noProof/>
          </w:rPr>
          <w:t>3.8.3 SUBSCRIBE Payload</w:t>
        </w:r>
        <w:r w:rsidR="00CE6649">
          <w:rPr>
            <w:noProof/>
            <w:webHidden/>
          </w:rPr>
          <w:tab/>
        </w:r>
        <w:r w:rsidR="00CE6649">
          <w:rPr>
            <w:noProof/>
            <w:webHidden/>
          </w:rPr>
          <w:fldChar w:fldCharType="begin"/>
        </w:r>
        <w:r w:rsidR="00CE6649">
          <w:rPr>
            <w:noProof/>
            <w:webHidden/>
          </w:rPr>
          <w:instrText xml:space="preserve"> PAGEREF _Toc513542255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3AFF4555"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56" w:history="1">
        <w:r w:rsidR="00CE6649" w:rsidRPr="001D4D2B">
          <w:rPr>
            <w:rStyle w:val="a5"/>
            <w:noProof/>
          </w:rPr>
          <w:t>3.8.3.1 Subscription Options</w:t>
        </w:r>
        <w:r w:rsidR="00CE6649">
          <w:rPr>
            <w:noProof/>
            <w:webHidden/>
          </w:rPr>
          <w:tab/>
        </w:r>
        <w:r w:rsidR="00CE6649">
          <w:rPr>
            <w:noProof/>
            <w:webHidden/>
          </w:rPr>
          <w:fldChar w:fldCharType="begin"/>
        </w:r>
        <w:r w:rsidR="00CE6649">
          <w:rPr>
            <w:noProof/>
            <w:webHidden/>
          </w:rPr>
          <w:instrText xml:space="preserve"> PAGEREF _Toc513542256 \h </w:instrText>
        </w:r>
        <w:r w:rsidR="00CE6649">
          <w:rPr>
            <w:noProof/>
            <w:webHidden/>
          </w:rPr>
        </w:r>
        <w:r w:rsidR="00CE6649">
          <w:rPr>
            <w:noProof/>
            <w:webHidden/>
          </w:rPr>
          <w:fldChar w:fldCharType="separate"/>
        </w:r>
        <w:r w:rsidR="00CE6649">
          <w:rPr>
            <w:rFonts w:hint="eastAsia"/>
            <w:noProof/>
            <w:webHidden/>
          </w:rPr>
          <w:t>71</w:t>
        </w:r>
        <w:r w:rsidR="00CE6649">
          <w:rPr>
            <w:noProof/>
            <w:webHidden/>
          </w:rPr>
          <w:fldChar w:fldCharType="end"/>
        </w:r>
      </w:hyperlink>
    </w:p>
    <w:p w14:paraId="6E13A16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57" w:history="1">
        <w:r w:rsidR="00CE6649" w:rsidRPr="001D4D2B">
          <w:rPr>
            <w:rStyle w:val="a5"/>
            <w:noProof/>
          </w:rPr>
          <w:t>3.8.4 SUBSCRIBE Actions</w:t>
        </w:r>
        <w:r w:rsidR="00CE6649">
          <w:rPr>
            <w:noProof/>
            <w:webHidden/>
          </w:rPr>
          <w:tab/>
        </w:r>
        <w:r w:rsidR="00CE6649">
          <w:rPr>
            <w:noProof/>
            <w:webHidden/>
          </w:rPr>
          <w:fldChar w:fldCharType="begin"/>
        </w:r>
        <w:r w:rsidR="00CE6649">
          <w:rPr>
            <w:noProof/>
            <w:webHidden/>
          </w:rPr>
          <w:instrText xml:space="preserve"> PAGEREF _Toc513542257 \h </w:instrText>
        </w:r>
        <w:r w:rsidR="00CE6649">
          <w:rPr>
            <w:noProof/>
            <w:webHidden/>
          </w:rPr>
        </w:r>
        <w:r w:rsidR="00CE6649">
          <w:rPr>
            <w:noProof/>
            <w:webHidden/>
          </w:rPr>
          <w:fldChar w:fldCharType="separate"/>
        </w:r>
        <w:r w:rsidR="00CE6649">
          <w:rPr>
            <w:rFonts w:hint="eastAsia"/>
            <w:noProof/>
            <w:webHidden/>
          </w:rPr>
          <w:t>73</w:t>
        </w:r>
        <w:r w:rsidR="00CE6649">
          <w:rPr>
            <w:noProof/>
            <w:webHidden/>
          </w:rPr>
          <w:fldChar w:fldCharType="end"/>
        </w:r>
      </w:hyperlink>
    </w:p>
    <w:p w14:paraId="02249A62"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58" w:history="1">
        <w:r w:rsidR="00CE6649" w:rsidRPr="001D4D2B">
          <w:rPr>
            <w:rStyle w:val="a5"/>
            <w:noProof/>
          </w:rPr>
          <w:t>3.9 SUBACK – Subscribe acknowledgement</w:t>
        </w:r>
        <w:r w:rsidR="00CE6649">
          <w:rPr>
            <w:noProof/>
            <w:webHidden/>
          </w:rPr>
          <w:tab/>
        </w:r>
        <w:r w:rsidR="00CE6649">
          <w:rPr>
            <w:noProof/>
            <w:webHidden/>
          </w:rPr>
          <w:fldChar w:fldCharType="begin"/>
        </w:r>
        <w:r w:rsidR="00CE6649">
          <w:rPr>
            <w:noProof/>
            <w:webHidden/>
          </w:rPr>
          <w:instrText xml:space="preserve"> PAGEREF _Toc513542258 \h </w:instrText>
        </w:r>
        <w:r w:rsidR="00CE6649">
          <w:rPr>
            <w:noProof/>
            <w:webHidden/>
          </w:rPr>
        </w:r>
        <w:r w:rsidR="00CE6649">
          <w:rPr>
            <w:noProof/>
            <w:webHidden/>
          </w:rPr>
          <w:fldChar w:fldCharType="separate"/>
        </w:r>
        <w:r w:rsidR="00CE6649">
          <w:rPr>
            <w:rFonts w:hint="eastAsia"/>
            <w:noProof/>
            <w:webHidden/>
          </w:rPr>
          <w:t>75</w:t>
        </w:r>
        <w:r w:rsidR="00CE6649">
          <w:rPr>
            <w:noProof/>
            <w:webHidden/>
          </w:rPr>
          <w:fldChar w:fldCharType="end"/>
        </w:r>
      </w:hyperlink>
    </w:p>
    <w:p w14:paraId="51435587"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59" w:history="1">
        <w:r w:rsidR="00CE6649" w:rsidRPr="001D4D2B">
          <w:rPr>
            <w:rStyle w:val="a5"/>
            <w:noProof/>
          </w:rPr>
          <w:t>3.9.1 SUBACK Fixed Header</w:t>
        </w:r>
        <w:r w:rsidR="00CE6649">
          <w:rPr>
            <w:noProof/>
            <w:webHidden/>
          </w:rPr>
          <w:tab/>
        </w:r>
        <w:r w:rsidR="00CE6649">
          <w:rPr>
            <w:noProof/>
            <w:webHidden/>
          </w:rPr>
          <w:fldChar w:fldCharType="begin"/>
        </w:r>
        <w:r w:rsidR="00CE6649">
          <w:rPr>
            <w:noProof/>
            <w:webHidden/>
          </w:rPr>
          <w:instrText xml:space="preserve"> PAGEREF _Toc513542259 \h </w:instrText>
        </w:r>
        <w:r w:rsidR="00CE6649">
          <w:rPr>
            <w:noProof/>
            <w:webHidden/>
          </w:rPr>
        </w:r>
        <w:r w:rsidR="00CE6649">
          <w:rPr>
            <w:noProof/>
            <w:webHidden/>
          </w:rPr>
          <w:fldChar w:fldCharType="separate"/>
        </w:r>
        <w:r w:rsidR="00CE6649">
          <w:rPr>
            <w:rFonts w:hint="eastAsia"/>
            <w:noProof/>
            <w:webHidden/>
          </w:rPr>
          <w:t>75</w:t>
        </w:r>
        <w:r w:rsidR="00CE6649">
          <w:rPr>
            <w:noProof/>
            <w:webHidden/>
          </w:rPr>
          <w:fldChar w:fldCharType="end"/>
        </w:r>
      </w:hyperlink>
    </w:p>
    <w:p w14:paraId="1F34F12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60" w:history="1">
        <w:r w:rsidR="00CE6649" w:rsidRPr="001D4D2B">
          <w:rPr>
            <w:rStyle w:val="a5"/>
            <w:noProof/>
          </w:rPr>
          <w:t>3.9.2 SUBACK Variable Header</w:t>
        </w:r>
        <w:r w:rsidR="00CE6649">
          <w:rPr>
            <w:noProof/>
            <w:webHidden/>
          </w:rPr>
          <w:tab/>
        </w:r>
        <w:r w:rsidR="00CE6649">
          <w:rPr>
            <w:noProof/>
            <w:webHidden/>
          </w:rPr>
          <w:fldChar w:fldCharType="begin"/>
        </w:r>
        <w:r w:rsidR="00CE6649">
          <w:rPr>
            <w:noProof/>
            <w:webHidden/>
          </w:rPr>
          <w:instrText xml:space="preserve"> PAGEREF _Toc513542260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4D14AFEC"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61" w:history="1">
        <w:r w:rsidR="00CE6649" w:rsidRPr="001D4D2B">
          <w:rPr>
            <w:rStyle w:val="a5"/>
            <w:noProof/>
          </w:rPr>
          <w:t>3.9.2.1 SUBACK Properties</w:t>
        </w:r>
        <w:r w:rsidR="00CE6649">
          <w:rPr>
            <w:noProof/>
            <w:webHidden/>
          </w:rPr>
          <w:tab/>
        </w:r>
        <w:r w:rsidR="00CE6649">
          <w:rPr>
            <w:noProof/>
            <w:webHidden/>
          </w:rPr>
          <w:fldChar w:fldCharType="begin"/>
        </w:r>
        <w:r w:rsidR="00CE6649">
          <w:rPr>
            <w:noProof/>
            <w:webHidden/>
          </w:rPr>
          <w:instrText xml:space="preserve"> PAGEREF _Toc513542261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2DADDE81"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62" w:history="1">
        <w:r w:rsidR="00CE6649" w:rsidRPr="001D4D2B">
          <w:rPr>
            <w:rStyle w:val="a5"/>
            <w:noProof/>
            <w14:scene3d>
              <w14:camera w14:prst="orthographicFront"/>
              <w14:lightRig w14:rig="threePt" w14:dir="t">
                <w14:rot w14:lat="0" w14:lon="0" w14:rev="0"/>
              </w14:lightRig>
            </w14:scene3d>
          </w:rPr>
          <w:t>3.9.2.1.1</w:t>
        </w:r>
        <w:r w:rsidR="00CE6649" w:rsidRPr="001D4D2B">
          <w:rPr>
            <w:rStyle w:val="a5"/>
            <w:rFonts w:eastAsia="Arial"/>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_Toc513542262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023DD8AD"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63" w:history="1">
        <w:r w:rsidR="00CE6649" w:rsidRPr="001D4D2B">
          <w:rPr>
            <w:rStyle w:val="a5"/>
            <w:noProof/>
            <w14:scene3d>
              <w14:camera w14:prst="orthographicFront"/>
              <w14:lightRig w14:rig="threePt" w14:dir="t">
                <w14:rot w14:lat="0" w14:lon="0" w14:rev="0"/>
              </w14:lightRig>
            </w14:scene3d>
          </w:rPr>
          <w:t>3.9.2.1.2</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_Toc513542263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19AE2836"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64" w:history="1">
        <w:r w:rsidR="00CE6649" w:rsidRPr="001D4D2B">
          <w:rPr>
            <w:rStyle w:val="a5"/>
            <w:noProof/>
            <w14:scene3d>
              <w14:camera w14:prst="orthographicFront"/>
              <w14:lightRig w14:rig="threePt" w14:dir="t">
                <w14:rot w14:lat="0" w14:lon="0" w14:rev="0"/>
              </w14:lightRig>
            </w14:scene3d>
          </w:rPr>
          <w:t>3.9.2.1.3</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_Toc513542264 \h </w:instrText>
        </w:r>
        <w:r w:rsidR="00CE6649">
          <w:rPr>
            <w:noProof/>
            <w:webHidden/>
          </w:rPr>
        </w:r>
        <w:r w:rsidR="00CE6649">
          <w:rPr>
            <w:noProof/>
            <w:webHidden/>
          </w:rPr>
          <w:fldChar w:fldCharType="separate"/>
        </w:r>
        <w:r w:rsidR="00CE6649">
          <w:rPr>
            <w:rFonts w:hint="eastAsia"/>
            <w:noProof/>
            <w:webHidden/>
          </w:rPr>
          <w:t>76</w:t>
        </w:r>
        <w:r w:rsidR="00CE6649">
          <w:rPr>
            <w:noProof/>
            <w:webHidden/>
          </w:rPr>
          <w:fldChar w:fldCharType="end"/>
        </w:r>
      </w:hyperlink>
    </w:p>
    <w:p w14:paraId="49495E69"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65" w:history="1">
        <w:r w:rsidR="00CE6649" w:rsidRPr="001D4D2B">
          <w:rPr>
            <w:rStyle w:val="a5"/>
            <w:noProof/>
          </w:rPr>
          <w:t>3.9.3 SUBACK Payload</w:t>
        </w:r>
        <w:r w:rsidR="00CE6649">
          <w:rPr>
            <w:noProof/>
            <w:webHidden/>
          </w:rPr>
          <w:tab/>
        </w:r>
        <w:r w:rsidR="00CE6649">
          <w:rPr>
            <w:noProof/>
            <w:webHidden/>
          </w:rPr>
          <w:fldChar w:fldCharType="begin"/>
        </w:r>
        <w:r w:rsidR="00CE6649">
          <w:rPr>
            <w:noProof/>
            <w:webHidden/>
          </w:rPr>
          <w:instrText xml:space="preserve"> PAGEREF _Toc513542265 \h </w:instrText>
        </w:r>
        <w:r w:rsidR="00CE6649">
          <w:rPr>
            <w:noProof/>
            <w:webHidden/>
          </w:rPr>
        </w:r>
        <w:r w:rsidR="00CE6649">
          <w:rPr>
            <w:noProof/>
            <w:webHidden/>
          </w:rPr>
          <w:fldChar w:fldCharType="separate"/>
        </w:r>
        <w:r w:rsidR="00CE6649">
          <w:rPr>
            <w:rFonts w:hint="eastAsia"/>
            <w:noProof/>
            <w:webHidden/>
          </w:rPr>
          <w:t>77</w:t>
        </w:r>
        <w:r w:rsidR="00CE6649">
          <w:rPr>
            <w:noProof/>
            <w:webHidden/>
          </w:rPr>
          <w:fldChar w:fldCharType="end"/>
        </w:r>
      </w:hyperlink>
    </w:p>
    <w:p w14:paraId="1EB7B4DE"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66" w:history="1">
        <w:r w:rsidR="00CE6649" w:rsidRPr="001D4D2B">
          <w:rPr>
            <w:rStyle w:val="a5"/>
            <w:noProof/>
          </w:rPr>
          <w:t>3.10 UNSUBSCRIBE – Unsubscribe request</w:t>
        </w:r>
        <w:r w:rsidR="00CE6649">
          <w:rPr>
            <w:noProof/>
            <w:webHidden/>
          </w:rPr>
          <w:tab/>
        </w:r>
        <w:r w:rsidR="00CE6649">
          <w:rPr>
            <w:noProof/>
            <w:webHidden/>
          </w:rPr>
          <w:fldChar w:fldCharType="begin"/>
        </w:r>
        <w:r w:rsidR="00CE6649">
          <w:rPr>
            <w:noProof/>
            <w:webHidden/>
          </w:rPr>
          <w:instrText xml:space="preserve"> PAGEREF _Toc513542266 \h </w:instrText>
        </w:r>
        <w:r w:rsidR="00CE6649">
          <w:rPr>
            <w:noProof/>
            <w:webHidden/>
          </w:rPr>
        </w:r>
        <w:r w:rsidR="00CE6649">
          <w:rPr>
            <w:noProof/>
            <w:webHidden/>
          </w:rPr>
          <w:fldChar w:fldCharType="separate"/>
        </w:r>
        <w:r w:rsidR="00CE6649">
          <w:rPr>
            <w:rFonts w:hint="eastAsia"/>
            <w:noProof/>
            <w:webHidden/>
          </w:rPr>
          <w:t>77</w:t>
        </w:r>
        <w:r w:rsidR="00CE6649">
          <w:rPr>
            <w:noProof/>
            <w:webHidden/>
          </w:rPr>
          <w:fldChar w:fldCharType="end"/>
        </w:r>
      </w:hyperlink>
    </w:p>
    <w:p w14:paraId="08A2708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67" w:history="1">
        <w:r w:rsidR="00CE6649" w:rsidRPr="001D4D2B">
          <w:rPr>
            <w:rStyle w:val="a5"/>
            <w:noProof/>
          </w:rPr>
          <w:t>3.10.1 UNSUBSCRIBE Fixed Header</w:t>
        </w:r>
        <w:r w:rsidR="00CE6649">
          <w:rPr>
            <w:noProof/>
            <w:webHidden/>
          </w:rPr>
          <w:tab/>
        </w:r>
        <w:r w:rsidR="00CE6649">
          <w:rPr>
            <w:noProof/>
            <w:webHidden/>
          </w:rPr>
          <w:fldChar w:fldCharType="begin"/>
        </w:r>
        <w:r w:rsidR="00CE6649">
          <w:rPr>
            <w:noProof/>
            <w:webHidden/>
          </w:rPr>
          <w:instrText xml:space="preserve"> PAGEREF _Toc513542267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5AC2E61E"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68" w:history="1">
        <w:r w:rsidR="00CE6649" w:rsidRPr="001D4D2B">
          <w:rPr>
            <w:rStyle w:val="a5"/>
            <w:noProof/>
          </w:rPr>
          <w:t>3.10.2 UNSUBSCRIBE Variable Header</w:t>
        </w:r>
        <w:r w:rsidR="00CE6649">
          <w:rPr>
            <w:noProof/>
            <w:webHidden/>
          </w:rPr>
          <w:tab/>
        </w:r>
        <w:r w:rsidR="00CE6649">
          <w:rPr>
            <w:noProof/>
            <w:webHidden/>
          </w:rPr>
          <w:fldChar w:fldCharType="begin"/>
        </w:r>
        <w:r w:rsidR="00CE6649">
          <w:rPr>
            <w:noProof/>
            <w:webHidden/>
          </w:rPr>
          <w:instrText xml:space="preserve"> PAGEREF _Toc513542268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02030443"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69" w:history="1">
        <w:r w:rsidR="00CE6649" w:rsidRPr="001D4D2B">
          <w:rPr>
            <w:rStyle w:val="a5"/>
            <w:noProof/>
          </w:rPr>
          <w:t>3.10.2.1 UNSUBSCRIBE Properties</w:t>
        </w:r>
        <w:r w:rsidR="00CE6649">
          <w:rPr>
            <w:noProof/>
            <w:webHidden/>
          </w:rPr>
          <w:tab/>
        </w:r>
        <w:r w:rsidR="00CE6649">
          <w:rPr>
            <w:noProof/>
            <w:webHidden/>
          </w:rPr>
          <w:fldChar w:fldCharType="begin"/>
        </w:r>
        <w:r w:rsidR="00CE6649">
          <w:rPr>
            <w:noProof/>
            <w:webHidden/>
          </w:rPr>
          <w:instrText xml:space="preserve"> PAGEREF _Toc513542269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48C73F61"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70" w:history="1">
        <w:r w:rsidR="00CE6649" w:rsidRPr="001D4D2B">
          <w:rPr>
            <w:rStyle w:val="a5"/>
            <w:noProof/>
            <w14:scene3d>
              <w14:camera w14:prst="orthographicFront"/>
              <w14:lightRig w14:rig="threePt" w14:dir="t">
                <w14:rot w14:lat="0" w14:lon="0" w14:rev="0"/>
              </w14:lightRig>
            </w14:scene3d>
          </w:rPr>
          <w:t>3.10.2.1.1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_Toc513542270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1ED73932"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71" w:history="1">
        <w:r w:rsidR="00CE6649" w:rsidRPr="001D4D2B">
          <w:rPr>
            <w:rStyle w:val="a5"/>
            <w:noProof/>
            <w14:scene3d>
              <w14:camera w14:prst="orthographicFront"/>
              <w14:lightRig w14:rig="threePt" w14:dir="t">
                <w14:rot w14:lat="0" w14:lon="0" w14:rev="0"/>
              </w14:lightRig>
            </w14:scene3d>
          </w:rPr>
          <w:t>3.10.2.1.2</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_Toc513542271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41B9EC2F"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72" w:history="1">
        <w:r w:rsidR="00CE6649" w:rsidRPr="001D4D2B">
          <w:rPr>
            <w:rStyle w:val="a5"/>
            <w:noProof/>
          </w:rPr>
          <w:t>3.10.3 UNSUBSCRIBE Payload</w:t>
        </w:r>
        <w:r w:rsidR="00CE6649">
          <w:rPr>
            <w:noProof/>
            <w:webHidden/>
          </w:rPr>
          <w:tab/>
        </w:r>
        <w:r w:rsidR="00CE6649">
          <w:rPr>
            <w:noProof/>
            <w:webHidden/>
          </w:rPr>
          <w:fldChar w:fldCharType="begin"/>
        </w:r>
        <w:r w:rsidR="00CE6649">
          <w:rPr>
            <w:noProof/>
            <w:webHidden/>
          </w:rPr>
          <w:instrText xml:space="preserve"> PAGEREF _Toc513542272 \h </w:instrText>
        </w:r>
        <w:r w:rsidR="00CE6649">
          <w:rPr>
            <w:noProof/>
            <w:webHidden/>
          </w:rPr>
        </w:r>
        <w:r w:rsidR="00CE6649">
          <w:rPr>
            <w:noProof/>
            <w:webHidden/>
          </w:rPr>
          <w:fldChar w:fldCharType="separate"/>
        </w:r>
        <w:r w:rsidR="00CE6649">
          <w:rPr>
            <w:rFonts w:hint="eastAsia"/>
            <w:noProof/>
            <w:webHidden/>
          </w:rPr>
          <w:t>78</w:t>
        </w:r>
        <w:r w:rsidR="00CE6649">
          <w:rPr>
            <w:noProof/>
            <w:webHidden/>
          </w:rPr>
          <w:fldChar w:fldCharType="end"/>
        </w:r>
      </w:hyperlink>
    </w:p>
    <w:p w14:paraId="14A6A9AF"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73" w:history="1">
        <w:r w:rsidR="00CE6649" w:rsidRPr="001D4D2B">
          <w:rPr>
            <w:rStyle w:val="a5"/>
            <w:noProof/>
          </w:rPr>
          <w:t>3.10.4 UNSUBSCRIBE Actions</w:t>
        </w:r>
        <w:r w:rsidR="00CE6649">
          <w:rPr>
            <w:noProof/>
            <w:webHidden/>
          </w:rPr>
          <w:tab/>
        </w:r>
        <w:r w:rsidR="00CE6649">
          <w:rPr>
            <w:noProof/>
            <w:webHidden/>
          </w:rPr>
          <w:fldChar w:fldCharType="begin"/>
        </w:r>
        <w:r w:rsidR="00CE6649">
          <w:rPr>
            <w:noProof/>
            <w:webHidden/>
          </w:rPr>
          <w:instrText xml:space="preserve"> PAGEREF _Toc513542273 \h </w:instrText>
        </w:r>
        <w:r w:rsidR="00CE6649">
          <w:rPr>
            <w:noProof/>
            <w:webHidden/>
          </w:rPr>
        </w:r>
        <w:r w:rsidR="00CE6649">
          <w:rPr>
            <w:noProof/>
            <w:webHidden/>
          </w:rPr>
          <w:fldChar w:fldCharType="separate"/>
        </w:r>
        <w:r w:rsidR="00CE6649">
          <w:rPr>
            <w:rFonts w:hint="eastAsia"/>
            <w:noProof/>
            <w:webHidden/>
          </w:rPr>
          <w:t>79</w:t>
        </w:r>
        <w:r w:rsidR="00CE6649">
          <w:rPr>
            <w:noProof/>
            <w:webHidden/>
          </w:rPr>
          <w:fldChar w:fldCharType="end"/>
        </w:r>
      </w:hyperlink>
    </w:p>
    <w:p w14:paraId="58C8538C"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74" w:history="1">
        <w:r w:rsidR="00CE6649" w:rsidRPr="001D4D2B">
          <w:rPr>
            <w:rStyle w:val="a5"/>
            <w:noProof/>
          </w:rPr>
          <w:t>3.11 UNSUBACK – Unsubscribe acknowledgement</w:t>
        </w:r>
        <w:r w:rsidR="00CE6649">
          <w:rPr>
            <w:noProof/>
            <w:webHidden/>
          </w:rPr>
          <w:tab/>
        </w:r>
        <w:r w:rsidR="00CE6649">
          <w:rPr>
            <w:noProof/>
            <w:webHidden/>
          </w:rPr>
          <w:fldChar w:fldCharType="begin"/>
        </w:r>
        <w:r w:rsidR="00CE6649">
          <w:rPr>
            <w:noProof/>
            <w:webHidden/>
          </w:rPr>
          <w:instrText xml:space="preserve"> PAGEREF _Toc513542274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183A0BD0"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75" w:history="1">
        <w:r w:rsidR="00CE6649" w:rsidRPr="001D4D2B">
          <w:rPr>
            <w:rStyle w:val="a5"/>
            <w:noProof/>
          </w:rPr>
          <w:t>3.11.1 UNSUBACK Fixed Header</w:t>
        </w:r>
        <w:r w:rsidR="00CE6649">
          <w:rPr>
            <w:noProof/>
            <w:webHidden/>
          </w:rPr>
          <w:tab/>
        </w:r>
        <w:r w:rsidR="00CE6649">
          <w:rPr>
            <w:noProof/>
            <w:webHidden/>
          </w:rPr>
          <w:fldChar w:fldCharType="begin"/>
        </w:r>
        <w:r w:rsidR="00CE6649">
          <w:rPr>
            <w:noProof/>
            <w:webHidden/>
          </w:rPr>
          <w:instrText xml:space="preserve"> PAGEREF _Toc513542275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05E3D7E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76" w:history="1">
        <w:r w:rsidR="00CE6649" w:rsidRPr="001D4D2B">
          <w:rPr>
            <w:rStyle w:val="a5"/>
            <w:noProof/>
          </w:rPr>
          <w:t>3.11.2 UNSUBACK Variable Header</w:t>
        </w:r>
        <w:r w:rsidR="00CE6649">
          <w:rPr>
            <w:noProof/>
            <w:webHidden/>
          </w:rPr>
          <w:tab/>
        </w:r>
        <w:r w:rsidR="00CE6649">
          <w:rPr>
            <w:noProof/>
            <w:webHidden/>
          </w:rPr>
          <w:fldChar w:fldCharType="begin"/>
        </w:r>
        <w:r w:rsidR="00CE6649">
          <w:rPr>
            <w:noProof/>
            <w:webHidden/>
          </w:rPr>
          <w:instrText xml:space="preserve"> PAGEREF _Toc513542276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10DE41E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77" w:history="1">
        <w:r w:rsidR="00CE6649" w:rsidRPr="001D4D2B">
          <w:rPr>
            <w:rStyle w:val="a5"/>
            <w:noProof/>
          </w:rPr>
          <w:t>3.11.2.1 UNSUBACK Properties</w:t>
        </w:r>
        <w:r w:rsidR="00CE6649">
          <w:rPr>
            <w:noProof/>
            <w:webHidden/>
          </w:rPr>
          <w:tab/>
        </w:r>
        <w:r w:rsidR="00CE6649">
          <w:rPr>
            <w:noProof/>
            <w:webHidden/>
          </w:rPr>
          <w:fldChar w:fldCharType="begin"/>
        </w:r>
        <w:r w:rsidR="00CE6649">
          <w:rPr>
            <w:noProof/>
            <w:webHidden/>
          </w:rPr>
          <w:instrText xml:space="preserve"> PAGEREF _Toc513542277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399359B1"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78" w:history="1">
        <w:r w:rsidR="00CE6649" w:rsidRPr="001D4D2B">
          <w:rPr>
            <w:rStyle w:val="a5"/>
            <w:noProof/>
            <w14:scene3d>
              <w14:camera w14:prst="orthographicFront"/>
              <w14:lightRig w14:rig="threePt" w14:dir="t">
                <w14:rot w14:lat="0" w14:lon="0" w14:rev="0"/>
              </w14:lightRig>
            </w14:scene3d>
          </w:rPr>
          <w:t>3.11.2.1.1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_Toc513542278 \h </w:instrText>
        </w:r>
        <w:r w:rsidR="00CE6649">
          <w:rPr>
            <w:noProof/>
            <w:webHidden/>
          </w:rPr>
        </w:r>
        <w:r w:rsidR="00CE6649">
          <w:rPr>
            <w:noProof/>
            <w:webHidden/>
          </w:rPr>
          <w:fldChar w:fldCharType="separate"/>
        </w:r>
        <w:r w:rsidR="00CE6649">
          <w:rPr>
            <w:rFonts w:hint="eastAsia"/>
            <w:noProof/>
            <w:webHidden/>
          </w:rPr>
          <w:t>80</w:t>
        </w:r>
        <w:r w:rsidR="00CE6649">
          <w:rPr>
            <w:noProof/>
            <w:webHidden/>
          </w:rPr>
          <w:fldChar w:fldCharType="end"/>
        </w:r>
      </w:hyperlink>
    </w:p>
    <w:p w14:paraId="64E4B12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79" w:history="1">
        <w:r w:rsidR="00CE6649" w:rsidRPr="001D4D2B">
          <w:rPr>
            <w:rStyle w:val="a5"/>
            <w:noProof/>
            <w14:scene3d>
              <w14:camera w14:prst="orthographicFront"/>
              <w14:lightRig w14:rig="threePt" w14:dir="t">
                <w14:rot w14:lat="0" w14:lon="0" w14:rev="0"/>
              </w14:lightRig>
            </w14:scene3d>
          </w:rPr>
          <w:t>3.11.2.1.2</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_Toc513542279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346D9E9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80" w:history="1">
        <w:r w:rsidR="00CE6649" w:rsidRPr="001D4D2B">
          <w:rPr>
            <w:rStyle w:val="a5"/>
            <w:noProof/>
            <w14:scene3d>
              <w14:camera w14:prst="orthographicFront"/>
              <w14:lightRig w14:rig="threePt" w14:dir="t">
                <w14:rot w14:lat="0" w14:lon="0" w14:rev="0"/>
              </w14:lightRig>
            </w14:scene3d>
          </w:rPr>
          <w:t>3.11.2.1.3</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_Toc513542280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6C6A6DEF"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81" w:history="1">
        <w:r w:rsidR="00CE6649" w:rsidRPr="001D4D2B">
          <w:rPr>
            <w:rStyle w:val="a5"/>
            <w:noProof/>
          </w:rPr>
          <w:t>3.11.3 UNSUBACK Payload</w:t>
        </w:r>
        <w:r w:rsidR="00CE6649">
          <w:rPr>
            <w:noProof/>
            <w:webHidden/>
          </w:rPr>
          <w:tab/>
        </w:r>
        <w:r w:rsidR="00CE6649">
          <w:rPr>
            <w:noProof/>
            <w:webHidden/>
          </w:rPr>
          <w:fldChar w:fldCharType="begin"/>
        </w:r>
        <w:r w:rsidR="00CE6649">
          <w:rPr>
            <w:noProof/>
            <w:webHidden/>
          </w:rPr>
          <w:instrText xml:space="preserve"> PAGEREF _Toc513542281 \h </w:instrText>
        </w:r>
        <w:r w:rsidR="00CE6649">
          <w:rPr>
            <w:noProof/>
            <w:webHidden/>
          </w:rPr>
        </w:r>
        <w:r w:rsidR="00CE6649">
          <w:rPr>
            <w:noProof/>
            <w:webHidden/>
          </w:rPr>
          <w:fldChar w:fldCharType="separate"/>
        </w:r>
        <w:r w:rsidR="00CE6649">
          <w:rPr>
            <w:rFonts w:hint="eastAsia"/>
            <w:noProof/>
            <w:webHidden/>
          </w:rPr>
          <w:t>81</w:t>
        </w:r>
        <w:r w:rsidR="00CE6649">
          <w:rPr>
            <w:noProof/>
            <w:webHidden/>
          </w:rPr>
          <w:fldChar w:fldCharType="end"/>
        </w:r>
      </w:hyperlink>
    </w:p>
    <w:p w14:paraId="4A084A8E"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82" w:history="1">
        <w:r w:rsidR="00CE6649" w:rsidRPr="001D4D2B">
          <w:rPr>
            <w:rStyle w:val="a5"/>
            <w:noProof/>
          </w:rPr>
          <w:t>3.12 PINGREQ – PING request</w:t>
        </w:r>
        <w:r w:rsidR="00CE6649">
          <w:rPr>
            <w:noProof/>
            <w:webHidden/>
          </w:rPr>
          <w:tab/>
        </w:r>
        <w:r w:rsidR="00CE6649">
          <w:rPr>
            <w:noProof/>
            <w:webHidden/>
          </w:rPr>
          <w:fldChar w:fldCharType="begin"/>
        </w:r>
        <w:r w:rsidR="00CE6649">
          <w:rPr>
            <w:noProof/>
            <w:webHidden/>
          </w:rPr>
          <w:instrText xml:space="preserve"> PAGEREF _Toc513542282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3B21169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83" w:history="1">
        <w:r w:rsidR="00CE6649" w:rsidRPr="001D4D2B">
          <w:rPr>
            <w:rStyle w:val="a5"/>
            <w:noProof/>
          </w:rPr>
          <w:t>3.12.1 PINGREQ Fixed Header</w:t>
        </w:r>
        <w:r w:rsidR="00CE6649">
          <w:rPr>
            <w:noProof/>
            <w:webHidden/>
          </w:rPr>
          <w:tab/>
        </w:r>
        <w:r w:rsidR="00CE6649">
          <w:rPr>
            <w:noProof/>
            <w:webHidden/>
          </w:rPr>
          <w:fldChar w:fldCharType="begin"/>
        </w:r>
        <w:r w:rsidR="00CE6649">
          <w:rPr>
            <w:noProof/>
            <w:webHidden/>
          </w:rPr>
          <w:instrText xml:space="preserve"> PAGEREF _Toc513542283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7F6D1D29"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84" w:history="1">
        <w:r w:rsidR="00CE6649" w:rsidRPr="001D4D2B">
          <w:rPr>
            <w:rStyle w:val="a5"/>
            <w:noProof/>
          </w:rPr>
          <w:t>3.12.2 PINGREQ Variable Header</w:t>
        </w:r>
        <w:r w:rsidR="00CE6649">
          <w:rPr>
            <w:noProof/>
            <w:webHidden/>
          </w:rPr>
          <w:tab/>
        </w:r>
        <w:r w:rsidR="00CE6649">
          <w:rPr>
            <w:noProof/>
            <w:webHidden/>
          </w:rPr>
          <w:fldChar w:fldCharType="begin"/>
        </w:r>
        <w:r w:rsidR="00CE6649">
          <w:rPr>
            <w:noProof/>
            <w:webHidden/>
          </w:rPr>
          <w:instrText xml:space="preserve"> PAGEREF _Toc513542284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18049A7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85" w:history="1">
        <w:r w:rsidR="00CE6649" w:rsidRPr="001D4D2B">
          <w:rPr>
            <w:rStyle w:val="a5"/>
            <w:noProof/>
          </w:rPr>
          <w:t>3.12.3 PINGREQ Payload</w:t>
        </w:r>
        <w:r w:rsidR="00CE6649">
          <w:rPr>
            <w:noProof/>
            <w:webHidden/>
          </w:rPr>
          <w:tab/>
        </w:r>
        <w:r w:rsidR="00CE6649">
          <w:rPr>
            <w:noProof/>
            <w:webHidden/>
          </w:rPr>
          <w:fldChar w:fldCharType="begin"/>
        </w:r>
        <w:r w:rsidR="00CE6649">
          <w:rPr>
            <w:noProof/>
            <w:webHidden/>
          </w:rPr>
          <w:instrText xml:space="preserve"> PAGEREF _Toc513542285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03A6A8B7"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86" w:history="1">
        <w:r w:rsidR="00CE6649" w:rsidRPr="001D4D2B">
          <w:rPr>
            <w:rStyle w:val="a5"/>
            <w:noProof/>
          </w:rPr>
          <w:t>3.12.4 PINGREQ Actions</w:t>
        </w:r>
        <w:r w:rsidR="00CE6649">
          <w:rPr>
            <w:noProof/>
            <w:webHidden/>
          </w:rPr>
          <w:tab/>
        </w:r>
        <w:r w:rsidR="00CE6649">
          <w:rPr>
            <w:noProof/>
            <w:webHidden/>
          </w:rPr>
          <w:fldChar w:fldCharType="begin"/>
        </w:r>
        <w:r w:rsidR="00CE6649">
          <w:rPr>
            <w:noProof/>
            <w:webHidden/>
          </w:rPr>
          <w:instrText xml:space="preserve"> PAGEREF _Toc513542286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2BA33405"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87" w:history="1">
        <w:r w:rsidR="00CE6649" w:rsidRPr="001D4D2B">
          <w:rPr>
            <w:rStyle w:val="a5"/>
            <w:noProof/>
          </w:rPr>
          <w:t>3.13 PINGRESP – PING response</w:t>
        </w:r>
        <w:r w:rsidR="00CE6649">
          <w:rPr>
            <w:noProof/>
            <w:webHidden/>
          </w:rPr>
          <w:tab/>
        </w:r>
        <w:r w:rsidR="00CE6649">
          <w:rPr>
            <w:noProof/>
            <w:webHidden/>
          </w:rPr>
          <w:fldChar w:fldCharType="begin"/>
        </w:r>
        <w:r w:rsidR="00CE6649">
          <w:rPr>
            <w:noProof/>
            <w:webHidden/>
          </w:rPr>
          <w:instrText xml:space="preserve"> PAGEREF _Toc513542287 \h </w:instrText>
        </w:r>
        <w:r w:rsidR="00CE6649">
          <w:rPr>
            <w:noProof/>
            <w:webHidden/>
          </w:rPr>
        </w:r>
        <w:r w:rsidR="00CE6649">
          <w:rPr>
            <w:noProof/>
            <w:webHidden/>
          </w:rPr>
          <w:fldChar w:fldCharType="separate"/>
        </w:r>
        <w:r w:rsidR="00CE6649">
          <w:rPr>
            <w:rFonts w:hint="eastAsia"/>
            <w:noProof/>
            <w:webHidden/>
          </w:rPr>
          <w:t>82</w:t>
        </w:r>
        <w:r w:rsidR="00CE6649">
          <w:rPr>
            <w:noProof/>
            <w:webHidden/>
          </w:rPr>
          <w:fldChar w:fldCharType="end"/>
        </w:r>
      </w:hyperlink>
    </w:p>
    <w:p w14:paraId="2F0F7ED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88" w:history="1">
        <w:r w:rsidR="00CE6649" w:rsidRPr="001D4D2B">
          <w:rPr>
            <w:rStyle w:val="a5"/>
            <w:noProof/>
          </w:rPr>
          <w:t>3.13.1 PINGRESP Fixed Header</w:t>
        </w:r>
        <w:r w:rsidR="00CE6649">
          <w:rPr>
            <w:noProof/>
            <w:webHidden/>
          </w:rPr>
          <w:tab/>
        </w:r>
        <w:r w:rsidR="00CE6649">
          <w:rPr>
            <w:noProof/>
            <w:webHidden/>
          </w:rPr>
          <w:fldChar w:fldCharType="begin"/>
        </w:r>
        <w:r w:rsidR="00CE6649">
          <w:rPr>
            <w:noProof/>
            <w:webHidden/>
          </w:rPr>
          <w:instrText xml:space="preserve"> PAGEREF _Toc513542288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008265A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89" w:history="1">
        <w:r w:rsidR="00CE6649" w:rsidRPr="001D4D2B">
          <w:rPr>
            <w:rStyle w:val="a5"/>
            <w:noProof/>
          </w:rPr>
          <w:t>3.13.2 PINGRESP Variable Header</w:t>
        </w:r>
        <w:r w:rsidR="00CE6649">
          <w:rPr>
            <w:noProof/>
            <w:webHidden/>
          </w:rPr>
          <w:tab/>
        </w:r>
        <w:r w:rsidR="00CE6649">
          <w:rPr>
            <w:noProof/>
            <w:webHidden/>
          </w:rPr>
          <w:fldChar w:fldCharType="begin"/>
        </w:r>
        <w:r w:rsidR="00CE6649">
          <w:rPr>
            <w:noProof/>
            <w:webHidden/>
          </w:rPr>
          <w:instrText xml:space="preserve"> PAGEREF _Toc513542289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2581DC0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90" w:history="1">
        <w:r w:rsidR="00CE6649" w:rsidRPr="001D4D2B">
          <w:rPr>
            <w:rStyle w:val="a5"/>
            <w:noProof/>
          </w:rPr>
          <w:t>3.13.3 PINGRESP Payload</w:t>
        </w:r>
        <w:r w:rsidR="00CE6649">
          <w:rPr>
            <w:noProof/>
            <w:webHidden/>
          </w:rPr>
          <w:tab/>
        </w:r>
        <w:r w:rsidR="00CE6649">
          <w:rPr>
            <w:noProof/>
            <w:webHidden/>
          </w:rPr>
          <w:fldChar w:fldCharType="begin"/>
        </w:r>
        <w:r w:rsidR="00CE6649">
          <w:rPr>
            <w:noProof/>
            <w:webHidden/>
          </w:rPr>
          <w:instrText xml:space="preserve"> PAGEREF _Toc513542290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01E2F32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91" w:history="1">
        <w:r w:rsidR="00CE6649" w:rsidRPr="001D4D2B">
          <w:rPr>
            <w:rStyle w:val="a5"/>
            <w:noProof/>
          </w:rPr>
          <w:t>3.13.4 PINGRESP Actions</w:t>
        </w:r>
        <w:r w:rsidR="00CE6649">
          <w:rPr>
            <w:noProof/>
            <w:webHidden/>
          </w:rPr>
          <w:tab/>
        </w:r>
        <w:r w:rsidR="00CE6649">
          <w:rPr>
            <w:noProof/>
            <w:webHidden/>
          </w:rPr>
          <w:fldChar w:fldCharType="begin"/>
        </w:r>
        <w:r w:rsidR="00CE6649">
          <w:rPr>
            <w:noProof/>
            <w:webHidden/>
          </w:rPr>
          <w:instrText xml:space="preserve"> PAGEREF _Toc513542291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7A95FE42"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292" w:history="1">
        <w:r w:rsidR="00CE6649" w:rsidRPr="001D4D2B">
          <w:rPr>
            <w:rStyle w:val="a5"/>
            <w:noProof/>
          </w:rPr>
          <w:t>3.14 DISCONNECT – Disconnect notification</w:t>
        </w:r>
        <w:r w:rsidR="00CE6649">
          <w:rPr>
            <w:noProof/>
            <w:webHidden/>
          </w:rPr>
          <w:tab/>
        </w:r>
        <w:r w:rsidR="00CE6649">
          <w:rPr>
            <w:noProof/>
            <w:webHidden/>
          </w:rPr>
          <w:fldChar w:fldCharType="begin"/>
        </w:r>
        <w:r w:rsidR="00CE6649">
          <w:rPr>
            <w:noProof/>
            <w:webHidden/>
          </w:rPr>
          <w:instrText xml:space="preserve"> PAGEREF _Toc513542292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67481430"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93" w:history="1">
        <w:r w:rsidR="00CE6649" w:rsidRPr="001D4D2B">
          <w:rPr>
            <w:rStyle w:val="a5"/>
            <w:noProof/>
          </w:rPr>
          <w:t>3.14.1 DISCONNECT Fixed Header</w:t>
        </w:r>
        <w:r w:rsidR="00CE6649">
          <w:rPr>
            <w:noProof/>
            <w:webHidden/>
          </w:rPr>
          <w:tab/>
        </w:r>
        <w:r w:rsidR="00CE6649">
          <w:rPr>
            <w:noProof/>
            <w:webHidden/>
          </w:rPr>
          <w:fldChar w:fldCharType="begin"/>
        </w:r>
        <w:r w:rsidR="00CE6649">
          <w:rPr>
            <w:noProof/>
            <w:webHidden/>
          </w:rPr>
          <w:instrText xml:space="preserve"> PAGEREF _Toc513542293 \h </w:instrText>
        </w:r>
        <w:r w:rsidR="00CE6649">
          <w:rPr>
            <w:noProof/>
            <w:webHidden/>
          </w:rPr>
        </w:r>
        <w:r w:rsidR="00CE6649">
          <w:rPr>
            <w:noProof/>
            <w:webHidden/>
          </w:rPr>
          <w:fldChar w:fldCharType="separate"/>
        </w:r>
        <w:r w:rsidR="00CE6649">
          <w:rPr>
            <w:rFonts w:hint="eastAsia"/>
            <w:noProof/>
            <w:webHidden/>
          </w:rPr>
          <w:t>83</w:t>
        </w:r>
        <w:r w:rsidR="00CE6649">
          <w:rPr>
            <w:noProof/>
            <w:webHidden/>
          </w:rPr>
          <w:fldChar w:fldCharType="end"/>
        </w:r>
      </w:hyperlink>
    </w:p>
    <w:p w14:paraId="533B654E"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294" w:history="1">
        <w:r w:rsidR="00CE6649" w:rsidRPr="001D4D2B">
          <w:rPr>
            <w:rStyle w:val="a5"/>
            <w:noProof/>
          </w:rPr>
          <w:t>3.14.2 DISCONNECT Variable Header</w:t>
        </w:r>
        <w:r w:rsidR="00CE6649">
          <w:rPr>
            <w:noProof/>
            <w:webHidden/>
          </w:rPr>
          <w:tab/>
        </w:r>
        <w:r w:rsidR="00CE6649">
          <w:rPr>
            <w:noProof/>
            <w:webHidden/>
          </w:rPr>
          <w:fldChar w:fldCharType="begin"/>
        </w:r>
        <w:r w:rsidR="00CE6649">
          <w:rPr>
            <w:noProof/>
            <w:webHidden/>
          </w:rPr>
          <w:instrText xml:space="preserve"> PAGEREF _Toc513542294 \h </w:instrText>
        </w:r>
        <w:r w:rsidR="00CE6649">
          <w:rPr>
            <w:noProof/>
            <w:webHidden/>
          </w:rPr>
        </w:r>
        <w:r w:rsidR="00CE6649">
          <w:rPr>
            <w:noProof/>
            <w:webHidden/>
          </w:rPr>
          <w:fldChar w:fldCharType="separate"/>
        </w:r>
        <w:r w:rsidR="00CE6649">
          <w:rPr>
            <w:rFonts w:hint="eastAsia"/>
            <w:noProof/>
            <w:webHidden/>
          </w:rPr>
          <w:t>84</w:t>
        </w:r>
        <w:r w:rsidR="00CE6649">
          <w:rPr>
            <w:noProof/>
            <w:webHidden/>
          </w:rPr>
          <w:fldChar w:fldCharType="end"/>
        </w:r>
      </w:hyperlink>
    </w:p>
    <w:p w14:paraId="28AA4272"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95" w:history="1">
        <w:r w:rsidR="00CE6649" w:rsidRPr="001D4D2B">
          <w:rPr>
            <w:rStyle w:val="a5"/>
            <w:noProof/>
          </w:rPr>
          <w:t>3.14.2.1 Disconnect Reason Code</w:t>
        </w:r>
        <w:r w:rsidR="00CE6649">
          <w:rPr>
            <w:noProof/>
            <w:webHidden/>
          </w:rPr>
          <w:tab/>
        </w:r>
        <w:r w:rsidR="00CE6649">
          <w:rPr>
            <w:noProof/>
            <w:webHidden/>
          </w:rPr>
          <w:fldChar w:fldCharType="begin"/>
        </w:r>
        <w:r w:rsidR="00CE6649">
          <w:rPr>
            <w:noProof/>
            <w:webHidden/>
          </w:rPr>
          <w:instrText xml:space="preserve"> PAGEREF _Toc513542295 \h </w:instrText>
        </w:r>
        <w:r w:rsidR="00CE6649">
          <w:rPr>
            <w:noProof/>
            <w:webHidden/>
          </w:rPr>
        </w:r>
        <w:r w:rsidR="00CE6649">
          <w:rPr>
            <w:noProof/>
            <w:webHidden/>
          </w:rPr>
          <w:fldChar w:fldCharType="separate"/>
        </w:r>
        <w:r w:rsidR="00CE6649">
          <w:rPr>
            <w:rFonts w:hint="eastAsia"/>
            <w:noProof/>
            <w:webHidden/>
          </w:rPr>
          <w:t>84</w:t>
        </w:r>
        <w:r w:rsidR="00CE6649">
          <w:rPr>
            <w:noProof/>
            <w:webHidden/>
          </w:rPr>
          <w:fldChar w:fldCharType="end"/>
        </w:r>
      </w:hyperlink>
    </w:p>
    <w:p w14:paraId="26C3D27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296" w:history="1">
        <w:r w:rsidR="00CE6649" w:rsidRPr="001D4D2B">
          <w:rPr>
            <w:rStyle w:val="a5"/>
            <w:noProof/>
          </w:rPr>
          <w:t>3.14.2.2 DISCONNECT Properties</w:t>
        </w:r>
        <w:r w:rsidR="00CE6649">
          <w:rPr>
            <w:noProof/>
            <w:webHidden/>
          </w:rPr>
          <w:tab/>
        </w:r>
        <w:r w:rsidR="00CE6649">
          <w:rPr>
            <w:noProof/>
            <w:webHidden/>
          </w:rPr>
          <w:fldChar w:fldCharType="begin"/>
        </w:r>
        <w:r w:rsidR="00CE6649">
          <w:rPr>
            <w:noProof/>
            <w:webHidden/>
          </w:rPr>
          <w:instrText xml:space="preserve"> PAGEREF _Toc513542296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416E5B9A"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97" w:history="1">
        <w:r w:rsidR="00CE6649" w:rsidRPr="001D4D2B">
          <w:rPr>
            <w:rStyle w:val="a5"/>
            <w:noProof/>
            <w14:scene3d>
              <w14:camera w14:prst="orthographicFront"/>
              <w14:lightRig w14:rig="threePt" w14:dir="t">
                <w14:rot w14:lat="0" w14:lon="0" w14:rev="0"/>
              </w14:lightRig>
            </w14:scene3d>
          </w:rPr>
          <w:t>3.14.2.2.1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_Toc513542297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41BCEF26"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98" w:history="1">
        <w:r w:rsidR="00CE6649" w:rsidRPr="001D4D2B">
          <w:rPr>
            <w:rStyle w:val="a5"/>
            <w:noProof/>
            <w14:scene3d>
              <w14:camera w14:prst="orthographicFront"/>
              <w14:lightRig w14:rig="threePt" w14:dir="t">
                <w14:rot w14:lat="0" w14:lon="0" w14:rev="0"/>
              </w14:lightRig>
            </w14:scene3d>
          </w:rPr>
          <w:t>3.14.2.2.2</w:t>
        </w:r>
        <w:r w:rsidR="00CE6649" w:rsidRPr="001D4D2B">
          <w:rPr>
            <w:rStyle w:val="a5"/>
            <w:noProof/>
          </w:rPr>
          <w:t xml:space="preserve"> Session Expiry Interval</w:t>
        </w:r>
        <w:r w:rsidR="00CE6649">
          <w:rPr>
            <w:noProof/>
            <w:webHidden/>
          </w:rPr>
          <w:tab/>
        </w:r>
        <w:r w:rsidR="00CE6649">
          <w:rPr>
            <w:noProof/>
            <w:webHidden/>
          </w:rPr>
          <w:fldChar w:fldCharType="begin"/>
        </w:r>
        <w:r w:rsidR="00CE6649">
          <w:rPr>
            <w:noProof/>
            <w:webHidden/>
          </w:rPr>
          <w:instrText xml:space="preserve"> PAGEREF _Toc513542298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082F543B"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299" w:history="1">
        <w:r w:rsidR="00CE6649" w:rsidRPr="001D4D2B">
          <w:rPr>
            <w:rStyle w:val="a5"/>
            <w:noProof/>
            <w14:scene3d>
              <w14:camera w14:prst="orthographicFront"/>
              <w14:lightRig w14:rig="threePt" w14:dir="t">
                <w14:rot w14:lat="0" w14:lon="0" w14:rev="0"/>
              </w14:lightRig>
            </w14:scene3d>
          </w:rPr>
          <w:t>3.14.2.2.3</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_Toc513542299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1ABF2398"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300" w:history="1">
        <w:r w:rsidR="00CE6649" w:rsidRPr="001D4D2B">
          <w:rPr>
            <w:rStyle w:val="a5"/>
            <w:noProof/>
            <w14:scene3d>
              <w14:camera w14:prst="orthographicFront"/>
              <w14:lightRig w14:rig="threePt" w14:dir="t">
                <w14:rot w14:lat="0" w14:lon="0" w14:rev="0"/>
              </w14:lightRig>
            </w14:scene3d>
          </w:rPr>
          <w:t>3.14.2.2.4</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_Toc513542300 \h </w:instrText>
        </w:r>
        <w:r w:rsidR="00CE6649">
          <w:rPr>
            <w:noProof/>
            <w:webHidden/>
          </w:rPr>
        </w:r>
        <w:r w:rsidR="00CE6649">
          <w:rPr>
            <w:noProof/>
            <w:webHidden/>
          </w:rPr>
          <w:fldChar w:fldCharType="separate"/>
        </w:r>
        <w:r w:rsidR="00CE6649">
          <w:rPr>
            <w:rFonts w:hint="eastAsia"/>
            <w:noProof/>
            <w:webHidden/>
          </w:rPr>
          <w:t>86</w:t>
        </w:r>
        <w:r w:rsidR="00CE6649">
          <w:rPr>
            <w:noProof/>
            <w:webHidden/>
          </w:rPr>
          <w:fldChar w:fldCharType="end"/>
        </w:r>
      </w:hyperlink>
    </w:p>
    <w:p w14:paraId="31C52EA0"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301" w:history="1">
        <w:r w:rsidR="00CE6649" w:rsidRPr="001D4D2B">
          <w:rPr>
            <w:rStyle w:val="a5"/>
            <w:noProof/>
            <w14:scene3d>
              <w14:camera w14:prst="orthographicFront"/>
              <w14:lightRig w14:rig="threePt" w14:dir="t">
                <w14:rot w14:lat="0" w14:lon="0" w14:rev="0"/>
              </w14:lightRig>
            </w14:scene3d>
          </w:rPr>
          <w:t>3.14.2.2.5</w:t>
        </w:r>
        <w:r w:rsidR="00CE6649" w:rsidRPr="001D4D2B">
          <w:rPr>
            <w:rStyle w:val="a5"/>
            <w:noProof/>
          </w:rPr>
          <w:t xml:space="preserve"> Server Reference</w:t>
        </w:r>
        <w:r w:rsidR="00CE6649">
          <w:rPr>
            <w:noProof/>
            <w:webHidden/>
          </w:rPr>
          <w:tab/>
        </w:r>
        <w:r w:rsidR="00CE6649">
          <w:rPr>
            <w:noProof/>
            <w:webHidden/>
          </w:rPr>
          <w:fldChar w:fldCharType="begin"/>
        </w:r>
        <w:r w:rsidR="00CE6649">
          <w:rPr>
            <w:noProof/>
            <w:webHidden/>
          </w:rPr>
          <w:instrText xml:space="preserve"> PAGEREF _Toc513542301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749A70A3"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02" w:history="1">
        <w:r w:rsidR="00CE6649" w:rsidRPr="001D4D2B">
          <w:rPr>
            <w:rStyle w:val="a5"/>
            <w:noProof/>
          </w:rPr>
          <w:t>3.14.3 DISCONNECT Payload</w:t>
        </w:r>
        <w:r w:rsidR="00CE6649">
          <w:rPr>
            <w:noProof/>
            <w:webHidden/>
          </w:rPr>
          <w:tab/>
        </w:r>
        <w:r w:rsidR="00CE6649">
          <w:rPr>
            <w:noProof/>
            <w:webHidden/>
          </w:rPr>
          <w:fldChar w:fldCharType="begin"/>
        </w:r>
        <w:r w:rsidR="00CE6649">
          <w:rPr>
            <w:noProof/>
            <w:webHidden/>
          </w:rPr>
          <w:instrText xml:space="preserve"> PAGEREF _Toc513542302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63E0061D"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03" w:history="1">
        <w:r w:rsidR="00CE6649" w:rsidRPr="001D4D2B">
          <w:rPr>
            <w:rStyle w:val="a5"/>
            <w:noProof/>
          </w:rPr>
          <w:t>3.14.4 DISCONNECT Actions</w:t>
        </w:r>
        <w:r w:rsidR="00CE6649">
          <w:rPr>
            <w:noProof/>
            <w:webHidden/>
          </w:rPr>
          <w:tab/>
        </w:r>
        <w:r w:rsidR="00CE6649">
          <w:rPr>
            <w:noProof/>
            <w:webHidden/>
          </w:rPr>
          <w:fldChar w:fldCharType="begin"/>
        </w:r>
        <w:r w:rsidR="00CE6649">
          <w:rPr>
            <w:noProof/>
            <w:webHidden/>
          </w:rPr>
          <w:instrText xml:space="preserve"> PAGEREF _Toc513542303 \h </w:instrText>
        </w:r>
        <w:r w:rsidR="00CE6649">
          <w:rPr>
            <w:noProof/>
            <w:webHidden/>
          </w:rPr>
        </w:r>
        <w:r w:rsidR="00CE6649">
          <w:rPr>
            <w:noProof/>
            <w:webHidden/>
          </w:rPr>
          <w:fldChar w:fldCharType="separate"/>
        </w:r>
        <w:r w:rsidR="00CE6649">
          <w:rPr>
            <w:rFonts w:hint="eastAsia"/>
            <w:noProof/>
            <w:webHidden/>
          </w:rPr>
          <w:t>87</w:t>
        </w:r>
        <w:r w:rsidR="00CE6649">
          <w:rPr>
            <w:noProof/>
            <w:webHidden/>
          </w:rPr>
          <w:fldChar w:fldCharType="end"/>
        </w:r>
      </w:hyperlink>
    </w:p>
    <w:p w14:paraId="24576BC4"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04" w:history="1">
        <w:r w:rsidR="00CE6649" w:rsidRPr="001D4D2B">
          <w:rPr>
            <w:rStyle w:val="a5"/>
            <w:noProof/>
          </w:rPr>
          <w:t>3.15 AUTH – Authentication exchange</w:t>
        </w:r>
        <w:r w:rsidR="00CE6649">
          <w:rPr>
            <w:noProof/>
            <w:webHidden/>
          </w:rPr>
          <w:tab/>
        </w:r>
        <w:r w:rsidR="00CE6649">
          <w:rPr>
            <w:noProof/>
            <w:webHidden/>
          </w:rPr>
          <w:fldChar w:fldCharType="begin"/>
        </w:r>
        <w:r w:rsidR="00CE6649">
          <w:rPr>
            <w:noProof/>
            <w:webHidden/>
          </w:rPr>
          <w:instrText xml:space="preserve"> PAGEREF _Toc513542304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48CE00E4"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05" w:history="1">
        <w:r w:rsidR="00CE6649" w:rsidRPr="001D4D2B">
          <w:rPr>
            <w:rStyle w:val="a5"/>
            <w:noProof/>
          </w:rPr>
          <w:t>3.15.1 AUTH Fixed Header</w:t>
        </w:r>
        <w:r w:rsidR="00CE6649">
          <w:rPr>
            <w:noProof/>
            <w:webHidden/>
          </w:rPr>
          <w:tab/>
        </w:r>
        <w:r w:rsidR="00CE6649">
          <w:rPr>
            <w:noProof/>
            <w:webHidden/>
          </w:rPr>
          <w:fldChar w:fldCharType="begin"/>
        </w:r>
        <w:r w:rsidR="00CE6649">
          <w:rPr>
            <w:noProof/>
            <w:webHidden/>
          </w:rPr>
          <w:instrText xml:space="preserve"> PAGEREF _Toc513542305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2204F7A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06" w:history="1">
        <w:r w:rsidR="00CE6649" w:rsidRPr="001D4D2B">
          <w:rPr>
            <w:rStyle w:val="a5"/>
            <w:noProof/>
          </w:rPr>
          <w:t>3.15.2 AUTH Variable Header</w:t>
        </w:r>
        <w:r w:rsidR="00CE6649">
          <w:rPr>
            <w:noProof/>
            <w:webHidden/>
          </w:rPr>
          <w:tab/>
        </w:r>
        <w:r w:rsidR="00CE6649">
          <w:rPr>
            <w:noProof/>
            <w:webHidden/>
          </w:rPr>
          <w:fldChar w:fldCharType="begin"/>
        </w:r>
        <w:r w:rsidR="00CE6649">
          <w:rPr>
            <w:noProof/>
            <w:webHidden/>
          </w:rPr>
          <w:instrText xml:space="preserve"> PAGEREF _Toc513542306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339CBC4C"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07" w:history="1">
        <w:r w:rsidR="00CE6649" w:rsidRPr="001D4D2B">
          <w:rPr>
            <w:rStyle w:val="a5"/>
            <w:noProof/>
          </w:rPr>
          <w:t>3.15.2.1 Authenticate Reason Code</w:t>
        </w:r>
        <w:r w:rsidR="00CE6649">
          <w:rPr>
            <w:noProof/>
            <w:webHidden/>
          </w:rPr>
          <w:tab/>
        </w:r>
        <w:r w:rsidR="00CE6649">
          <w:rPr>
            <w:noProof/>
            <w:webHidden/>
          </w:rPr>
          <w:fldChar w:fldCharType="begin"/>
        </w:r>
        <w:r w:rsidR="00CE6649">
          <w:rPr>
            <w:noProof/>
            <w:webHidden/>
          </w:rPr>
          <w:instrText xml:space="preserve"> PAGEREF _Toc513542307 \h </w:instrText>
        </w:r>
        <w:r w:rsidR="00CE6649">
          <w:rPr>
            <w:noProof/>
            <w:webHidden/>
          </w:rPr>
        </w:r>
        <w:r w:rsidR="00CE6649">
          <w:rPr>
            <w:noProof/>
            <w:webHidden/>
          </w:rPr>
          <w:fldChar w:fldCharType="separate"/>
        </w:r>
        <w:r w:rsidR="00CE6649">
          <w:rPr>
            <w:rFonts w:hint="eastAsia"/>
            <w:noProof/>
            <w:webHidden/>
          </w:rPr>
          <w:t>88</w:t>
        </w:r>
        <w:r w:rsidR="00CE6649">
          <w:rPr>
            <w:noProof/>
            <w:webHidden/>
          </w:rPr>
          <w:fldChar w:fldCharType="end"/>
        </w:r>
      </w:hyperlink>
    </w:p>
    <w:p w14:paraId="1EF07D2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08" w:history="1">
        <w:r w:rsidR="00CE6649" w:rsidRPr="001D4D2B">
          <w:rPr>
            <w:rStyle w:val="a5"/>
            <w:rFonts w:eastAsia="Arial"/>
            <w:noProof/>
          </w:rPr>
          <w:t>3.15.2.2 AUTH Properties</w:t>
        </w:r>
        <w:r w:rsidR="00CE6649">
          <w:rPr>
            <w:noProof/>
            <w:webHidden/>
          </w:rPr>
          <w:tab/>
        </w:r>
        <w:r w:rsidR="00CE6649">
          <w:rPr>
            <w:noProof/>
            <w:webHidden/>
          </w:rPr>
          <w:fldChar w:fldCharType="begin"/>
        </w:r>
        <w:r w:rsidR="00CE6649">
          <w:rPr>
            <w:noProof/>
            <w:webHidden/>
          </w:rPr>
          <w:instrText xml:space="preserve"> PAGEREF _Toc513542308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0AFE67AA"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309" w:history="1">
        <w:r w:rsidR="00CE6649" w:rsidRPr="001D4D2B">
          <w:rPr>
            <w:rStyle w:val="a5"/>
            <w:noProof/>
            <w14:scene3d>
              <w14:camera w14:prst="orthographicFront"/>
              <w14:lightRig w14:rig="threePt" w14:dir="t">
                <w14:rot w14:lat="0" w14:lon="0" w14:rev="0"/>
              </w14:lightRig>
            </w14:scene3d>
          </w:rPr>
          <w:t>3.15.2.2.1</w:t>
        </w:r>
        <w:r w:rsidR="00CE6649" w:rsidRPr="001D4D2B">
          <w:rPr>
            <w:rStyle w:val="a5"/>
            <w:noProof/>
          </w:rPr>
          <w:t xml:space="preserve"> Property Length</w:t>
        </w:r>
        <w:r w:rsidR="00CE6649">
          <w:rPr>
            <w:noProof/>
            <w:webHidden/>
          </w:rPr>
          <w:tab/>
        </w:r>
        <w:r w:rsidR="00CE6649">
          <w:rPr>
            <w:noProof/>
            <w:webHidden/>
          </w:rPr>
          <w:fldChar w:fldCharType="begin"/>
        </w:r>
        <w:r w:rsidR="00CE6649">
          <w:rPr>
            <w:noProof/>
            <w:webHidden/>
          </w:rPr>
          <w:instrText xml:space="preserve"> PAGEREF _Toc513542309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5CDB8919"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310" w:history="1">
        <w:r w:rsidR="00CE6649" w:rsidRPr="001D4D2B">
          <w:rPr>
            <w:rStyle w:val="a5"/>
            <w:noProof/>
            <w14:scene3d>
              <w14:camera w14:prst="orthographicFront"/>
              <w14:lightRig w14:rig="threePt" w14:dir="t">
                <w14:rot w14:lat="0" w14:lon="0" w14:rev="0"/>
              </w14:lightRig>
            </w14:scene3d>
          </w:rPr>
          <w:t>3.15.2.2.2</w:t>
        </w:r>
        <w:r w:rsidR="00CE6649" w:rsidRPr="001D4D2B">
          <w:rPr>
            <w:rStyle w:val="a5"/>
            <w:noProof/>
          </w:rPr>
          <w:t xml:space="preserve"> Authentication Method</w:t>
        </w:r>
        <w:r w:rsidR="00CE6649">
          <w:rPr>
            <w:noProof/>
            <w:webHidden/>
          </w:rPr>
          <w:tab/>
        </w:r>
        <w:r w:rsidR="00CE6649">
          <w:rPr>
            <w:noProof/>
            <w:webHidden/>
          </w:rPr>
          <w:fldChar w:fldCharType="begin"/>
        </w:r>
        <w:r w:rsidR="00CE6649">
          <w:rPr>
            <w:noProof/>
            <w:webHidden/>
          </w:rPr>
          <w:instrText xml:space="preserve"> PAGEREF _Toc513542310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6D276197"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311" w:history="1">
        <w:r w:rsidR="00CE6649" w:rsidRPr="001D4D2B">
          <w:rPr>
            <w:rStyle w:val="a5"/>
            <w:noProof/>
            <w14:scene3d>
              <w14:camera w14:prst="orthographicFront"/>
              <w14:lightRig w14:rig="threePt" w14:dir="t">
                <w14:rot w14:lat="0" w14:lon="0" w14:rev="0"/>
              </w14:lightRig>
            </w14:scene3d>
          </w:rPr>
          <w:t>3.15.2.2.3</w:t>
        </w:r>
        <w:r w:rsidR="00CE6649" w:rsidRPr="001D4D2B">
          <w:rPr>
            <w:rStyle w:val="a5"/>
            <w:noProof/>
          </w:rPr>
          <w:t xml:space="preserve"> Authentication Data</w:t>
        </w:r>
        <w:r w:rsidR="00CE6649">
          <w:rPr>
            <w:noProof/>
            <w:webHidden/>
          </w:rPr>
          <w:tab/>
        </w:r>
        <w:r w:rsidR="00CE6649">
          <w:rPr>
            <w:noProof/>
            <w:webHidden/>
          </w:rPr>
          <w:fldChar w:fldCharType="begin"/>
        </w:r>
        <w:r w:rsidR="00CE6649">
          <w:rPr>
            <w:noProof/>
            <w:webHidden/>
          </w:rPr>
          <w:instrText xml:space="preserve"> PAGEREF _Toc513542311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1AD7D212"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312" w:history="1">
        <w:r w:rsidR="00CE6649" w:rsidRPr="001D4D2B">
          <w:rPr>
            <w:rStyle w:val="a5"/>
            <w:noProof/>
            <w14:scene3d>
              <w14:camera w14:prst="orthographicFront"/>
              <w14:lightRig w14:rig="threePt" w14:dir="t">
                <w14:rot w14:lat="0" w14:lon="0" w14:rev="0"/>
              </w14:lightRig>
            </w14:scene3d>
          </w:rPr>
          <w:t>3.15.2.2.4</w:t>
        </w:r>
        <w:r w:rsidR="00CE6649" w:rsidRPr="001D4D2B">
          <w:rPr>
            <w:rStyle w:val="a5"/>
            <w:noProof/>
          </w:rPr>
          <w:t xml:space="preserve"> Reason String</w:t>
        </w:r>
        <w:r w:rsidR="00CE6649">
          <w:rPr>
            <w:noProof/>
            <w:webHidden/>
          </w:rPr>
          <w:tab/>
        </w:r>
        <w:r w:rsidR="00CE6649">
          <w:rPr>
            <w:noProof/>
            <w:webHidden/>
          </w:rPr>
          <w:fldChar w:fldCharType="begin"/>
        </w:r>
        <w:r w:rsidR="00CE6649">
          <w:rPr>
            <w:noProof/>
            <w:webHidden/>
          </w:rPr>
          <w:instrText xml:space="preserve"> PAGEREF _Toc513542312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64A2CBE3" w14:textId="77777777" w:rsidR="00CE6649" w:rsidRDefault="008F2AD7">
      <w:pPr>
        <w:pStyle w:val="50"/>
        <w:tabs>
          <w:tab w:val="right" w:leader="dot" w:pos="9350"/>
        </w:tabs>
        <w:rPr>
          <w:rFonts w:asciiTheme="minorHAnsi" w:eastAsiaTheme="minorEastAsia" w:hAnsiTheme="minorHAnsi" w:cstheme="minorBidi"/>
          <w:noProof/>
          <w:kern w:val="2"/>
          <w:sz w:val="21"/>
          <w:szCs w:val="22"/>
          <w:lang w:eastAsia="zh-CN"/>
        </w:rPr>
      </w:pPr>
      <w:hyperlink w:anchor="_Toc513542313" w:history="1">
        <w:r w:rsidR="00CE6649" w:rsidRPr="001D4D2B">
          <w:rPr>
            <w:rStyle w:val="a5"/>
            <w:noProof/>
            <w14:scene3d>
              <w14:camera w14:prst="orthographicFront"/>
              <w14:lightRig w14:rig="threePt" w14:dir="t">
                <w14:rot w14:lat="0" w14:lon="0" w14:rev="0"/>
              </w14:lightRig>
            </w14:scene3d>
          </w:rPr>
          <w:t>3.15.2.2.5</w:t>
        </w:r>
        <w:r w:rsidR="00CE6649" w:rsidRPr="001D4D2B">
          <w:rPr>
            <w:rStyle w:val="a5"/>
            <w:noProof/>
          </w:rPr>
          <w:t xml:space="preserve"> User Property</w:t>
        </w:r>
        <w:r w:rsidR="00CE6649">
          <w:rPr>
            <w:noProof/>
            <w:webHidden/>
          </w:rPr>
          <w:tab/>
        </w:r>
        <w:r w:rsidR="00CE6649">
          <w:rPr>
            <w:noProof/>
            <w:webHidden/>
          </w:rPr>
          <w:fldChar w:fldCharType="begin"/>
        </w:r>
        <w:r w:rsidR="00CE6649">
          <w:rPr>
            <w:noProof/>
            <w:webHidden/>
          </w:rPr>
          <w:instrText xml:space="preserve"> PAGEREF _Toc513542313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5474AB04"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14" w:history="1">
        <w:r w:rsidR="00CE6649" w:rsidRPr="001D4D2B">
          <w:rPr>
            <w:rStyle w:val="a5"/>
            <w:noProof/>
          </w:rPr>
          <w:t>3.15.3 AUTH Payload</w:t>
        </w:r>
        <w:r w:rsidR="00CE6649">
          <w:rPr>
            <w:noProof/>
            <w:webHidden/>
          </w:rPr>
          <w:tab/>
        </w:r>
        <w:r w:rsidR="00CE6649">
          <w:rPr>
            <w:noProof/>
            <w:webHidden/>
          </w:rPr>
          <w:fldChar w:fldCharType="begin"/>
        </w:r>
        <w:r w:rsidR="00CE6649">
          <w:rPr>
            <w:noProof/>
            <w:webHidden/>
          </w:rPr>
          <w:instrText xml:space="preserve"> PAGEREF _Toc513542314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1AD1935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15" w:history="1">
        <w:r w:rsidR="00CE6649" w:rsidRPr="001D4D2B">
          <w:rPr>
            <w:rStyle w:val="a5"/>
            <w:noProof/>
          </w:rPr>
          <w:t>3.15.4 AUTH Actions</w:t>
        </w:r>
        <w:r w:rsidR="00CE6649">
          <w:rPr>
            <w:noProof/>
            <w:webHidden/>
          </w:rPr>
          <w:tab/>
        </w:r>
        <w:r w:rsidR="00CE6649">
          <w:rPr>
            <w:noProof/>
            <w:webHidden/>
          </w:rPr>
          <w:fldChar w:fldCharType="begin"/>
        </w:r>
        <w:r w:rsidR="00CE6649">
          <w:rPr>
            <w:noProof/>
            <w:webHidden/>
          </w:rPr>
          <w:instrText xml:space="preserve"> PAGEREF _Toc513542315 \h </w:instrText>
        </w:r>
        <w:r w:rsidR="00CE6649">
          <w:rPr>
            <w:noProof/>
            <w:webHidden/>
          </w:rPr>
        </w:r>
        <w:r w:rsidR="00CE6649">
          <w:rPr>
            <w:noProof/>
            <w:webHidden/>
          </w:rPr>
          <w:fldChar w:fldCharType="separate"/>
        </w:r>
        <w:r w:rsidR="00CE6649">
          <w:rPr>
            <w:rFonts w:hint="eastAsia"/>
            <w:noProof/>
            <w:webHidden/>
          </w:rPr>
          <w:t>89</w:t>
        </w:r>
        <w:r w:rsidR="00CE6649">
          <w:rPr>
            <w:noProof/>
            <w:webHidden/>
          </w:rPr>
          <w:fldChar w:fldCharType="end"/>
        </w:r>
      </w:hyperlink>
    </w:p>
    <w:p w14:paraId="750E571B" w14:textId="77777777" w:rsidR="00CE6649" w:rsidRDefault="008F2AD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16" w:history="1">
        <w:r w:rsidR="00CE6649" w:rsidRPr="001D4D2B">
          <w:rPr>
            <w:rStyle w:val="a5"/>
            <w:noProof/>
          </w:rPr>
          <w:t>4</w:t>
        </w:r>
        <w:r w:rsidR="00CE6649">
          <w:rPr>
            <w:rFonts w:asciiTheme="minorHAnsi" w:eastAsiaTheme="minorEastAsia" w:hAnsiTheme="minorHAnsi" w:cstheme="minorBidi"/>
            <w:noProof/>
            <w:kern w:val="2"/>
            <w:sz w:val="21"/>
            <w:szCs w:val="22"/>
            <w:lang w:eastAsia="zh-CN"/>
          </w:rPr>
          <w:tab/>
        </w:r>
        <w:r w:rsidR="00CE6649" w:rsidRPr="001D4D2B">
          <w:rPr>
            <w:rStyle w:val="a5"/>
            <w:noProof/>
          </w:rPr>
          <w:t>Operational behavior</w:t>
        </w:r>
        <w:r w:rsidR="00CE6649">
          <w:rPr>
            <w:noProof/>
            <w:webHidden/>
          </w:rPr>
          <w:tab/>
        </w:r>
        <w:r w:rsidR="00CE6649">
          <w:rPr>
            <w:noProof/>
            <w:webHidden/>
          </w:rPr>
          <w:fldChar w:fldCharType="begin"/>
        </w:r>
        <w:r w:rsidR="00CE6649">
          <w:rPr>
            <w:noProof/>
            <w:webHidden/>
          </w:rPr>
          <w:instrText xml:space="preserve"> PAGEREF _Toc513542316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4230933B"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17" w:history="1">
        <w:r w:rsidR="00CE6649" w:rsidRPr="001D4D2B">
          <w:rPr>
            <w:rStyle w:val="a5"/>
            <w:noProof/>
          </w:rPr>
          <w:t>4.1 Session State</w:t>
        </w:r>
        <w:r w:rsidR="00CE6649">
          <w:rPr>
            <w:noProof/>
            <w:webHidden/>
          </w:rPr>
          <w:tab/>
        </w:r>
        <w:r w:rsidR="00CE6649">
          <w:rPr>
            <w:noProof/>
            <w:webHidden/>
          </w:rPr>
          <w:fldChar w:fldCharType="begin"/>
        </w:r>
        <w:r w:rsidR="00CE6649">
          <w:rPr>
            <w:noProof/>
            <w:webHidden/>
          </w:rPr>
          <w:instrText xml:space="preserve"> PAGEREF _Toc513542317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5C8D11FA"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18" w:history="1">
        <w:r w:rsidR="00CE6649" w:rsidRPr="001D4D2B">
          <w:rPr>
            <w:rStyle w:val="a5"/>
            <w:noProof/>
          </w:rPr>
          <w:t>4.1.1 Storing Session State</w:t>
        </w:r>
        <w:r w:rsidR="00CE6649">
          <w:rPr>
            <w:noProof/>
            <w:webHidden/>
          </w:rPr>
          <w:tab/>
        </w:r>
        <w:r w:rsidR="00CE6649">
          <w:rPr>
            <w:noProof/>
            <w:webHidden/>
          </w:rPr>
          <w:fldChar w:fldCharType="begin"/>
        </w:r>
        <w:r w:rsidR="00CE6649">
          <w:rPr>
            <w:noProof/>
            <w:webHidden/>
          </w:rPr>
          <w:instrText xml:space="preserve"> PAGEREF _Toc513542318 \h </w:instrText>
        </w:r>
        <w:r w:rsidR="00CE6649">
          <w:rPr>
            <w:noProof/>
            <w:webHidden/>
          </w:rPr>
        </w:r>
        <w:r w:rsidR="00CE6649">
          <w:rPr>
            <w:noProof/>
            <w:webHidden/>
          </w:rPr>
          <w:fldChar w:fldCharType="separate"/>
        </w:r>
        <w:r w:rsidR="00CE6649">
          <w:rPr>
            <w:rFonts w:hint="eastAsia"/>
            <w:noProof/>
            <w:webHidden/>
          </w:rPr>
          <w:t>90</w:t>
        </w:r>
        <w:r w:rsidR="00CE6649">
          <w:rPr>
            <w:noProof/>
            <w:webHidden/>
          </w:rPr>
          <w:fldChar w:fldCharType="end"/>
        </w:r>
      </w:hyperlink>
    </w:p>
    <w:p w14:paraId="2AF791F7"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19" w:history="1">
        <w:r w:rsidR="00CE6649" w:rsidRPr="001D4D2B">
          <w:rPr>
            <w:rStyle w:val="a5"/>
            <w:noProof/>
          </w:rPr>
          <w:t>4.1.2 Session State non-normative examples</w:t>
        </w:r>
        <w:r w:rsidR="00CE6649">
          <w:rPr>
            <w:noProof/>
            <w:webHidden/>
          </w:rPr>
          <w:tab/>
        </w:r>
        <w:r w:rsidR="00CE6649">
          <w:rPr>
            <w:noProof/>
            <w:webHidden/>
          </w:rPr>
          <w:fldChar w:fldCharType="begin"/>
        </w:r>
        <w:r w:rsidR="00CE6649">
          <w:rPr>
            <w:noProof/>
            <w:webHidden/>
          </w:rPr>
          <w:instrText xml:space="preserve"> PAGEREF _Toc513542319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76A78B04"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20" w:history="1">
        <w:r w:rsidR="00CE6649" w:rsidRPr="001D4D2B">
          <w:rPr>
            <w:rStyle w:val="a5"/>
            <w:noProof/>
          </w:rPr>
          <w:t>4.2 Network Connections</w:t>
        </w:r>
        <w:r w:rsidR="00CE6649">
          <w:rPr>
            <w:noProof/>
            <w:webHidden/>
          </w:rPr>
          <w:tab/>
        </w:r>
        <w:r w:rsidR="00CE6649">
          <w:rPr>
            <w:noProof/>
            <w:webHidden/>
          </w:rPr>
          <w:fldChar w:fldCharType="begin"/>
        </w:r>
        <w:r w:rsidR="00CE6649">
          <w:rPr>
            <w:noProof/>
            <w:webHidden/>
          </w:rPr>
          <w:instrText xml:space="preserve"> PAGEREF _Toc513542320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148D13F0"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21" w:history="1">
        <w:r w:rsidR="00CE6649" w:rsidRPr="001D4D2B">
          <w:rPr>
            <w:rStyle w:val="a5"/>
            <w:noProof/>
          </w:rPr>
          <w:t>4.3 Quality of Service levels and protocol flows</w:t>
        </w:r>
        <w:r w:rsidR="00CE6649">
          <w:rPr>
            <w:noProof/>
            <w:webHidden/>
          </w:rPr>
          <w:tab/>
        </w:r>
        <w:r w:rsidR="00CE6649">
          <w:rPr>
            <w:noProof/>
            <w:webHidden/>
          </w:rPr>
          <w:fldChar w:fldCharType="begin"/>
        </w:r>
        <w:r w:rsidR="00CE6649">
          <w:rPr>
            <w:noProof/>
            <w:webHidden/>
          </w:rPr>
          <w:instrText xml:space="preserve"> PAGEREF _Toc513542321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03429ED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22" w:history="1">
        <w:r w:rsidR="00CE6649" w:rsidRPr="001D4D2B">
          <w:rPr>
            <w:rStyle w:val="a5"/>
            <w:noProof/>
          </w:rPr>
          <w:t>4.3.1 QoS 0: At most once delivery</w:t>
        </w:r>
        <w:r w:rsidR="00CE6649">
          <w:rPr>
            <w:noProof/>
            <w:webHidden/>
          </w:rPr>
          <w:tab/>
        </w:r>
        <w:r w:rsidR="00CE6649">
          <w:rPr>
            <w:noProof/>
            <w:webHidden/>
          </w:rPr>
          <w:fldChar w:fldCharType="begin"/>
        </w:r>
        <w:r w:rsidR="00CE6649">
          <w:rPr>
            <w:noProof/>
            <w:webHidden/>
          </w:rPr>
          <w:instrText xml:space="preserve"> PAGEREF _Toc513542322 \h </w:instrText>
        </w:r>
        <w:r w:rsidR="00CE6649">
          <w:rPr>
            <w:noProof/>
            <w:webHidden/>
          </w:rPr>
        </w:r>
        <w:r w:rsidR="00CE6649">
          <w:rPr>
            <w:noProof/>
            <w:webHidden/>
          </w:rPr>
          <w:fldChar w:fldCharType="separate"/>
        </w:r>
        <w:r w:rsidR="00CE6649">
          <w:rPr>
            <w:rFonts w:hint="eastAsia"/>
            <w:noProof/>
            <w:webHidden/>
          </w:rPr>
          <w:t>91</w:t>
        </w:r>
        <w:r w:rsidR="00CE6649">
          <w:rPr>
            <w:noProof/>
            <w:webHidden/>
          </w:rPr>
          <w:fldChar w:fldCharType="end"/>
        </w:r>
      </w:hyperlink>
    </w:p>
    <w:p w14:paraId="2DD4E1A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23" w:history="1">
        <w:r w:rsidR="00CE6649" w:rsidRPr="001D4D2B">
          <w:rPr>
            <w:rStyle w:val="a5"/>
            <w:noProof/>
          </w:rPr>
          <w:t>4.3.2 QoS 1: At least once delivery</w:t>
        </w:r>
        <w:r w:rsidR="00CE6649">
          <w:rPr>
            <w:noProof/>
            <w:webHidden/>
          </w:rPr>
          <w:tab/>
        </w:r>
        <w:r w:rsidR="00CE6649">
          <w:rPr>
            <w:noProof/>
            <w:webHidden/>
          </w:rPr>
          <w:fldChar w:fldCharType="begin"/>
        </w:r>
        <w:r w:rsidR="00CE6649">
          <w:rPr>
            <w:noProof/>
            <w:webHidden/>
          </w:rPr>
          <w:instrText xml:space="preserve"> PAGEREF _Toc513542323 \h </w:instrText>
        </w:r>
        <w:r w:rsidR="00CE6649">
          <w:rPr>
            <w:noProof/>
            <w:webHidden/>
          </w:rPr>
        </w:r>
        <w:r w:rsidR="00CE6649">
          <w:rPr>
            <w:noProof/>
            <w:webHidden/>
          </w:rPr>
          <w:fldChar w:fldCharType="separate"/>
        </w:r>
        <w:r w:rsidR="00CE6649">
          <w:rPr>
            <w:rFonts w:hint="eastAsia"/>
            <w:noProof/>
            <w:webHidden/>
          </w:rPr>
          <w:t>92</w:t>
        </w:r>
        <w:r w:rsidR="00CE6649">
          <w:rPr>
            <w:noProof/>
            <w:webHidden/>
          </w:rPr>
          <w:fldChar w:fldCharType="end"/>
        </w:r>
      </w:hyperlink>
    </w:p>
    <w:p w14:paraId="5AE23A1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24" w:history="1">
        <w:r w:rsidR="00CE6649" w:rsidRPr="001D4D2B">
          <w:rPr>
            <w:rStyle w:val="a5"/>
            <w:noProof/>
          </w:rPr>
          <w:t>4.3.3 QoS 2: Exactly once delivery</w:t>
        </w:r>
        <w:r w:rsidR="00CE6649">
          <w:rPr>
            <w:noProof/>
            <w:webHidden/>
          </w:rPr>
          <w:tab/>
        </w:r>
        <w:r w:rsidR="00CE6649">
          <w:rPr>
            <w:noProof/>
            <w:webHidden/>
          </w:rPr>
          <w:fldChar w:fldCharType="begin"/>
        </w:r>
        <w:r w:rsidR="00CE6649">
          <w:rPr>
            <w:noProof/>
            <w:webHidden/>
          </w:rPr>
          <w:instrText xml:space="preserve"> PAGEREF _Toc513542324 \h </w:instrText>
        </w:r>
        <w:r w:rsidR="00CE6649">
          <w:rPr>
            <w:noProof/>
            <w:webHidden/>
          </w:rPr>
        </w:r>
        <w:r w:rsidR="00CE6649">
          <w:rPr>
            <w:noProof/>
            <w:webHidden/>
          </w:rPr>
          <w:fldChar w:fldCharType="separate"/>
        </w:r>
        <w:r w:rsidR="00CE6649">
          <w:rPr>
            <w:rFonts w:hint="eastAsia"/>
            <w:noProof/>
            <w:webHidden/>
          </w:rPr>
          <w:t>93</w:t>
        </w:r>
        <w:r w:rsidR="00CE6649">
          <w:rPr>
            <w:noProof/>
            <w:webHidden/>
          </w:rPr>
          <w:fldChar w:fldCharType="end"/>
        </w:r>
      </w:hyperlink>
    </w:p>
    <w:p w14:paraId="33DC1E9D"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25" w:history="1">
        <w:r w:rsidR="00CE6649" w:rsidRPr="001D4D2B">
          <w:rPr>
            <w:rStyle w:val="a5"/>
            <w:noProof/>
          </w:rPr>
          <w:t>4.4 Message delivery retry</w:t>
        </w:r>
        <w:r w:rsidR="00CE6649">
          <w:rPr>
            <w:noProof/>
            <w:webHidden/>
          </w:rPr>
          <w:tab/>
        </w:r>
        <w:r w:rsidR="00CE6649">
          <w:rPr>
            <w:noProof/>
            <w:webHidden/>
          </w:rPr>
          <w:fldChar w:fldCharType="begin"/>
        </w:r>
        <w:r w:rsidR="00CE6649">
          <w:rPr>
            <w:noProof/>
            <w:webHidden/>
          </w:rPr>
          <w:instrText xml:space="preserve"> PAGEREF _Toc513542325 \h </w:instrText>
        </w:r>
        <w:r w:rsidR="00CE6649">
          <w:rPr>
            <w:noProof/>
            <w:webHidden/>
          </w:rPr>
        </w:r>
        <w:r w:rsidR="00CE6649">
          <w:rPr>
            <w:noProof/>
            <w:webHidden/>
          </w:rPr>
          <w:fldChar w:fldCharType="separate"/>
        </w:r>
        <w:r w:rsidR="00CE6649">
          <w:rPr>
            <w:rFonts w:hint="eastAsia"/>
            <w:noProof/>
            <w:webHidden/>
          </w:rPr>
          <w:t>94</w:t>
        </w:r>
        <w:r w:rsidR="00CE6649">
          <w:rPr>
            <w:noProof/>
            <w:webHidden/>
          </w:rPr>
          <w:fldChar w:fldCharType="end"/>
        </w:r>
      </w:hyperlink>
    </w:p>
    <w:p w14:paraId="1E8F29BB"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26" w:history="1">
        <w:r w:rsidR="00CE6649" w:rsidRPr="001D4D2B">
          <w:rPr>
            <w:rStyle w:val="a5"/>
            <w:noProof/>
          </w:rPr>
          <w:t>4.5 Message receipt</w:t>
        </w:r>
        <w:r w:rsidR="00CE6649">
          <w:rPr>
            <w:noProof/>
            <w:webHidden/>
          </w:rPr>
          <w:tab/>
        </w:r>
        <w:r w:rsidR="00CE6649">
          <w:rPr>
            <w:noProof/>
            <w:webHidden/>
          </w:rPr>
          <w:fldChar w:fldCharType="begin"/>
        </w:r>
        <w:r w:rsidR="00CE6649">
          <w:rPr>
            <w:noProof/>
            <w:webHidden/>
          </w:rPr>
          <w:instrText xml:space="preserve"> PAGEREF _Toc513542326 \h </w:instrText>
        </w:r>
        <w:r w:rsidR="00CE6649">
          <w:rPr>
            <w:noProof/>
            <w:webHidden/>
          </w:rPr>
        </w:r>
        <w:r w:rsidR="00CE6649">
          <w:rPr>
            <w:noProof/>
            <w:webHidden/>
          </w:rPr>
          <w:fldChar w:fldCharType="separate"/>
        </w:r>
        <w:r w:rsidR="00CE6649">
          <w:rPr>
            <w:rFonts w:hint="eastAsia"/>
            <w:noProof/>
            <w:webHidden/>
          </w:rPr>
          <w:t>95</w:t>
        </w:r>
        <w:r w:rsidR="00CE6649">
          <w:rPr>
            <w:noProof/>
            <w:webHidden/>
          </w:rPr>
          <w:fldChar w:fldCharType="end"/>
        </w:r>
      </w:hyperlink>
    </w:p>
    <w:p w14:paraId="7540A35A"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27" w:history="1">
        <w:r w:rsidR="00CE6649" w:rsidRPr="001D4D2B">
          <w:rPr>
            <w:rStyle w:val="a5"/>
            <w:noProof/>
          </w:rPr>
          <w:t>4.6 Message ordering</w:t>
        </w:r>
        <w:r w:rsidR="00CE6649">
          <w:rPr>
            <w:noProof/>
            <w:webHidden/>
          </w:rPr>
          <w:tab/>
        </w:r>
        <w:r w:rsidR="00CE6649">
          <w:rPr>
            <w:noProof/>
            <w:webHidden/>
          </w:rPr>
          <w:fldChar w:fldCharType="begin"/>
        </w:r>
        <w:r w:rsidR="00CE6649">
          <w:rPr>
            <w:noProof/>
            <w:webHidden/>
          </w:rPr>
          <w:instrText xml:space="preserve"> PAGEREF _Toc513542327 \h </w:instrText>
        </w:r>
        <w:r w:rsidR="00CE6649">
          <w:rPr>
            <w:noProof/>
            <w:webHidden/>
          </w:rPr>
        </w:r>
        <w:r w:rsidR="00CE6649">
          <w:rPr>
            <w:noProof/>
            <w:webHidden/>
          </w:rPr>
          <w:fldChar w:fldCharType="separate"/>
        </w:r>
        <w:r w:rsidR="00CE6649">
          <w:rPr>
            <w:rFonts w:hint="eastAsia"/>
            <w:noProof/>
            <w:webHidden/>
          </w:rPr>
          <w:t>95</w:t>
        </w:r>
        <w:r w:rsidR="00CE6649">
          <w:rPr>
            <w:noProof/>
            <w:webHidden/>
          </w:rPr>
          <w:fldChar w:fldCharType="end"/>
        </w:r>
      </w:hyperlink>
    </w:p>
    <w:p w14:paraId="4BC7AB48"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28" w:history="1">
        <w:r w:rsidR="00CE6649" w:rsidRPr="001D4D2B">
          <w:rPr>
            <w:rStyle w:val="a5"/>
            <w:noProof/>
          </w:rPr>
          <w:t>4.7 Topic Names and Topic Filters</w:t>
        </w:r>
        <w:r w:rsidR="00CE6649">
          <w:rPr>
            <w:noProof/>
            <w:webHidden/>
          </w:rPr>
          <w:tab/>
        </w:r>
        <w:r w:rsidR="00CE6649">
          <w:rPr>
            <w:noProof/>
            <w:webHidden/>
          </w:rPr>
          <w:fldChar w:fldCharType="begin"/>
        </w:r>
        <w:r w:rsidR="00CE6649">
          <w:rPr>
            <w:noProof/>
            <w:webHidden/>
          </w:rPr>
          <w:instrText xml:space="preserve"> PAGEREF _Toc513542328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4602BF19"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29" w:history="1">
        <w:r w:rsidR="00CE6649" w:rsidRPr="001D4D2B">
          <w:rPr>
            <w:rStyle w:val="a5"/>
            <w:noProof/>
          </w:rPr>
          <w:t>4.7.1 Topic wildcards</w:t>
        </w:r>
        <w:r w:rsidR="00CE6649">
          <w:rPr>
            <w:noProof/>
            <w:webHidden/>
          </w:rPr>
          <w:tab/>
        </w:r>
        <w:r w:rsidR="00CE6649">
          <w:rPr>
            <w:noProof/>
            <w:webHidden/>
          </w:rPr>
          <w:fldChar w:fldCharType="begin"/>
        </w:r>
        <w:r w:rsidR="00CE6649">
          <w:rPr>
            <w:noProof/>
            <w:webHidden/>
          </w:rPr>
          <w:instrText xml:space="preserve"> PAGEREF _Toc513542329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726A0908"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30" w:history="1">
        <w:r w:rsidR="00CE6649" w:rsidRPr="001D4D2B">
          <w:rPr>
            <w:rStyle w:val="a5"/>
            <w:noProof/>
          </w:rPr>
          <w:t>4.7.1.1 Topic level separator</w:t>
        </w:r>
        <w:r w:rsidR="00CE6649">
          <w:rPr>
            <w:noProof/>
            <w:webHidden/>
          </w:rPr>
          <w:tab/>
        </w:r>
        <w:r w:rsidR="00CE6649">
          <w:rPr>
            <w:noProof/>
            <w:webHidden/>
          </w:rPr>
          <w:fldChar w:fldCharType="begin"/>
        </w:r>
        <w:r w:rsidR="00CE6649">
          <w:rPr>
            <w:noProof/>
            <w:webHidden/>
          </w:rPr>
          <w:instrText xml:space="preserve"> PAGEREF _Toc513542330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68E967C6"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31" w:history="1">
        <w:r w:rsidR="00CE6649" w:rsidRPr="001D4D2B">
          <w:rPr>
            <w:rStyle w:val="a5"/>
            <w:noProof/>
          </w:rPr>
          <w:t>4.7.1.2 Multi-level wildcard</w:t>
        </w:r>
        <w:r w:rsidR="00CE6649">
          <w:rPr>
            <w:noProof/>
            <w:webHidden/>
          </w:rPr>
          <w:tab/>
        </w:r>
        <w:r w:rsidR="00CE6649">
          <w:rPr>
            <w:noProof/>
            <w:webHidden/>
          </w:rPr>
          <w:fldChar w:fldCharType="begin"/>
        </w:r>
        <w:r w:rsidR="00CE6649">
          <w:rPr>
            <w:noProof/>
            <w:webHidden/>
          </w:rPr>
          <w:instrText xml:space="preserve"> PAGEREF _Toc513542331 \h </w:instrText>
        </w:r>
        <w:r w:rsidR="00CE6649">
          <w:rPr>
            <w:noProof/>
            <w:webHidden/>
          </w:rPr>
        </w:r>
        <w:r w:rsidR="00CE6649">
          <w:rPr>
            <w:noProof/>
            <w:webHidden/>
          </w:rPr>
          <w:fldChar w:fldCharType="separate"/>
        </w:r>
        <w:r w:rsidR="00CE6649">
          <w:rPr>
            <w:rFonts w:hint="eastAsia"/>
            <w:noProof/>
            <w:webHidden/>
          </w:rPr>
          <w:t>96</w:t>
        </w:r>
        <w:r w:rsidR="00CE6649">
          <w:rPr>
            <w:noProof/>
            <w:webHidden/>
          </w:rPr>
          <w:fldChar w:fldCharType="end"/>
        </w:r>
      </w:hyperlink>
    </w:p>
    <w:p w14:paraId="5D3EF81C"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32" w:history="1">
        <w:r w:rsidR="00CE6649" w:rsidRPr="001D4D2B">
          <w:rPr>
            <w:rStyle w:val="a5"/>
            <w:noProof/>
          </w:rPr>
          <w:t>4.7.1.3 Single-level wildcard</w:t>
        </w:r>
        <w:r w:rsidR="00CE6649">
          <w:rPr>
            <w:noProof/>
            <w:webHidden/>
          </w:rPr>
          <w:tab/>
        </w:r>
        <w:r w:rsidR="00CE6649">
          <w:rPr>
            <w:noProof/>
            <w:webHidden/>
          </w:rPr>
          <w:fldChar w:fldCharType="begin"/>
        </w:r>
        <w:r w:rsidR="00CE6649">
          <w:rPr>
            <w:noProof/>
            <w:webHidden/>
          </w:rPr>
          <w:instrText xml:space="preserve"> PAGEREF _Toc513542332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53C13A90"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33" w:history="1">
        <w:r w:rsidR="00CE6649" w:rsidRPr="001D4D2B">
          <w:rPr>
            <w:rStyle w:val="a5"/>
            <w:noProof/>
          </w:rPr>
          <w:t>4.7.2 Topics beginning with $</w:t>
        </w:r>
        <w:r w:rsidR="00CE6649">
          <w:rPr>
            <w:noProof/>
            <w:webHidden/>
          </w:rPr>
          <w:tab/>
        </w:r>
        <w:r w:rsidR="00CE6649">
          <w:rPr>
            <w:noProof/>
            <w:webHidden/>
          </w:rPr>
          <w:fldChar w:fldCharType="begin"/>
        </w:r>
        <w:r w:rsidR="00CE6649">
          <w:rPr>
            <w:noProof/>
            <w:webHidden/>
          </w:rPr>
          <w:instrText xml:space="preserve"> PAGEREF _Toc513542333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36F091D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34" w:history="1">
        <w:r w:rsidR="00CE6649" w:rsidRPr="001D4D2B">
          <w:rPr>
            <w:rStyle w:val="a5"/>
            <w:noProof/>
          </w:rPr>
          <w:t>4.7.3 Topic semantic and usage</w:t>
        </w:r>
        <w:r w:rsidR="00CE6649">
          <w:rPr>
            <w:noProof/>
            <w:webHidden/>
          </w:rPr>
          <w:tab/>
        </w:r>
        <w:r w:rsidR="00CE6649">
          <w:rPr>
            <w:noProof/>
            <w:webHidden/>
          </w:rPr>
          <w:fldChar w:fldCharType="begin"/>
        </w:r>
        <w:r w:rsidR="00CE6649">
          <w:rPr>
            <w:noProof/>
            <w:webHidden/>
          </w:rPr>
          <w:instrText xml:space="preserve"> PAGEREF _Toc513542334 \h </w:instrText>
        </w:r>
        <w:r w:rsidR="00CE6649">
          <w:rPr>
            <w:noProof/>
            <w:webHidden/>
          </w:rPr>
        </w:r>
        <w:r w:rsidR="00CE6649">
          <w:rPr>
            <w:noProof/>
            <w:webHidden/>
          </w:rPr>
          <w:fldChar w:fldCharType="separate"/>
        </w:r>
        <w:r w:rsidR="00CE6649">
          <w:rPr>
            <w:rFonts w:hint="eastAsia"/>
            <w:noProof/>
            <w:webHidden/>
          </w:rPr>
          <w:t>97</w:t>
        </w:r>
        <w:r w:rsidR="00CE6649">
          <w:rPr>
            <w:noProof/>
            <w:webHidden/>
          </w:rPr>
          <w:fldChar w:fldCharType="end"/>
        </w:r>
      </w:hyperlink>
    </w:p>
    <w:p w14:paraId="46178B52"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35" w:history="1">
        <w:r w:rsidR="00CE6649" w:rsidRPr="001D4D2B">
          <w:rPr>
            <w:rStyle w:val="a5"/>
            <w:noProof/>
          </w:rPr>
          <w:t>4.8 Subscriptions</w:t>
        </w:r>
        <w:r w:rsidR="00CE6649">
          <w:rPr>
            <w:noProof/>
            <w:webHidden/>
          </w:rPr>
          <w:tab/>
        </w:r>
        <w:r w:rsidR="00CE6649">
          <w:rPr>
            <w:noProof/>
            <w:webHidden/>
          </w:rPr>
          <w:fldChar w:fldCharType="begin"/>
        </w:r>
        <w:r w:rsidR="00CE6649">
          <w:rPr>
            <w:noProof/>
            <w:webHidden/>
          </w:rPr>
          <w:instrText xml:space="preserve"> PAGEREF _Toc513542335 \h </w:instrText>
        </w:r>
        <w:r w:rsidR="00CE6649">
          <w:rPr>
            <w:noProof/>
            <w:webHidden/>
          </w:rPr>
        </w:r>
        <w:r w:rsidR="00CE6649">
          <w:rPr>
            <w:noProof/>
            <w:webHidden/>
          </w:rPr>
          <w:fldChar w:fldCharType="separate"/>
        </w:r>
        <w:r w:rsidR="00CE6649">
          <w:rPr>
            <w:rFonts w:hint="eastAsia"/>
            <w:noProof/>
            <w:webHidden/>
          </w:rPr>
          <w:t>98</w:t>
        </w:r>
        <w:r w:rsidR="00CE6649">
          <w:rPr>
            <w:noProof/>
            <w:webHidden/>
          </w:rPr>
          <w:fldChar w:fldCharType="end"/>
        </w:r>
      </w:hyperlink>
    </w:p>
    <w:p w14:paraId="104894B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36" w:history="1">
        <w:r w:rsidR="00CE6649" w:rsidRPr="001D4D2B">
          <w:rPr>
            <w:rStyle w:val="a5"/>
            <w:noProof/>
          </w:rPr>
          <w:t>4.8.1 Non</w:t>
        </w:r>
        <w:r w:rsidR="00CE6649" w:rsidRPr="001D4D2B">
          <w:rPr>
            <w:rStyle w:val="a5"/>
            <w:noProof/>
          </w:rPr>
          <w:noBreakHyphen/>
          <w:t>shared Subscriptions</w:t>
        </w:r>
        <w:r w:rsidR="00CE6649">
          <w:rPr>
            <w:noProof/>
            <w:webHidden/>
          </w:rPr>
          <w:tab/>
        </w:r>
        <w:r w:rsidR="00CE6649">
          <w:rPr>
            <w:noProof/>
            <w:webHidden/>
          </w:rPr>
          <w:fldChar w:fldCharType="begin"/>
        </w:r>
        <w:r w:rsidR="00CE6649">
          <w:rPr>
            <w:noProof/>
            <w:webHidden/>
          </w:rPr>
          <w:instrText xml:space="preserve"> PAGEREF _Toc513542336 \h </w:instrText>
        </w:r>
        <w:r w:rsidR="00CE6649">
          <w:rPr>
            <w:noProof/>
            <w:webHidden/>
          </w:rPr>
        </w:r>
        <w:r w:rsidR="00CE6649">
          <w:rPr>
            <w:noProof/>
            <w:webHidden/>
          </w:rPr>
          <w:fldChar w:fldCharType="separate"/>
        </w:r>
        <w:r w:rsidR="00CE6649">
          <w:rPr>
            <w:rFonts w:hint="eastAsia"/>
            <w:noProof/>
            <w:webHidden/>
          </w:rPr>
          <w:t>98</w:t>
        </w:r>
        <w:r w:rsidR="00CE6649">
          <w:rPr>
            <w:noProof/>
            <w:webHidden/>
          </w:rPr>
          <w:fldChar w:fldCharType="end"/>
        </w:r>
      </w:hyperlink>
    </w:p>
    <w:p w14:paraId="4B7D2437"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37" w:history="1">
        <w:r w:rsidR="00CE6649" w:rsidRPr="001D4D2B">
          <w:rPr>
            <w:rStyle w:val="a5"/>
            <w:noProof/>
          </w:rPr>
          <w:t>4.8.2 Shared Subscriptions</w:t>
        </w:r>
        <w:r w:rsidR="00CE6649">
          <w:rPr>
            <w:noProof/>
            <w:webHidden/>
          </w:rPr>
          <w:tab/>
        </w:r>
        <w:r w:rsidR="00CE6649">
          <w:rPr>
            <w:noProof/>
            <w:webHidden/>
          </w:rPr>
          <w:fldChar w:fldCharType="begin"/>
        </w:r>
        <w:r w:rsidR="00CE6649">
          <w:rPr>
            <w:noProof/>
            <w:webHidden/>
          </w:rPr>
          <w:instrText xml:space="preserve"> PAGEREF _Toc513542337 \h </w:instrText>
        </w:r>
        <w:r w:rsidR="00CE6649">
          <w:rPr>
            <w:noProof/>
            <w:webHidden/>
          </w:rPr>
        </w:r>
        <w:r w:rsidR="00CE6649">
          <w:rPr>
            <w:noProof/>
            <w:webHidden/>
          </w:rPr>
          <w:fldChar w:fldCharType="separate"/>
        </w:r>
        <w:r w:rsidR="00CE6649">
          <w:rPr>
            <w:rFonts w:hint="eastAsia"/>
            <w:noProof/>
            <w:webHidden/>
          </w:rPr>
          <w:t>99</w:t>
        </w:r>
        <w:r w:rsidR="00CE6649">
          <w:rPr>
            <w:noProof/>
            <w:webHidden/>
          </w:rPr>
          <w:fldChar w:fldCharType="end"/>
        </w:r>
      </w:hyperlink>
    </w:p>
    <w:p w14:paraId="1AE32AA0"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38" w:history="1">
        <w:r w:rsidR="00CE6649" w:rsidRPr="001D4D2B">
          <w:rPr>
            <w:rStyle w:val="a5"/>
            <w:noProof/>
          </w:rPr>
          <w:t>4.9 Flow Control</w:t>
        </w:r>
        <w:r w:rsidR="00CE6649">
          <w:rPr>
            <w:noProof/>
            <w:webHidden/>
          </w:rPr>
          <w:tab/>
        </w:r>
        <w:r w:rsidR="00CE6649">
          <w:rPr>
            <w:noProof/>
            <w:webHidden/>
          </w:rPr>
          <w:fldChar w:fldCharType="begin"/>
        </w:r>
        <w:r w:rsidR="00CE6649">
          <w:rPr>
            <w:noProof/>
            <w:webHidden/>
          </w:rPr>
          <w:instrText xml:space="preserve"> PAGEREF _Toc513542338 \h </w:instrText>
        </w:r>
        <w:r w:rsidR="00CE6649">
          <w:rPr>
            <w:noProof/>
            <w:webHidden/>
          </w:rPr>
        </w:r>
        <w:r w:rsidR="00CE6649">
          <w:rPr>
            <w:noProof/>
            <w:webHidden/>
          </w:rPr>
          <w:fldChar w:fldCharType="separate"/>
        </w:r>
        <w:r w:rsidR="00CE6649">
          <w:rPr>
            <w:rFonts w:hint="eastAsia"/>
            <w:noProof/>
            <w:webHidden/>
          </w:rPr>
          <w:t>101</w:t>
        </w:r>
        <w:r w:rsidR="00CE6649">
          <w:rPr>
            <w:noProof/>
            <w:webHidden/>
          </w:rPr>
          <w:fldChar w:fldCharType="end"/>
        </w:r>
      </w:hyperlink>
    </w:p>
    <w:p w14:paraId="17E6EB08"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39" w:history="1">
        <w:r w:rsidR="00CE6649" w:rsidRPr="001D4D2B">
          <w:rPr>
            <w:rStyle w:val="a5"/>
            <w:noProof/>
          </w:rPr>
          <w:t>4.10 Request / Response</w:t>
        </w:r>
        <w:r w:rsidR="00CE6649">
          <w:rPr>
            <w:noProof/>
            <w:webHidden/>
          </w:rPr>
          <w:tab/>
        </w:r>
        <w:r w:rsidR="00CE6649">
          <w:rPr>
            <w:noProof/>
            <w:webHidden/>
          </w:rPr>
          <w:fldChar w:fldCharType="begin"/>
        </w:r>
        <w:r w:rsidR="00CE6649">
          <w:rPr>
            <w:noProof/>
            <w:webHidden/>
          </w:rPr>
          <w:instrText xml:space="preserve"> PAGEREF _Toc513542339 \h </w:instrText>
        </w:r>
        <w:r w:rsidR="00CE6649">
          <w:rPr>
            <w:noProof/>
            <w:webHidden/>
          </w:rPr>
        </w:r>
        <w:r w:rsidR="00CE6649">
          <w:rPr>
            <w:noProof/>
            <w:webHidden/>
          </w:rPr>
          <w:fldChar w:fldCharType="separate"/>
        </w:r>
        <w:r w:rsidR="00CE6649">
          <w:rPr>
            <w:rFonts w:hint="eastAsia"/>
            <w:noProof/>
            <w:webHidden/>
          </w:rPr>
          <w:t>101</w:t>
        </w:r>
        <w:r w:rsidR="00CE6649">
          <w:rPr>
            <w:noProof/>
            <w:webHidden/>
          </w:rPr>
          <w:fldChar w:fldCharType="end"/>
        </w:r>
      </w:hyperlink>
    </w:p>
    <w:p w14:paraId="10D36082"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40" w:history="1">
        <w:r w:rsidR="00CE6649" w:rsidRPr="001D4D2B">
          <w:rPr>
            <w:rStyle w:val="a5"/>
            <w:noProof/>
          </w:rPr>
          <w:t>4.10.1 Basic Request Response (non-normative)</w:t>
        </w:r>
        <w:r w:rsidR="00CE6649">
          <w:rPr>
            <w:noProof/>
            <w:webHidden/>
          </w:rPr>
          <w:tab/>
        </w:r>
        <w:r w:rsidR="00CE6649">
          <w:rPr>
            <w:noProof/>
            <w:webHidden/>
          </w:rPr>
          <w:fldChar w:fldCharType="begin"/>
        </w:r>
        <w:r w:rsidR="00CE6649">
          <w:rPr>
            <w:noProof/>
            <w:webHidden/>
          </w:rPr>
          <w:instrText xml:space="preserve"> PAGEREF _Toc513542340 \h </w:instrText>
        </w:r>
        <w:r w:rsidR="00CE6649">
          <w:rPr>
            <w:noProof/>
            <w:webHidden/>
          </w:rPr>
        </w:r>
        <w:r w:rsidR="00CE6649">
          <w:rPr>
            <w:noProof/>
            <w:webHidden/>
          </w:rPr>
          <w:fldChar w:fldCharType="separate"/>
        </w:r>
        <w:r w:rsidR="00CE6649">
          <w:rPr>
            <w:rFonts w:hint="eastAsia"/>
            <w:noProof/>
            <w:webHidden/>
          </w:rPr>
          <w:t>102</w:t>
        </w:r>
        <w:r w:rsidR="00CE6649">
          <w:rPr>
            <w:noProof/>
            <w:webHidden/>
          </w:rPr>
          <w:fldChar w:fldCharType="end"/>
        </w:r>
      </w:hyperlink>
    </w:p>
    <w:p w14:paraId="182A2376"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41" w:history="1">
        <w:r w:rsidR="00CE6649" w:rsidRPr="001D4D2B">
          <w:rPr>
            <w:rStyle w:val="a5"/>
            <w:noProof/>
          </w:rPr>
          <w:t>4.10.2 Determining a Response Topic value (non-normative)</w:t>
        </w:r>
        <w:r w:rsidR="00CE6649">
          <w:rPr>
            <w:noProof/>
            <w:webHidden/>
          </w:rPr>
          <w:tab/>
        </w:r>
        <w:r w:rsidR="00CE6649">
          <w:rPr>
            <w:noProof/>
            <w:webHidden/>
          </w:rPr>
          <w:fldChar w:fldCharType="begin"/>
        </w:r>
        <w:r w:rsidR="00CE6649">
          <w:rPr>
            <w:noProof/>
            <w:webHidden/>
          </w:rPr>
          <w:instrText xml:space="preserve"> PAGEREF _Toc513542341 \h </w:instrText>
        </w:r>
        <w:r w:rsidR="00CE6649">
          <w:rPr>
            <w:noProof/>
            <w:webHidden/>
          </w:rPr>
        </w:r>
        <w:r w:rsidR="00CE6649">
          <w:rPr>
            <w:noProof/>
            <w:webHidden/>
          </w:rPr>
          <w:fldChar w:fldCharType="separate"/>
        </w:r>
        <w:r w:rsidR="00CE6649">
          <w:rPr>
            <w:rFonts w:hint="eastAsia"/>
            <w:noProof/>
            <w:webHidden/>
          </w:rPr>
          <w:t>103</w:t>
        </w:r>
        <w:r w:rsidR="00CE6649">
          <w:rPr>
            <w:noProof/>
            <w:webHidden/>
          </w:rPr>
          <w:fldChar w:fldCharType="end"/>
        </w:r>
      </w:hyperlink>
    </w:p>
    <w:p w14:paraId="239F1D3E"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42" w:history="1">
        <w:r w:rsidR="00CE6649" w:rsidRPr="001D4D2B">
          <w:rPr>
            <w:rStyle w:val="a5"/>
            <w:noProof/>
          </w:rPr>
          <w:t>4.11 Server redirection</w:t>
        </w:r>
        <w:r w:rsidR="00CE6649">
          <w:rPr>
            <w:noProof/>
            <w:webHidden/>
          </w:rPr>
          <w:tab/>
        </w:r>
        <w:r w:rsidR="00CE6649">
          <w:rPr>
            <w:noProof/>
            <w:webHidden/>
          </w:rPr>
          <w:fldChar w:fldCharType="begin"/>
        </w:r>
        <w:r w:rsidR="00CE6649">
          <w:rPr>
            <w:noProof/>
            <w:webHidden/>
          </w:rPr>
          <w:instrText xml:space="preserve"> PAGEREF _Toc513542342 \h </w:instrText>
        </w:r>
        <w:r w:rsidR="00CE6649">
          <w:rPr>
            <w:noProof/>
            <w:webHidden/>
          </w:rPr>
        </w:r>
        <w:r w:rsidR="00CE6649">
          <w:rPr>
            <w:noProof/>
            <w:webHidden/>
          </w:rPr>
          <w:fldChar w:fldCharType="separate"/>
        </w:r>
        <w:r w:rsidR="00CE6649">
          <w:rPr>
            <w:rFonts w:hint="eastAsia"/>
            <w:noProof/>
            <w:webHidden/>
          </w:rPr>
          <w:t>103</w:t>
        </w:r>
        <w:r w:rsidR="00CE6649">
          <w:rPr>
            <w:noProof/>
            <w:webHidden/>
          </w:rPr>
          <w:fldChar w:fldCharType="end"/>
        </w:r>
      </w:hyperlink>
    </w:p>
    <w:p w14:paraId="2A318FEB"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43" w:history="1">
        <w:r w:rsidR="00CE6649" w:rsidRPr="001D4D2B">
          <w:rPr>
            <w:rStyle w:val="a5"/>
            <w:noProof/>
          </w:rPr>
          <w:t>4.12 Enhanced authentication</w:t>
        </w:r>
        <w:r w:rsidR="00CE6649">
          <w:rPr>
            <w:noProof/>
            <w:webHidden/>
          </w:rPr>
          <w:tab/>
        </w:r>
        <w:r w:rsidR="00CE6649">
          <w:rPr>
            <w:noProof/>
            <w:webHidden/>
          </w:rPr>
          <w:fldChar w:fldCharType="begin"/>
        </w:r>
        <w:r w:rsidR="00CE6649">
          <w:rPr>
            <w:noProof/>
            <w:webHidden/>
          </w:rPr>
          <w:instrText xml:space="preserve"> PAGEREF _Toc513542343 \h </w:instrText>
        </w:r>
        <w:r w:rsidR="00CE6649">
          <w:rPr>
            <w:noProof/>
            <w:webHidden/>
          </w:rPr>
        </w:r>
        <w:r w:rsidR="00CE6649">
          <w:rPr>
            <w:noProof/>
            <w:webHidden/>
          </w:rPr>
          <w:fldChar w:fldCharType="separate"/>
        </w:r>
        <w:r w:rsidR="00CE6649">
          <w:rPr>
            <w:rFonts w:hint="eastAsia"/>
            <w:noProof/>
            <w:webHidden/>
          </w:rPr>
          <w:t>104</w:t>
        </w:r>
        <w:r w:rsidR="00CE6649">
          <w:rPr>
            <w:noProof/>
            <w:webHidden/>
          </w:rPr>
          <w:fldChar w:fldCharType="end"/>
        </w:r>
      </w:hyperlink>
    </w:p>
    <w:p w14:paraId="4A6AED4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44" w:history="1">
        <w:r w:rsidR="00CE6649" w:rsidRPr="001D4D2B">
          <w:rPr>
            <w:rStyle w:val="a5"/>
            <w:noProof/>
          </w:rPr>
          <w:t>4.12.1 Re-authentication</w:t>
        </w:r>
        <w:r w:rsidR="00CE6649">
          <w:rPr>
            <w:noProof/>
            <w:webHidden/>
          </w:rPr>
          <w:tab/>
        </w:r>
        <w:r w:rsidR="00CE6649">
          <w:rPr>
            <w:noProof/>
            <w:webHidden/>
          </w:rPr>
          <w:fldChar w:fldCharType="begin"/>
        </w:r>
        <w:r w:rsidR="00CE6649">
          <w:rPr>
            <w:noProof/>
            <w:webHidden/>
          </w:rPr>
          <w:instrText xml:space="preserve"> PAGEREF _Toc513542344 \h </w:instrText>
        </w:r>
        <w:r w:rsidR="00CE6649">
          <w:rPr>
            <w:noProof/>
            <w:webHidden/>
          </w:rPr>
        </w:r>
        <w:r w:rsidR="00CE6649">
          <w:rPr>
            <w:noProof/>
            <w:webHidden/>
          </w:rPr>
          <w:fldChar w:fldCharType="separate"/>
        </w:r>
        <w:r w:rsidR="00CE6649">
          <w:rPr>
            <w:rFonts w:hint="eastAsia"/>
            <w:noProof/>
            <w:webHidden/>
          </w:rPr>
          <w:t>105</w:t>
        </w:r>
        <w:r w:rsidR="00CE6649">
          <w:rPr>
            <w:noProof/>
            <w:webHidden/>
          </w:rPr>
          <w:fldChar w:fldCharType="end"/>
        </w:r>
      </w:hyperlink>
    </w:p>
    <w:p w14:paraId="031DC4DE"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45" w:history="1">
        <w:r w:rsidR="00CE6649" w:rsidRPr="001D4D2B">
          <w:rPr>
            <w:rStyle w:val="a5"/>
            <w:rFonts w:eastAsia="Arial"/>
            <w:noProof/>
          </w:rPr>
          <w:t>4.13</w:t>
        </w:r>
        <w:r w:rsidR="00CE6649" w:rsidRPr="001D4D2B">
          <w:rPr>
            <w:rStyle w:val="a5"/>
            <w:noProof/>
          </w:rPr>
          <w:t xml:space="preserve"> Handling errors</w:t>
        </w:r>
        <w:r w:rsidR="00CE6649">
          <w:rPr>
            <w:noProof/>
            <w:webHidden/>
          </w:rPr>
          <w:tab/>
        </w:r>
        <w:r w:rsidR="00CE6649">
          <w:rPr>
            <w:noProof/>
            <w:webHidden/>
          </w:rPr>
          <w:fldChar w:fldCharType="begin"/>
        </w:r>
        <w:r w:rsidR="00CE6649">
          <w:rPr>
            <w:noProof/>
            <w:webHidden/>
          </w:rPr>
          <w:instrText xml:space="preserve"> PAGEREF _Toc513542345 \h </w:instrText>
        </w:r>
        <w:r w:rsidR="00CE6649">
          <w:rPr>
            <w:noProof/>
            <w:webHidden/>
          </w:rPr>
        </w:r>
        <w:r w:rsidR="00CE6649">
          <w:rPr>
            <w:noProof/>
            <w:webHidden/>
          </w:rPr>
          <w:fldChar w:fldCharType="separate"/>
        </w:r>
        <w:r w:rsidR="00CE6649">
          <w:rPr>
            <w:rFonts w:hint="eastAsia"/>
            <w:noProof/>
            <w:webHidden/>
          </w:rPr>
          <w:t>106</w:t>
        </w:r>
        <w:r w:rsidR="00CE6649">
          <w:rPr>
            <w:noProof/>
            <w:webHidden/>
          </w:rPr>
          <w:fldChar w:fldCharType="end"/>
        </w:r>
      </w:hyperlink>
    </w:p>
    <w:p w14:paraId="281626BB"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46" w:history="1">
        <w:r w:rsidR="00CE6649" w:rsidRPr="001D4D2B">
          <w:rPr>
            <w:rStyle w:val="a5"/>
            <w:noProof/>
          </w:rPr>
          <w:t>4.13.1 Malformed Packet and Protocol Errors</w:t>
        </w:r>
        <w:r w:rsidR="00CE6649">
          <w:rPr>
            <w:noProof/>
            <w:webHidden/>
          </w:rPr>
          <w:tab/>
        </w:r>
        <w:r w:rsidR="00CE6649">
          <w:rPr>
            <w:noProof/>
            <w:webHidden/>
          </w:rPr>
          <w:fldChar w:fldCharType="begin"/>
        </w:r>
        <w:r w:rsidR="00CE6649">
          <w:rPr>
            <w:noProof/>
            <w:webHidden/>
          </w:rPr>
          <w:instrText xml:space="preserve"> PAGEREF _Toc513542346 \h </w:instrText>
        </w:r>
        <w:r w:rsidR="00CE6649">
          <w:rPr>
            <w:noProof/>
            <w:webHidden/>
          </w:rPr>
        </w:r>
        <w:r w:rsidR="00CE6649">
          <w:rPr>
            <w:noProof/>
            <w:webHidden/>
          </w:rPr>
          <w:fldChar w:fldCharType="separate"/>
        </w:r>
        <w:r w:rsidR="00CE6649">
          <w:rPr>
            <w:rFonts w:hint="eastAsia"/>
            <w:noProof/>
            <w:webHidden/>
          </w:rPr>
          <w:t>106</w:t>
        </w:r>
        <w:r w:rsidR="00CE6649">
          <w:rPr>
            <w:noProof/>
            <w:webHidden/>
          </w:rPr>
          <w:fldChar w:fldCharType="end"/>
        </w:r>
      </w:hyperlink>
    </w:p>
    <w:p w14:paraId="74D8A29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47" w:history="1">
        <w:r w:rsidR="00CE6649" w:rsidRPr="001D4D2B">
          <w:rPr>
            <w:rStyle w:val="a5"/>
            <w:noProof/>
          </w:rPr>
          <w:t>4.13.2 Other errors</w:t>
        </w:r>
        <w:r w:rsidR="00CE6649">
          <w:rPr>
            <w:noProof/>
            <w:webHidden/>
          </w:rPr>
          <w:tab/>
        </w:r>
        <w:r w:rsidR="00CE6649">
          <w:rPr>
            <w:noProof/>
            <w:webHidden/>
          </w:rPr>
          <w:fldChar w:fldCharType="begin"/>
        </w:r>
        <w:r w:rsidR="00CE6649">
          <w:rPr>
            <w:noProof/>
            <w:webHidden/>
          </w:rPr>
          <w:instrText xml:space="preserve"> PAGEREF _Toc513542347 \h </w:instrText>
        </w:r>
        <w:r w:rsidR="00CE6649">
          <w:rPr>
            <w:noProof/>
            <w:webHidden/>
          </w:rPr>
        </w:r>
        <w:r w:rsidR="00CE6649">
          <w:rPr>
            <w:noProof/>
            <w:webHidden/>
          </w:rPr>
          <w:fldChar w:fldCharType="separate"/>
        </w:r>
        <w:r w:rsidR="00CE6649">
          <w:rPr>
            <w:rFonts w:hint="eastAsia"/>
            <w:noProof/>
            <w:webHidden/>
          </w:rPr>
          <w:t>107</w:t>
        </w:r>
        <w:r w:rsidR="00CE6649">
          <w:rPr>
            <w:noProof/>
            <w:webHidden/>
          </w:rPr>
          <w:fldChar w:fldCharType="end"/>
        </w:r>
      </w:hyperlink>
    </w:p>
    <w:p w14:paraId="35E320E0" w14:textId="77777777" w:rsidR="00CE6649" w:rsidRDefault="008F2AD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48" w:history="1">
        <w:r w:rsidR="00CE6649" w:rsidRPr="001D4D2B">
          <w:rPr>
            <w:rStyle w:val="a5"/>
            <w:noProof/>
          </w:rPr>
          <w:t>5</w:t>
        </w:r>
        <w:r w:rsidR="00CE6649">
          <w:rPr>
            <w:rFonts w:asciiTheme="minorHAnsi" w:eastAsiaTheme="minorEastAsia" w:hAnsiTheme="minorHAnsi" w:cstheme="minorBidi"/>
            <w:noProof/>
            <w:kern w:val="2"/>
            <w:sz w:val="21"/>
            <w:szCs w:val="22"/>
            <w:lang w:eastAsia="zh-CN"/>
          </w:rPr>
          <w:tab/>
        </w:r>
        <w:r w:rsidR="00CE6649" w:rsidRPr="001D4D2B">
          <w:rPr>
            <w:rStyle w:val="a5"/>
            <w:noProof/>
          </w:rPr>
          <w:t>Security (non-normative)</w:t>
        </w:r>
        <w:r w:rsidR="00CE6649">
          <w:rPr>
            <w:noProof/>
            <w:webHidden/>
          </w:rPr>
          <w:tab/>
        </w:r>
        <w:r w:rsidR="00CE6649">
          <w:rPr>
            <w:noProof/>
            <w:webHidden/>
          </w:rPr>
          <w:fldChar w:fldCharType="begin"/>
        </w:r>
        <w:r w:rsidR="00CE6649">
          <w:rPr>
            <w:noProof/>
            <w:webHidden/>
          </w:rPr>
          <w:instrText xml:space="preserve"> PAGEREF _Toc513542348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657101EC"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49" w:history="1">
        <w:r w:rsidR="00CE6649" w:rsidRPr="001D4D2B">
          <w:rPr>
            <w:rStyle w:val="a5"/>
            <w:noProof/>
          </w:rPr>
          <w:t>5.1 Introduction</w:t>
        </w:r>
        <w:r w:rsidR="00CE6649">
          <w:rPr>
            <w:noProof/>
            <w:webHidden/>
          </w:rPr>
          <w:tab/>
        </w:r>
        <w:r w:rsidR="00CE6649">
          <w:rPr>
            <w:noProof/>
            <w:webHidden/>
          </w:rPr>
          <w:fldChar w:fldCharType="begin"/>
        </w:r>
        <w:r w:rsidR="00CE6649">
          <w:rPr>
            <w:noProof/>
            <w:webHidden/>
          </w:rPr>
          <w:instrText xml:space="preserve"> PAGEREF _Toc513542349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3B639EB0"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50" w:history="1">
        <w:r w:rsidR="00CE6649" w:rsidRPr="001D4D2B">
          <w:rPr>
            <w:rStyle w:val="a5"/>
            <w:noProof/>
          </w:rPr>
          <w:t>5.2 MQTT solutions: security and certification</w:t>
        </w:r>
        <w:r w:rsidR="00CE6649">
          <w:rPr>
            <w:noProof/>
            <w:webHidden/>
          </w:rPr>
          <w:tab/>
        </w:r>
        <w:r w:rsidR="00CE6649">
          <w:rPr>
            <w:noProof/>
            <w:webHidden/>
          </w:rPr>
          <w:fldChar w:fldCharType="begin"/>
        </w:r>
        <w:r w:rsidR="00CE6649">
          <w:rPr>
            <w:noProof/>
            <w:webHidden/>
          </w:rPr>
          <w:instrText xml:space="preserve"> PAGEREF _Toc513542350 \h </w:instrText>
        </w:r>
        <w:r w:rsidR="00CE6649">
          <w:rPr>
            <w:noProof/>
            <w:webHidden/>
          </w:rPr>
        </w:r>
        <w:r w:rsidR="00CE6649">
          <w:rPr>
            <w:noProof/>
            <w:webHidden/>
          </w:rPr>
          <w:fldChar w:fldCharType="separate"/>
        </w:r>
        <w:r w:rsidR="00CE6649">
          <w:rPr>
            <w:rFonts w:hint="eastAsia"/>
            <w:noProof/>
            <w:webHidden/>
          </w:rPr>
          <w:t>108</w:t>
        </w:r>
        <w:r w:rsidR="00CE6649">
          <w:rPr>
            <w:noProof/>
            <w:webHidden/>
          </w:rPr>
          <w:fldChar w:fldCharType="end"/>
        </w:r>
      </w:hyperlink>
    </w:p>
    <w:p w14:paraId="77CBAB9D"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51" w:history="1">
        <w:r w:rsidR="00CE6649" w:rsidRPr="001D4D2B">
          <w:rPr>
            <w:rStyle w:val="a5"/>
            <w:rFonts w:eastAsia="Arial"/>
            <w:noProof/>
          </w:rPr>
          <w:t>5.3</w:t>
        </w:r>
        <w:r w:rsidR="00CE6649" w:rsidRPr="001D4D2B">
          <w:rPr>
            <w:rStyle w:val="a5"/>
            <w:noProof/>
          </w:rPr>
          <w:t xml:space="preserve"> Lightweight crytography and constrained devices</w:t>
        </w:r>
        <w:r w:rsidR="00CE6649">
          <w:rPr>
            <w:noProof/>
            <w:webHidden/>
          </w:rPr>
          <w:tab/>
        </w:r>
        <w:r w:rsidR="00CE6649">
          <w:rPr>
            <w:noProof/>
            <w:webHidden/>
          </w:rPr>
          <w:fldChar w:fldCharType="begin"/>
        </w:r>
        <w:r w:rsidR="00CE6649">
          <w:rPr>
            <w:noProof/>
            <w:webHidden/>
          </w:rPr>
          <w:instrText xml:space="preserve"> PAGEREF _Toc513542351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5B839288"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52" w:history="1">
        <w:r w:rsidR="00CE6649" w:rsidRPr="001D4D2B">
          <w:rPr>
            <w:rStyle w:val="a5"/>
            <w:noProof/>
          </w:rPr>
          <w:t>5.4 Implementation notes</w:t>
        </w:r>
        <w:r w:rsidR="00CE6649">
          <w:rPr>
            <w:noProof/>
            <w:webHidden/>
          </w:rPr>
          <w:tab/>
        </w:r>
        <w:r w:rsidR="00CE6649">
          <w:rPr>
            <w:noProof/>
            <w:webHidden/>
          </w:rPr>
          <w:fldChar w:fldCharType="begin"/>
        </w:r>
        <w:r w:rsidR="00CE6649">
          <w:rPr>
            <w:noProof/>
            <w:webHidden/>
          </w:rPr>
          <w:instrText xml:space="preserve"> PAGEREF _Toc513542352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619945D8"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53" w:history="1">
        <w:r w:rsidR="00CE6649" w:rsidRPr="001D4D2B">
          <w:rPr>
            <w:rStyle w:val="a5"/>
            <w:noProof/>
          </w:rPr>
          <w:t>5.4.1 Authentication of Clients by the Server</w:t>
        </w:r>
        <w:r w:rsidR="00CE6649">
          <w:rPr>
            <w:noProof/>
            <w:webHidden/>
          </w:rPr>
          <w:tab/>
        </w:r>
        <w:r w:rsidR="00CE6649">
          <w:rPr>
            <w:noProof/>
            <w:webHidden/>
          </w:rPr>
          <w:fldChar w:fldCharType="begin"/>
        </w:r>
        <w:r w:rsidR="00CE6649">
          <w:rPr>
            <w:noProof/>
            <w:webHidden/>
          </w:rPr>
          <w:instrText xml:space="preserve"> PAGEREF _Toc513542353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5019528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54" w:history="1">
        <w:r w:rsidR="00CE6649" w:rsidRPr="001D4D2B">
          <w:rPr>
            <w:rStyle w:val="a5"/>
            <w:noProof/>
          </w:rPr>
          <w:t>5.4.2 Authorization of Clients by the Server</w:t>
        </w:r>
        <w:r w:rsidR="00CE6649">
          <w:rPr>
            <w:noProof/>
            <w:webHidden/>
          </w:rPr>
          <w:tab/>
        </w:r>
        <w:r w:rsidR="00CE6649">
          <w:rPr>
            <w:noProof/>
            <w:webHidden/>
          </w:rPr>
          <w:fldChar w:fldCharType="begin"/>
        </w:r>
        <w:r w:rsidR="00CE6649">
          <w:rPr>
            <w:noProof/>
            <w:webHidden/>
          </w:rPr>
          <w:instrText xml:space="preserve"> PAGEREF _Toc513542354 \h </w:instrText>
        </w:r>
        <w:r w:rsidR="00CE6649">
          <w:rPr>
            <w:noProof/>
            <w:webHidden/>
          </w:rPr>
        </w:r>
        <w:r w:rsidR="00CE6649">
          <w:rPr>
            <w:noProof/>
            <w:webHidden/>
          </w:rPr>
          <w:fldChar w:fldCharType="separate"/>
        </w:r>
        <w:r w:rsidR="00CE6649">
          <w:rPr>
            <w:rFonts w:hint="eastAsia"/>
            <w:noProof/>
            <w:webHidden/>
          </w:rPr>
          <w:t>109</w:t>
        </w:r>
        <w:r w:rsidR="00CE6649">
          <w:rPr>
            <w:noProof/>
            <w:webHidden/>
          </w:rPr>
          <w:fldChar w:fldCharType="end"/>
        </w:r>
      </w:hyperlink>
    </w:p>
    <w:p w14:paraId="767FBD7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55" w:history="1">
        <w:r w:rsidR="00CE6649" w:rsidRPr="001D4D2B">
          <w:rPr>
            <w:rStyle w:val="a5"/>
            <w:noProof/>
          </w:rPr>
          <w:t>5.4.3 Authentication of the Server by the Client</w:t>
        </w:r>
        <w:r w:rsidR="00CE6649">
          <w:rPr>
            <w:noProof/>
            <w:webHidden/>
          </w:rPr>
          <w:tab/>
        </w:r>
        <w:r w:rsidR="00CE6649">
          <w:rPr>
            <w:noProof/>
            <w:webHidden/>
          </w:rPr>
          <w:fldChar w:fldCharType="begin"/>
        </w:r>
        <w:r w:rsidR="00CE6649">
          <w:rPr>
            <w:noProof/>
            <w:webHidden/>
          </w:rPr>
          <w:instrText xml:space="preserve"> PAGEREF _Toc513542355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1D944F7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56" w:history="1">
        <w:r w:rsidR="00CE6649" w:rsidRPr="001D4D2B">
          <w:rPr>
            <w:rStyle w:val="a5"/>
            <w:noProof/>
          </w:rPr>
          <w:t>5.4.4 Integrity of Application Messages and MQTT Control Packets</w:t>
        </w:r>
        <w:r w:rsidR="00CE6649">
          <w:rPr>
            <w:noProof/>
            <w:webHidden/>
          </w:rPr>
          <w:tab/>
        </w:r>
        <w:r w:rsidR="00CE6649">
          <w:rPr>
            <w:noProof/>
            <w:webHidden/>
          </w:rPr>
          <w:fldChar w:fldCharType="begin"/>
        </w:r>
        <w:r w:rsidR="00CE6649">
          <w:rPr>
            <w:noProof/>
            <w:webHidden/>
          </w:rPr>
          <w:instrText xml:space="preserve"> PAGEREF _Toc513542356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5DB8EB1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57" w:history="1">
        <w:r w:rsidR="00CE6649" w:rsidRPr="001D4D2B">
          <w:rPr>
            <w:rStyle w:val="a5"/>
            <w:noProof/>
          </w:rPr>
          <w:t>5.4.5 Privacy of Application Messages and MQTT Control Packets</w:t>
        </w:r>
        <w:r w:rsidR="00CE6649">
          <w:rPr>
            <w:noProof/>
            <w:webHidden/>
          </w:rPr>
          <w:tab/>
        </w:r>
        <w:r w:rsidR="00CE6649">
          <w:rPr>
            <w:noProof/>
            <w:webHidden/>
          </w:rPr>
          <w:fldChar w:fldCharType="begin"/>
        </w:r>
        <w:r w:rsidR="00CE6649">
          <w:rPr>
            <w:noProof/>
            <w:webHidden/>
          </w:rPr>
          <w:instrText xml:space="preserve"> PAGEREF _Toc513542357 \h </w:instrText>
        </w:r>
        <w:r w:rsidR="00CE6649">
          <w:rPr>
            <w:noProof/>
            <w:webHidden/>
          </w:rPr>
        </w:r>
        <w:r w:rsidR="00CE6649">
          <w:rPr>
            <w:noProof/>
            <w:webHidden/>
          </w:rPr>
          <w:fldChar w:fldCharType="separate"/>
        </w:r>
        <w:r w:rsidR="00CE6649">
          <w:rPr>
            <w:rFonts w:hint="eastAsia"/>
            <w:noProof/>
            <w:webHidden/>
          </w:rPr>
          <w:t>110</w:t>
        </w:r>
        <w:r w:rsidR="00CE6649">
          <w:rPr>
            <w:noProof/>
            <w:webHidden/>
          </w:rPr>
          <w:fldChar w:fldCharType="end"/>
        </w:r>
      </w:hyperlink>
    </w:p>
    <w:p w14:paraId="1A1F6B95"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58" w:history="1">
        <w:r w:rsidR="00CE6649" w:rsidRPr="001D4D2B">
          <w:rPr>
            <w:rStyle w:val="a5"/>
            <w:noProof/>
          </w:rPr>
          <w:t>5.4.6 Non-repudiation of message transmission</w:t>
        </w:r>
        <w:r w:rsidR="00CE6649">
          <w:rPr>
            <w:noProof/>
            <w:webHidden/>
          </w:rPr>
          <w:tab/>
        </w:r>
        <w:r w:rsidR="00CE6649">
          <w:rPr>
            <w:noProof/>
            <w:webHidden/>
          </w:rPr>
          <w:fldChar w:fldCharType="begin"/>
        </w:r>
        <w:r w:rsidR="00CE6649">
          <w:rPr>
            <w:noProof/>
            <w:webHidden/>
          </w:rPr>
          <w:instrText xml:space="preserve"> PAGEREF _Toc513542358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426EFCA2"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59" w:history="1">
        <w:r w:rsidR="00CE6649" w:rsidRPr="001D4D2B">
          <w:rPr>
            <w:rStyle w:val="a5"/>
            <w:noProof/>
          </w:rPr>
          <w:t>5.4.7 Detecting compromise of Clients and Servers</w:t>
        </w:r>
        <w:r w:rsidR="00CE6649">
          <w:rPr>
            <w:noProof/>
            <w:webHidden/>
          </w:rPr>
          <w:tab/>
        </w:r>
        <w:r w:rsidR="00CE6649">
          <w:rPr>
            <w:noProof/>
            <w:webHidden/>
          </w:rPr>
          <w:fldChar w:fldCharType="begin"/>
        </w:r>
        <w:r w:rsidR="00CE6649">
          <w:rPr>
            <w:noProof/>
            <w:webHidden/>
          </w:rPr>
          <w:instrText xml:space="preserve"> PAGEREF _Toc513542359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36DEB3F6"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60" w:history="1">
        <w:r w:rsidR="00CE6649" w:rsidRPr="001D4D2B">
          <w:rPr>
            <w:rStyle w:val="a5"/>
            <w:noProof/>
          </w:rPr>
          <w:t>5.4.8 Detecting abnormal behaviors</w:t>
        </w:r>
        <w:r w:rsidR="00CE6649">
          <w:rPr>
            <w:noProof/>
            <w:webHidden/>
          </w:rPr>
          <w:tab/>
        </w:r>
        <w:r w:rsidR="00CE6649">
          <w:rPr>
            <w:noProof/>
            <w:webHidden/>
          </w:rPr>
          <w:fldChar w:fldCharType="begin"/>
        </w:r>
        <w:r w:rsidR="00CE6649">
          <w:rPr>
            <w:noProof/>
            <w:webHidden/>
          </w:rPr>
          <w:instrText xml:space="preserve"> PAGEREF _Toc513542360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18AAA76E"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61" w:history="1">
        <w:r w:rsidR="00CE6649" w:rsidRPr="001D4D2B">
          <w:rPr>
            <w:rStyle w:val="a5"/>
            <w:noProof/>
          </w:rPr>
          <w:t>5.4.9 Other security considerations</w:t>
        </w:r>
        <w:r w:rsidR="00CE6649">
          <w:rPr>
            <w:noProof/>
            <w:webHidden/>
          </w:rPr>
          <w:tab/>
        </w:r>
        <w:r w:rsidR="00CE6649">
          <w:rPr>
            <w:noProof/>
            <w:webHidden/>
          </w:rPr>
          <w:fldChar w:fldCharType="begin"/>
        </w:r>
        <w:r w:rsidR="00CE6649">
          <w:rPr>
            <w:noProof/>
            <w:webHidden/>
          </w:rPr>
          <w:instrText xml:space="preserve"> PAGEREF _Toc513542361 \h </w:instrText>
        </w:r>
        <w:r w:rsidR="00CE6649">
          <w:rPr>
            <w:noProof/>
            <w:webHidden/>
          </w:rPr>
        </w:r>
        <w:r w:rsidR="00CE6649">
          <w:rPr>
            <w:noProof/>
            <w:webHidden/>
          </w:rPr>
          <w:fldChar w:fldCharType="separate"/>
        </w:r>
        <w:r w:rsidR="00CE6649">
          <w:rPr>
            <w:rFonts w:hint="eastAsia"/>
            <w:noProof/>
            <w:webHidden/>
          </w:rPr>
          <w:t>111</w:t>
        </w:r>
        <w:r w:rsidR="00CE6649">
          <w:rPr>
            <w:noProof/>
            <w:webHidden/>
          </w:rPr>
          <w:fldChar w:fldCharType="end"/>
        </w:r>
      </w:hyperlink>
    </w:p>
    <w:p w14:paraId="65E5F03D"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62" w:history="1">
        <w:r w:rsidR="00CE6649" w:rsidRPr="001D4D2B">
          <w:rPr>
            <w:rStyle w:val="a5"/>
            <w:noProof/>
          </w:rPr>
          <w:t>5.4.10 Use of SOCKS</w:t>
        </w:r>
        <w:r w:rsidR="00CE6649">
          <w:rPr>
            <w:noProof/>
            <w:webHidden/>
          </w:rPr>
          <w:tab/>
        </w:r>
        <w:r w:rsidR="00CE6649">
          <w:rPr>
            <w:noProof/>
            <w:webHidden/>
          </w:rPr>
          <w:fldChar w:fldCharType="begin"/>
        </w:r>
        <w:r w:rsidR="00CE6649">
          <w:rPr>
            <w:noProof/>
            <w:webHidden/>
          </w:rPr>
          <w:instrText xml:space="preserve"> PAGEREF _Toc513542362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413E46BA"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63" w:history="1">
        <w:r w:rsidR="00CE6649" w:rsidRPr="001D4D2B">
          <w:rPr>
            <w:rStyle w:val="a5"/>
            <w:noProof/>
          </w:rPr>
          <w:t>5.4.11 Security profiles</w:t>
        </w:r>
        <w:r w:rsidR="00CE6649">
          <w:rPr>
            <w:noProof/>
            <w:webHidden/>
          </w:rPr>
          <w:tab/>
        </w:r>
        <w:r w:rsidR="00CE6649">
          <w:rPr>
            <w:noProof/>
            <w:webHidden/>
          </w:rPr>
          <w:fldChar w:fldCharType="begin"/>
        </w:r>
        <w:r w:rsidR="00CE6649">
          <w:rPr>
            <w:noProof/>
            <w:webHidden/>
          </w:rPr>
          <w:instrText xml:space="preserve"> PAGEREF _Toc513542363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0D2C1CFF"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64" w:history="1">
        <w:r w:rsidR="00CE6649" w:rsidRPr="001D4D2B">
          <w:rPr>
            <w:rStyle w:val="a5"/>
            <w:noProof/>
          </w:rPr>
          <w:t>5.4.11.1 Clear communication profile</w:t>
        </w:r>
        <w:r w:rsidR="00CE6649">
          <w:rPr>
            <w:noProof/>
            <w:webHidden/>
          </w:rPr>
          <w:tab/>
        </w:r>
        <w:r w:rsidR="00CE6649">
          <w:rPr>
            <w:noProof/>
            <w:webHidden/>
          </w:rPr>
          <w:fldChar w:fldCharType="begin"/>
        </w:r>
        <w:r w:rsidR="00CE6649">
          <w:rPr>
            <w:noProof/>
            <w:webHidden/>
          </w:rPr>
          <w:instrText xml:space="preserve"> PAGEREF _Toc513542364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70612ACA"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65" w:history="1">
        <w:r w:rsidR="00CE6649" w:rsidRPr="001D4D2B">
          <w:rPr>
            <w:rStyle w:val="a5"/>
            <w:noProof/>
          </w:rPr>
          <w:t>5.4.11.2 Secured network communication profile</w:t>
        </w:r>
        <w:r w:rsidR="00CE6649">
          <w:rPr>
            <w:noProof/>
            <w:webHidden/>
          </w:rPr>
          <w:tab/>
        </w:r>
        <w:r w:rsidR="00CE6649">
          <w:rPr>
            <w:noProof/>
            <w:webHidden/>
          </w:rPr>
          <w:fldChar w:fldCharType="begin"/>
        </w:r>
        <w:r w:rsidR="00CE6649">
          <w:rPr>
            <w:noProof/>
            <w:webHidden/>
          </w:rPr>
          <w:instrText xml:space="preserve"> PAGEREF _Toc513542365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5AB38483"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66" w:history="1">
        <w:r w:rsidR="00CE6649" w:rsidRPr="001D4D2B">
          <w:rPr>
            <w:rStyle w:val="a5"/>
            <w:noProof/>
          </w:rPr>
          <w:t>5.4.11.3 Secured transport profile</w:t>
        </w:r>
        <w:r w:rsidR="00CE6649">
          <w:rPr>
            <w:noProof/>
            <w:webHidden/>
          </w:rPr>
          <w:tab/>
        </w:r>
        <w:r w:rsidR="00CE6649">
          <w:rPr>
            <w:noProof/>
            <w:webHidden/>
          </w:rPr>
          <w:fldChar w:fldCharType="begin"/>
        </w:r>
        <w:r w:rsidR="00CE6649">
          <w:rPr>
            <w:noProof/>
            <w:webHidden/>
          </w:rPr>
          <w:instrText xml:space="preserve"> PAGEREF _Toc513542366 \h </w:instrText>
        </w:r>
        <w:r w:rsidR="00CE6649">
          <w:rPr>
            <w:noProof/>
            <w:webHidden/>
          </w:rPr>
        </w:r>
        <w:r w:rsidR="00CE6649">
          <w:rPr>
            <w:noProof/>
            <w:webHidden/>
          </w:rPr>
          <w:fldChar w:fldCharType="separate"/>
        </w:r>
        <w:r w:rsidR="00CE6649">
          <w:rPr>
            <w:rFonts w:hint="eastAsia"/>
            <w:noProof/>
            <w:webHidden/>
          </w:rPr>
          <w:t>112</w:t>
        </w:r>
        <w:r w:rsidR="00CE6649">
          <w:rPr>
            <w:noProof/>
            <w:webHidden/>
          </w:rPr>
          <w:fldChar w:fldCharType="end"/>
        </w:r>
      </w:hyperlink>
    </w:p>
    <w:p w14:paraId="33EF7C78" w14:textId="77777777" w:rsidR="00CE6649" w:rsidRDefault="008F2AD7">
      <w:pPr>
        <w:pStyle w:val="40"/>
        <w:tabs>
          <w:tab w:val="right" w:leader="dot" w:pos="9350"/>
        </w:tabs>
        <w:rPr>
          <w:rFonts w:asciiTheme="minorHAnsi" w:eastAsiaTheme="minorEastAsia" w:hAnsiTheme="minorHAnsi" w:cstheme="minorBidi"/>
          <w:noProof/>
          <w:kern w:val="2"/>
          <w:sz w:val="21"/>
          <w:szCs w:val="22"/>
          <w:lang w:eastAsia="zh-CN"/>
        </w:rPr>
      </w:pPr>
      <w:hyperlink w:anchor="_Toc513542367" w:history="1">
        <w:r w:rsidR="00CE6649" w:rsidRPr="001D4D2B">
          <w:rPr>
            <w:rStyle w:val="a5"/>
            <w:noProof/>
          </w:rPr>
          <w:t>5.4.11.4 Industry specific security profiles</w:t>
        </w:r>
        <w:r w:rsidR="00CE6649">
          <w:rPr>
            <w:noProof/>
            <w:webHidden/>
          </w:rPr>
          <w:tab/>
        </w:r>
        <w:r w:rsidR="00CE6649">
          <w:rPr>
            <w:noProof/>
            <w:webHidden/>
          </w:rPr>
          <w:fldChar w:fldCharType="begin"/>
        </w:r>
        <w:r w:rsidR="00CE6649">
          <w:rPr>
            <w:noProof/>
            <w:webHidden/>
          </w:rPr>
          <w:instrText xml:space="preserve"> PAGEREF _Toc513542367 \h </w:instrText>
        </w:r>
        <w:r w:rsidR="00CE6649">
          <w:rPr>
            <w:noProof/>
            <w:webHidden/>
          </w:rPr>
        </w:r>
        <w:r w:rsidR="00CE6649">
          <w:rPr>
            <w:noProof/>
            <w:webHidden/>
          </w:rPr>
          <w:fldChar w:fldCharType="separate"/>
        </w:r>
        <w:r w:rsidR="00CE6649">
          <w:rPr>
            <w:rFonts w:hint="eastAsia"/>
            <w:noProof/>
            <w:webHidden/>
          </w:rPr>
          <w:t>113</w:t>
        </w:r>
        <w:r w:rsidR="00CE6649">
          <w:rPr>
            <w:noProof/>
            <w:webHidden/>
          </w:rPr>
          <w:fldChar w:fldCharType="end"/>
        </w:r>
      </w:hyperlink>
    </w:p>
    <w:p w14:paraId="0586CA22" w14:textId="77777777" w:rsidR="00CE6649" w:rsidRDefault="008F2AD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68" w:history="1">
        <w:r w:rsidR="00CE6649" w:rsidRPr="001D4D2B">
          <w:rPr>
            <w:rStyle w:val="a5"/>
            <w:noProof/>
          </w:rPr>
          <w:t>6</w:t>
        </w:r>
        <w:r w:rsidR="00CE6649">
          <w:rPr>
            <w:rFonts w:asciiTheme="minorHAnsi" w:eastAsiaTheme="minorEastAsia" w:hAnsiTheme="minorHAnsi" w:cstheme="minorBidi"/>
            <w:noProof/>
            <w:kern w:val="2"/>
            <w:sz w:val="21"/>
            <w:szCs w:val="22"/>
            <w:lang w:eastAsia="zh-CN"/>
          </w:rPr>
          <w:tab/>
        </w:r>
        <w:r w:rsidR="00CE6649" w:rsidRPr="001D4D2B">
          <w:rPr>
            <w:rStyle w:val="a5"/>
            <w:noProof/>
          </w:rPr>
          <w:t>Using WebSocket as a network transport</w:t>
        </w:r>
        <w:r w:rsidR="00CE6649">
          <w:rPr>
            <w:noProof/>
            <w:webHidden/>
          </w:rPr>
          <w:tab/>
        </w:r>
        <w:r w:rsidR="00CE6649">
          <w:rPr>
            <w:noProof/>
            <w:webHidden/>
          </w:rPr>
          <w:fldChar w:fldCharType="begin"/>
        </w:r>
        <w:r w:rsidR="00CE6649">
          <w:rPr>
            <w:noProof/>
            <w:webHidden/>
          </w:rPr>
          <w:instrText xml:space="preserve"> PAGEREF _Toc513542368 \h </w:instrText>
        </w:r>
        <w:r w:rsidR="00CE6649">
          <w:rPr>
            <w:noProof/>
            <w:webHidden/>
          </w:rPr>
        </w:r>
        <w:r w:rsidR="00CE6649">
          <w:rPr>
            <w:noProof/>
            <w:webHidden/>
          </w:rPr>
          <w:fldChar w:fldCharType="separate"/>
        </w:r>
        <w:r w:rsidR="00CE6649">
          <w:rPr>
            <w:rFonts w:hint="eastAsia"/>
            <w:noProof/>
            <w:webHidden/>
          </w:rPr>
          <w:t>114</w:t>
        </w:r>
        <w:r w:rsidR="00CE6649">
          <w:rPr>
            <w:noProof/>
            <w:webHidden/>
          </w:rPr>
          <w:fldChar w:fldCharType="end"/>
        </w:r>
      </w:hyperlink>
    </w:p>
    <w:p w14:paraId="1F053938"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69" w:history="1">
        <w:r w:rsidR="00CE6649" w:rsidRPr="001D4D2B">
          <w:rPr>
            <w:rStyle w:val="a5"/>
            <w:noProof/>
          </w:rPr>
          <w:t>6.1 IANA considerations</w:t>
        </w:r>
        <w:r w:rsidR="00CE6649">
          <w:rPr>
            <w:noProof/>
            <w:webHidden/>
          </w:rPr>
          <w:tab/>
        </w:r>
        <w:r w:rsidR="00CE6649">
          <w:rPr>
            <w:noProof/>
            <w:webHidden/>
          </w:rPr>
          <w:fldChar w:fldCharType="begin"/>
        </w:r>
        <w:r w:rsidR="00CE6649">
          <w:rPr>
            <w:noProof/>
            <w:webHidden/>
          </w:rPr>
          <w:instrText xml:space="preserve"> PAGEREF _Toc513542369 \h </w:instrText>
        </w:r>
        <w:r w:rsidR="00CE6649">
          <w:rPr>
            <w:noProof/>
            <w:webHidden/>
          </w:rPr>
        </w:r>
        <w:r w:rsidR="00CE6649">
          <w:rPr>
            <w:noProof/>
            <w:webHidden/>
          </w:rPr>
          <w:fldChar w:fldCharType="separate"/>
        </w:r>
        <w:r w:rsidR="00CE6649">
          <w:rPr>
            <w:rFonts w:hint="eastAsia"/>
            <w:noProof/>
            <w:webHidden/>
          </w:rPr>
          <w:t>114</w:t>
        </w:r>
        <w:r w:rsidR="00CE6649">
          <w:rPr>
            <w:noProof/>
            <w:webHidden/>
          </w:rPr>
          <w:fldChar w:fldCharType="end"/>
        </w:r>
      </w:hyperlink>
    </w:p>
    <w:p w14:paraId="2670DC08" w14:textId="77777777" w:rsidR="00CE6649" w:rsidRDefault="008F2AD7">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3542370" w:history="1">
        <w:r w:rsidR="00CE6649" w:rsidRPr="001D4D2B">
          <w:rPr>
            <w:rStyle w:val="a5"/>
            <w:noProof/>
          </w:rPr>
          <w:t>7</w:t>
        </w:r>
        <w:r w:rsidR="00CE6649">
          <w:rPr>
            <w:rFonts w:asciiTheme="minorHAnsi" w:eastAsiaTheme="minorEastAsia" w:hAnsiTheme="minorHAnsi" w:cstheme="minorBidi"/>
            <w:noProof/>
            <w:kern w:val="2"/>
            <w:sz w:val="21"/>
            <w:szCs w:val="22"/>
            <w:lang w:eastAsia="zh-CN"/>
          </w:rPr>
          <w:tab/>
        </w:r>
        <w:r w:rsidR="00CE6649" w:rsidRPr="001D4D2B">
          <w:rPr>
            <w:rStyle w:val="a5"/>
            <w:noProof/>
          </w:rPr>
          <w:t>Conformance</w:t>
        </w:r>
        <w:r w:rsidR="00CE6649">
          <w:rPr>
            <w:noProof/>
            <w:webHidden/>
          </w:rPr>
          <w:tab/>
        </w:r>
        <w:r w:rsidR="00CE6649">
          <w:rPr>
            <w:noProof/>
            <w:webHidden/>
          </w:rPr>
          <w:fldChar w:fldCharType="begin"/>
        </w:r>
        <w:r w:rsidR="00CE6649">
          <w:rPr>
            <w:noProof/>
            <w:webHidden/>
          </w:rPr>
          <w:instrText xml:space="preserve"> PAGEREF _Toc513542370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52B5EBB5" w14:textId="77777777" w:rsidR="00CE6649" w:rsidRDefault="008F2AD7">
      <w:pPr>
        <w:pStyle w:val="20"/>
        <w:tabs>
          <w:tab w:val="right" w:leader="dot" w:pos="9350"/>
        </w:tabs>
        <w:rPr>
          <w:rFonts w:asciiTheme="minorHAnsi" w:eastAsiaTheme="minorEastAsia" w:hAnsiTheme="minorHAnsi" w:cstheme="minorBidi"/>
          <w:noProof/>
          <w:kern w:val="2"/>
          <w:sz w:val="21"/>
          <w:szCs w:val="22"/>
          <w:lang w:eastAsia="zh-CN"/>
        </w:rPr>
      </w:pPr>
      <w:hyperlink w:anchor="_Toc513542371" w:history="1">
        <w:r w:rsidR="00CE6649" w:rsidRPr="001D4D2B">
          <w:rPr>
            <w:rStyle w:val="a5"/>
            <w:noProof/>
          </w:rPr>
          <w:t>7.1 Conformance clauses</w:t>
        </w:r>
        <w:r w:rsidR="00CE6649">
          <w:rPr>
            <w:noProof/>
            <w:webHidden/>
          </w:rPr>
          <w:tab/>
        </w:r>
        <w:r w:rsidR="00CE6649">
          <w:rPr>
            <w:noProof/>
            <w:webHidden/>
          </w:rPr>
          <w:fldChar w:fldCharType="begin"/>
        </w:r>
        <w:r w:rsidR="00CE6649">
          <w:rPr>
            <w:noProof/>
            <w:webHidden/>
          </w:rPr>
          <w:instrText xml:space="preserve"> PAGEREF _Toc513542371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28205F90"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72" w:history="1">
        <w:r w:rsidR="00CE6649" w:rsidRPr="001D4D2B">
          <w:rPr>
            <w:rStyle w:val="a5"/>
            <w:noProof/>
          </w:rPr>
          <w:t>7.1.1 MQTT Server conformance clause</w:t>
        </w:r>
        <w:r w:rsidR="00CE6649">
          <w:rPr>
            <w:noProof/>
            <w:webHidden/>
          </w:rPr>
          <w:tab/>
        </w:r>
        <w:r w:rsidR="00CE6649">
          <w:rPr>
            <w:noProof/>
            <w:webHidden/>
          </w:rPr>
          <w:fldChar w:fldCharType="begin"/>
        </w:r>
        <w:r w:rsidR="00CE6649">
          <w:rPr>
            <w:noProof/>
            <w:webHidden/>
          </w:rPr>
          <w:instrText xml:space="preserve"> PAGEREF _Toc513542372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7CFEE4DC" w14:textId="77777777" w:rsidR="00CE6649" w:rsidRDefault="008F2AD7">
      <w:pPr>
        <w:pStyle w:val="30"/>
        <w:tabs>
          <w:tab w:val="right" w:leader="dot" w:pos="9350"/>
        </w:tabs>
        <w:rPr>
          <w:rFonts w:asciiTheme="minorHAnsi" w:eastAsiaTheme="minorEastAsia" w:hAnsiTheme="minorHAnsi" w:cstheme="minorBidi"/>
          <w:noProof/>
          <w:kern w:val="2"/>
          <w:sz w:val="21"/>
          <w:szCs w:val="22"/>
          <w:lang w:eastAsia="zh-CN"/>
        </w:rPr>
      </w:pPr>
      <w:hyperlink w:anchor="_Toc513542373" w:history="1">
        <w:r w:rsidR="00CE6649" w:rsidRPr="001D4D2B">
          <w:rPr>
            <w:rStyle w:val="a5"/>
            <w:noProof/>
          </w:rPr>
          <w:t>7.1.2 MQTT Client conformance clause</w:t>
        </w:r>
        <w:r w:rsidR="00CE6649">
          <w:rPr>
            <w:noProof/>
            <w:webHidden/>
          </w:rPr>
          <w:tab/>
        </w:r>
        <w:r w:rsidR="00CE6649">
          <w:rPr>
            <w:noProof/>
            <w:webHidden/>
          </w:rPr>
          <w:fldChar w:fldCharType="begin"/>
        </w:r>
        <w:r w:rsidR="00CE6649">
          <w:rPr>
            <w:noProof/>
            <w:webHidden/>
          </w:rPr>
          <w:instrText xml:space="preserve"> PAGEREF _Toc513542373 \h </w:instrText>
        </w:r>
        <w:r w:rsidR="00CE6649">
          <w:rPr>
            <w:noProof/>
            <w:webHidden/>
          </w:rPr>
        </w:r>
        <w:r w:rsidR="00CE6649">
          <w:rPr>
            <w:noProof/>
            <w:webHidden/>
          </w:rPr>
          <w:fldChar w:fldCharType="separate"/>
        </w:r>
        <w:r w:rsidR="00CE6649">
          <w:rPr>
            <w:rFonts w:hint="eastAsia"/>
            <w:noProof/>
            <w:webHidden/>
          </w:rPr>
          <w:t>115</w:t>
        </w:r>
        <w:r w:rsidR="00CE6649">
          <w:rPr>
            <w:noProof/>
            <w:webHidden/>
          </w:rPr>
          <w:fldChar w:fldCharType="end"/>
        </w:r>
      </w:hyperlink>
    </w:p>
    <w:p w14:paraId="599ECC0C" w14:textId="77777777" w:rsidR="00CE6649" w:rsidRDefault="008F2AD7">
      <w:pPr>
        <w:pStyle w:val="10"/>
        <w:tabs>
          <w:tab w:val="right" w:leader="dot" w:pos="9350"/>
        </w:tabs>
        <w:rPr>
          <w:rFonts w:asciiTheme="minorHAnsi" w:eastAsiaTheme="minorEastAsia" w:hAnsiTheme="minorHAnsi" w:cstheme="minorBidi"/>
          <w:noProof/>
          <w:kern w:val="2"/>
          <w:sz w:val="21"/>
          <w:szCs w:val="22"/>
          <w:lang w:eastAsia="zh-CN"/>
        </w:rPr>
      </w:pPr>
      <w:hyperlink w:anchor="_Toc513542374" w:history="1">
        <w:r w:rsidR="00CE6649" w:rsidRPr="001D4D2B">
          <w:rPr>
            <w:rStyle w:val="a5"/>
            <w:noProof/>
          </w:rPr>
          <w:t>Appendix A. Acknowledgments</w:t>
        </w:r>
        <w:r w:rsidR="00CE6649">
          <w:rPr>
            <w:noProof/>
            <w:webHidden/>
          </w:rPr>
          <w:tab/>
        </w:r>
        <w:r w:rsidR="00CE6649">
          <w:rPr>
            <w:noProof/>
            <w:webHidden/>
          </w:rPr>
          <w:fldChar w:fldCharType="begin"/>
        </w:r>
        <w:r w:rsidR="00CE6649">
          <w:rPr>
            <w:noProof/>
            <w:webHidden/>
          </w:rPr>
          <w:instrText xml:space="preserve"> PAGEREF _Toc513542374 \h </w:instrText>
        </w:r>
        <w:r w:rsidR="00CE6649">
          <w:rPr>
            <w:noProof/>
            <w:webHidden/>
          </w:rPr>
        </w:r>
        <w:r w:rsidR="00CE6649">
          <w:rPr>
            <w:noProof/>
            <w:webHidden/>
          </w:rPr>
          <w:fldChar w:fldCharType="separate"/>
        </w:r>
        <w:r w:rsidR="00CE6649">
          <w:rPr>
            <w:rFonts w:hint="eastAsia"/>
            <w:noProof/>
            <w:webHidden/>
          </w:rPr>
          <w:t>116</w:t>
        </w:r>
        <w:r w:rsidR="00CE6649">
          <w:rPr>
            <w:noProof/>
            <w:webHidden/>
          </w:rPr>
          <w:fldChar w:fldCharType="end"/>
        </w:r>
      </w:hyperlink>
    </w:p>
    <w:p w14:paraId="3C06D96D" w14:textId="77777777" w:rsidR="00CE6649" w:rsidRDefault="008F2AD7">
      <w:pPr>
        <w:pStyle w:val="10"/>
        <w:tabs>
          <w:tab w:val="right" w:leader="dot" w:pos="9350"/>
        </w:tabs>
        <w:rPr>
          <w:rFonts w:asciiTheme="minorHAnsi" w:eastAsiaTheme="minorEastAsia" w:hAnsiTheme="minorHAnsi" w:cstheme="minorBidi"/>
          <w:noProof/>
          <w:kern w:val="2"/>
          <w:sz w:val="21"/>
          <w:szCs w:val="22"/>
          <w:lang w:eastAsia="zh-CN"/>
        </w:rPr>
      </w:pPr>
      <w:hyperlink w:anchor="_Toc513542375" w:history="1">
        <w:r w:rsidR="00CE6649" w:rsidRPr="001D4D2B">
          <w:rPr>
            <w:rStyle w:val="a5"/>
            <w:noProof/>
          </w:rPr>
          <w:t>Appendix B. Mandatory normative statement (non-normative)</w:t>
        </w:r>
        <w:r w:rsidR="00CE6649">
          <w:rPr>
            <w:noProof/>
            <w:webHidden/>
          </w:rPr>
          <w:tab/>
        </w:r>
        <w:r w:rsidR="00CE6649">
          <w:rPr>
            <w:noProof/>
            <w:webHidden/>
          </w:rPr>
          <w:fldChar w:fldCharType="begin"/>
        </w:r>
        <w:r w:rsidR="00CE6649">
          <w:rPr>
            <w:noProof/>
            <w:webHidden/>
          </w:rPr>
          <w:instrText xml:space="preserve"> PAGEREF _Toc513542375 \h </w:instrText>
        </w:r>
        <w:r w:rsidR="00CE6649">
          <w:rPr>
            <w:noProof/>
            <w:webHidden/>
          </w:rPr>
        </w:r>
        <w:r w:rsidR="00CE6649">
          <w:rPr>
            <w:noProof/>
            <w:webHidden/>
          </w:rPr>
          <w:fldChar w:fldCharType="separate"/>
        </w:r>
        <w:r w:rsidR="00CE6649">
          <w:rPr>
            <w:rFonts w:hint="eastAsia"/>
            <w:noProof/>
            <w:webHidden/>
          </w:rPr>
          <w:t>117</w:t>
        </w:r>
        <w:r w:rsidR="00CE6649">
          <w:rPr>
            <w:noProof/>
            <w:webHidden/>
          </w:rPr>
          <w:fldChar w:fldCharType="end"/>
        </w:r>
      </w:hyperlink>
    </w:p>
    <w:p w14:paraId="6DD0081B" w14:textId="77777777" w:rsidR="00CE6649" w:rsidRDefault="008F2AD7">
      <w:pPr>
        <w:pStyle w:val="10"/>
        <w:tabs>
          <w:tab w:val="right" w:leader="dot" w:pos="9350"/>
        </w:tabs>
        <w:rPr>
          <w:rFonts w:asciiTheme="minorHAnsi" w:eastAsiaTheme="minorEastAsia" w:hAnsiTheme="minorHAnsi" w:cstheme="minorBidi"/>
          <w:noProof/>
          <w:kern w:val="2"/>
          <w:sz w:val="21"/>
          <w:szCs w:val="22"/>
          <w:lang w:eastAsia="zh-CN"/>
        </w:rPr>
      </w:pPr>
      <w:hyperlink w:anchor="_Toc513542376" w:history="1">
        <w:r w:rsidR="00CE6649" w:rsidRPr="001D4D2B">
          <w:rPr>
            <w:rStyle w:val="a5"/>
            <w:noProof/>
          </w:rPr>
          <w:t>Appendix C. Summary of new features in MQTT v5.0 (non-normative)</w:t>
        </w:r>
        <w:r w:rsidR="00CE6649">
          <w:rPr>
            <w:noProof/>
            <w:webHidden/>
          </w:rPr>
          <w:tab/>
        </w:r>
        <w:r w:rsidR="00CE6649">
          <w:rPr>
            <w:noProof/>
            <w:webHidden/>
          </w:rPr>
          <w:fldChar w:fldCharType="begin"/>
        </w:r>
        <w:r w:rsidR="00CE6649">
          <w:rPr>
            <w:noProof/>
            <w:webHidden/>
          </w:rPr>
          <w:instrText xml:space="preserve"> PAGEREF _Toc513542376 \h </w:instrText>
        </w:r>
        <w:r w:rsidR="00CE6649">
          <w:rPr>
            <w:noProof/>
            <w:webHidden/>
          </w:rPr>
        </w:r>
        <w:r w:rsidR="00CE6649">
          <w:rPr>
            <w:noProof/>
            <w:webHidden/>
          </w:rPr>
          <w:fldChar w:fldCharType="separate"/>
        </w:r>
        <w:r w:rsidR="00CE6649">
          <w:rPr>
            <w:rFonts w:hint="eastAsia"/>
            <w:noProof/>
            <w:webHidden/>
          </w:rPr>
          <w:t>132</w:t>
        </w:r>
        <w:r w:rsidR="00CE6649">
          <w:rPr>
            <w:noProof/>
            <w:webHidden/>
          </w:rPr>
          <w:fldChar w:fldCharType="end"/>
        </w:r>
      </w:hyperlink>
    </w:p>
    <w:p w14:paraId="0F6DD027" w14:textId="37013E15"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47"/>
          <w:footerReference w:type="default" r:id="rId48"/>
          <w:footerReference w:type="first" r:id="rId49"/>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3542087"/>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3542088"/>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Default="00A40692" w:rsidP="00CF5D9B">
      <w:pPr>
        <w:rPr>
          <w:rFonts w:hint="eastAsia"/>
          <w:lang w:eastAsia="zh-CN"/>
        </w:rPr>
      </w:pPr>
      <w:r>
        <w:rPr>
          <w:rFonts w:hint="eastAsia"/>
          <w:lang w:eastAsia="zh-CN"/>
        </w:rPr>
        <w:t>此公开评审草案的发布基于</w:t>
      </w:r>
      <w:hyperlink r:id="rId50" w:history="1">
        <w:r w:rsidRPr="00A517E4">
          <w:rPr>
            <w:rStyle w:val="a5"/>
          </w:rPr>
          <w:t>OASIS IPR Policy</w:t>
        </w:r>
      </w:hyperlink>
      <w:r>
        <w:rPr>
          <w:rFonts w:hint="eastAsia"/>
          <w:lang w:eastAsia="zh-CN"/>
        </w:rPr>
        <w:t>的</w:t>
      </w:r>
      <w:hyperlink r:id="rId51" w:anchor="Non-Assertion-Mode" w:history="1">
        <w:r w:rsidR="00CF5D9B" w:rsidRPr="004C3207">
          <w:rPr>
            <w:rStyle w:val="a5"/>
          </w:rPr>
          <w:t>Non-Assertion</w:t>
        </w:r>
      </w:hyperlink>
      <w:r>
        <w:rPr>
          <w:rFonts w:hint="eastAsia"/>
          <w:lang w:eastAsia="zh-CN"/>
        </w:rPr>
        <w:t>模式。</w:t>
      </w:r>
    </w:p>
    <w:p w14:paraId="616B2FBB" w14:textId="6072B77A" w:rsidR="00CF5D9B" w:rsidRPr="004C3207" w:rsidRDefault="00A40692" w:rsidP="00CF5D9B">
      <w:pPr>
        <w:rPr>
          <w:rFonts w:hint="eastAsia"/>
        </w:rPr>
      </w:pPr>
      <w:r w:rsidRPr="00A40692">
        <w:rPr>
          <w:rFonts w:hint="eastAsia"/>
        </w:rPr>
        <w:t>关于实现本规范必不可少的任何专利是否已公开，以及其他的专利许可条款相关的信息，请参考技术委员会网站的知识产权部分</w:t>
      </w:r>
      <w:r w:rsidR="00CF5D9B" w:rsidRPr="004C3207">
        <w:t>(</w:t>
      </w:r>
      <w:hyperlink r:id="rId52" w:history="1">
        <w:r w:rsidR="00A81B23" w:rsidRPr="00E93E28">
          <w:rPr>
            <w:rStyle w:val="a5"/>
          </w:rPr>
          <w:t>https://www.oasis-open.org/committees/mqtt/ipr.php</w:t>
        </w:r>
      </w:hyperlink>
      <w:r w:rsidR="00A81B23">
        <w:t>)</w:t>
      </w:r>
      <w:r w:rsidR="00CF5D9B" w:rsidRPr="004C3207">
        <w:t>.</w:t>
      </w:r>
    </w:p>
    <w:p w14:paraId="399E4C5B" w14:textId="502314B4" w:rsidR="00374D7F" w:rsidRPr="00A40692" w:rsidRDefault="00A40692" w:rsidP="00FD1E6F">
      <w:pPr>
        <w:pStyle w:val="2"/>
        <w:numPr>
          <w:ilvl w:val="1"/>
          <w:numId w:val="36"/>
        </w:numPr>
        <w:rPr>
          <w:rFonts w:ascii="Arial" w:hAnsi="Arial"/>
          <w:lang w:eastAsia="zh-CN"/>
        </w:rPr>
      </w:pPr>
      <w:bookmarkStart w:id="9" w:name="_Toc513542089"/>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8F2AD7"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8F2AD7"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8F2AD7"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8F2AD7"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400244" w:rsidRDefault="00513318" w:rsidP="00513318">
      <w:pPr>
        <w:rPr>
          <w:rFonts w:hint="eastAsia"/>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3542090"/>
      <w:bookmarkEnd w:id="42"/>
      <w:r w:rsidRPr="004E6876">
        <w:rPr>
          <w:rFonts w:ascii="Arial" w:hAnsi="Arial"/>
          <w:lang w:eastAsia="zh-CN"/>
        </w:rPr>
        <w:t>术语</w:t>
      </w:r>
      <w:bookmarkEnd w:id="43"/>
    </w:p>
    <w:p w14:paraId="299F9AD8" w14:textId="7DD281A3"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Pr="004E6876">
        <w:rPr>
          <w:rFonts w:ascii="Arial" w:hAnsi="Arial"/>
          <w:lang w:eastAsia="zh-CN"/>
        </w:rPr>
        <w:t>中的描述解释。</w:t>
      </w:r>
    </w:p>
    <w:p w14:paraId="6B04073D" w14:textId="77777777" w:rsidR="00513318" w:rsidRPr="00EB2D39" w:rsidRDefault="00513318" w:rsidP="00513318">
      <w:pPr>
        <w:rPr>
          <w:rFonts w:eastAsia="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791D1606"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4.2</w:t>
        </w:r>
      </w:hyperlink>
      <w:r w:rsidRPr="00A00CBD">
        <w:rPr>
          <w:rFonts w:ascii="Arial" w:hAnsi="Arial"/>
          <w:lang w:eastAsia="zh-CN"/>
        </w:rPr>
        <w:t>节。</w:t>
      </w:r>
    </w:p>
    <w:p w14:paraId="58859431" w14:textId="77777777" w:rsidR="00513318" w:rsidRPr="00BA5453" w:rsidRDefault="00513318" w:rsidP="00513318">
      <w:pPr>
        <w:rPr>
          <w:rFonts w:hint="eastAsia"/>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BA5453" w:rsidRDefault="00513318" w:rsidP="00513318">
      <w:pPr>
        <w:rPr>
          <w:rFonts w:hint="eastAsia"/>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BA5453" w:rsidRDefault="00513318" w:rsidP="00513318">
      <w:pPr>
        <w:rPr>
          <w:rFonts w:hint="eastAsia"/>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Default="00513318" w:rsidP="00513318">
      <w:pPr>
        <w:jc w:val="both"/>
        <w:rPr>
          <w:rFonts w:hint="eastAsia"/>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25C8F463"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4.7</w:t>
        </w:r>
      </w:hyperlink>
      <w:r w:rsidR="00686332" w:rsidRPr="00686332">
        <w:rPr>
          <w:rFonts w:ascii="Arial" w:hAnsi="Arial"/>
          <w:lang w:eastAsia="zh-CN"/>
        </w:rPr>
        <w:t>节描述了主题过滤器中的通配符。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24D81D26" w:rsidR="00513318" w:rsidRPr="00686332" w:rsidRDefault="00CE5155" w:rsidP="00513318">
      <w:pPr>
        <w:rPr>
          <w:rFonts w:ascii="Arial" w:hAnsi="Arial"/>
          <w:b/>
          <w:lang w:eastAsia="zh-CN"/>
        </w:rPr>
      </w:pPr>
      <w:bookmarkStart w:id="55" w:name="_Toc473619937"/>
      <w:r w:rsidRPr="00686332">
        <w:rPr>
          <w:rFonts w:ascii="Arial" w:hAnsi="Arial"/>
          <w:b/>
          <w:lang w:eastAsia="zh-CN"/>
        </w:rPr>
        <w:t>控制报文（</w:t>
      </w:r>
      <w:r w:rsidR="00513318" w:rsidRPr="00686332">
        <w:rPr>
          <w:rFonts w:ascii="Arial" w:hAnsi="Arial"/>
          <w:b/>
        </w:rPr>
        <w:t>MQTT Control Packet</w:t>
      </w:r>
      <w:bookmarkEnd w:id="55"/>
      <w:r w:rsidRPr="00686332">
        <w:rPr>
          <w:rFonts w:ascii="Arial" w:hAnsi="Arial"/>
          <w:b/>
          <w:lang w:eastAsia="zh-CN"/>
        </w:rPr>
        <w:t>）：</w:t>
      </w:r>
    </w:p>
    <w:p w14:paraId="4304F605" w14:textId="040E13EA" w:rsidR="00513318" w:rsidRPr="00686332" w:rsidRDefault="00CE5155" w:rsidP="00CE5155">
      <w:pPr>
        <w:rPr>
          <w:rFonts w:ascii="Arial" w:hAnsi="Arial"/>
        </w:rPr>
      </w:pPr>
      <w:r w:rsidRPr="00686332">
        <w:rPr>
          <w:rFonts w:ascii="Arial" w:hAnsi="Arial"/>
        </w:rPr>
        <w:t>通过网络连接发送的信息数据包。</w:t>
      </w:r>
      <w:r w:rsidRPr="00686332">
        <w:rPr>
          <w:rFonts w:ascii="Arial" w:hAnsi="Arial"/>
        </w:rPr>
        <w:t xml:space="preserve">MQTT </w:t>
      </w:r>
      <w:r w:rsidRPr="00686332">
        <w:rPr>
          <w:rFonts w:ascii="Arial" w:hAnsi="Arial"/>
        </w:rPr>
        <w:t>规范定义了十四种不同类型的控制报文，其中一个（</w:t>
      </w:r>
      <w:r w:rsidRPr="00686332">
        <w:rPr>
          <w:rFonts w:ascii="Arial" w:hAnsi="Arial"/>
        </w:rPr>
        <w:t xml:space="preserve">PUBLISH </w:t>
      </w:r>
      <w:r w:rsidRPr="00686332">
        <w:rPr>
          <w:rFonts w:ascii="Arial" w:hAnsi="Arial"/>
        </w:rPr>
        <w:t>报</w:t>
      </w:r>
      <w:r w:rsidRPr="00686332">
        <w:rPr>
          <w:rFonts w:ascii="Arial" w:hAnsi="Arial"/>
          <w:lang w:eastAsia="zh-CN"/>
        </w:rPr>
        <w:t>文）用于传输应用消息。</w:t>
      </w:r>
    </w:p>
    <w:p w14:paraId="305EF722" w14:textId="77777777" w:rsidR="00513318" w:rsidRPr="00686332" w:rsidRDefault="00513318" w:rsidP="00513318">
      <w:pPr>
        <w:rPr>
          <w:rFonts w:ascii="Arial" w:hAnsi="Arial"/>
        </w:rPr>
      </w:pPr>
    </w:p>
    <w:p w14:paraId="463B9A9C" w14:textId="758811EF" w:rsidR="00513318" w:rsidRPr="00686332" w:rsidRDefault="00ED642F" w:rsidP="00513318">
      <w:pPr>
        <w:rPr>
          <w:rFonts w:ascii="Arial" w:hAnsi="Arial"/>
          <w:b/>
          <w:lang w:eastAsia="zh-CN"/>
        </w:rPr>
      </w:pPr>
      <w:r>
        <w:rPr>
          <w:rFonts w:ascii="Arial" w:hAnsi="Arial" w:hint="eastAsia"/>
          <w:b/>
          <w:lang w:eastAsia="zh-CN"/>
        </w:rPr>
        <w:t>错误报文：</w:t>
      </w:r>
    </w:p>
    <w:p w14:paraId="53A0E464" w14:textId="77777777"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4.13</w:t>
        </w:r>
      </w:hyperlink>
      <w:r w:rsidRPr="00686332">
        <w:rPr>
          <w:rFonts w:ascii="Arial" w:hAnsi="Arial"/>
          <w:lang w:eastAsia="zh-CN"/>
        </w:rPr>
        <w:t>节描述了如何进行相应的错误处理。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4D4E2877"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4.13</w:t>
        </w:r>
      </w:hyperlink>
      <w:r w:rsidRPr="00686332">
        <w:rPr>
          <w:rFonts w:ascii="Arial" w:hAnsi="Arial"/>
          <w:lang w:eastAsia="zh-CN"/>
        </w:rPr>
        <w:t>节描述了如何进行相应的错误处理。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7262321E"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3.1.2.5</w:t>
        </w:r>
      </w:hyperlink>
      <w:r w:rsidRPr="00686332">
        <w:rPr>
          <w:rFonts w:ascii="Arial" w:hAnsi="Arial"/>
          <w:lang w:eastAsia="zh-CN"/>
        </w:rPr>
        <w:t>节描述了遗嘱消息。</w:t>
      </w:r>
    </w:p>
    <w:p w14:paraId="5205EBED" w14:textId="77777777" w:rsidR="00513318" w:rsidRDefault="00513318" w:rsidP="00513318">
      <w:pPr>
        <w:rPr>
          <w:rFonts w:hint="eastAsia"/>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3542091"/>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8F2AD7" w:rsidP="00513318">
      <w:pPr>
        <w:rPr>
          <w:rStyle w:val="a5"/>
          <w:rFonts w:ascii="Arial" w:hAnsi="Arial"/>
        </w:rPr>
      </w:pPr>
      <w:hyperlink r:id="rId53"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8F2AD7" w:rsidP="00513318">
      <w:pPr>
        <w:rPr>
          <w:rFonts w:ascii="Arial" w:hAnsi="Arial"/>
        </w:rPr>
      </w:pPr>
      <w:hyperlink r:id="rId54"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8F2AD7" w:rsidP="00513318">
      <w:pPr>
        <w:rPr>
          <w:rFonts w:ascii="Arial" w:hAnsi="Arial"/>
        </w:rPr>
      </w:pPr>
      <w:hyperlink r:id="rId55"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8F2AD7" w:rsidP="00513318">
      <w:pPr>
        <w:rPr>
          <w:rStyle w:val="a5"/>
          <w:rFonts w:ascii="Arial" w:hAnsi="Arial"/>
        </w:rPr>
      </w:pPr>
      <w:hyperlink r:id="rId56"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3542092"/>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57"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8F2AD7" w:rsidP="00513318">
      <w:pPr>
        <w:rPr>
          <w:rFonts w:ascii="Arial" w:hAnsi="Arial"/>
        </w:rPr>
      </w:pPr>
      <w:hyperlink r:id="rId58"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8F2AD7" w:rsidP="00513318">
      <w:pPr>
        <w:rPr>
          <w:rFonts w:ascii="Arial" w:hAnsi="Arial"/>
        </w:rPr>
      </w:pPr>
      <w:hyperlink r:id="rId59"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8F2AD7" w:rsidP="00513318">
      <w:pPr>
        <w:rPr>
          <w:rFonts w:ascii="Arial" w:hAnsi="Arial"/>
        </w:rPr>
      </w:pPr>
      <w:hyperlink r:id="rId60"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8F2AD7" w:rsidP="00513318">
      <w:pPr>
        <w:rPr>
          <w:rFonts w:ascii="Arial" w:hAnsi="Arial"/>
        </w:rPr>
      </w:pPr>
      <w:hyperlink r:id="rId61"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8F2AD7" w:rsidP="00513318">
      <w:pPr>
        <w:rPr>
          <w:rFonts w:ascii="Arial" w:hAnsi="Arial"/>
        </w:rPr>
      </w:pPr>
      <w:hyperlink r:id="rId62"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8F2AD7" w:rsidP="00513318">
      <w:pPr>
        <w:rPr>
          <w:rStyle w:val="a5"/>
          <w:rFonts w:ascii="Arial" w:hAnsi="Arial"/>
        </w:rPr>
      </w:pPr>
      <w:hyperlink r:id="rId63"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8F2AD7" w:rsidP="00513318">
      <w:pPr>
        <w:rPr>
          <w:rStyle w:val="a5"/>
          <w:rFonts w:ascii="Arial" w:hAnsi="Arial"/>
        </w:rPr>
      </w:pPr>
      <w:hyperlink r:id="rId64"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77777777" w:rsidR="00513318" w:rsidRPr="008B5237" w:rsidRDefault="00513318" w:rsidP="00513318">
      <w:pPr>
        <w:rPr>
          <w:rFonts w:ascii="Arial" w:hAnsi="Arial"/>
          <w:b/>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r w:rsidRPr="008B5237">
        <w:rPr>
          <w:rStyle w:val="a5"/>
          <w:rFonts w:ascii="Arial" w:hAnsi="Arial"/>
          <w:b/>
        </w:rPr>
        <w:t xml:space="preserve"> </w:t>
      </w:r>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8F2AD7" w:rsidP="00513318">
      <w:pPr>
        <w:rPr>
          <w:rFonts w:ascii="Arial" w:hAnsi="Arial"/>
        </w:rPr>
      </w:pPr>
      <w:hyperlink r:id="rId65"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8F2AD7" w:rsidP="00513318">
      <w:pPr>
        <w:rPr>
          <w:rFonts w:ascii="Arial" w:hAnsi="Arial"/>
        </w:rPr>
      </w:pPr>
      <w:hyperlink r:id="rId66"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8F2AD7" w:rsidP="00513318">
      <w:pPr>
        <w:rPr>
          <w:rFonts w:ascii="Arial" w:hAnsi="Arial"/>
        </w:rPr>
      </w:pPr>
      <w:hyperlink r:id="rId67"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8F2AD7" w:rsidP="00513318">
      <w:pPr>
        <w:rPr>
          <w:rFonts w:ascii="Arial" w:hAnsi="Arial"/>
        </w:rPr>
      </w:pPr>
      <w:hyperlink r:id="rId68"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8F2AD7" w:rsidP="00513318">
      <w:pPr>
        <w:rPr>
          <w:rFonts w:ascii="Arial" w:hAnsi="Arial"/>
        </w:rPr>
      </w:pPr>
      <w:hyperlink r:id="rId69"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8F2AD7" w:rsidP="00513318">
      <w:pPr>
        <w:rPr>
          <w:rFonts w:ascii="Arial" w:hAnsi="Arial"/>
        </w:rPr>
      </w:pPr>
      <w:hyperlink r:id="rId70"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8F2AD7" w:rsidP="00513318">
      <w:pPr>
        <w:rPr>
          <w:rFonts w:ascii="Arial" w:hAnsi="Arial"/>
        </w:rPr>
      </w:pPr>
      <w:hyperlink r:id="rId71"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8F2AD7" w:rsidP="00513318">
      <w:pPr>
        <w:rPr>
          <w:rFonts w:ascii="Arial" w:hAnsi="Arial"/>
        </w:rPr>
      </w:pPr>
      <w:hyperlink r:id="rId72"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8F2AD7" w:rsidP="00513318">
      <w:pPr>
        <w:rPr>
          <w:rFonts w:ascii="Arial" w:hAnsi="Arial"/>
        </w:rPr>
      </w:pPr>
      <w:hyperlink r:id="rId73"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8F2AD7" w:rsidP="00513318">
      <w:pPr>
        <w:rPr>
          <w:rFonts w:ascii="Arial" w:hAnsi="Arial"/>
        </w:rPr>
      </w:pPr>
      <w:hyperlink r:id="rId74"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8F2AD7" w:rsidP="00513318">
      <w:pPr>
        <w:rPr>
          <w:rFonts w:ascii="Arial" w:hAnsi="Arial"/>
        </w:rPr>
      </w:pPr>
      <w:hyperlink r:id="rId75"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8F2AD7" w:rsidP="00513318">
      <w:pPr>
        <w:rPr>
          <w:rFonts w:ascii="Arial" w:hAnsi="Arial"/>
        </w:rPr>
      </w:pPr>
      <w:hyperlink r:id="rId76"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8F2AD7" w:rsidP="00513318">
      <w:pPr>
        <w:rPr>
          <w:rFonts w:ascii="Arial" w:hAnsi="Arial"/>
        </w:rPr>
      </w:pPr>
      <w:hyperlink r:id="rId77"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8F2AD7" w:rsidP="00513318">
      <w:pPr>
        <w:rPr>
          <w:rFonts w:ascii="Arial" w:hAnsi="Arial"/>
        </w:rPr>
      </w:pPr>
      <w:hyperlink r:id="rId78"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8F2AD7" w:rsidP="00513318">
      <w:pPr>
        <w:rPr>
          <w:rFonts w:ascii="Arial" w:hAnsi="Arial"/>
        </w:rPr>
      </w:pPr>
      <w:hyperlink r:id="rId79"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8F2AD7" w:rsidP="00513318">
      <w:pPr>
        <w:rPr>
          <w:rFonts w:ascii="Arial" w:hAnsi="Arial"/>
        </w:rPr>
      </w:pPr>
      <w:hyperlink r:id="rId80"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8F2AD7" w:rsidP="00513318">
      <w:pPr>
        <w:rPr>
          <w:rFonts w:ascii="Arial" w:hAnsi="Arial"/>
        </w:rPr>
      </w:pPr>
      <w:hyperlink r:id="rId81" w:history="1">
        <w:r w:rsidR="00513318" w:rsidRPr="008B5237">
          <w:rPr>
            <w:rStyle w:val="a5"/>
            <w:rFonts w:ascii="Arial" w:hAnsi="Arial"/>
          </w:rPr>
          <w:t>http://www.rfc-editor.org/info/rfc2782</w:t>
        </w:r>
      </w:hyperlink>
    </w:p>
    <w:p w14:paraId="6AA2DF78" w14:textId="77777777" w:rsidR="00513318" w:rsidRDefault="00513318" w:rsidP="00513318">
      <w:pPr>
        <w:rPr>
          <w:rFonts w:hint="eastAsia"/>
        </w:rPr>
      </w:pPr>
    </w:p>
    <w:p w14:paraId="0563DF54" w14:textId="3704E734" w:rsidR="00513318" w:rsidRPr="002C2C39" w:rsidRDefault="006873F3" w:rsidP="00FD1E6F">
      <w:pPr>
        <w:pStyle w:val="2"/>
        <w:numPr>
          <w:ilvl w:val="1"/>
          <w:numId w:val="36"/>
        </w:numPr>
        <w:rPr>
          <w:rFonts w:ascii="Arial" w:hAnsi="Arial"/>
        </w:rPr>
      </w:pPr>
      <w:bookmarkStart w:id="94" w:name="_Toc513542093"/>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3542094"/>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3542095"/>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3542096"/>
      <w:r w:rsidRPr="002C2C39">
        <w:rPr>
          <w:rFonts w:ascii="Arial" w:hAnsi="Arial"/>
          <w:lang w:eastAsia="zh-CN"/>
        </w:rPr>
        <w:t>四字节整数</w:t>
      </w:r>
      <w:bookmarkEnd w:id="97"/>
    </w:p>
    <w:p w14:paraId="016FFF95" w14:textId="5C203464" w:rsidR="00513318" w:rsidRDefault="002C2C39" w:rsidP="00513318">
      <w:pPr>
        <w:rPr>
          <w:rFonts w:eastAsia="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5796DA54">
        <w:rPr>
          <w:rFonts w:eastAsia="Arial"/>
          <w:lang w:eastAsia="zh-CN"/>
        </w:rPr>
        <w:t xml:space="preserve"> </w:t>
      </w:r>
    </w:p>
    <w:p w14:paraId="40ACB060" w14:textId="77777777" w:rsidR="00513318" w:rsidRPr="00BA5453" w:rsidRDefault="00513318" w:rsidP="00513318">
      <w:pPr>
        <w:rPr>
          <w:rFonts w:hint="eastAsia"/>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3542097"/>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7716CE1E" w14:textId="77777777" w:rsidR="00065871" w:rsidRPr="00F50E40" w:rsidRDefault="00065871" w:rsidP="00065871">
      <w:pPr>
        <w:rPr>
          <w:rFonts w:ascii="Arial" w:hAnsi="Arial"/>
          <w:lang w:eastAsia="zh-CN"/>
        </w:rPr>
      </w:pPr>
      <w:r w:rsidRPr="00F50E40">
        <w:rPr>
          <w:rFonts w:ascii="Arial" w:hAnsi="Arial"/>
          <w:lang w:eastAsia="zh-CN"/>
        </w:rPr>
        <w:t>后面会描述的控制报文中的文本字段编码为</w:t>
      </w:r>
      <w:r w:rsidRPr="00F50E40">
        <w:rPr>
          <w:rFonts w:ascii="Arial" w:hAnsi="Arial"/>
          <w:lang w:eastAsia="zh-CN"/>
        </w:rPr>
        <w:t xml:space="preserve"> UTF-8 </w:t>
      </w:r>
      <w:r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Pr="00F50E40">
        <w:rPr>
          <w:rFonts w:ascii="Arial" w:hAnsi="Arial"/>
          <w:lang w:eastAsia="zh-CN"/>
        </w:rPr>
        <w:t>是一个高效的</w:t>
      </w:r>
    </w:p>
    <w:p w14:paraId="132DD49F" w14:textId="40EE5ED7" w:rsidR="00513318" w:rsidRPr="00F50E40" w:rsidRDefault="00065871" w:rsidP="00065871">
      <w:pPr>
        <w:rPr>
          <w:rFonts w:ascii="Arial" w:hAnsi="Arial"/>
          <w:lang w:eastAsia="zh-CN"/>
        </w:rPr>
      </w:pPr>
      <w:r w:rsidRPr="00F50E40">
        <w:rPr>
          <w:rFonts w:ascii="Arial" w:hAnsi="Arial"/>
          <w:lang w:eastAsia="zh-CN"/>
        </w:rPr>
        <w:t xml:space="preserve">Unicode </w:t>
      </w:r>
      <w:r w:rsidRPr="00F50E40">
        <w:rPr>
          <w:rFonts w:ascii="Arial" w:hAnsi="Arial"/>
          <w:lang w:eastAsia="zh-CN"/>
        </w:rPr>
        <w:t>字符编码格式，为了支持基于文本的通信，它对</w:t>
      </w:r>
      <w:r w:rsidRPr="00F50E40">
        <w:rPr>
          <w:rFonts w:ascii="Arial" w:hAnsi="Arial"/>
          <w:lang w:eastAsia="zh-CN"/>
        </w:rPr>
        <w:t xml:space="preserve"> ASCII </w:t>
      </w:r>
      <w:r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39D926FF"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图例</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62CE0D69"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编码字符串的长度都必须在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526563C5" w:rsidR="00513318" w:rsidRPr="00F50E40" w:rsidRDefault="00F50E40" w:rsidP="00513318">
      <w:pPr>
        <w:rPr>
          <w:rFonts w:ascii="Arial" w:hAnsi="Arial"/>
          <w:lang w:eastAsia="zh-CN"/>
        </w:rPr>
      </w:pPr>
      <w:bookmarkStart w:id="115" w:name="_Figure_1.1_Structure"/>
      <w:bookmarkStart w:id="116" w:name="_Toc473619947"/>
      <w:bookmarkEnd w:id="115"/>
      <w:r w:rsidRPr="00F50E40">
        <w:rPr>
          <w:rFonts w:ascii="Arial" w:hAnsi="Arial"/>
          <w:lang w:eastAsia="zh-CN"/>
        </w:rPr>
        <w:t>图例</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513318" w:rsidRPr="00F50E40">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UTF-8</w:t>
      </w:r>
      <w:bookmarkEnd w:id="116"/>
      <w:r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BA5453" w:rsidRDefault="00513318" w:rsidP="00513318">
      <w:pPr>
        <w:rPr>
          <w:rFonts w:hint="eastAsia"/>
          <w:lang w:eastAsia="zh-CN"/>
        </w:rPr>
      </w:pPr>
    </w:p>
    <w:p w14:paraId="14412E82" w14:textId="01A2811A" w:rsidR="00F50E40" w:rsidRPr="00F50E40" w:rsidRDefault="00F50E40" w:rsidP="00F50E40">
      <w:pPr>
        <w:rPr>
          <w:rFonts w:ascii="Arial" w:hAnsi="Arial"/>
          <w:lang w:eastAsia="zh-CN"/>
        </w:rPr>
      </w:pPr>
      <w:r w:rsidRPr="00F50E40">
        <w:rPr>
          <w:rFonts w:ascii="Arial" w:hAnsi="Arial"/>
        </w:rPr>
        <w:t xml:space="preserve">UTF-8 </w:t>
      </w:r>
      <w:r w:rsidRPr="00F50E40">
        <w:rPr>
          <w:rFonts w:ascii="Arial" w:hAnsi="Arial"/>
        </w:rPr>
        <w:t>编码字符串中的字符数据</w:t>
      </w:r>
      <w:r w:rsidRPr="00F50E40">
        <w:rPr>
          <w:rFonts w:ascii="Arial" w:hAnsi="Arial"/>
          <w:b/>
        </w:rPr>
        <w:t>必须</w:t>
      </w:r>
      <w:r w:rsidRPr="00F50E40">
        <w:rPr>
          <w:rFonts w:ascii="Arial" w:hAnsi="Arial"/>
        </w:rPr>
        <w:t>是按照</w:t>
      </w:r>
      <w:r w:rsidRPr="00F50E40">
        <w:rPr>
          <w:rFonts w:ascii="Arial" w:hAnsi="Arial"/>
        </w:rPr>
        <w:t xml:space="preserve">Unicode </w:t>
      </w:r>
      <w:r w:rsidRPr="00F50E40">
        <w:rPr>
          <w:rFonts w:ascii="Arial" w:hAnsi="Arial"/>
        </w:rPr>
        <w:t>规范</w:t>
      </w:r>
      <w:hyperlink w:anchor="Unicode" w:history="1">
        <w:r w:rsidR="00513318" w:rsidRPr="00F50E40">
          <w:rPr>
            <w:rStyle w:val="a5"/>
            <w:rFonts w:ascii="Arial" w:hAnsi="Arial"/>
            <w:highlight w:val="yellow"/>
          </w:rPr>
          <w:t>[Unicode]</w:t>
        </w:r>
      </w:hyperlink>
      <w:r w:rsidR="00513318" w:rsidRPr="00F50E40">
        <w:rPr>
          <w:rFonts w:ascii="Arial" w:hAnsi="Arial"/>
          <w:highlight w:val="yellow"/>
        </w:rPr>
        <w:t xml:space="preserve"> </w:t>
      </w:r>
      <w:r w:rsidRPr="00F50E40">
        <w:rPr>
          <w:rFonts w:ascii="Arial" w:hAnsi="Arial"/>
          <w:highlight w:val="yellow"/>
          <w:lang w:eastAsia="zh-CN"/>
        </w:rPr>
        <w:t>定义的和在</w:t>
      </w:r>
      <w:r w:rsidRPr="00F50E40">
        <w:rPr>
          <w:rFonts w:ascii="Arial" w:hAnsi="Arial"/>
          <w:highlight w:val="yellow"/>
          <w:lang w:eastAsia="zh-CN"/>
        </w:rPr>
        <w:t>RFC3629</w:t>
      </w:r>
      <w:r w:rsidR="00513318" w:rsidRPr="00F50E40">
        <w:rPr>
          <w:rFonts w:ascii="Arial" w:hAnsi="Arial"/>
          <w:highlight w:val="yellow"/>
        </w:rPr>
        <w:t xml:space="preserve"> </w:t>
      </w:r>
      <w:hyperlink w:anchor="RFC3629" w:history="1">
        <w:r w:rsidR="00513318" w:rsidRPr="00F50E40">
          <w:rPr>
            <w:rStyle w:val="a5"/>
            <w:rFonts w:ascii="Arial" w:hAnsi="Arial"/>
            <w:highlight w:val="yellow"/>
          </w:rPr>
          <w:t>[RFC3629]</w:t>
        </w:r>
      </w:hyperlink>
      <w:r w:rsidRPr="00F50E40">
        <w:rPr>
          <w:rFonts w:ascii="Arial" w:hAnsi="Arial"/>
          <w:lang w:eastAsia="zh-CN"/>
        </w:rPr>
        <w:t>中重申的有效的</w:t>
      </w:r>
      <w:r w:rsidRPr="00F50E40">
        <w:rPr>
          <w:rFonts w:ascii="Arial" w:hAnsi="Arial"/>
          <w:lang w:eastAsia="zh-CN"/>
        </w:rPr>
        <w:t>UTF-8</w:t>
      </w:r>
      <w:r w:rsidRPr="00F50E40">
        <w:rPr>
          <w:rFonts w:ascii="Arial" w:hAnsi="Arial"/>
          <w:lang w:eastAsia="zh-CN"/>
        </w:rPr>
        <w:t>格式。特别需要指出的是，这些数据</w:t>
      </w:r>
      <w:r w:rsidRPr="00F50E40">
        <w:rPr>
          <w:rFonts w:ascii="Arial" w:hAnsi="Arial"/>
          <w:b/>
          <w:lang w:eastAsia="zh-CN"/>
        </w:rPr>
        <w:t>不能</w:t>
      </w:r>
      <w:r w:rsidRPr="00F50E40">
        <w:rPr>
          <w:rFonts w:ascii="Arial" w:hAnsi="Arial"/>
          <w:lang w:eastAsia="zh-CN"/>
        </w:rPr>
        <w:t>包含字符码在</w:t>
      </w:r>
      <w:r w:rsidRPr="00F50E40">
        <w:rPr>
          <w:rFonts w:ascii="Arial" w:hAnsi="Arial"/>
          <w:lang w:eastAsia="zh-CN"/>
        </w:rPr>
        <w:t xml:space="preserve"> U+D800 </w:t>
      </w:r>
      <w:r w:rsidRPr="00F50E40">
        <w:rPr>
          <w:rFonts w:ascii="Arial" w:hAnsi="Arial"/>
          <w:lang w:eastAsia="zh-CN"/>
        </w:rPr>
        <w:t>和</w:t>
      </w:r>
      <w:r w:rsidRPr="00F50E40">
        <w:rPr>
          <w:rFonts w:ascii="Arial" w:hAnsi="Arial"/>
          <w:lang w:eastAsia="zh-CN"/>
        </w:rPr>
        <w:t xml:space="preserve"> U+DFFF </w:t>
      </w:r>
      <w:r w:rsidRPr="00F50E40">
        <w:rPr>
          <w:rFonts w:ascii="Arial" w:hAnsi="Arial"/>
          <w:lang w:eastAsia="zh-CN"/>
        </w:rPr>
        <w:t>之间的</w:t>
      </w:r>
    </w:p>
    <w:p w14:paraId="4AA1D0E3" w14:textId="5321DE43" w:rsidR="00513318" w:rsidRPr="00416E12" w:rsidRDefault="00F50E40" w:rsidP="00F50E40">
      <w:pPr>
        <w:rPr>
          <w:rFonts w:hint="eastAsia"/>
          <w:lang w:eastAsia="zh-CN"/>
        </w:rPr>
      </w:pPr>
      <w:r w:rsidRPr="00F50E40">
        <w:rPr>
          <w:rFonts w:ascii="Arial" w:hAnsi="Arial"/>
          <w:lang w:eastAsia="zh-CN"/>
        </w:rPr>
        <w:t>数据。如果服务端或客户端收到了一个包含无效</w:t>
      </w:r>
      <w:r w:rsidRPr="00F50E40">
        <w:rPr>
          <w:rFonts w:ascii="Arial" w:hAnsi="Arial"/>
          <w:lang w:eastAsia="zh-CN"/>
        </w:rPr>
        <w:t xml:space="preserve"> UTF-8 </w:t>
      </w:r>
      <w:r w:rsidRPr="00F50E40">
        <w:rPr>
          <w:rFonts w:ascii="Arial" w:hAnsi="Arial"/>
          <w:lang w:eastAsia="zh-CN"/>
        </w:rPr>
        <w:t>字符的控制报文，它</w:t>
      </w:r>
      <w:r w:rsidRPr="00F50E40">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[MQTT-1.5.4-1]</w:t>
      </w:r>
      <w:r w:rsidRPr="00416E12">
        <w:rPr>
          <w:rFonts w:ascii="Arial" w:hAnsi="Arial"/>
          <w:lang w:eastAsia="zh-CN"/>
        </w:rPr>
        <w:t>。</w:t>
      </w:r>
      <w:hyperlink w:anchor="Unicode" w:history="1"/>
      <w:hyperlink w:anchor="RFC3629" w:history="1"/>
    </w:p>
    <w:p w14:paraId="3CD77FD6" w14:textId="77777777" w:rsidR="00513318" w:rsidRPr="00BA5453" w:rsidRDefault="00513318" w:rsidP="00513318">
      <w:pPr>
        <w:rPr>
          <w:rFonts w:hint="eastAsia"/>
          <w:lang w:eastAsia="zh-CN"/>
        </w:rPr>
      </w:pPr>
    </w:p>
    <w:p w14:paraId="0FAE17A0" w14:textId="77777777" w:rsidR="00F50E40" w:rsidRPr="00F50E40" w:rsidRDefault="00F50E40" w:rsidP="00F50E40">
      <w:pPr>
        <w:rPr>
          <w:rFonts w:ascii="Arial" w:hAnsi="Arial"/>
          <w:lang w:eastAsia="zh-CN"/>
        </w:rPr>
      </w:pPr>
      <w:r w:rsidRPr="00F50E40">
        <w:rPr>
          <w:rFonts w:ascii="Arial" w:hAnsi="Arial"/>
          <w:lang w:eastAsia="zh-CN"/>
        </w:rPr>
        <w:t xml:space="preserve">UTF-8 </w:t>
      </w:r>
      <w:r w:rsidRPr="00F50E40">
        <w:rPr>
          <w:rFonts w:ascii="Arial" w:hAnsi="Arial"/>
          <w:lang w:eastAsia="zh-CN"/>
        </w:rPr>
        <w:t>编码的字符串</w:t>
      </w:r>
      <w:r w:rsidRPr="00B85209">
        <w:rPr>
          <w:rFonts w:ascii="Arial" w:hAnsi="Arial"/>
          <w:b/>
          <w:lang w:eastAsia="zh-CN"/>
        </w:rPr>
        <w:t>不能</w:t>
      </w:r>
      <w:r w:rsidRPr="00F50E40">
        <w:rPr>
          <w:rFonts w:ascii="Arial" w:hAnsi="Arial"/>
          <w:lang w:eastAsia="zh-CN"/>
        </w:rPr>
        <w:t>包含空字符</w:t>
      </w:r>
      <w:r w:rsidRPr="00F50E40">
        <w:rPr>
          <w:rFonts w:ascii="Arial" w:hAnsi="Arial"/>
          <w:lang w:eastAsia="zh-CN"/>
        </w:rPr>
        <w:t xml:space="preserve"> U+0000</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w:t>
      </w:r>
    </w:p>
    <w:p w14:paraId="325019BF" w14:textId="3C839C5B" w:rsidR="00513318" w:rsidRPr="00416E12" w:rsidRDefault="00F50E40" w:rsidP="00F50E40">
      <w:pPr>
        <w:rPr>
          <w:rFonts w:ascii="Arial" w:hAnsi="Arial"/>
          <w:lang w:eastAsia="zh-CN"/>
        </w:rPr>
      </w:pPr>
      <w:r w:rsidRPr="00F50E40">
        <w:rPr>
          <w:rFonts w:ascii="Arial" w:hAnsi="Arial"/>
          <w:lang w:eastAsia="zh-CN"/>
        </w:rPr>
        <w:t>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r w:rsidR="00513318" w:rsidRPr="00416E12">
        <w:rPr>
          <w:rFonts w:ascii="Arial" w:hAnsi="Arial"/>
          <w:lang w:eastAsia="zh-CN"/>
        </w:rPr>
        <w:t>[MQTT-1.5.4-2]</w:t>
      </w:r>
      <w:r w:rsidRPr="00416E12">
        <w:rPr>
          <w:rFonts w:ascii="Arial" w:hAnsi="Arial"/>
          <w:lang w:eastAsia="zh-CN"/>
        </w:rPr>
        <w:t>。</w:t>
      </w:r>
    </w:p>
    <w:p w14:paraId="45F88888" w14:textId="77777777" w:rsidR="00513318" w:rsidRPr="00BA5453" w:rsidRDefault="00513318" w:rsidP="00513318">
      <w:pPr>
        <w:rPr>
          <w:rFonts w:hint="eastAsia"/>
          <w:lang w:eastAsia="zh-CN"/>
        </w:rPr>
      </w:pPr>
    </w:p>
    <w:p w14:paraId="7E13522C" w14:textId="77777777" w:rsidR="004853B2" w:rsidRPr="00416E12" w:rsidRDefault="004853B2" w:rsidP="004853B2">
      <w:pPr>
        <w:rPr>
          <w:rFonts w:ascii="Arial" w:hAnsi="Arial"/>
          <w:lang w:eastAsia="zh-CN"/>
        </w:rPr>
      </w:pPr>
      <w:r w:rsidRPr="00416E12">
        <w:rPr>
          <w:rFonts w:ascii="Arial" w:hAnsi="Arial"/>
          <w:lang w:eastAsia="zh-CN"/>
        </w:rPr>
        <w:t>数据中不应该包含下面这些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w:t>
      </w:r>
    </w:p>
    <w:p w14:paraId="6A9AA292" w14:textId="6B56F126" w:rsidR="00513318" w:rsidRPr="00416E12" w:rsidRDefault="004853B2" w:rsidP="004853B2">
      <w:pPr>
        <w:rPr>
          <w:rFonts w:ascii="Arial" w:hAnsi="Arial"/>
          <w:lang w:eastAsia="zh-CN"/>
        </w:rPr>
      </w:pPr>
      <w:r w:rsidRPr="00416E12">
        <w:rPr>
          <w:rFonts w:ascii="Arial" w:hAnsi="Arial"/>
          <w:lang w:eastAsia="zh-CN"/>
        </w:rPr>
        <w:t>任意字符的控制报文，它可以关闭网络连接：</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8F2AD7"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3468D4CC" w14:textId="77777777" w:rsidR="00416E12"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w:t>
      </w:r>
    </w:p>
    <w:p w14:paraId="69906801" w14:textId="7F88A47D" w:rsidR="00513318" w:rsidRPr="00416E12" w:rsidRDefault="00416E12" w:rsidP="00416E12">
      <w:pPr>
        <w:rPr>
          <w:rFonts w:ascii="Arial" w:hAnsi="Arial"/>
          <w:lang w:eastAsia="zh-CN"/>
        </w:rPr>
      </w:pPr>
      <w:r w:rsidRPr="00416E12">
        <w:rPr>
          <w:rFonts w:ascii="Arial" w:hAnsi="Arial"/>
          <w:lang w:eastAsia="zh-CN"/>
        </w:rPr>
        <w:t>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BA5453" w:rsidRDefault="00513318" w:rsidP="00513318">
      <w:pPr>
        <w:rPr>
          <w:rFonts w:hint="eastAsia"/>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BA5453" w:rsidRDefault="00513318" w:rsidP="00513318">
      <w:pPr>
        <w:ind w:left="540"/>
        <w:jc w:val="both"/>
        <w:rPr>
          <w:rFonts w:hint="eastAsia"/>
          <w:lang w:eastAsia="zh-CN"/>
        </w:rPr>
      </w:pPr>
    </w:p>
    <w:p w14:paraId="0FC4EC7A" w14:textId="17FB4332"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图例</w:t>
      </w:r>
      <w:r w:rsidR="00513318" w:rsidRPr="00416E12">
        <w:rPr>
          <w:rFonts w:ascii="Arial" w:hAnsi="Arial"/>
          <w:lang w:eastAsia="zh-CN"/>
        </w:rPr>
        <w:t xml:space="preserve"> </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513318" w:rsidRPr="00416E12">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513318" w:rsidRPr="00416E12">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CE54F6" w:rsidRDefault="00513318" w:rsidP="00513318">
      <w:pPr>
        <w:rPr>
          <w:rFonts w:hint="eastAsia"/>
        </w:rPr>
      </w:pPr>
    </w:p>
    <w:p w14:paraId="64ABD6DD" w14:textId="1FB5C1AA" w:rsidR="00513318" w:rsidRPr="00A5599F" w:rsidRDefault="007C0BCF" w:rsidP="00FD1E6F">
      <w:pPr>
        <w:pStyle w:val="3"/>
        <w:numPr>
          <w:ilvl w:val="2"/>
          <w:numId w:val="36"/>
        </w:numPr>
        <w:rPr>
          <w:rFonts w:ascii="Arial" w:hAnsi="Arial"/>
        </w:rPr>
      </w:pPr>
      <w:bookmarkStart w:id="119" w:name="_Toc513542098"/>
      <w:r w:rsidRPr="00A5599F">
        <w:rPr>
          <w:rFonts w:ascii="Arial" w:hAnsi="Arial"/>
          <w:lang w:eastAsia="zh-CN"/>
        </w:rPr>
        <w:t>变长字节整数</w:t>
      </w:r>
      <w:bookmarkEnd w:id="119"/>
    </w:p>
    <w:p w14:paraId="2F5ED3F2" w14:textId="66CBDC5A"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513318" w:rsidRPr="00A5599F">
        <w:rPr>
          <w:rFonts w:ascii="Arial" w:hAnsi="Arial"/>
          <w:color w:val="FF0000"/>
          <w:lang w:eastAsia="zh-CN"/>
        </w:rPr>
        <w:t>[MQTT-1.5.5-1]</w:t>
      </w:r>
      <w:r w:rsidRPr="00A5599F">
        <w:rPr>
          <w:rFonts w:ascii="Arial" w:hAnsi="Arial"/>
          <w:color w:val="FF0000"/>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rPr>
        <w:instrText xml:space="preserve"> REF _Ref482714684 \h </w:instrText>
      </w:r>
      <w:r w:rsidRPr="00A5599F">
        <w:rPr>
          <w:rFonts w:ascii="Arial" w:hAnsi="Arial"/>
          <w:color w:val="FF0000"/>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Pr="00A5599F">
        <w:rPr>
          <w:rFonts w:ascii="Arial" w:hAnsi="Arial"/>
          <w:lang w:eastAsia="zh-CN"/>
        </w:rPr>
        <w:t>表</w:t>
      </w:r>
      <w:r w:rsidR="00513318" w:rsidRPr="00A5599F">
        <w:rPr>
          <w:rFonts w:ascii="Arial" w:hAnsi="Arial"/>
        </w:rPr>
        <w:t xml:space="preserve"> </w:t>
      </w:r>
      <w:r w:rsidR="00513318" w:rsidRPr="00A5599F">
        <w:rPr>
          <w:rFonts w:ascii="Arial" w:hAnsi="Arial"/>
          <w:noProof/>
        </w:rPr>
        <w:t>1</w:t>
      </w:r>
      <w:r w:rsidR="00513318" w:rsidRPr="00A5599F">
        <w:rPr>
          <w:rFonts w:ascii="Arial" w:hAnsi="Arial"/>
        </w:rPr>
        <w:noBreakHyphen/>
      </w:r>
      <w:r w:rsidR="00513318" w:rsidRPr="00A5599F">
        <w:rPr>
          <w:rFonts w:ascii="Arial" w:hAnsi="Arial"/>
          <w:noProof/>
        </w:rPr>
        <w:t>1</w:t>
      </w:r>
      <w:r w:rsidR="00513318" w:rsidRPr="00A5599F">
        <w:rPr>
          <w:rFonts w:ascii="Arial" w:hAnsi="Arial"/>
        </w:rPr>
        <w:t xml:space="preserve"> </w:t>
      </w:r>
      <w:r w:rsidRPr="00A5599F">
        <w:rPr>
          <w:rFonts w:ascii="Arial" w:hAnsi="Arial"/>
          <w:lang w:eastAsia="zh-CN"/>
        </w:rPr>
        <w:t>变长字节整数</w:t>
      </w:r>
      <w:r w:rsidR="00513318" w:rsidRPr="00A5599F">
        <w:rPr>
          <w:rFonts w:ascii="Arial" w:hAnsi="Arial"/>
          <w:color w:val="FF0000"/>
        </w:rPr>
        <w:fldChar w:fldCharType="end"/>
      </w:r>
      <w:r w:rsidRPr="00A5599F">
        <w:rPr>
          <w:rFonts w:ascii="Arial" w:hAnsi="Arial"/>
          <w:color w:val="FF0000"/>
          <w:lang w:eastAsia="zh-CN"/>
        </w:rPr>
        <w:t>。</w:t>
      </w:r>
    </w:p>
    <w:p w14:paraId="63F5C7D3" w14:textId="77777777" w:rsidR="00513318" w:rsidRPr="00A5599F" w:rsidRDefault="00513318" w:rsidP="009C2444">
      <w:pPr>
        <w:pStyle w:val="af0"/>
      </w:pPr>
    </w:p>
    <w:p w14:paraId="66FFCC7B" w14:textId="144DC0D5"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513318" w:rsidRPr="00A5599F">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lastRenderedPageBreak/>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Default="00A5599F" w:rsidP="00A5599F">
      <w:pPr>
        <w:jc w:val="both"/>
        <w:rPr>
          <w:rFonts w:eastAsia="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A5599F" w:rsidRDefault="00513318" w:rsidP="00A5599F">
      <w:pPr>
        <w:jc w:val="both"/>
        <w:rPr>
          <w:rFonts w:eastAsia="宋体" w:hint="eastAsia"/>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3542099"/>
      <w:r w:rsidRPr="00B0614E">
        <w:rPr>
          <w:rFonts w:ascii="Arial" w:hAnsi="Arial"/>
          <w:lang w:eastAsia="zh-CN"/>
        </w:rPr>
        <w:t>二进制数据</w:t>
      </w:r>
      <w:bookmarkEnd w:id="122"/>
    </w:p>
    <w:p w14:paraId="3AA8AF8B" w14:textId="0719E99C" w:rsidR="00513318" w:rsidRPr="005473C3" w:rsidRDefault="00B0614E" w:rsidP="00513318">
      <w:pPr>
        <w:rPr>
          <w:rFonts w:eastAsia="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Pr>
          <w:rFonts w:eastAsia="Arial"/>
          <w:lang w:eastAsia="zh-CN"/>
        </w:rPr>
        <w:t xml:space="preserve"> </w:t>
      </w:r>
    </w:p>
    <w:p w14:paraId="746332A5" w14:textId="77777777" w:rsidR="00513318" w:rsidRDefault="00513318" w:rsidP="00513318">
      <w:pPr>
        <w:rPr>
          <w:rFonts w:eastAsia="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3542100"/>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5267F" w:rsidRDefault="00513318" w:rsidP="00513318">
      <w:pPr>
        <w:rPr>
          <w:rFonts w:eastAsia="Arial"/>
          <w:lang w:eastAsia="zh-CN"/>
        </w:rPr>
      </w:pPr>
    </w:p>
    <w:p w14:paraId="5633C4E4" w14:textId="43443340" w:rsidR="00513318" w:rsidRPr="000B2DEA" w:rsidRDefault="00F7612C" w:rsidP="00FD1E6F">
      <w:pPr>
        <w:pStyle w:val="2"/>
        <w:numPr>
          <w:ilvl w:val="1"/>
          <w:numId w:val="36"/>
        </w:numPr>
        <w:rPr>
          <w:rFonts w:eastAsia="Arial"/>
        </w:rPr>
      </w:pPr>
      <w:bookmarkStart w:id="130" w:name="_Toc513542101"/>
      <w:bookmarkStart w:id="131" w:name="_Toc462729071"/>
      <w:r>
        <w:rPr>
          <w:rFonts w:hint="eastAsia"/>
          <w:shd w:val="clear" w:color="auto" w:fill="FFFFFF"/>
          <w:lang w:eastAsia="zh-CN"/>
        </w:rPr>
        <w:t>安全</w:t>
      </w:r>
      <w:bookmarkEnd w:id="130"/>
    </w:p>
    <w:p w14:paraId="1B154D0D" w14:textId="48178244" w:rsidR="00513318" w:rsidRDefault="00F7612C" w:rsidP="00513318">
      <w:pPr>
        <w:rPr>
          <w:rFonts w:hint="eastAsia"/>
          <w:shd w:val="clear" w:color="auto" w:fill="FFFFFF"/>
          <w:lang w:eastAsia="zh-CN"/>
        </w:rPr>
      </w:pPr>
      <w:r>
        <w:rPr>
          <w:rFonts w:hint="eastAsia"/>
          <w:shd w:val="clear" w:color="auto" w:fill="FFFFFF"/>
          <w:lang w:eastAsia="zh-CN"/>
        </w:rPr>
        <w:t>MQTT</w:t>
      </w:r>
      <w:r>
        <w:rPr>
          <w:rFonts w:hint="eastAsia"/>
          <w:shd w:val="clear" w:color="auto" w:fill="FFFFFF"/>
          <w:lang w:eastAsia="zh-CN"/>
        </w:rPr>
        <w:t>客户端和服务</w:t>
      </w:r>
      <w:r w:rsidR="00ED642F">
        <w:rPr>
          <w:rFonts w:hint="eastAsia"/>
          <w:shd w:val="clear" w:color="auto" w:fill="FFFFFF"/>
          <w:lang w:eastAsia="zh-CN"/>
        </w:rPr>
        <w:t>端</w:t>
      </w:r>
      <w:r>
        <w:rPr>
          <w:rFonts w:hint="eastAsia"/>
          <w:shd w:val="clear" w:color="auto" w:fill="FFFFFF"/>
          <w:lang w:eastAsia="zh-CN"/>
        </w:rPr>
        <w:t>必须实现认证、授权和安全通信功能，如第</w:t>
      </w:r>
      <w:r w:rsidR="00513318">
        <w:rPr>
          <w:shd w:val="clear" w:color="auto" w:fill="FFFFFF"/>
        </w:rPr>
        <w:fldChar w:fldCharType="begin"/>
      </w:r>
      <w:r w:rsidR="00513318">
        <w:rPr>
          <w:shd w:val="clear" w:color="auto" w:fill="FFFFFF"/>
          <w:lang w:eastAsia="zh-CN"/>
        </w:rPr>
        <w:instrText xml:space="preserve"> REF _Ref467854993 \r \h </w:instrText>
      </w:r>
      <w:r w:rsidR="00513318">
        <w:rPr>
          <w:shd w:val="clear" w:color="auto" w:fill="FFFFFF"/>
        </w:rPr>
      </w:r>
      <w:r w:rsidR="00513318">
        <w:rPr>
          <w:shd w:val="clear" w:color="auto" w:fill="FFFFFF"/>
        </w:rPr>
        <w:fldChar w:fldCharType="separate"/>
      </w:r>
      <w:r w:rsidR="00513318">
        <w:rPr>
          <w:shd w:val="clear" w:color="auto" w:fill="FFFFFF"/>
          <w:lang w:eastAsia="zh-CN"/>
        </w:rPr>
        <w:t>5</w:t>
      </w:r>
      <w:r w:rsidR="00513318">
        <w:rPr>
          <w:shd w:val="clear" w:color="auto" w:fill="FFFFFF"/>
        </w:rPr>
        <w:fldChar w:fldCharType="end"/>
      </w:r>
      <w:r>
        <w:rPr>
          <w:rFonts w:hint="eastAsia"/>
          <w:shd w:val="clear" w:color="auto" w:fill="FFFFFF"/>
          <w:lang w:eastAsia="zh-CN"/>
        </w:rPr>
        <w:t>章所描述。强烈建议任何关注于个人身份信息或敏感信息的应用使用这些安全设施。</w:t>
      </w:r>
    </w:p>
    <w:p w14:paraId="1B39A69E" w14:textId="77777777" w:rsidR="00513318" w:rsidRPr="00F7612C" w:rsidRDefault="00513318" w:rsidP="00513318">
      <w:pPr>
        <w:rPr>
          <w:rFonts w:eastAsia="Arial"/>
          <w:lang w:eastAsia="zh-CN"/>
        </w:rPr>
      </w:pPr>
    </w:p>
    <w:p w14:paraId="0DB9CC66" w14:textId="1DCF1A58" w:rsidR="00513318" w:rsidRPr="00BA5453" w:rsidRDefault="00F7612C" w:rsidP="00FD1E6F">
      <w:pPr>
        <w:pStyle w:val="2"/>
        <w:numPr>
          <w:ilvl w:val="1"/>
          <w:numId w:val="36"/>
        </w:numPr>
        <w:rPr>
          <w:rStyle w:val="a8"/>
          <w:rFonts w:cs="Times New Roman" w:hint="eastAsia"/>
          <w:b w:val="0"/>
          <w:i w:val="0"/>
          <w:iCs/>
          <w:color w:val="auto"/>
          <w:kern w:val="0"/>
          <w:sz w:val="20"/>
          <w:szCs w:val="24"/>
        </w:rPr>
      </w:pPr>
      <w:bookmarkStart w:id="132" w:name="_Toc513542102"/>
      <w:bookmarkEnd w:id="131"/>
      <w:r>
        <w:rPr>
          <w:rStyle w:val="a8"/>
          <w:rFonts w:hint="eastAsia"/>
          <w:i w:val="0"/>
          <w:lang w:eastAsia="zh-CN"/>
        </w:rPr>
        <w:t>编辑约定</w:t>
      </w:r>
      <w:bookmarkEnd w:id="132"/>
    </w:p>
    <w:p w14:paraId="2BE32618" w14:textId="639F0823" w:rsidR="00513318" w:rsidRPr="00DD12C2" w:rsidRDefault="00F7612C" w:rsidP="00513318">
      <w:pPr>
        <w:rPr>
          <w:rFonts w:ascii="Arial" w:hAnsi="Arial"/>
          <w:color w:val="000000" w:themeColor="text1"/>
          <w:lang w:eastAsia="zh-CN"/>
        </w:rPr>
      </w:pPr>
      <w:r w:rsidRPr="00DD12C2">
        <w:rPr>
          <w:rFonts w:ascii="Arial" w:hAnsi="Arial"/>
          <w:lang w:eastAsia="zh-CN"/>
        </w:rPr>
        <w:t>本规范用</w:t>
      </w:r>
      <w:r w:rsidRPr="00DD12C2">
        <w:rPr>
          <w:rFonts w:ascii="Arial" w:hAnsi="Arial"/>
          <w:highlight w:val="yellow"/>
          <w:lang w:eastAsia="zh-CN"/>
        </w:rPr>
        <w:t>黄色高亮</w:t>
      </w:r>
      <w:r w:rsidRPr="00DD12C2">
        <w:rPr>
          <w:rFonts w:ascii="Arial" w:hAnsi="Arial"/>
          <w:lang w:eastAsia="zh-CN"/>
        </w:rPr>
        <w:t>的文本标识一致性声明，每个一致性声明都分配了一个这种格式的引用：</w:t>
      </w:r>
      <w:r w:rsidR="00513318" w:rsidRPr="00DD12C2">
        <w:rPr>
          <w:rFonts w:ascii="Arial" w:hAnsi="Arial"/>
          <w:color w:val="FF0000"/>
          <w:lang w:eastAsia="zh-CN"/>
        </w:rPr>
        <w:t>[MQTT-x.x.x-y]</w:t>
      </w:r>
      <w:r w:rsidR="00DD12C2" w:rsidRPr="00DD12C2">
        <w:rPr>
          <w:rFonts w:ascii="Arial" w:hAnsi="Arial"/>
          <w:color w:val="FF0000"/>
          <w:lang w:eastAsia="zh-CN"/>
        </w:rPr>
        <w:t>。</w:t>
      </w:r>
    </w:p>
    <w:p w14:paraId="443933AC" w14:textId="77777777" w:rsidR="00513318" w:rsidRDefault="00513318" w:rsidP="00513318">
      <w:pPr>
        <w:rPr>
          <w:rFonts w:hint="eastAsia"/>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3542103"/>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3542104"/>
      <w:r w:rsidRPr="00CA2853">
        <w:rPr>
          <w:rFonts w:ascii="Arial" w:hAnsi="Arial"/>
        </w:rPr>
        <w:t>MQTT v3.1.1</w:t>
      </w:r>
      <w:bookmarkEnd w:id="134"/>
      <w:bookmarkEnd w:id="135"/>
    </w:p>
    <w:p w14:paraId="18525385" w14:textId="3CD893A1"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Pr="00CA2853">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3542105"/>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lastRenderedPageBreak/>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8F2AD7"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3542106"/>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3542107"/>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6C15ECFB"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513318" w:rsidRPr="006D36B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513318" w:rsidRPr="006D36B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Default="00513318" w:rsidP="00513318">
      <w:pPr>
        <w:rPr>
          <w:rFonts w:hint="eastAsia"/>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3542108"/>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7E9ECDC2"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9C244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9C2444">
        <w:rPr>
          <w:noProof/>
        </w:rPr>
        <w:t>2</w:t>
      </w:r>
      <w:r w:rsidR="00D506FC">
        <w:rPr>
          <w:noProof/>
        </w:rPr>
        <w:fldChar w:fldCharType="end"/>
      </w:r>
      <w:r w:rsidR="00513318" w:rsidRPr="009C2444">
        <w:t xml:space="preserve"> </w:t>
      </w:r>
      <w:bookmarkEnd w:id="179"/>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BA5453" w:rsidRDefault="00513318" w:rsidP="00513318">
      <w:pPr>
        <w:rPr>
          <w:rFonts w:hint="eastAsia"/>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3542109"/>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43F876C8"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rPr>
        <w:t xml:space="preserve"> </w:t>
      </w:r>
      <w:r w:rsidR="004A42FB" w:rsidRPr="0030449C">
        <w:rPr>
          <w:rFonts w:ascii="Arial" w:hAnsi="Arial"/>
        </w:rPr>
        <w:fldChar w:fldCharType="begin"/>
      </w:r>
      <w:r w:rsidR="004A42FB" w:rsidRPr="0030449C">
        <w:rPr>
          <w:rFonts w:ascii="Arial" w:hAnsi="Arial"/>
        </w:rPr>
        <w:instrText xml:space="preserve"> STYLEREF 1 \s </w:instrText>
      </w:r>
      <w:r w:rsidR="004A42FB" w:rsidRPr="0030449C">
        <w:rPr>
          <w:rFonts w:ascii="Arial" w:hAnsi="Arial"/>
        </w:rPr>
        <w:fldChar w:fldCharType="separate"/>
      </w:r>
      <w:r w:rsidR="00513318" w:rsidRPr="0030449C">
        <w:rPr>
          <w:rFonts w:ascii="Arial" w:hAnsi="Arial"/>
          <w:noProof/>
        </w:rPr>
        <w:t>2</w:t>
      </w:r>
      <w:r w:rsidR="004A42FB" w:rsidRPr="0030449C">
        <w:rPr>
          <w:rFonts w:ascii="Arial" w:hAnsi="Arial"/>
          <w:noProof/>
        </w:rPr>
        <w:fldChar w:fldCharType="end"/>
      </w:r>
      <w:r w:rsidR="00513318" w:rsidRPr="0030449C">
        <w:rPr>
          <w:rFonts w:ascii="Arial" w:hAnsi="Arial"/>
        </w:rPr>
        <w:noBreakHyphen/>
      </w:r>
      <w:r w:rsidR="004A42FB" w:rsidRPr="0030449C">
        <w:rPr>
          <w:rFonts w:ascii="Arial" w:hAnsi="Arial"/>
        </w:rPr>
        <w:fldChar w:fldCharType="begin"/>
      </w:r>
      <w:r w:rsidR="004A42FB" w:rsidRPr="0030449C">
        <w:rPr>
          <w:rFonts w:ascii="Arial" w:hAnsi="Arial"/>
        </w:rPr>
        <w:instrText xml:space="preserve"> SEQ Table \* ARABIC \s 1 </w:instrText>
      </w:r>
      <w:r w:rsidR="004A42FB" w:rsidRPr="0030449C">
        <w:rPr>
          <w:rFonts w:ascii="Arial" w:hAnsi="Arial"/>
        </w:rPr>
        <w:fldChar w:fldCharType="separate"/>
      </w:r>
      <w:r w:rsidR="00513318" w:rsidRPr="0030449C">
        <w:rPr>
          <w:rFonts w:ascii="Arial" w:hAnsi="Arial"/>
          <w:noProof/>
        </w:rPr>
        <w:t>1</w:t>
      </w:r>
      <w:r w:rsidR="004A42FB" w:rsidRPr="0030449C">
        <w:rPr>
          <w:rFonts w:ascii="Arial" w:hAnsi="Arial"/>
          <w:noProof/>
        </w:rPr>
        <w:fldChar w:fldCharType="end"/>
      </w:r>
      <w:r w:rsidR="00513318" w:rsidRPr="0030449C">
        <w:rPr>
          <w:rFonts w:ascii="Arial" w:hAnsi="Arial"/>
        </w:rPr>
        <w:t xml:space="preserve"> </w:t>
      </w:r>
      <w:bookmarkEnd w:id="196"/>
      <w:bookmarkEnd w:id="197"/>
      <w:r w:rsidRPr="0030449C">
        <w:rPr>
          <w:rFonts w:ascii="Arial" w:hAnsi="Arial"/>
          <w:lang w:eastAsia="zh-CN"/>
        </w:rPr>
        <w:t xml:space="preserve">- </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7F2304B2" w:rsidR="00513318" w:rsidRPr="0030449C" w:rsidRDefault="00FF4B6D" w:rsidP="00A654AF">
            <w:pPr>
              <w:rPr>
                <w:rFonts w:ascii="Arial" w:hAnsi="Arial"/>
                <w:lang w:eastAsia="zh-CN"/>
              </w:rPr>
            </w:pPr>
            <w:r w:rsidRPr="0030449C">
              <w:rPr>
                <w:rFonts w:ascii="Arial" w:hAnsi="Arial"/>
                <w:lang w:eastAsia="zh-CN"/>
              </w:rPr>
              <w:t>客户端断开连接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BA5453" w:rsidRDefault="00513318" w:rsidP="00513318">
      <w:pPr>
        <w:rPr>
          <w:rFonts w:hint="eastAsia"/>
        </w:rPr>
      </w:pPr>
    </w:p>
    <w:p w14:paraId="4C92BD3A" w14:textId="0A4E64B9" w:rsidR="00513318" w:rsidRPr="00092750" w:rsidRDefault="00092750" w:rsidP="00FD1E6F">
      <w:pPr>
        <w:pStyle w:val="3"/>
        <w:numPr>
          <w:ilvl w:val="2"/>
          <w:numId w:val="36"/>
        </w:numPr>
        <w:rPr>
          <w:rFonts w:ascii="Arial" w:hAnsi="Arial"/>
        </w:rPr>
      </w:pPr>
      <w:bookmarkStart w:id="198" w:name="_Toc513542110"/>
      <w:r w:rsidRPr="00092750">
        <w:rPr>
          <w:rFonts w:ascii="Arial" w:hAnsi="Arial"/>
          <w:lang w:eastAsia="zh-CN"/>
        </w:rPr>
        <w:t>标志</w:t>
      </w:r>
      <w:bookmarkEnd w:id="198"/>
    </w:p>
    <w:p w14:paraId="3472370F" w14:textId="2702A5B4"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的标志位，都是保留给以后使用的，必须设置为表格中列出的值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。如果收到非法的标志，接收者必须关闭网络连接。有关错误处理的详细信息见</w:t>
      </w:r>
      <w:hyperlink w:anchor="S4_13_Errors" w:history="1">
        <w:r w:rsidR="00513318" w:rsidRPr="00092750">
          <w:rPr>
            <w:rStyle w:val="a5"/>
            <w:rFonts w:ascii="Arial" w:hAnsi="Arial"/>
            <w:lang w:eastAsia="zh-CN"/>
          </w:rPr>
          <w:t>4.13</w:t>
        </w:r>
      </w:hyperlink>
      <w:r w:rsidRPr="00092750">
        <w:rPr>
          <w:rStyle w:val="a5"/>
          <w:rFonts w:ascii="Arial" w:hAnsi="Arial"/>
          <w:lang w:eastAsia="zh-CN"/>
        </w:rPr>
        <w:t>节</w:t>
      </w:r>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7127CC8C"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513318" w:rsidRPr="00092750">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7C9BA99F" w:rsidR="00513318" w:rsidRPr="00092750" w:rsidRDefault="00513318" w:rsidP="00513318">
      <w:pPr>
        <w:rPr>
          <w:rFonts w:ascii="Arial" w:hAnsi="Arial"/>
          <w:lang w:eastAsia="zh-CN"/>
        </w:rPr>
      </w:pPr>
      <w:r w:rsidRPr="00092750">
        <w:rPr>
          <w:rFonts w:ascii="Arial" w:hAnsi="Arial"/>
          <w:lang w:eastAsia="zh-CN"/>
        </w:rPr>
        <w:t>DUP =</w:t>
      </w:r>
      <w:r w:rsidR="00092750" w:rsidRPr="00092750">
        <w:rPr>
          <w:rFonts w:ascii="Arial" w:hAnsi="Arial"/>
          <w:lang w:eastAsia="zh-CN"/>
        </w:rPr>
        <w:t>控制报文的重复分发标志</w:t>
      </w:r>
    </w:p>
    <w:p w14:paraId="39E361B9" w14:textId="5CA5AEC8" w:rsidR="00513318" w:rsidRPr="00092750" w:rsidRDefault="00513318" w:rsidP="00513318">
      <w:pPr>
        <w:rPr>
          <w:rFonts w:ascii="Arial" w:hAnsi="Arial"/>
        </w:rPr>
      </w:pPr>
      <w:r w:rsidRPr="00092750">
        <w:rPr>
          <w:rFonts w:ascii="Arial" w:hAnsi="Arial"/>
        </w:rPr>
        <w:t xml:space="preserve">QoS = </w:t>
      </w:r>
      <w:r w:rsidR="00092750" w:rsidRPr="00092750">
        <w:rPr>
          <w:rFonts w:ascii="Arial" w:hAnsi="Arial"/>
        </w:rPr>
        <w:t xml:space="preserve">PUBLISH </w:t>
      </w:r>
      <w:r w:rsidR="00092750" w:rsidRPr="00092750">
        <w:rPr>
          <w:rFonts w:ascii="Arial" w:hAnsi="Arial"/>
        </w:rPr>
        <w:t>报文的服务质量等级</w:t>
      </w:r>
    </w:p>
    <w:p w14:paraId="6328D404" w14:textId="2E1799C1" w:rsidR="00513318" w:rsidRPr="00092750" w:rsidRDefault="00513318" w:rsidP="00513318">
      <w:pPr>
        <w:rPr>
          <w:rFonts w:ascii="Arial" w:hAnsi="Arial"/>
          <w:lang w:eastAsia="zh-CN"/>
        </w:rPr>
      </w:pPr>
      <w:r w:rsidRPr="00092750">
        <w:rPr>
          <w:rFonts w:ascii="Arial" w:hAnsi="Arial"/>
        </w:rPr>
        <w:t xml:space="preserve">RETAIN = </w:t>
      </w:r>
      <w:r w:rsidR="00092750" w:rsidRPr="00092750">
        <w:rPr>
          <w:rFonts w:ascii="Arial" w:hAnsi="Arial"/>
        </w:rPr>
        <w:t xml:space="preserve">PUBLISH </w:t>
      </w:r>
      <w:r w:rsidR="00092750" w:rsidRPr="00092750">
        <w:rPr>
          <w:rFonts w:ascii="Arial" w:hAnsi="Arial"/>
        </w:rPr>
        <w:t>报文的保留标志</w:t>
      </w:r>
    </w:p>
    <w:p w14:paraId="305A872E" w14:textId="713C32CF"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控制报文中的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3.3.1</w:t>
        </w:r>
      </w:hyperlink>
      <w:r w:rsidRPr="00092750">
        <w:rPr>
          <w:rStyle w:val="a5"/>
          <w:rFonts w:ascii="Arial" w:hAnsi="Arial"/>
          <w:lang w:eastAsia="zh-CN"/>
        </w:rPr>
        <w:t>节。</w:t>
      </w:r>
    </w:p>
    <w:p w14:paraId="1C00AE81" w14:textId="77777777" w:rsidR="00513318" w:rsidRPr="00BA5453" w:rsidRDefault="00513318" w:rsidP="00513318">
      <w:pPr>
        <w:rPr>
          <w:rFonts w:hint="eastAsia"/>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3542111"/>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B075E7" w:rsidRDefault="00513318" w:rsidP="00513318">
      <w:pPr>
        <w:rPr>
          <w:rFonts w:eastAsia="宋体" w:hint="eastAsia"/>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3542112"/>
      <w:r w:rsidRPr="009374E8">
        <w:rPr>
          <w:rFonts w:ascii="Arial" w:hAnsi="Arial"/>
          <w:lang w:eastAsia="zh-CN"/>
        </w:rPr>
        <w:t>可变报头</w:t>
      </w:r>
      <w:bookmarkEnd w:id="234"/>
    </w:p>
    <w:p w14:paraId="60E8F223" w14:textId="77777777" w:rsidR="009374E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控制报文包含一个可变报头部分。它在固定报头和负载之间。可变报头的内容根据报文类型的</w:t>
      </w:r>
    </w:p>
    <w:p w14:paraId="66985FBB" w14:textId="639E010E" w:rsidR="00513318" w:rsidRPr="009374E8" w:rsidRDefault="009374E8" w:rsidP="009374E8">
      <w:pPr>
        <w:rPr>
          <w:rFonts w:ascii="Arial" w:hAnsi="Arial"/>
        </w:rPr>
      </w:pPr>
      <w:r w:rsidRPr="009374E8">
        <w:rPr>
          <w:rFonts w:ascii="Arial" w:hAnsi="Arial"/>
        </w:rPr>
        <w:t>不同而不同。可变报头的报文标识符（</w:t>
      </w:r>
      <w:r w:rsidRPr="009374E8">
        <w:rPr>
          <w:rFonts w:ascii="Arial" w:hAnsi="Arial"/>
        </w:rPr>
        <w:t>Packet Identifier</w:t>
      </w:r>
      <w:r w:rsidRPr="009374E8">
        <w:rPr>
          <w:rFonts w:ascii="Arial" w:hAnsi="Arial"/>
        </w:rPr>
        <w:t>）字段存在于在多个类型的报文里。</w:t>
      </w:r>
    </w:p>
    <w:p w14:paraId="7E9D7115" w14:textId="77777777" w:rsidR="00513318" w:rsidRPr="00BA5453" w:rsidRDefault="00513318" w:rsidP="00513318">
      <w:pPr>
        <w:rPr>
          <w:rFonts w:hint="eastAsia"/>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3542113"/>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479F894C"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162516">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162516">
        <w:rPr>
          <w:noProof/>
        </w:rPr>
        <w:t>3</w:t>
      </w:r>
      <w:r w:rsidR="00D506FC">
        <w:rPr>
          <w:noProof/>
        </w:rPr>
        <w:fldChar w:fldCharType="end"/>
      </w:r>
      <w:r w:rsidR="00513318" w:rsidRPr="00162516">
        <w:t xml:space="preserve"> </w:t>
      </w:r>
      <w:r w:rsidRPr="00162516">
        <w:t xml:space="preserve">- </w:t>
      </w:r>
      <w:r w:rsidRPr="00162516">
        <w:t>包含报文标识符的控制报文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5F7913B2" w:rsidR="00513318" w:rsidRPr="00162516" w:rsidRDefault="00162516" w:rsidP="00A654AF">
            <w:pPr>
              <w:jc w:val="center"/>
              <w:rPr>
                <w:rFonts w:ascii="Arial" w:hAnsi="Arial"/>
                <w:b/>
                <w:lang w:val="en-GB" w:eastAsia="zh-CN"/>
              </w:rPr>
            </w:pPr>
            <w:r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Default="00513318" w:rsidP="00513318">
      <w:pPr>
        <w:rPr>
          <w:rFonts w:hint="eastAsia"/>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BA5453" w:rsidRDefault="00513318" w:rsidP="00513318">
      <w:pPr>
        <w:rPr>
          <w:rFonts w:hint="eastAsia"/>
        </w:rPr>
      </w:pPr>
    </w:p>
    <w:p w14:paraId="2938EA53" w14:textId="60BE6B13"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67A2D2BB"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0FA0DED9"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Pr="00E030C2">
        <w:rPr>
          <w:rFonts w:ascii="Arial" w:hAnsi="Arial"/>
          <w:lang w:eastAsia="zh-CN"/>
        </w:rPr>
        <w:t xml:space="preserve">QoS 1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w:t>
      </w:r>
      <w:r w:rsidRPr="00E030C2">
        <w:rPr>
          <w:rFonts w:ascii="Arial" w:hAnsi="Arial"/>
          <w:lang w:eastAsia="zh-CN"/>
        </w:rPr>
        <w:t xml:space="preserve"> PUBACK</w:t>
      </w:r>
      <w:r w:rsidRPr="00E030C2">
        <w:rPr>
          <w:rFonts w:ascii="Arial" w:hAnsi="Arial"/>
          <w:lang w:eastAsia="zh-CN"/>
        </w:rPr>
        <w:t>，</w:t>
      </w:r>
      <w:r w:rsidRPr="00E030C2">
        <w:rPr>
          <w:rFonts w:ascii="Arial" w:hAnsi="Arial"/>
          <w:lang w:eastAsia="zh-CN"/>
        </w:rPr>
        <w:t xml:space="preserve">QoS 2 </w:t>
      </w:r>
      <w:r w:rsidRPr="00E030C2">
        <w:rPr>
          <w:rFonts w:ascii="Arial" w:hAnsi="Arial"/>
          <w:lang w:eastAsia="zh-CN"/>
        </w:rPr>
        <w:t>的</w:t>
      </w:r>
      <w:r w:rsidRPr="00E030C2">
        <w:rPr>
          <w:rFonts w:ascii="Arial" w:hAnsi="Arial"/>
          <w:lang w:eastAsia="zh-CN"/>
        </w:rPr>
        <w:t xml:space="preserve"> PUBLISH </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 xml:space="preserve"> 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Pr="00E030C2">
        <w:rPr>
          <w:rFonts w:ascii="Arial" w:hAnsi="Arial"/>
          <w:lang w:eastAsia="zh-CN"/>
        </w:rPr>
        <w:t xml:space="preserve"> SUBSCRIBE </w:t>
      </w:r>
      <w:r w:rsidRPr="00E030C2">
        <w:rPr>
          <w:rFonts w:ascii="Arial" w:hAnsi="Arial"/>
          <w:lang w:eastAsia="zh-CN"/>
        </w:rPr>
        <w:t>或</w:t>
      </w:r>
      <w:r w:rsidRPr="00E030C2">
        <w:rPr>
          <w:rFonts w:ascii="Arial" w:hAnsi="Arial"/>
          <w:lang w:eastAsia="zh-CN"/>
        </w:rPr>
        <w:t xml:space="preserve">UNSUBSCRIBE </w:t>
      </w:r>
      <w:r w:rsidRPr="00E030C2">
        <w:rPr>
          <w:rFonts w:ascii="Arial" w:hAnsi="Arial"/>
          <w:lang w:eastAsia="zh-CN"/>
        </w:rPr>
        <w:t>对应的分别是</w:t>
      </w:r>
      <w:r w:rsidRPr="00E030C2">
        <w:rPr>
          <w:rFonts w:ascii="Arial" w:hAnsi="Arial"/>
          <w:lang w:eastAsia="zh-CN"/>
        </w:rPr>
        <w:t xml:space="preserve"> SUBACK </w:t>
      </w:r>
      <w:r w:rsidRPr="00E030C2">
        <w:rPr>
          <w:rFonts w:ascii="Arial" w:hAnsi="Arial"/>
          <w:lang w:eastAsia="zh-CN"/>
        </w:rPr>
        <w:t>或</w:t>
      </w:r>
      <w:r w:rsidRPr="00E030C2">
        <w:rPr>
          <w:rFonts w:ascii="Arial" w:hAnsi="Arial"/>
          <w:lang w:eastAsia="zh-CN"/>
        </w:rPr>
        <w:t xml:space="preserve"> UNSUBACK</w:t>
      </w:r>
      <w:r w:rsidRPr="00E030C2">
        <w:rPr>
          <w:rFonts w:ascii="Arial" w:hAnsi="Arial"/>
          <w:lang w:eastAsia="zh-CN"/>
        </w:rPr>
        <w:t>。</w:t>
      </w:r>
    </w:p>
    <w:p w14:paraId="75D1F346" w14:textId="77777777" w:rsidR="00513318" w:rsidRDefault="00513318" w:rsidP="00513318">
      <w:pPr>
        <w:rPr>
          <w:rFonts w:eastAsia="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BA5453" w:rsidRDefault="00513318" w:rsidP="00513318">
      <w:pPr>
        <w:rPr>
          <w:rFonts w:hint="eastAsia"/>
          <w:lang w:eastAsia="zh-CN"/>
        </w:rPr>
      </w:pPr>
    </w:p>
    <w:p w14:paraId="7390F747" w14:textId="6007B7B5"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Pr="00256D98">
        <w:rPr>
          <w:rFonts w:ascii="Arial" w:hAnsi="Arial"/>
          <w:highlight w:val="yellow"/>
        </w:rPr>
        <w:t xml:space="preserve">PUBREL </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Pr="00256D98">
        <w:rPr>
          <w:rFonts w:ascii="Arial" w:hAnsi="Arial"/>
          <w:highlight w:val="yellow"/>
        </w:rPr>
        <w:t xml:space="preserve"> PUBLISH </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Pr="00256D98">
        <w:rPr>
          <w:rFonts w:ascii="Arial" w:hAnsi="Arial"/>
          <w:highlight w:val="yellow"/>
          <w:lang w:eastAsia="zh-CN"/>
        </w:rPr>
        <w:t xml:space="preserve">SUBACK </w:t>
      </w:r>
      <w:r w:rsidRPr="00256D98">
        <w:rPr>
          <w:rFonts w:ascii="Arial" w:hAnsi="Arial"/>
          <w:highlight w:val="yellow"/>
          <w:lang w:eastAsia="zh-CN"/>
        </w:rPr>
        <w:t>和</w:t>
      </w:r>
      <w:r w:rsidRPr="00256D98">
        <w:rPr>
          <w:rFonts w:ascii="Arial" w:hAnsi="Arial"/>
          <w:highlight w:val="yellow"/>
          <w:lang w:eastAsia="zh-CN"/>
        </w:rPr>
        <w:t xml:space="preserve"> UNSUBACK</w:t>
      </w:r>
      <w:r w:rsidRPr="00256D98">
        <w:rPr>
          <w:rFonts w:ascii="Arial" w:hAnsi="Arial"/>
          <w:b/>
          <w:highlight w:val="yellow"/>
          <w:lang w:eastAsia="zh-CN"/>
        </w:rPr>
        <w:t xml:space="preserve"> </w:t>
      </w:r>
      <w:r w:rsidRPr="00256D98">
        <w:rPr>
          <w:rFonts w:ascii="Arial" w:hAnsi="Arial"/>
          <w:b/>
          <w:highlight w:val="yellow"/>
          <w:lang w:eastAsia="zh-CN"/>
        </w:rPr>
        <w:t>必须</w:t>
      </w:r>
      <w:r w:rsidRPr="00256D98">
        <w:rPr>
          <w:rFonts w:ascii="Arial" w:hAnsi="Arial"/>
          <w:highlight w:val="yellow"/>
          <w:lang w:eastAsia="zh-CN"/>
        </w:rPr>
        <w:t>包含在对应的</w:t>
      </w:r>
      <w:r w:rsidRPr="00256D98">
        <w:rPr>
          <w:rFonts w:ascii="Arial" w:hAnsi="Arial"/>
          <w:highlight w:val="yellow"/>
          <w:lang w:eastAsia="zh-CN"/>
        </w:rPr>
        <w:t xml:space="preserve"> SUBSCRIBE </w:t>
      </w:r>
      <w:r w:rsidRPr="00256D98">
        <w:rPr>
          <w:rFonts w:ascii="Arial" w:hAnsi="Arial"/>
          <w:highlight w:val="yellow"/>
          <w:lang w:eastAsia="zh-CN"/>
        </w:rPr>
        <w:t>和</w:t>
      </w:r>
      <w:r w:rsidRPr="00256D98">
        <w:rPr>
          <w:rFonts w:ascii="Arial" w:hAnsi="Arial"/>
          <w:highlight w:val="yellow"/>
          <w:lang w:eastAsia="zh-CN"/>
        </w:rPr>
        <w:t xml:space="preserve"> UNSUBSCRIBE </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BA5453" w:rsidRDefault="00513318" w:rsidP="00513318">
      <w:pPr>
        <w:rPr>
          <w:rFonts w:hint="eastAsia"/>
          <w:lang w:eastAsia="zh-CN"/>
        </w:rPr>
      </w:pPr>
    </w:p>
    <w:p w14:paraId="5C987D24" w14:textId="77777777" w:rsidR="00845633"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w:t>
      </w:r>
    </w:p>
    <w:p w14:paraId="00E8F13C" w14:textId="6105B8D9" w:rsidR="00513318" w:rsidRPr="00845633" w:rsidRDefault="00845633" w:rsidP="00845633">
      <w:pPr>
        <w:rPr>
          <w:rFonts w:ascii="Arial" w:hAnsi="Arial"/>
          <w:lang w:eastAsia="zh-CN"/>
        </w:rPr>
      </w:pPr>
      <w:r w:rsidRPr="00845633">
        <w:rPr>
          <w:rFonts w:ascii="Arial" w:hAnsi="Arial"/>
          <w:lang w:eastAsia="zh-CN"/>
        </w:rPr>
        <w:t>发的消息交换。</w:t>
      </w:r>
    </w:p>
    <w:p w14:paraId="037B2C5E" w14:textId="77777777" w:rsidR="00513318" w:rsidRPr="00BA5453" w:rsidRDefault="00513318" w:rsidP="00513318">
      <w:pPr>
        <w:rPr>
          <w:rFonts w:hint="eastAsia"/>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rPr>
      </w:pPr>
      <w:r w:rsidRPr="00845633">
        <w:rPr>
          <w:rFonts w:ascii="Arial" w:hAnsi="Arial"/>
        </w:rPr>
        <w:t>客户端发送标识符为</w:t>
      </w:r>
      <w:r w:rsidRPr="00845633">
        <w:rPr>
          <w:rFonts w:ascii="Arial" w:hAnsi="Arial"/>
        </w:rPr>
        <w:t xml:space="preserve"> 0x1234 </w:t>
      </w:r>
      <w:r w:rsidRPr="00845633">
        <w:rPr>
          <w:rFonts w:ascii="Arial" w:hAnsi="Arial"/>
        </w:rPr>
        <w:t>的</w:t>
      </w:r>
      <w:r w:rsidRPr="00845633">
        <w:rPr>
          <w:rFonts w:ascii="Arial" w:hAnsi="Arial"/>
        </w:rPr>
        <w:t xml:space="preserve"> PUBLISH </w:t>
      </w:r>
      <w:r w:rsidRPr="00845633">
        <w:rPr>
          <w:rFonts w:ascii="Arial" w:hAnsi="Arial"/>
        </w:rPr>
        <w:t>报文，它有可能会在收到那个报文的</w:t>
      </w:r>
      <w:r w:rsidRPr="00845633">
        <w:rPr>
          <w:rFonts w:ascii="Arial" w:hAnsi="Arial"/>
        </w:rPr>
        <w:t xml:space="preserve"> PUBACK </w:t>
      </w:r>
      <w:r w:rsidRPr="00845633">
        <w:rPr>
          <w:rFonts w:ascii="Arial" w:hAnsi="Arial"/>
        </w:rPr>
        <w:t>之前，先</w:t>
      </w:r>
    </w:p>
    <w:p w14:paraId="6F0F4F76" w14:textId="3A43053E" w:rsidR="00513318" w:rsidRPr="00845633" w:rsidRDefault="00845633" w:rsidP="00845633">
      <w:pPr>
        <w:ind w:left="720"/>
        <w:rPr>
          <w:rFonts w:ascii="Arial" w:hAnsi="Arial"/>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lastRenderedPageBreak/>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Default="00513318" w:rsidP="00513318">
      <w:pPr>
        <w:rPr>
          <w:rFonts w:hint="eastAsia"/>
          <w:lang w:eastAsia="zh-CN"/>
        </w:rPr>
      </w:pPr>
    </w:p>
    <w:bookmarkEnd w:id="257"/>
    <w:bookmarkEnd w:id="258"/>
    <w:p w14:paraId="7DA65A7D" w14:textId="77777777" w:rsidR="00513318" w:rsidRDefault="00513318" w:rsidP="00513318">
      <w:pPr>
        <w:rPr>
          <w:rFonts w:hint="eastAsia"/>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End w:id="259"/>
      <w:bookmarkEnd w:id="260"/>
      <w:r>
        <w:rPr>
          <w:rFonts w:ascii="Arial" w:hAnsi="Arial" w:hint="eastAsia"/>
          <w:lang w:eastAsia="zh-CN"/>
        </w:rPr>
        <w:t>属性</w:t>
      </w:r>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Default="00513318" w:rsidP="00513318">
      <w:pPr>
        <w:rPr>
          <w:rFonts w:eastAsia="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BA5453" w:rsidRDefault="00513318" w:rsidP="00513318">
      <w:pPr>
        <w:rPr>
          <w:rFonts w:hint="eastAsia"/>
          <w:lang w:eastAsia="zh-CN"/>
        </w:rPr>
      </w:pPr>
    </w:p>
    <w:p w14:paraId="34F2C2A3" w14:textId="2EEC579D" w:rsidR="00513318" w:rsidRPr="00941B0E" w:rsidRDefault="00044B3C" w:rsidP="00FD1E6F">
      <w:pPr>
        <w:pStyle w:val="4"/>
        <w:numPr>
          <w:ilvl w:val="3"/>
          <w:numId w:val="36"/>
        </w:numPr>
        <w:rPr>
          <w:rFonts w:ascii="Arial" w:hAnsi="Arial"/>
        </w:rPr>
      </w:pPr>
      <w:r w:rsidRPr="00941B0E">
        <w:rPr>
          <w:rFonts w:ascii="Arial" w:hAnsi="Arial"/>
          <w:lang w:eastAsia="zh-CN"/>
        </w:rPr>
        <w:t>属性长度</w:t>
      </w:r>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BA5453" w:rsidRDefault="00513318" w:rsidP="00513318">
      <w:pPr>
        <w:rPr>
          <w:rFonts w:hint="eastAsia"/>
          <w:lang w:eastAsia="zh-CN"/>
        </w:rPr>
      </w:pPr>
    </w:p>
    <w:p w14:paraId="150F2567" w14:textId="381B665F" w:rsidR="00513318" w:rsidRPr="00CB27BE" w:rsidRDefault="00941B0E" w:rsidP="00FD1E6F">
      <w:pPr>
        <w:pStyle w:val="4"/>
        <w:numPr>
          <w:ilvl w:val="3"/>
          <w:numId w:val="36"/>
        </w:numPr>
        <w:rPr>
          <w:rFonts w:ascii="Arial" w:hAnsi="Arial"/>
        </w:rPr>
      </w:pPr>
      <w:r w:rsidRPr="00CB27BE">
        <w:rPr>
          <w:rFonts w:ascii="Arial" w:hAnsi="Arial"/>
          <w:lang w:eastAsia="zh-CN"/>
        </w:rPr>
        <w:t>属性</w:t>
      </w:r>
    </w:p>
    <w:p w14:paraId="011A9B04" w14:textId="29A850FD"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标识符被编码为变长字节整数。任何控制报文，如果包含了：对于该控制报文无效的标识符，或者错误类型的数据，都是无效报文。收到无效报文时，服务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4.13</w:t>
        </w:r>
      </w:hyperlink>
      <w:r w:rsidR="00BB79C3" w:rsidRPr="00CB27BE">
        <w:rPr>
          <w:rStyle w:val="a5"/>
          <w:rFonts w:ascii="Arial" w:hAnsi="Arial"/>
          <w:lang w:eastAsia="zh-CN"/>
        </w:rPr>
        <w:t>节</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C936C4" w:rsidRDefault="00513318" w:rsidP="00513318">
      <w:pPr>
        <w:rPr>
          <w:rFonts w:eastAsia="宋体" w:hint="eastAsia"/>
          <w:b/>
          <w:bCs/>
          <w:lang w:eastAsia="zh-CN"/>
        </w:rPr>
      </w:pPr>
    </w:p>
    <w:p w14:paraId="0FDF084B" w14:textId="63F95311"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40C5A">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240C5A">
        <w:rPr>
          <w:noProof/>
        </w:rPr>
        <w:t>4</w:t>
      </w:r>
      <w:r w:rsidR="00D506FC">
        <w:rPr>
          <w:noProof/>
        </w:rPr>
        <w:fldChar w:fldCharType="end"/>
      </w:r>
      <w:r w:rsidR="00513318" w:rsidRPr="00240C5A">
        <w:t xml:space="preserve"> - </w:t>
      </w:r>
      <w:r w:rsidRPr="00240C5A">
        <w:t>属性</w:t>
      </w:r>
    </w:p>
    <w:tbl>
      <w:tblPr>
        <w:tblW w:w="10278" w:type="dxa"/>
        <w:tblLook w:val="04A0" w:firstRow="1" w:lastRow="0" w:firstColumn="1" w:lastColumn="0" w:noHBand="0" w:noVBand="1"/>
      </w:tblPr>
      <w:tblGrid>
        <w:gridCol w:w="670"/>
        <w:gridCol w:w="761"/>
        <w:gridCol w:w="2826"/>
        <w:gridCol w:w="2252"/>
        <w:gridCol w:w="3769"/>
      </w:tblGrid>
      <w:tr w:rsidR="00513318" w:rsidRPr="00240C5A" w14:paraId="4A2585D4" w14:textId="77777777" w:rsidTr="00A654AF">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A654AF">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A654AF">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A654AF">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A654AF">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A654AF">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A654AF">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A654AF">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A654AF">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A654AF">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15D65B68" w:rsidR="00513318" w:rsidRPr="00240C5A" w:rsidRDefault="00B7692D" w:rsidP="00A654AF">
            <w:pPr>
              <w:jc w:val="both"/>
              <w:rPr>
                <w:rFonts w:ascii="Arial" w:hAnsi="Arial"/>
                <w:lang w:eastAsia="zh-CN"/>
              </w:rPr>
            </w:pPr>
            <w:r w:rsidRPr="00240C5A">
              <w:rPr>
                <w:rFonts w:ascii="Arial" w:hAnsi="Arial"/>
                <w:lang w:eastAsia="zh-CN"/>
              </w:rPr>
              <w:t>分配客户</w:t>
            </w:r>
            <w:r w:rsidR="00E24C77">
              <w:rPr>
                <w:rFonts w:ascii="Arial" w:hAnsi="Arial" w:hint="eastAsia"/>
                <w:lang w:eastAsia="zh-CN"/>
              </w:rPr>
              <w:t>端</w:t>
            </w:r>
            <w:r w:rsidRPr="00240C5A">
              <w:rPr>
                <w:rFonts w:ascii="Arial" w:hAnsi="Arial"/>
                <w:lang w:eastAsia="zh-CN"/>
              </w:rPr>
              <w:t>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A654AF">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A654AF">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lastRenderedPageBreak/>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A654AF">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A654AF">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A654AF">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A654AF">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A654AF">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A654AF">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A654AF">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A654AF">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A654AF">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A654AF">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A654AF">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A654AF">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A654AF">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A654AF">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A654AF">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A654AF">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A654AF">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Default="00513318" w:rsidP="00513318">
      <w:pPr>
        <w:rPr>
          <w:rFonts w:eastAsia="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BA5453" w:rsidRDefault="00513318" w:rsidP="00513318">
      <w:pPr>
        <w:rPr>
          <w:rFonts w:hint="eastAsia"/>
          <w:lang w:eastAsia="zh-CN"/>
        </w:rPr>
      </w:pPr>
    </w:p>
    <w:p w14:paraId="56413759" w14:textId="48506F59" w:rsidR="00513318" w:rsidRPr="00497393" w:rsidRDefault="00497393" w:rsidP="00FD1E6F">
      <w:pPr>
        <w:pStyle w:val="2"/>
        <w:numPr>
          <w:ilvl w:val="1"/>
          <w:numId w:val="36"/>
        </w:numPr>
        <w:rPr>
          <w:rFonts w:ascii="Arial" w:hAnsi="Arial"/>
        </w:rPr>
      </w:pPr>
      <w:r w:rsidRPr="00497393">
        <w:rPr>
          <w:rFonts w:ascii="Arial" w:hAnsi="Arial"/>
          <w:lang w:eastAsia="zh-CN"/>
        </w:rPr>
        <w:t>载荷</w:t>
      </w:r>
    </w:p>
    <w:p w14:paraId="6004AC63" w14:textId="77777777" w:rsidR="00497393" w:rsidRPr="00497393" w:rsidRDefault="00497393" w:rsidP="00497393">
      <w:pPr>
        <w:rPr>
          <w:rFonts w:ascii="Arial" w:hAnsi="Arial"/>
          <w:lang w:eastAsia="zh-CN"/>
        </w:rPr>
      </w:pPr>
      <w:r w:rsidRPr="00497393">
        <w:rPr>
          <w:rFonts w:ascii="Arial" w:hAnsi="Arial"/>
          <w:lang w:eastAsia="zh-CN"/>
        </w:rPr>
        <w:t>某些</w:t>
      </w:r>
      <w:r w:rsidRPr="00497393">
        <w:rPr>
          <w:rFonts w:ascii="Arial" w:hAnsi="Arial"/>
          <w:lang w:eastAsia="zh-CN"/>
        </w:rPr>
        <w:t xml:space="preserve"> MQTT </w:t>
      </w:r>
      <w:r w:rsidRPr="00497393">
        <w:rPr>
          <w:rFonts w:ascii="Arial" w:hAnsi="Arial"/>
          <w:lang w:eastAsia="zh-CN"/>
        </w:rPr>
        <w:t>控制报文在报文的最后部分包含一个有效载荷，这将在第三章论述。对于</w:t>
      </w:r>
      <w:r w:rsidRPr="00497393">
        <w:rPr>
          <w:rFonts w:ascii="Arial" w:hAnsi="Arial"/>
          <w:lang w:eastAsia="zh-CN"/>
        </w:rPr>
        <w:t xml:space="preserve"> PUBLISH </w:t>
      </w:r>
      <w:r w:rsidRPr="00497393">
        <w:rPr>
          <w:rFonts w:ascii="Arial" w:hAnsi="Arial"/>
          <w:lang w:eastAsia="zh-CN"/>
        </w:rPr>
        <w:t>来说有效</w:t>
      </w:r>
    </w:p>
    <w:p w14:paraId="1EF535E3" w14:textId="2E563446" w:rsidR="00513318" w:rsidRPr="00497393" w:rsidRDefault="00497393" w:rsidP="00497393">
      <w:pPr>
        <w:rPr>
          <w:rFonts w:ascii="Arial" w:hAnsi="Arial"/>
          <w:lang w:eastAsia="zh-CN"/>
        </w:rPr>
      </w:pPr>
      <w:r w:rsidRPr="00497393">
        <w:rPr>
          <w:rFonts w:ascii="Arial" w:hAnsi="Arial"/>
          <w:lang w:eastAsia="zh-CN"/>
        </w:rPr>
        <w:t>载荷就是应用消息。</w:t>
      </w:r>
    </w:p>
    <w:p w14:paraId="4021162A" w14:textId="77777777" w:rsidR="00513318" w:rsidRPr="00BA5453" w:rsidRDefault="00513318" w:rsidP="00513318">
      <w:pPr>
        <w:rPr>
          <w:rFonts w:hint="eastAsia"/>
          <w:lang w:eastAsia="zh-CN"/>
        </w:rPr>
      </w:pPr>
    </w:p>
    <w:p w14:paraId="505C14C9" w14:textId="4D55263F" w:rsidR="00513318" w:rsidRPr="00497393" w:rsidRDefault="00497393" w:rsidP="00513318">
      <w:pPr>
        <w:rPr>
          <w:rFonts w:ascii="Arial" w:hAnsi="Arial"/>
          <w:lang w:eastAsia="zh-CN"/>
        </w:rPr>
      </w:pPr>
      <w:bookmarkStart w:id="261" w:name="_Table_2.6_-"/>
      <w:bookmarkStart w:id="262" w:name="_Ref486836985"/>
      <w:bookmarkEnd w:id="261"/>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513318" w:rsidRPr="00497393">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513318" w:rsidRPr="00497393">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2"/>
      <w:r w:rsidRPr="00497393">
        <w:rPr>
          <w:rFonts w:ascii="Arial" w:hAnsi="Arial"/>
          <w:lang w:eastAsia="zh-CN"/>
        </w:rPr>
        <w:t>包含有效载荷的控制报文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6631A000" w:rsidR="00513318" w:rsidRPr="00497393" w:rsidRDefault="00497393" w:rsidP="00A654AF">
            <w:pPr>
              <w:jc w:val="center"/>
              <w:rPr>
                <w:rFonts w:ascii="Arial" w:hAnsi="Arial"/>
                <w:b/>
                <w:lang w:val="en-GB" w:eastAsia="zh-CN"/>
              </w:rPr>
            </w:pPr>
            <w:r w:rsidRPr="00497393">
              <w:rPr>
                <w:rFonts w:ascii="Arial" w:hAnsi="Arial"/>
                <w:b/>
                <w:bCs/>
                <w:lang w:val="en-GB" w:eastAsia="zh-CN"/>
              </w:rPr>
              <w:t>控制报文</w:t>
            </w:r>
          </w:p>
        </w:tc>
        <w:tc>
          <w:tcPr>
            <w:tcW w:w="1573" w:type="dxa"/>
            <w:shd w:val="clear" w:color="auto" w:fill="auto"/>
          </w:tcPr>
          <w:p w14:paraId="5A338F63" w14:textId="3AB38827" w:rsidR="00513318" w:rsidRPr="00497393" w:rsidRDefault="00497393" w:rsidP="00A654AF">
            <w:pPr>
              <w:jc w:val="center"/>
              <w:rPr>
                <w:rFonts w:ascii="Arial" w:hAnsi="Arial"/>
                <w:b/>
                <w:lang w:eastAsia="zh-CN"/>
              </w:rPr>
            </w:pPr>
            <w:r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BA5453" w:rsidRDefault="00513318" w:rsidP="00513318">
      <w:pPr>
        <w:rPr>
          <w:rFonts w:hint="eastAsia"/>
        </w:rPr>
      </w:pPr>
    </w:p>
    <w:p w14:paraId="5A776DBC" w14:textId="065534F2" w:rsidR="00513318" w:rsidRPr="00BA5453" w:rsidRDefault="00C710A9" w:rsidP="00FD1E6F">
      <w:pPr>
        <w:pStyle w:val="2"/>
        <w:numPr>
          <w:ilvl w:val="1"/>
          <w:numId w:val="36"/>
        </w:numPr>
        <w:rPr>
          <w:rFonts w:hint="eastAsia"/>
        </w:rPr>
      </w:pPr>
      <w:r>
        <w:rPr>
          <w:rFonts w:hint="eastAsia"/>
          <w:lang w:eastAsia="zh-CN"/>
        </w:rPr>
        <w:t>原因码</w:t>
      </w:r>
    </w:p>
    <w:p w14:paraId="32B9AC2D" w14:textId="3E58AEE9" w:rsidR="00513318" w:rsidRDefault="00521BD5" w:rsidP="00513318">
      <w:pPr>
        <w:rPr>
          <w:rFonts w:hint="eastAsia"/>
          <w:lang w:eastAsia="zh-CN"/>
        </w:rPr>
      </w:pPr>
      <w:r>
        <w:rPr>
          <w:rFonts w:hint="eastAsia"/>
          <w:lang w:eastAsia="zh-CN"/>
        </w:rPr>
        <w:t>原因码是一个单字节无符号数，用来指示一次操作的结果。小于</w:t>
      </w:r>
      <w:r>
        <w:rPr>
          <w:rFonts w:hint="eastAsia"/>
          <w:lang w:eastAsia="zh-CN"/>
        </w:rPr>
        <w:t>0x80</w:t>
      </w:r>
      <w:r>
        <w:rPr>
          <w:rFonts w:hint="eastAsia"/>
          <w:lang w:eastAsia="zh-CN"/>
        </w:rPr>
        <w:t>的原因码指示某次操作成功完成，通常用</w:t>
      </w:r>
      <w:r>
        <w:rPr>
          <w:rFonts w:hint="eastAsia"/>
          <w:lang w:eastAsia="zh-CN"/>
        </w:rPr>
        <w:t>0</w:t>
      </w:r>
      <w:r>
        <w:rPr>
          <w:rFonts w:hint="eastAsia"/>
          <w:lang w:eastAsia="zh-CN"/>
        </w:rPr>
        <w:t>来表示。大于等于</w:t>
      </w:r>
      <w:r>
        <w:rPr>
          <w:rFonts w:hint="eastAsia"/>
          <w:lang w:eastAsia="zh-CN"/>
        </w:rPr>
        <w:t>0x80</w:t>
      </w:r>
      <w:r>
        <w:rPr>
          <w:rFonts w:hint="eastAsia"/>
          <w:lang w:eastAsia="zh-CN"/>
        </w:rPr>
        <w:t>的原因码用来指示操作失败。</w:t>
      </w:r>
    </w:p>
    <w:p w14:paraId="180EFCE3" w14:textId="77777777" w:rsidR="00513318" w:rsidRDefault="00513318" w:rsidP="00513318">
      <w:pPr>
        <w:rPr>
          <w:rFonts w:hint="eastAsia"/>
          <w:lang w:eastAsia="zh-CN"/>
        </w:rPr>
      </w:pPr>
    </w:p>
    <w:p w14:paraId="12084F55" w14:textId="7FB70FC3" w:rsidR="00513318" w:rsidRDefault="00513318" w:rsidP="00513318">
      <w:pPr>
        <w:rPr>
          <w:rFonts w:hint="eastAsia"/>
          <w:lang w:eastAsia="zh-CN"/>
        </w:rPr>
      </w:pPr>
      <w:r>
        <w:t>CONNACK, PUBACK, PUBR</w:t>
      </w:r>
      <w:r w:rsidR="00521BD5">
        <w:t>EC, PUBREL, PUBCOMP, DISCONNECT</w:t>
      </w:r>
      <w:r w:rsidR="00521BD5">
        <w:rPr>
          <w:rFonts w:hint="eastAsia"/>
          <w:lang w:eastAsia="zh-CN"/>
        </w:rPr>
        <w:t>和</w:t>
      </w:r>
      <w:r>
        <w:t>AUTH</w:t>
      </w:r>
      <w:r w:rsidR="00521BD5">
        <w:rPr>
          <w:rFonts w:hint="eastAsia"/>
          <w:lang w:eastAsia="zh-CN"/>
        </w:rPr>
        <w:t>控制报文的可变</w:t>
      </w:r>
      <w:r w:rsidR="0000358E">
        <w:rPr>
          <w:rFonts w:hint="eastAsia"/>
          <w:lang w:eastAsia="zh-CN"/>
        </w:rPr>
        <w:t>报头</w:t>
      </w:r>
      <w:r w:rsidR="00521BD5">
        <w:rPr>
          <w:rFonts w:hint="eastAsia"/>
          <w:lang w:eastAsia="zh-CN"/>
        </w:rPr>
        <w:t>有一个单字节的原因码。</w:t>
      </w:r>
      <w:r>
        <w:rPr>
          <w:lang w:eastAsia="zh-CN"/>
        </w:rPr>
        <w:t>SUBACK</w:t>
      </w:r>
      <w:r w:rsidR="00521BD5">
        <w:rPr>
          <w:rFonts w:hint="eastAsia"/>
          <w:lang w:eastAsia="zh-CN"/>
        </w:rPr>
        <w:t>和</w:t>
      </w:r>
      <w:r>
        <w:rPr>
          <w:lang w:eastAsia="zh-CN"/>
        </w:rPr>
        <w:t>UNSUBACK</w:t>
      </w:r>
      <w:r w:rsidR="00521BD5">
        <w:rPr>
          <w:rFonts w:hint="eastAsia"/>
          <w:lang w:eastAsia="zh-CN"/>
        </w:rPr>
        <w:t>报文的载荷字段包含一个或多个原因码。</w:t>
      </w:r>
    </w:p>
    <w:p w14:paraId="63D83290" w14:textId="77777777" w:rsidR="00513318" w:rsidRDefault="00513318" w:rsidP="00513318">
      <w:pPr>
        <w:rPr>
          <w:rFonts w:hint="eastAsia"/>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14FCCD5" w:rsidR="00513318" w:rsidRPr="00FE0E63" w:rsidRDefault="00521BD5" w:rsidP="009C2444">
      <w:pPr>
        <w:pStyle w:val="af0"/>
      </w:pPr>
      <w:bookmarkStart w:id="263"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FE0E63">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FE0E63">
        <w:rPr>
          <w:noProof/>
        </w:rPr>
        <w:t>6</w:t>
      </w:r>
      <w:r w:rsidR="00D506FC">
        <w:rPr>
          <w:noProof/>
        </w:rPr>
        <w:fldChar w:fldCharType="end"/>
      </w:r>
      <w:r w:rsidR="00513318" w:rsidRPr="00FE0E63">
        <w:t xml:space="preserve"> - </w:t>
      </w:r>
      <w:bookmarkEnd w:id="263"/>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77777777" w:rsidR="00513318" w:rsidRPr="00FE0E63" w:rsidRDefault="00513318" w:rsidP="00A654AF">
            <w:pPr>
              <w:jc w:val="center"/>
              <w:rPr>
                <w:rFonts w:ascii="Arial" w:hAnsi="Arial"/>
                <w:b/>
                <w:bCs/>
              </w:rPr>
            </w:pPr>
            <w:r w:rsidRPr="00FE0E63">
              <w:rPr>
                <w:rFonts w:ascii="Arial" w:hAnsi="Arial"/>
                <w:b/>
                <w:bCs/>
              </w:rPr>
              <w:t>Reason Code</w:t>
            </w:r>
          </w:p>
        </w:tc>
        <w:tc>
          <w:tcPr>
            <w:tcW w:w="3170" w:type="dxa"/>
            <w:vMerge w:val="restart"/>
          </w:tcPr>
          <w:p w14:paraId="125C9243" w14:textId="77777777" w:rsidR="00513318" w:rsidRPr="00FE0E63" w:rsidRDefault="00513318" w:rsidP="00A654AF">
            <w:pPr>
              <w:jc w:val="center"/>
              <w:rPr>
                <w:rFonts w:ascii="Arial" w:hAnsi="Arial"/>
                <w:b/>
                <w:bCs/>
              </w:rPr>
            </w:pPr>
            <w:r w:rsidRPr="00FE0E63">
              <w:rPr>
                <w:rFonts w:ascii="Arial" w:hAnsi="Arial"/>
                <w:b/>
                <w:bCs/>
              </w:rPr>
              <w:t>Name</w:t>
            </w:r>
          </w:p>
        </w:tc>
        <w:tc>
          <w:tcPr>
            <w:tcW w:w="5238" w:type="dxa"/>
            <w:vMerge w:val="restart"/>
          </w:tcPr>
          <w:p w14:paraId="0463CB91" w14:textId="77777777" w:rsidR="00513318" w:rsidRPr="00FE0E63" w:rsidRDefault="00513318" w:rsidP="00A654AF">
            <w:pPr>
              <w:jc w:val="center"/>
              <w:rPr>
                <w:rFonts w:ascii="Arial" w:hAnsi="Arial"/>
                <w:b/>
                <w:bCs/>
              </w:rPr>
            </w:pPr>
            <w:r w:rsidRPr="00FE0E63">
              <w:rPr>
                <w:rFonts w:ascii="Arial" w:hAnsi="Arial"/>
                <w:b/>
                <w:bCs/>
              </w:rPr>
              <w:t>Packets</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5B7D6AD6" w:rsidR="00513318" w:rsidRPr="00FE0E63" w:rsidRDefault="00884496" w:rsidP="00A654AF">
            <w:pPr>
              <w:rPr>
                <w:rFonts w:ascii="Arial" w:hAnsi="Arial"/>
                <w:lang w:eastAsia="zh-CN"/>
              </w:rPr>
            </w:pPr>
            <w:r w:rsidRPr="00FE0E63">
              <w:rPr>
                <w:rFonts w:ascii="Arial" w:hAnsi="Arial"/>
                <w:lang w:eastAsia="zh-CN"/>
              </w:rPr>
              <w:t>客户</w:t>
            </w:r>
            <w:r w:rsidR="00E24C77">
              <w:rPr>
                <w:rFonts w:ascii="Arial" w:hAnsi="Arial" w:hint="eastAsia"/>
                <w:lang w:eastAsia="zh-CN"/>
              </w:rPr>
              <w:t>端</w:t>
            </w:r>
            <w:r w:rsidRPr="00FE0E63">
              <w:rPr>
                <w:rFonts w:ascii="Arial" w:hAnsi="Arial"/>
                <w:lang w:eastAsia="zh-CN"/>
              </w:rPr>
              <w:t>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0F84684B" w:rsidR="00513318" w:rsidRPr="00FE0E63" w:rsidRDefault="00FE0E63" w:rsidP="00FE0E63">
            <w:pPr>
              <w:rPr>
                <w:rFonts w:ascii="Arial" w:hAnsi="Arial"/>
              </w:rPr>
            </w:pPr>
            <w:r w:rsidRPr="00FE0E63">
              <w:rPr>
                <w:rFonts w:ascii="Arial" w:hAnsi="Arial"/>
                <w:lang w:eastAsia="zh-CN"/>
              </w:rPr>
              <w:t>不支持</w:t>
            </w:r>
            <w:r w:rsidR="00513318" w:rsidRPr="00FE0E63">
              <w:rPr>
                <w:rFonts w:ascii="Arial" w:hAnsi="Arial"/>
              </w:rPr>
              <w:t>QoS</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15A10D89"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（报文标识符已被占用）的处理可以为尝试修复会话、以会话清除标志为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4D0272" w:rsidRDefault="00513318" w:rsidP="00513318">
      <w:pPr>
        <w:rPr>
          <w:rFonts w:hint="eastAsia"/>
          <w:lang w:eastAsia="zh-CN"/>
        </w:rPr>
      </w:pPr>
    </w:p>
    <w:p w14:paraId="64AEE268" w14:textId="47E3E097" w:rsidR="00513318" w:rsidRPr="00B77CF0" w:rsidRDefault="0085190F" w:rsidP="00FD1E6F">
      <w:pPr>
        <w:pStyle w:val="1"/>
        <w:numPr>
          <w:ilvl w:val="0"/>
          <w:numId w:val="36"/>
        </w:numPr>
        <w:rPr>
          <w:rFonts w:ascii="Arial" w:hAnsi="Arial"/>
        </w:rPr>
      </w:pPr>
      <w:bookmarkStart w:id="264" w:name="_MQTT_Control_Packets"/>
      <w:bookmarkEnd w:id="264"/>
      <w:r w:rsidRPr="00B77CF0">
        <w:rPr>
          <w:rFonts w:ascii="Arial" w:hAnsi="Arial"/>
          <w:lang w:eastAsia="zh-CN"/>
        </w:rPr>
        <w:lastRenderedPageBreak/>
        <w:t>控制报文</w:t>
      </w:r>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65" w:name="_CONNECT_–_Connection"/>
      <w:bookmarkStart w:id="266" w:name="_Ref363033523"/>
      <w:bookmarkStart w:id="267" w:name="_Toc384800401"/>
      <w:bookmarkStart w:id="268" w:name="_Toc385349221"/>
      <w:bookmarkStart w:id="269" w:name="_Toc385349764"/>
      <w:bookmarkStart w:id="270" w:name="_Toc442180841"/>
      <w:bookmarkStart w:id="271" w:name="_Toc462729086"/>
      <w:bookmarkStart w:id="272" w:name="_Toc464547808"/>
      <w:bookmarkStart w:id="273" w:name="_Toc464635103"/>
      <w:bookmarkStart w:id="274" w:name="_Toc471282718"/>
      <w:bookmarkStart w:id="275" w:name="_Toc471483548"/>
      <w:bookmarkStart w:id="276" w:name="_Toc473619981"/>
      <w:bookmarkStart w:id="277" w:name="_Toc496191347"/>
      <w:bookmarkStart w:id="278" w:name="_Toc513542120"/>
      <w:bookmarkEnd w:id="265"/>
      <w:r w:rsidRPr="00B77CF0">
        <w:rPr>
          <w:rFonts w:ascii="Arial" w:hAnsi="Arial"/>
        </w:rPr>
        <w:t xml:space="preserve">CONNECT – </w:t>
      </w:r>
      <w:bookmarkEnd w:id="266"/>
      <w:bookmarkEnd w:id="267"/>
      <w:bookmarkEnd w:id="268"/>
      <w:bookmarkEnd w:id="269"/>
      <w:bookmarkEnd w:id="270"/>
      <w:bookmarkEnd w:id="271"/>
      <w:bookmarkEnd w:id="272"/>
      <w:bookmarkEnd w:id="273"/>
      <w:bookmarkEnd w:id="274"/>
      <w:bookmarkEnd w:id="275"/>
      <w:bookmarkEnd w:id="276"/>
      <w:bookmarkEnd w:id="277"/>
      <w:bookmarkEnd w:id="278"/>
      <w:r w:rsidR="0085190F" w:rsidRPr="00B77CF0">
        <w:rPr>
          <w:rFonts w:ascii="Arial" w:hAnsi="Arial"/>
          <w:lang w:eastAsia="zh-CN"/>
        </w:rPr>
        <w:t>连接请求</w:t>
      </w:r>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62CAA57E"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报文。服务端必须将客户端发送的第二个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4.13</w:t>
        </w:r>
      </w:hyperlink>
      <w:r w:rsidRPr="00B77CF0">
        <w:rPr>
          <w:rStyle w:val="a5"/>
          <w:rFonts w:ascii="Arial" w:hAnsi="Arial"/>
          <w:lang w:eastAsia="zh-CN"/>
        </w:rPr>
        <w:t>节</w:t>
      </w:r>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BA5453" w:rsidRDefault="00513318" w:rsidP="00513318">
      <w:pPr>
        <w:jc w:val="both"/>
        <w:rPr>
          <w:rFonts w:hint="eastAsia"/>
          <w:lang w:eastAsia="zh-CN"/>
        </w:rPr>
      </w:pPr>
    </w:p>
    <w:p w14:paraId="3C2A8F59" w14:textId="153F3F48" w:rsidR="00513318" w:rsidRPr="002221E2" w:rsidRDefault="00513318" w:rsidP="00FD1E6F">
      <w:pPr>
        <w:pStyle w:val="3"/>
        <w:numPr>
          <w:ilvl w:val="2"/>
          <w:numId w:val="36"/>
        </w:numPr>
        <w:rPr>
          <w:rFonts w:ascii="Arial" w:hAnsi="Arial"/>
        </w:rPr>
      </w:pPr>
      <w:bookmarkStart w:id="279" w:name="_CONNECT_Fixed_Header"/>
      <w:bookmarkStart w:id="280" w:name="_Toc473619982"/>
      <w:bookmarkStart w:id="281" w:name="_Toc496191348"/>
      <w:bookmarkStart w:id="282" w:name="_Toc513542121"/>
      <w:bookmarkEnd w:id="279"/>
      <w:r w:rsidRPr="002221E2">
        <w:rPr>
          <w:rFonts w:ascii="Arial" w:hAnsi="Arial"/>
        </w:rPr>
        <w:t>CONNECT</w:t>
      </w:r>
      <w:bookmarkEnd w:id="280"/>
      <w:bookmarkEnd w:id="281"/>
      <w:bookmarkEnd w:id="282"/>
      <w:r w:rsidR="002221E2" w:rsidRPr="002221E2">
        <w:rPr>
          <w:rFonts w:ascii="Arial" w:hAnsi="Arial"/>
          <w:lang w:eastAsia="zh-CN"/>
        </w:rPr>
        <w:t>固定</w:t>
      </w:r>
      <w:r w:rsidR="009C3EB4">
        <w:rPr>
          <w:rFonts w:ascii="Arial" w:hAnsi="Arial" w:hint="eastAsia"/>
          <w:lang w:eastAsia="zh-CN"/>
        </w:rPr>
        <w:t>报头</w:t>
      </w:r>
    </w:p>
    <w:p w14:paraId="47CA0F17" w14:textId="635BD50C" w:rsidR="00513318" w:rsidRPr="002221E2" w:rsidRDefault="002221E2" w:rsidP="009C2444">
      <w:pPr>
        <w:pStyle w:val="af0"/>
      </w:pPr>
      <w:bookmarkStart w:id="283" w:name="_Figure_3.1_–"/>
      <w:bookmarkEnd w:id="283"/>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2221E2">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2221E2">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BA5453" w:rsidRDefault="00513318" w:rsidP="00513318">
      <w:pPr>
        <w:rPr>
          <w:rFonts w:hint="eastAsia"/>
          <w:lang w:eastAsia="zh-CN"/>
        </w:rPr>
      </w:pPr>
    </w:p>
    <w:p w14:paraId="36D57A12" w14:textId="31E61B14" w:rsidR="00513318" w:rsidRPr="00DF2FA8" w:rsidRDefault="00513318" w:rsidP="00FD1E6F">
      <w:pPr>
        <w:pStyle w:val="3"/>
        <w:numPr>
          <w:ilvl w:val="2"/>
          <w:numId w:val="36"/>
        </w:numPr>
        <w:rPr>
          <w:rFonts w:ascii="Arial" w:hAnsi="Arial"/>
        </w:rPr>
      </w:pPr>
      <w:bookmarkStart w:id="284" w:name="_Toc473619984"/>
      <w:bookmarkStart w:id="285" w:name="_Toc496191349"/>
      <w:bookmarkStart w:id="286" w:name="_Toc513542122"/>
      <w:r w:rsidRPr="00DF2FA8">
        <w:rPr>
          <w:rFonts w:ascii="Arial" w:hAnsi="Arial"/>
        </w:rPr>
        <w:t>CONNECT</w:t>
      </w:r>
      <w:bookmarkEnd w:id="284"/>
      <w:bookmarkEnd w:id="285"/>
      <w:bookmarkEnd w:id="286"/>
      <w:r w:rsidR="00722DD3" w:rsidRPr="00DF2FA8">
        <w:rPr>
          <w:rFonts w:ascii="Arial" w:hAnsi="Arial"/>
          <w:lang w:eastAsia="zh-CN"/>
        </w:rPr>
        <w:t>可变报头</w:t>
      </w:r>
    </w:p>
    <w:p w14:paraId="2EFAF177" w14:textId="77777777" w:rsidR="00722DD3"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 xml:space="preserve">Protocol </w:t>
      </w:r>
    </w:p>
    <w:p w14:paraId="36B8E220" w14:textId="4F613A73" w:rsidR="00513318" w:rsidRPr="00DF2FA8" w:rsidRDefault="00722DD3" w:rsidP="00722DD3">
      <w:pPr>
        <w:rPr>
          <w:rFonts w:ascii="Arial" w:hAnsi="Arial"/>
          <w:lang w:eastAsia="zh-CN"/>
        </w:rPr>
      </w:pPr>
      <w:r w:rsidRPr="00DF2FA8">
        <w:rPr>
          <w:rFonts w:ascii="Arial" w:hAnsi="Arial"/>
        </w:rPr>
        <w:t>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2.2.2</w:t>
        </w:r>
      </w:hyperlink>
      <w:r w:rsidRPr="00DF2FA8">
        <w:rPr>
          <w:rStyle w:val="a5"/>
          <w:rFonts w:ascii="Arial" w:hAnsi="Arial"/>
          <w:lang w:eastAsia="zh-CN"/>
        </w:rPr>
        <w:t>节</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r w:rsidRPr="00DF2FA8">
        <w:rPr>
          <w:rFonts w:ascii="Arial" w:hAnsi="Arial"/>
          <w:lang w:eastAsia="zh-CN"/>
        </w:rPr>
        <w:t>协议名</w:t>
      </w:r>
    </w:p>
    <w:p w14:paraId="506005B5" w14:textId="5B2B51B5" w:rsidR="00513318" w:rsidRPr="00DF2FA8" w:rsidRDefault="004B0E2B" w:rsidP="009C2444">
      <w:pPr>
        <w:pStyle w:val="af0"/>
      </w:pPr>
      <w:bookmarkStart w:id="287" w:name="_Figure_3.2_-"/>
      <w:bookmarkEnd w:id="287"/>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F2FA8">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F2FA8">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83B718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lang w:eastAsia="zh-CN"/>
        </w:rPr>
        <w:t xml:space="preserve"> </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Pr="00DF2FA8">
        <w:rPr>
          <w:rFonts w:ascii="Arial" w:hAnsi="Arial"/>
          <w:lang w:eastAsia="zh-CN"/>
        </w:rPr>
        <w:t xml:space="preserve"> UTF-8 </w:t>
      </w:r>
      <w:r w:rsidRPr="00DF2FA8">
        <w:rPr>
          <w:rFonts w:ascii="Arial" w:hAnsi="Arial"/>
          <w:lang w:eastAsia="zh-CN"/>
        </w:rPr>
        <w:t>编码的字符串。</w:t>
      </w:r>
      <w:r w:rsidRPr="00DF2FA8">
        <w:rPr>
          <w:rFonts w:ascii="Arial" w:hAnsi="Arial"/>
          <w:lang w:eastAsia="zh-CN"/>
        </w:rPr>
        <w:t xml:space="preserve">MQTT </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DD139C7"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Pr="00D147B9">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513318" w:rsidRPr="00D147B9">
        <w:rPr>
          <w:rFonts w:ascii="Arial" w:hAnsi="Arial"/>
          <w:lang w:eastAsia="zh-CN"/>
        </w:rPr>
        <w:t>.</w:t>
      </w:r>
    </w:p>
    <w:p w14:paraId="3A65F82E" w14:textId="77777777" w:rsidR="00513318" w:rsidRPr="00BA5453" w:rsidRDefault="00513318" w:rsidP="00513318">
      <w:pPr>
        <w:rPr>
          <w:rFonts w:hint="eastAsia"/>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BA5453" w:rsidRDefault="00513318" w:rsidP="00513318">
      <w:pPr>
        <w:rPr>
          <w:rFonts w:hint="eastAsia"/>
          <w:lang w:eastAsia="zh-CN"/>
        </w:rPr>
      </w:pPr>
    </w:p>
    <w:p w14:paraId="7C1CD265" w14:textId="6BF78524" w:rsidR="00513318" w:rsidRPr="00D147B9" w:rsidRDefault="00D147B9" w:rsidP="00FD1E6F">
      <w:pPr>
        <w:pStyle w:val="4"/>
        <w:numPr>
          <w:ilvl w:val="3"/>
          <w:numId w:val="36"/>
        </w:numPr>
        <w:rPr>
          <w:rFonts w:ascii="Arial" w:hAnsi="Arial"/>
        </w:rPr>
      </w:pPr>
      <w:r w:rsidRPr="00D147B9">
        <w:rPr>
          <w:rFonts w:ascii="Arial" w:hAnsi="Arial"/>
          <w:lang w:eastAsia="zh-CN"/>
        </w:rPr>
        <w:t>协议版本</w:t>
      </w:r>
    </w:p>
    <w:p w14:paraId="78C07309" w14:textId="09FEAF77" w:rsidR="00513318" w:rsidRPr="00D147B9" w:rsidRDefault="00D147B9" w:rsidP="009C2444">
      <w:pPr>
        <w:pStyle w:val="af0"/>
      </w:pPr>
      <w:bookmarkStart w:id="288" w:name="_Figure_3.3_-"/>
      <w:bookmarkEnd w:id="288"/>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D147B9">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D147B9">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04FCC49D" w:rsidR="00513318" w:rsidRPr="00D147B9" w:rsidRDefault="00D147B9" w:rsidP="00A654AF">
            <w:pPr>
              <w:jc w:val="center"/>
              <w:rPr>
                <w:rFonts w:ascii="Arial" w:hAnsi="Arial"/>
                <w:b/>
                <w:lang w:eastAsia="zh-CN"/>
              </w:rPr>
            </w:pPr>
            <w:r w:rsidRPr="00D147B9">
              <w:rPr>
                <w:rFonts w:ascii="Arial" w:hAnsi="Arial"/>
                <w:b/>
                <w:bCs/>
                <w:lang w:eastAsia="zh-CN"/>
              </w:rPr>
              <w:t>描述</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374A30C4"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报文，可以发送包含原因码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报文，然后必须关闭网络连接。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BA5453" w:rsidRDefault="00513318" w:rsidP="00513318">
      <w:pPr>
        <w:rPr>
          <w:rFonts w:hint="eastAsia"/>
          <w:lang w:eastAsia="zh-CN"/>
        </w:rPr>
      </w:pPr>
    </w:p>
    <w:p w14:paraId="093648BA" w14:textId="783A544D" w:rsidR="00513318" w:rsidRPr="00A14BFF" w:rsidRDefault="00565FA4" w:rsidP="00FD1E6F">
      <w:pPr>
        <w:pStyle w:val="4"/>
        <w:numPr>
          <w:ilvl w:val="3"/>
          <w:numId w:val="36"/>
        </w:numPr>
        <w:rPr>
          <w:rFonts w:ascii="Arial" w:hAnsi="Arial"/>
        </w:rPr>
      </w:pPr>
      <w:r w:rsidRPr="00A14BFF">
        <w:rPr>
          <w:rFonts w:ascii="Arial" w:hAnsi="Arial"/>
          <w:lang w:eastAsia="zh-CN"/>
        </w:rPr>
        <w:t>连接标志</w:t>
      </w:r>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4111737" w:rsidR="00513318" w:rsidRPr="00A14BFF" w:rsidRDefault="00565FA4" w:rsidP="009C2444">
      <w:pPr>
        <w:pStyle w:val="af0"/>
      </w:pPr>
      <w:bookmarkStart w:id="289" w:name="_Figure_3.4_-"/>
      <w:bookmarkEnd w:id="289"/>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4BFF">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4BFF">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3F03B925" w:rsidR="00513318" w:rsidRPr="00A14BFF" w:rsidRDefault="00A14BFF" w:rsidP="00513318">
      <w:pPr>
        <w:rPr>
          <w:rFonts w:ascii="Arial" w:hAnsi="Arial"/>
        </w:rPr>
      </w:pPr>
      <w:r w:rsidRPr="00A14BFF">
        <w:rPr>
          <w:rFonts w:ascii="Arial" w:hAnsi="Arial"/>
          <w:lang w:eastAsia="zh-CN"/>
        </w:rPr>
        <w:lastRenderedPageBreak/>
        <w:t>服务端必须验证</w:t>
      </w:r>
      <w:r w:rsidRPr="00A14BFF">
        <w:rPr>
          <w:rFonts w:ascii="Arial" w:hAnsi="Arial"/>
          <w:lang w:eastAsia="zh-CN"/>
        </w:rPr>
        <w:t xml:space="preserve"> CONNECT </w:t>
      </w:r>
      <w:r w:rsidRPr="00A14BFF">
        <w:rPr>
          <w:rFonts w:ascii="Arial" w:hAnsi="Arial"/>
          <w:lang w:eastAsia="zh-CN"/>
        </w:rPr>
        <w:t>控制报文的保留标志位（第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Pr="00A14BFF">
        <w:rPr>
          <w:rFonts w:ascii="Arial" w:hAnsi="Arial"/>
          <w:lang w:eastAsia="zh-CN"/>
        </w:rPr>
        <w:t xml:space="preserve"> 0 </w:t>
      </w:r>
      <w:r w:rsidRPr="00A14BFF">
        <w:rPr>
          <w:rFonts w:ascii="Arial" w:hAnsi="Arial"/>
          <w:lang w:eastAsia="zh-CN"/>
        </w:rPr>
        <w:t>必须断开客户端连接。</w:t>
      </w:r>
      <w:hyperlink w:anchor="S4_13_Errors" w:history="1">
        <w:r w:rsidR="00513318" w:rsidRPr="00A14BFF">
          <w:rPr>
            <w:rStyle w:val="a5"/>
            <w:rFonts w:ascii="Arial" w:hAnsi="Arial"/>
          </w:rPr>
          <w:t>4.13</w:t>
        </w:r>
      </w:hyperlink>
      <w:r w:rsidRPr="00A14BFF">
        <w:rPr>
          <w:rStyle w:val="a5"/>
          <w:rFonts w:ascii="Arial" w:hAnsi="Arial"/>
          <w:lang w:eastAsia="zh-CN"/>
        </w:rPr>
        <w:t>节</w:t>
      </w:r>
      <w:r w:rsidRPr="00A14BFF">
        <w:rPr>
          <w:rFonts w:ascii="Arial" w:hAnsi="Arial"/>
          <w:lang w:eastAsia="zh-CN"/>
        </w:rPr>
        <w:t>给出了错误处理信息。</w:t>
      </w:r>
    </w:p>
    <w:p w14:paraId="0B4C37EE" w14:textId="77777777" w:rsidR="00513318" w:rsidRPr="00BA5453" w:rsidRDefault="00513318" w:rsidP="00513318">
      <w:pPr>
        <w:jc w:val="both"/>
        <w:rPr>
          <w:rFonts w:hint="eastAsia"/>
        </w:rPr>
      </w:pPr>
    </w:p>
    <w:p w14:paraId="060A5BF0" w14:textId="2953D871" w:rsidR="00513318" w:rsidRPr="00CB4A08" w:rsidRDefault="00BA0DCF" w:rsidP="00FD1E6F">
      <w:pPr>
        <w:pStyle w:val="4"/>
        <w:numPr>
          <w:ilvl w:val="3"/>
          <w:numId w:val="36"/>
        </w:numPr>
        <w:rPr>
          <w:rFonts w:ascii="Arial" w:hAnsi="Arial"/>
        </w:rPr>
      </w:pPr>
      <w:bookmarkStart w:id="290" w:name="_Clean_Start"/>
      <w:bookmarkEnd w:id="290"/>
      <w:r>
        <w:rPr>
          <w:rFonts w:ascii="Arial" w:hAnsi="Arial" w:hint="eastAsia"/>
          <w:lang w:eastAsia="zh-CN"/>
        </w:rPr>
        <w:t>新</w:t>
      </w:r>
      <w:r w:rsidR="007934E8" w:rsidRPr="00CB4A08">
        <w:rPr>
          <w:rFonts w:ascii="Arial" w:hAnsi="Arial"/>
          <w:lang w:eastAsia="zh-CN"/>
        </w:rPr>
        <w:t>开始</w:t>
      </w:r>
    </w:p>
    <w:p w14:paraId="0BD37441" w14:textId="7777777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Pr="00CB4A08">
        <w:rPr>
          <w:rFonts w:ascii="Arial" w:hAnsi="Arial"/>
          <w:lang w:eastAsia="zh-CN"/>
        </w:rPr>
        <w:t xml:space="preserve"> 1 </w:t>
      </w:r>
      <w:r w:rsidRPr="00CB4A08">
        <w:rPr>
          <w:rFonts w:ascii="Arial" w:hAnsi="Arial"/>
          <w:lang w:eastAsia="zh-CN"/>
        </w:rPr>
        <w:t>位</w:t>
      </w:r>
    </w:p>
    <w:p w14:paraId="180D9666" w14:textId="77777777" w:rsidR="007934E8" w:rsidRPr="00CB4A08" w:rsidRDefault="007934E8" w:rsidP="007934E8">
      <w:pPr>
        <w:jc w:val="both"/>
        <w:rPr>
          <w:rFonts w:ascii="Arial" w:hAnsi="Arial"/>
          <w:lang w:eastAsia="zh-CN"/>
        </w:rPr>
      </w:pPr>
    </w:p>
    <w:p w14:paraId="7DAE1CEF" w14:textId="0C1FFFC7"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4.1</w:t>
        </w:r>
      </w:hyperlink>
      <w:r w:rsidRPr="005D364D">
        <w:rPr>
          <w:rFonts w:ascii="Arial" w:hAnsi="Arial"/>
          <w:lang w:eastAsia="zh-CN"/>
        </w:rPr>
        <w:t>节定义了会话状态。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631CA7F"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00513318" w:rsidRPr="005D364D">
        <w:rPr>
          <w:rFonts w:ascii="Arial" w:hAnsi="Arial"/>
          <w:lang w:eastAsia="zh-CN"/>
        </w:rPr>
        <w:t xml:space="preserve"> </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w:t>
      </w:r>
      <w:r w:rsidR="00E24C77">
        <w:rPr>
          <w:rFonts w:ascii="Arial" w:hAnsi="Arial" w:hint="eastAsia"/>
          <w:highlight w:val="yellow"/>
          <w:lang w:eastAsia="zh-CN"/>
        </w:rPr>
        <w:t>端</w:t>
      </w:r>
      <w:r w:rsidRPr="005D364D">
        <w:rPr>
          <w:rFonts w:ascii="Arial" w:hAnsi="Arial"/>
          <w:highlight w:val="yellow"/>
          <w:lang w:eastAsia="zh-CN"/>
        </w:rPr>
        <w:t>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Default="00513318" w:rsidP="00513318">
      <w:pPr>
        <w:jc w:val="both"/>
        <w:rPr>
          <w:rFonts w:eastAsia="Arial"/>
          <w:lang w:eastAsia="zh-CN"/>
        </w:rPr>
      </w:pPr>
    </w:p>
    <w:p w14:paraId="3F8B1B46" w14:textId="12D1D637" w:rsidR="00513318" w:rsidRPr="002F31D7" w:rsidRDefault="00E12A6A" w:rsidP="00FD1E6F">
      <w:pPr>
        <w:pStyle w:val="4"/>
        <w:numPr>
          <w:ilvl w:val="3"/>
          <w:numId w:val="36"/>
        </w:numPr>
        <w:rPr>
          <w:rFonts w:ascii="Arial" w:hAnsi="Arial"/>
        </w:rPr>
      </w:pPr>
      <w:bookmarkStart w:id="291" w:name="_Toc479576982"/>
      <w:bookmarkStart w:id="292" w:name="_Toc479577304"/>
      <w:bookmarkStart w:id="293" w:name="_Toc479924807"/>
      <w:bookmarkStart w:id="294" w:name="_Toc479932916"/>
      <w:bookmarkStart w:id="295" w:name="_Toc479937089"/>
      <w:bookmarkStart w:id="296" w:name="_Will_Flag"/>
      <w:bookmarkEnd w:id="291"/>
      <w:bookmarkEnd w:id="292"/>
      <w:bookmarkEnd w:id="293"/>
      <w:bookmarkEnd w:id="294"/>
      <w:bookmarkEnd w:id="295"/>
      <w:bookmarkEnd w:id="296"/>
      <w:r w:rsidRPr="002F31D7">
        <w:rPr>
          <w:rFonts w:ascii="Arial" w:hAnsi="Arial"/>
          <w:lang w:eastAsia="zh-CN"/>
        </w:rPr>
        <w:t>遗嘱标志</w:t>
      </w:r>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5A46CD4E"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w:t>
      </w:r>
      <w:r w:rsidR="00E24C77">
        <w:rPr>
          <w:rFonts w:ascii="Arial" w:hAnsi="Arial" w:hint="eastAsia"/>
          <w:highlight w:val="yellow"/>
          <w:lang w:eastAsia="zh-CN"/>
        </w:rPr>
        <w:t>端</w:t>
      </w:r>
      <w:r w:rsidRPr="002F31D7">
        <w:rPr>
          <w:rFonts w:ascii="Arial" w:hAnsi="Arial"/>
          <w:highlight w:val="yellow"/>
          <w:lang w:eastAsia="zh-CN"/>
        </w:rPr>
        <w:t>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w:t>
      </w:r>
      <w:r w:rsidR="00E24C77">
        <w:rPr>
          <w:rFonts w:ascii="Arial" w:hAnsi="Arial" w:hint="eastAsia"/>
          <w:highlight w:val="yellow"/>
          <w:lang w:eastAsia="zh-CN"/>
        </w:rPr>
        <w:t>端</w:t>
      </w:r>
      <w:r w:rsidR="002F31D7" w:rsidRPr="002F31D7">
        <w:rPr>
          <w:rFonts w:ascii="Arial" w:hAnsi="Arial"/>
          <w:highlight w:val="yellow"/>
          <w:lang w:eastAsia="zh-CN"/>
        </w:rPr>
        <w:t>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BA5453" w:rsidRDefault="00513318" w:rsidP="00513318">
      <w:pPr>
        <w:rPr>
          <w:rFonts w:hint="eastAsia"/>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B55A2" w:rsidRDefault="00513318" w:rsidP="00513318">
      <w:pPr>
        <w:rPr>
          <w:rFonts w:hint="eastAsia"/>
          <w:lang w:eastAsia="zh-CN"/>
        </w:rPr>
      </w:pPr>
    </w:p>
    <w:p w14:paraId="694EB549" w14:textId="25EAC860" w:rsidR="00513318" w:rsidRPr="00420FBA" w:rsidRDefault="00CC05EE" w:rsidP="00513318">
      <w:pPr>
        <w:rPr>
          <w:rFonts w:ascii="Arial" w:hAnsi="Arial"/>
          <w:lang w:eastAsia="zh-CN"/>
        </w:rPr>
      </w:pPr>
      <w:r w:rsidRPr="00420FBA">
        <w:rPr>
          <w:rFonts w:ascii="Arial" w:hAnsi="Arial"/>
          <w:lang w:eastAsia="zh-CN"/>
        </w:rPr>
        <w:t>服务端</w:t>
      </w:r>
      <w:r w:rsidRPr="00420FBA">
        <w:rPr>
          <w:rFonts w:ascii="Arial" w:hAnsi="Arial"/>
          <w:b/>
          <w:lang w:eastAsia="zh-CN"/>
        </w:rPr>
        <w:t>必须</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Default="00513318" w:rsidP="00513318">
      <w:pPr>
        <w:rPr>
          <w:rFonts w:eastAsia="Arial"/>
          <w:lang w:eastAsia="zh-CN"/>
        </w:rPr>
      </w:pPr>
    </w:p>
    <w:p w14:paraId="521F2376" w14:textId="6CC28DB3" w:rsidR="00513318" w:rsidRPr="00420FBA" w:rsidRDefault="00513318" w:rsidP="00513318">
      <w:pPr>
        <w:rPr>
          <w:rFonts w:ascii="Arial" w:hAnsi="Arial"/>
          <w:lang w:eastAsia="zh-CN"/>
        </w:rPr>
      </w:pPr>
      <w:r w:rsidRPr="00420FBA">
        <w:rPr>
          <w:rFonts w:ascii="Arial" w:hAnsi="Arial"/>
          <w:lang w:eastAsia="zh-CN"/>
        </w:rPr>
        <w:t xml:space="preserve">Refer to </w:t>
      </w:r>
      <w:r w:rsidR="00420FBA" w:rsidRPr="00420FBA">
        <w:rPr>
          <w:rFonts w:ascii="Arial" w:hAnsi="Arial"/>
          <w:lang w:eastAsia="zh-CN"/>
        </w:rPr>
        <w:t>关于遗嘱迟发时间（</w:t>
      </w:r>
      <w:r w:rsidR="00420FBA" w:rsidRPr="00420FBA">
        <w:rPr>
          <w:rFonts w:ascii="Arial" w:hAnsi="Arial"/>
        </w:rPr>
        <w:t>Will Delay Interval</w:t>
      </w:r>
      <w:r w:rsidR="00420FBA" w:rsidRPr="00420FBA">
        <w:rPr>
          <w:rFonts w:ascii="Arial" w:hAnsi="Arial"/>
          <w:lang w:eastAsia="zh-CN"/>
        </w:rPr>
        <w:t>）的详细信息，请参考</w:t>
      </w:r>
      <w:hyperlink w:anchor="_Will_Delay_Interval_1" w:history="1">
        <w:r w:rsidRPr="00420FBA">
          <w:rPr>
            <w:rStyle w:val="a5"/>
            <w:rFonts w:ascii="Arial" w:hAnsi="Arial"/>
            <w:lang w:eastAsia="zh-CN"/>
          </w:rPr>
          <w:t>3.1.3.2</w:t>
        </w:r>
      </w:hyperlink>
      <w:r w:rsidR="00420FBA" w:rsidRPr="00420FBA">
        <w:rPr>
          <w:rStyle w:val="a5"/>
          <w:rFonts w:ascii="Arial" w:hAnsi="Arial"/>
          <w:lang w:eastAsia="zh-CN"/>
        </w:rPr>
        <w:t>节</w:t>
      </w:r>
      <w:r w:rsidR="00420FBA" w:rsidRPr="00420FBA">
        <w:rPr>
          <w:rFonts w:ascii="Arial" w:hAnsi="Arial"/>
          <w:lang w:eastAsia="zh-CN"/>
        </w:rPr>
        <w:t>。</w:t>
      </w:r>
    </w:p>
    <w:p w14:paraId="0FA046FA" w14:textId="77777777" w:rsidR="00513318" w:rsidRDefault="00513318" w:rsidP="00513318">
      <w:pPr>
        <w:rPr>
          <w:rFonts w:eastAsia="Arial"/>
          <w:lang w:eastAsia="zh-CN"/>
        </w:rPr>
      </w:pPr>
    </w:p>
    <w:p w14:paraId="12CFA7E2" w14:textId="3098C323" w:rsidR="00513318" w:rsidRPr="000601FE" w:rsidRDefault="00420FBA" w:rsidP="00513318">
      <w:pPr>
        <w:ind w:left="720"/>
        <w:rPr>
          <w:rFonts w:ascii="Arial" w:hAnsi="Arial"/>
          <w:b/>
          <w:lang w:eastAsia="zh-CN"/>
        </w:rPr>
      </w:pPr>
      <w:bookmarkStart w:id="297" w:name="_Hlk483497062"/>
      <w:r w:rsidRPr="000601FE">
        <w:rPr>
          <w:rFonts w:ascii="Arial" w:hAnsi="Arial"/>
          <w:b/>
          <w:lang w:eastAsia="zh-CN"/>
        </w:rPr>
        <w:lastRenderedPageBreak/>
        <w:t>非规范评注</w:t>
      </w:r>
    </w:p>
    <w:bookmarkEnd w:id="297"/>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1205DC" w:rsidRDefault="00513318" w:rsidP="00513318">
      <w:pPr>
        <w:rPr>
          <w:rFonts w:eastAsia="Arial"/>
          <w:lang w:eastAsia="zh-CN"/>
        </w:rPr>
      </w:pPr>
    </w:p>
    <w:p w14:paraId="27DBBF43" w14:textId="3F619B1D" w:rsidR="00513318" w:rsidRPr="009B53C6" w:rsidRDefault="009B53C6" w:rsidP="00FD1E6F">
      <w:pPr>
        <w:pStyle w:val="4"/>
        <w:numPr>
          <w:ilvl w:val="3"/>
          <w:numId w:val="36"/>
        </w:numPr>
        <w:rPr>
          <w:rFonts w:ascii="Arial" w:hAnsi="Arial"/>
        </w:rPr>
      </w:pPr>
      <w:r w:rsidRPr="009B53C6">
        <w:rPr>
          <w:rFonts w:ascii="Arial" w:hAnsi="Arial"/>
          <w:lang w:eastAsia="zh-CN"/>
        </w:rPr>
        <w:t>遗嘱</w:t>
      </w:r>
      <w:r w:rsidR="001332ED">
        <w:rPr>
          <w:rFonts w:ascii="Arial" w:hAnsi="Arial" w:hint="eastAsia"/>
          <w:lang w:eastAsia="zh-CN"/>
        </w:rPr>
        <w:t>QoS</w:t>
      </w:r>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BA5453" w:rsidRDefault="00513318" w:rsidP="00513318">
      <w:pPr>
        <w:rPr>
          <w:rFonts w:hint="eastAsia"/>
          <w:lang w:eastAsia="zh-CN"/>
        </w:rPr>
      </w:pPr>
    </w:p>
    <w:p w14:paraId="43B39FA5" w14:textId="4B2F008A"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A654AF" w:rsidRPr="001332ED">
        <w:rPr>
          <w:rStyle w:val="apple-converted-space"/>
          <w:rFonts w:ascii="Arial" w:hAnsi="Arial"/>
          <w:color w:val="000000"/>
          <w:sz w:val="12"/>
          <w:szCs w:val="12"/>
          <w:highlight w:val="yellow"/>
          <w:shd w:val="clear" w:color="auto" w:fill="FFFFFF"/>
          <w:lang w:eastAsia="zh-CN"/>
        </w:rPr>
        <w:t xml:space="preserve"> </w:t>
      </w:r>
      <w:r w:rsidR="00513318" w:rsidRPr="001332ED">
        <w:rPr>
          <w:rFonts w:ascii="Arial" w:hAnsi="Arial"/>
          <w:highlight w:val="yellow"/>
          <w:lang w:eastAsia="zh-CN"/>
        </w:rPr>
        <w:t>(0x00)</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4379F1B"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4.13</w:t>
        </w:r>
      </w:hyperlink>
      <w:r w:rsidR="00B563BA" w:rsidRPr="001332ED">
        <w:rPr>
          <w:rFonts w:ascii="Arial" w:hAnsi="Arial"/>
          <w:lang w:eastAsia="zh-CN"/>
        </w:rPr>
        <w:t>节描述了错误处理信息。</w:t>
      </w:r>
    </w:p>
    <w:p w14:paraId="72C2F4AB" w14:textId="77777777" w:rsidR="00513318" w:rsidRPr="00BA5453" w:rsidRDefault="00513318" w:rsidP="00513318">
      <w:pPr>
        <w:rPr>
          <w:rFonts w:hint="eastAsia"/>
          <w:lang w:eastAsia="zh-CN"/>
        </w:rPr>
      </w:pPr>
    </w:p>
    <w:p w14:paraId="3C313749" w14:textId="3079F32C" w:rsidR="00513318" w:rsidRPr="001332ED" w:rsidRDefault="001332ED" w:rsidP="00FD1E6F">
      <w:pPr>
        <w:pStyle w:val="4"/>
        <w:numPr>
          <w:ilvl w:val="3"/>
          <w:numId w:val="36"/>
        </w:numPr>
        <w:rPr>
          <w:rFonts w:ascii="Arial" w:hAnsi="Arial"/>
        </w:rPr>
      </w:pPr>
      <w:r w:rsidRPr="001332ED">
        <w:rPr>
          <w:rFonts w:ascii="Arial" w:hAnsi="Arial"/>
          <w:lang w:eastAsia="zh-CN"/>
        </w:rPr>
        <w:t>遗嘱保留</w:t>
      </w:r>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BA5453" w:rsidRDefault="00513318" w:rsidP="00513318">
      <w:pPr>
        <w:rPr>
          <w:rFonts w:hint="eastAsia"/>
        </w:rPr>
      </w:pPr>
    </w:p>
    <w:p w14:paraId="14E46976" w14:textId="7C3DC51E"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w:t>
      </w:r>
      <w:r w:rsidR="00513318" w:rsidRPr="00EF1AA2">
        <w:rPr>
          <w:rFonts w:ascii="Arial" w:hAnsi="Arial"/>
          <w:highlight w:val="yellow"/>
          <w:lang w:eastAsia="zh-CN"/>
        </w:rPr>
        <w:t>Will Flag</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时，如果遗嘱保留（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w:t>
      </w:r>
      <w:r w:rsidRPr="00EF1AA2">
        <w:rPr>
          <w:rFonts w:ascii="Arial" w:hAnsi="Arial"/>
          <w:highlight w:val="yellow"/>
          <w:lang w:eastAsia="zh-CN"/>
        </w:rPr>
        <w:t>Will Retain</w:t>
      </w:r>
      <w:r w:rsidRPr="00EF1AA2">
        <w:rPr>
          <w:rFonts w:ascii="Arial" w:hAnsi="Arial"/>
          <w:highlight w:val="yellow"/>
          <w:lang w:eastAsia="zh-CN"/>
        </w:rPr>
        <w:t>）被设置为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BA5453" w:rsidRDefault="00513318" w:rsidP="00513318">
      <w:pPr>
        <w:rPr>
          <w:rFonts w:eastAsia="Arial"/>
          <w:lang w:eastAsia="zh-CN"/>
        </w:rPr>
      </w:pPr>
    </w:p>
    <w:p w14:paraId="5790CC61" w14:textId="5B2A3688" w:rsidR="00513318" w:rsidRPr="008F7940" w:rsidRDefault="00EF1AA2" w:rsidP="00FD1E6F">
      <w:pPr>
        <w:pStyle w:val="4"/>
        <w:numPr>
          <w:ilvl w:val="3"/>
          <w:numId w:val="36"/>
        </w:numPr>
        <w:rPr>
          <w:rFonts w:ascii="Arial" w:hAnsi="Arial"/>
        </w:rPr>
      </w:pPr>
      <w:r w:rsidRPr="008F7940">
        <w:rPr>
          <w:rFonts w:ascii="Arial" w:hAnsi="Arial"/>
          <w:lang w:eastAsia="zh-CN"/>
        </w:rPr>
        <w:t>用户名标志</w:t>
      </w:r>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4A84BA75" w:rsidR="00513318" w:rsidRPr="008F7940" w:rsidRDefault="00EF1AA2" w:rsidP="00513318">
      <w:pPr>
        <w:rPr>
          <w:rFonts w:ascii="Arial" w:hAnsi="Arial"/>
          <w:color w:val="FF0000"/>
          <w:lang w:eastAsia="zh-CN"/>
        </w:rPr>
      </w:pP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rPr>
        <w:t>不能</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[MQTT-3.1.2-16]</w:t>
      </w:r>
      <w:r w:rsidRPr="008F7940">
        <w:rPr>
          <w:rFonts w:ascii="Arial" w:hAnsi="Arial"/>
          <w:lang w:eastAsia="zh-CN"/>
        </w:rPr>
        <w:t>。</w:t>
      </w:r>
      <w:r w:rsidRPr="008F7940">
        <w:rPr>
          <w:rFonts w:ascii="Arial" w:hAnsi="Arial"/>
          <w:highlight w:val="yellow"/>
        </w:rPr>
        <w:t>如果用户名</w:t>
      </w:r>
      <w:r w:rsidRPr="008F7940">
        <w:rPr>
          <w:rFonts w:ascii="Arial" w:hAnsi="Arial"/>
          <w:highlight w:val="yellow"/>
          <w:lang w:eastAsia="zh-CN"/>
        </w:rPr>
        <w:t>标志</w:t>
      </w:r>
      <w:r w:rsidRPr="008F7940">
        <w:rPr>
          <w:rFonts w:ascii="Arial" w:hAnsi="Arial"/>
          <w:highlight w:val="yellow"/>
        </w:rPr>
        <w:t>（</w:t>
      </w:r>
      <w:r w:rsidRPr="008F7940">
        <w:rPr>
          <w:rFonts w:ascii="Arial" w:hAnsi="Arial"/>
          <w:highlight w:val="yellow"/>
        </w:rPr>
        <w:t>User Name</w:t>
      </w:r>
      <w:r w:rsidRPr="008F7940">
        <w:rPr>
          <w:rFonts w:ascii="Arial" w:hAnsi="Arial"/>
          <w:highlight w:val="yellow"/>
          <w:lang w:eastAsia="zh-CN"/>
        </w:rPr>
        <w:t xml:space="preserve"> Flag</w:t>
      </w:r>
      <w:r w:rsidRPr="008F7940">
        <w:rPr>
          <w:rFonts w:ascii="Arial" w:hAnsi="Arial"/>
          <w:highlight w:val="yellow"/>
        </w:rPr>
        <w:t>）被设置为</w:t>
      </w:r>
      <w:r w:rsidRPr="008F7940">
        <w:rPr>
          <w:rFonts w:ascii="Arial" w:hAnsi="Arial"/>
          <w:highlight w:val="yellow"/>
        </w:rPr>
        <w:t xml:space="preserve"> 0</w:t>
      </w:r>
      <w:r w:rsidRPr="008F7940">
        <w:rPr>
          <w:rFonts w:ascii="Arial" w:hAnsi="Arial"/>
          <w:highlight w:val="yellow"/>
        </w:rPr>
        <w:t>，有效载荷中</w:t>
      </w:r>
      <w:r w:rsidRPr="008F7940">
        <w:rPr>
          <w:rFonts w:ascii="Arial" w:hAnsi="Arial"/>
          <w:b/>
          <w:highlight w:val="yellow"/>
          <w:lang w:eastAsia="zh-CN"/>
        </w:rPr>
        <w:t>必须</w:t>
      </w:r>
      <w:r w:rsidRPr="008F7940">
        <w:rPr>
          <w:rFonts w:ascii="Arial" w:hAnsi="Arial"/>
          <w:highlight w:val="yellow"/>
        </w:rPr>
        <w:t>包含用户名字段</w:t>
      </w:r>
      <w:r w:rsidRPr="008F7940">
        <w:rPr>
          <w:rFonts w:ascii="Arial" w:hAnsi="Arial"/>
          <w:lang w:eastAsia="zh-CN"/>
        </w:rPr>
        <w:t xml:space="preserve"> </w:t>
      </w:r>
      <w:r w:rsidR="00513318" w:rsidRPr="008F7940">
        <w:rPr>
          <w:rFonts w:ascii="Arial" w:hAnsi="Arial"/>
          <w:color w:val="FF0000"/>
        </w:rPr>
        <w:t>[MQTT-3.1.2-17]</w:t>
      </w:r>
      <w:r w:rsidRPr="008F7940">
        <w:rPr>
          <w:rFonts w:ascii="Arial" w:hAnsi="Arial"/>
          <w:lang w:eastAsia="zh-CN"/>
        </w:rPr>
        <w:t>。</w:t>
      </w:r>
    </w:p>
    <w:p w14:paraId="3486E448" w14:textId="77777777" w:rsidR="00513318" w:rsidRPr="008F7940" w:rsidRDefault="00513318" w:rsidP="00513318">
      <w:pPr>
        <w:rPr>
          <w:rFonts w:ascii="Arial" w:hAnsi="Arial"/>
        </w:rPr>
      </w:pPr>
    </w:p>
    <w:p w14:paraId="35F0674A" w14:textId="74151B73" w:rsidR="00513318" w:rsidRPr="008F7940" w:rsidRDefault="00326AB9" w:rsidP="00FD1E6F">
      <w:pPr>
        <w:pStyle w:val="4"/>
        <w:numPr>
          <w:ilvl w:val="3"/>
          <w:numId w:val="36"/>
        </w:numPr>
        <w:rPr>
          <w:rFonts w:ascii="Arial" w:hAnsi="Arial"/>
        </w:rPr>
      </w:pPr>
      <w:r w:rsidRPr="008F7940">
        <w:rPr>
          <w:rFonts w:ascii="Arial" w:hAnsi="Arial"/>
          <w:lang w:eastAsia="zh-CN"/>
        </w:rPr>
        <w:t>密码标志</w:t>
      </w:r>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6E78D9A2"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298" w:name="_Keep_Alive"/>
      <w:bookmarkStart w:id="299" w:name="_Ref363645900"/>
      <w:bookmarkStart w:id="300" w:name="_Toc385349237"/>
      <w:bookmarkStart w:id="301" w:name="_Toc462729098"/>
      <w:bookmarkEnd w:id="298"/>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 xml:space="preserve"> 1</w:t>
      </w:r>
      <w:r w:rsidRPr="008F7940">
        <w:rPr>
          <w:rFonts w:ascii="Arial" w:hAnsi="Arial"/>
          <w:highlight w:val="yellow"/>
          <w:lang w:eastAsia="zh-CN"/>
        </w:rPr>
        <w:t>，有效载荷中必须包含密码字段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EE4E3B" w:rsidRDefault="00513318" w:rsidP="00513318">
      <w:pPr>
        <w:ind w:left="720"/>
        <w:rPr>
          <w:rFonts w:eastAsia="Arial"/>
          <w:lang w:eastAsia="zh-CN"/>
        </w:rPr>
      </w:pPr>
    </w:p>
    <w:p w14:paraId="6F8A1478" w14:textId="6E6305B8" w:rsidR="00513318" w:rsidRPr="00A16706" w:rsidRDefault="00854BB5" w:rsidP="00FD1E6F">
      <w:pPr>
        <w:pStyle w:val="4"/>
        <w:numPr>
          <w:ilvl w:val="3"/>
          <w:numId w:val="36"/>
        </w:numPr>
        <w:rPr>
          <w:rFonts w:ascii="Arial" w:hAnsi="Arial"/>
        </w:rPr>
      </w:pPr>
      <w:bookmarkStart w:id="302" w:name="_Keep_Alive_1"/>
      <w:bookmarkEnd w:id="299"/>
      <w:bookmarkEnd w:id="300"/>
      <w:bookmarkEnd w:id="301"/>
      <w:bookmarkEnd w:id="302"/>
      <w:r w:rsidRPr="00A16706">
        <w:rPr>
          <w:rFonts w:ascii="Arial" w:hAnsi="Arial"/>
          <w:lang w:eastAsia="zh-CN"/>
        </w:rPr>
        <w:lastRenderedPageBreak/>
        <w:t>保持连接</w:t>
      </w:r>
    </w:p>
    <w:p w14:paraId="1F4036E2" w14:textId="129F3557" w:rsidR="00513318" w:rsidRPr="00A16706" w:rsidRDefault="00A16706" w:rsidP="009C2444">
      <w:pPr>
        <w:pStyle w:val="af0"/>
      </w:pPr>
      <w:bookmarkStart w:id="303" w:name="_Figure_3.5_Keep"/>
      <w:bookmarkEnd w:id="303"/>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16706">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16706">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BA5453" w:rsidRDefault="00513318" w:rsidP="00513318">
      <w:pPr>
        <w:rPr>
          <w:rFonts w:hint="eastAsia"/>
        </w:rPr>
      </w:pPr>
    </w:p>
    <w:p w14:paraId="01CDD9A9" w14:textId="77777777" w:rsidR="007F0D3E"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w:t>
      </w:r>
    </w:p>
    <w:p w14:paraId="5123E037" w14:textId="77777777" w:rsidR="007F0D3E" w:rsidRPr="007F0D3E" w:rsidRDefault="007F0D3E" w:rsidP="007F0D3E">
      <w:pPr>
        <w:rPr>
          <w:rFonts w:ascii="Arial" w:hAnsi="Arial"/>
          <w:lang w:eastAsia="zh-CN"/>
        </w:rPr>
      </w:pPr>
      <w:r w:rsidRPr="007F0D3E">
        <w:rPr>
          <w:rFonts w:ascii="Arial" w:hAnsi="Arial"/>
          <w:lang w:eastAsia="zh-CN"/>
        </w:rPr>
        <w:t>一个控制报文的时刻到发送下一个报文的时刻，两者之间允许空闲的最大时间间隔。客户端负责保证控制</w:t>
      </w:r>
    </w:p>
    <w:p w14:paraId="685D842F" w14:textId="77777777" w:rsidR="007F0D3E" w:rsidRPr="007F0D3E" w:rsidRDefault="007F0D3E" w:rsidP="007F0D3E">
      <w:pPr>
        <w:rPr>
          <w:rFonts w:ascii="Arial" w:hAnsi="Arial"/>
          <w:highlight w:val="yellow"/>
          <w:lang w:eastAsia="zh-CN"/>
        </w:rPr>
      </w:pPr>
      <w:r w:rsidRPr="007F0D3E">
        <w:rPr>
          <w:rFonts w:ascii="Arial" w:hAnsi="Arial"/>
          <w:lang w:eastAsia="zh-CN"/>
        </w:rPr>
        <w:t>报文发送的时间间隔不超过保持连接的值。</w:t>
      </w:r>
      <w:r w:rsidRPr="007F0D3E">
        <w:rPr>
          <w:rFonts w:ascii="Arial" w:hAnsi="Arial"/>
          <w:highlight w:val="yellow"/>
          <w:lang w:eastAsia="zh-CN"/>
        </w:rPr>
        <w:t>如果没有任何其它的控制报文可以发送，客户端</w:t>
      </w:r>
      <w:r w:rsidRPr="007F0D3E">
        <w:rPr>
          <w:rFonts w:ascii="Arial" w:hAnsi="Arial"/>
          <w:b/>
          <w:highlight w:val="yellow"/>
          <w:lang w:eastAsia="zh-CN"/>
        </w:rPr>
        <w:t>必须</w:t>
      </w:r>
      <w:r w:rsidRPr="007F0D3E">
        <w:rPr>
          <w:rFonts w:ascii="Arial" w:hAnsi="Arial"/>
          <w:highlight w:val="yellow"/>
          <w:lang w:eastAsia="zh-CN"/>
        </w:rPr>
        <w:t>发送一个</w:t>
      </w:r>
    </w:p>
    <w:p w14:paraId="3D63E06E" w14:textId="367F5B0C" w:rsidR="00513318" w:rsidRPr="007F0D3E" w:rsidRDefault="007F0D3E" w:rsidP="007F0D3E">
      <w:pPr>
        <w:rPr>
          <w:rFonts w:ascii="Arial" w:hAnsi="Arial"/>
          <w:lang w:eastAsia="zh-CN"/>
        </w:rPr>
      </w:pPr>
      <w:r w:rsidRPr="007F0D3E">
        <w:rPr>
          <w:rFonts w:ascii="Arial" w:hAnsi="Arial"/>
          <w:highlight w:val="yellow"/>
          <w:lang w:eastAsia="zh-CN"/>
        </w:rPr>
        <w:t xml:space="preserve">PINGREQ </w:t>
      </w:r>
      <w:r w:rsidRPr="007F0D3E">
        <w:rPr>
          <w:rFonts w:ascii="Arial" w:hAnsi="Arial"/>
          <w:highlight w:val="yellow"/>
          <w:lang w:eastAsia="zh-CN"/>
        </w:rPr>
        <w:t>报文</w:t>
      </w:r>
      <w:r w:rsidRPr="007F0D3E">
        <w:rPr>
          <w:rFonts w:ascii="Arial" w:hAnsi="Arial"/>
          <w:lang w:eastAsia="zh-CN"/>
        </w:rPr>
        <w:t xml:space="preserve"> </w:t>
      </w:r>
      <w:r w:rsidR="00513318" w:rsidRPr="007F0D3E">
        <w:rPr>
          <w:rFonts w:ascii="Arial" w:hAnsi="Arial"/>
          <w:color w:val="FF0000"/>
        </w:rPr>
        <w:t>[MQTT-3.1.2-20]</w:t>
      </w:r>
      <w:r w:rsidRPr="007F0D3E">
        <w:rPr>
          <w:rFonts w:ascii="Arial" w:hAnsi="Arial"/>
          <w:lang w:eastAsia="zh-CN"/>
        </w:rPr>
        <w:t>。</w:t>
      </w:r>
    </w:p>
    <w:p w14:paraId="3BA5AB9C" w14:textId="77777777" w:rsidR="00513318" w:rsidRDefault="00513318" w:rsidP="00513318">
      <w:pPr>
        <w:rPr>
          <w:rFonts w:hint="eastAsia"/>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），客户端必须使用此值代替其发送的保持连接（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BA5453" w:rsidRDefault="00513318" w:rsidP="00513318">
      <w:pPr>
        <w:rPr>
          <w:rFonts w:hint="eastAsia"/>
        </w:rPr>
      </w:pPr>
    </w:p>
    <w:p w14:paraId="29DE5508" w14:textId="02472BA7"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Pr="00C67303">
        <w:rPr>
          <w:rFonts w:ascii="Arial" w:hAnsi="Arial"/>
          <w:lang w:eastAsia="zh-CN"/>
        </w:rPr>
        <w:t xml:space="preserve"> PINGREQ </w:t>
      </w:r>
      <w:r w:rsidRPr="00C67303">
        <w:rPr>
          <w:rFonts w:ascii="Arial" w:hAnsi="Arial"/>
          <w:lang w:eastAsia="zh-CN"/>
        </w:rPr>
        <w:t>报文，并且使用</w:t>
      </w:r>
      <w:r w:rsidRPr="00C67303">
        <w:rPr>
          <w:rFonts w:ascii="Arial" w:hAnsi="Arial"/>
          <w:lang w:eastAsia="zh-CN"/>
        </w:rPr>
        <w:t xml:space="preserve"> PINGRESP </w:t>
      </w:r>
      <w:r w:rsidRPr="00C67303">
        <w:rPr>
          <w:rFonts w:ascii="Arial" w:hAnsi="Arial"/>
          <w:lang w:eastAsia="zh-CN"/>
        </w:rPr>
        <w:t>报文判断网络和服务端的活动状态。</w:t>
      </w:r>
    </w:p>
    <w:p w14:paraId="5170CBE0" w14:textId="77777777" w:rsidR="00513318" w:rsidRPr="00BA5453" w:rsidRDefault="00513318" w:rsidP="00513318">
      <w:pPr>
        <w:rPr>
          <w:rFonts w:hint="eastAsia"/>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BA5453" w:rsidRDefault="00513318" w:rsidP="00513318">
      <w:pPr>
        <w:rPr>
          <w:rFonts w:hint="eastAsia"/>
          <w:lang w:eastAsia="zh-CN"/>
        </w:rPr>
      </w:pPr>
    </w:p>
    <w:p w14:paraId="3CCE7CC1" w14:textId="6D29E0B6" w:rsidR="00513318" w:rsidRPr="004D12A3" w:rsidRDefault="004D12A3" w:rsidP="004D12A3">
      <w:pPr>
        <w:rPr>
          <w:rFonts w:ascii="Arial" w:hAnsi="Arial"/>
          <w:lang w:eastAsia="zh-CN"/>
        </w:rPr>
      </w:pPr>
      <w:r w:rsidRPr="004D12A3">
        <w:rPr>
          <w:rFonts w:ascii="Arial" w:hAnsi="Arial"/>
          <w:lang w:eastAsia="zh-CN"/>
        </w:rPr>
        <w:t>客户端发送了</w:t>
      </w:r>
      <w:r w:rsidRPr="004D12A3">
        <w:rPr>
          <w:rFonts w:ascii="Arial" w:hAnsi="Arial"/>
          <w:lang w:eastAsia="zh-CN"/>
        </w:rPr>
        <w:t xml:space="preserve"> PINGREQ </w:t>
      </w:r>
      <w:r w:rsidRPr="004D12A3">
        <w:rPr>
          <w:rFonts w:ascii="Arial" w:hAnsi="Arial"/>
          <w:lang w:eastAsia="zh-CN"/>
        </w:rPr>
        <w:t>报文之后，如果在合理的时间内仍没有收到</w:t>
      </w:r>
      <w:r w:rsidRPr="004D12A3">
        <w:rPr>
          <w:rFonts w:ascii="Arial" w:hAnsi="Arial"/>
          <w:lang w:eastAsia="zh-CN"/>
        </w:rPr>
        <w:t xml:space="preserve"> PINGRESP </w:t>
      </w:r>
      <w:r w:rsidRPr="004D12A3">
        <w:rPr>
          <w:rFonts w:ascii="Arial" w:hAnsi="Arial"/>
          <w:lang w:eastAsia="zh-CN"/>
        </w:rPr>
        <w:t>报文，它应该关闭到服务端的网络连接。</w:t>
      </w:r>
    </w:p>
    <w:p w14:paraId="5894DDB7" w14:textId="77777777" w:rsidR="00513318" w:rsidRPr="00BA5453" w:rsidRDefault="00513318" w:rsidP="00513318">
      <w:pPr>
        <w:rPr>
          <w:rFonts w:hint="eastAsia"/>
          <w:lang w:eastAsia="zh-CN"/>
        </w:rPr>
      </w:pPr>
    </w:p>
    <w:p w14:paraId="620A9B02" w14:textId="05481D33"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4A287A0D"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Pr="00ED63B1">
        <w:rPr>
          <w:rFonts w:ascii="Arial" w:hAnsi="Arial"/>
          <w:lang w:eastAsia="zh-CN"/>
        </w:rPr>
        <w:t xml:space="preserve"> 18 </w:t>
      </w:r>
      <w:r w:rsidRPr="00ED63B1">
        <w:rPr>
          <w:rFonts w:ascii="Arial" w:hAnsi="Arial"/>
          <w:lang w:eastAsia="zh-CN"/>
        </w:rPr>
        <w:t>小时</w:t>
      </w:r>
      <w:r w:rsidRPr="00ED63B1">
        <w:rPr>
          <w:rFonts w:ascii="Arial" w:hAnsi="Arial"/>
          <w:lang w:eastAsia="zh-CN"/>
        </w:rPr>
        <w:t xml:space="preserve"> 12 </w:t>
      </w:r>
      <w:r w:rsidRPr="00ED63B1">
        <w:rPr>
          <w:rFonts w:ascii="Arial" w:hAnsi="Arial"/>
          <w:lang w:eastAsia="zh-CN"/>
        </w:rPr>
        <w:t>分</w:t>
      </w:r>
      <w:r w:rsidRPr="00ED63B1">
        <w:rPr>
          <w:rFonts w:ascii="Arial" w:hAnsi="Arial"/>
          <w:lang w:eastAsia="zh-CN"/>
        </w:rPr>
        <w:t xml:space="preserve"> 15 </w:t>
      </w:r>
      <w:r w:rsidRPr="00ED63B1">
        <w:rPr>
          <w:rFonts w:ascii="Arial" w:hAnsi="Arial"/>
          <w:lang w:eastAsia="zh-CN"/>
        </w:rPr>
        <w:t>秒。</w:t>
      </w:r>
    </w:p>
    <w:p w14:paraId="218F9F39" w14:textId="77777777" w:rsidR="00513318" w:rsidRDefault="00513318" w:rsidP="00513318">
      <w:pPr>
        <w:rPr>
          <w:rFonts w:hint="eastAsia"/>
          <w:lang w:eastAsia="zh-CN"/>
        </w:rPr>
      </w:pPr>
      <w:bookmarkStart w:id="304" w:name="_Toc462729099"/>
      <w:bookmarkStart w:id="305" w:name="_Toc464547821"/>
      <w:bookmarkStart w:id="306" w:name="_Toc464635116"/>
      <w:bookmarkStart w:id="307" w:name="_Toc471282731"/>
      <w:bookmarkStart w:id="308" w:name="_Toc471483561"/>
      <w:bookmarkStart w:id="309" w:name="_Toc473620000"/>
    </w:p>
    <w:p w14:paraId="1DDC0708" w14:textId="418C34C3" w:rsidR="00513318" w:rsidRPr="00ED63B1" w:rsidRDefault="00513318" w:rsidP="00FD1E6F">
      <w:pPr>
        <w:pStyle w:val="4"/>
        <w:numPr>
          <w:ilvl w:val="3"/>
          <w:numId w:val="36"/>
        </w:numPr>
        <w:rPr>
          <w:rFonts w:ascii="Arial" w:hAnsi="Arial"/>
        </w:rPr>
      </w:pPr>
      <w:bookmarkStart w:id="310" w:name="_Toc496191360"/>
      <w:bookmarkStart w:id="311" w:name="_Toc513542133"/>
      <w:r w:rsidRPr="00ED63B1">
        <w:rPr>
          <w:rFonts w:ascii="Arial" w:hAnsi="Arial"/>
        </w:rPr>
        <w:t>CONNECT</w:t>
      </w:r>
      <w:bookmarkEnd w:id="310"/>
      <w:bookmarkEnd w:id="311"/>
      <w:r w:rsidR="00ED63B1" w:rsidRPr="00ED63B1">
        <w:rPr>
          <w:rFonts w:ascii="Arial" w:hAnsi="Arial"/>
          <w:lang w:eastAsia="zh-CN"/>
        </w:rPr>
        <w:t>属性</w:t>
      </w:r>
    </w:p>
    <w:bookmarkEnd w:id="304"/>
    <w:bookmarkEnd w:id="305"/>
    <w:bookmarkEnd w:id="306"/>
    <w:bookmarkEnd w:id="307"/>
    <w:bookmarkEnd w:id="308"/>
    <w:bookmarkEnd w:id="309"/>
    <w:p w14:paraId="1D066FA9" w14:textId="42FB2186" w:rsidR="00513318" w:rsidRPr="00ED63B1" w:rsidRDefault="00ED63B1" w:rsidP="00FD1E6F">
      <w:pPr>
        <w:pStyle w:val="5"/>
        <w:numPr>
          <w:ilvl w:val="4"/>
          <w:numId w:val="36"/>
        </w:numPr>
        <w:rPr>
          <w:rFonts w:ascii="Arial" w:hAnsi="Arial"/>
        </w:rPr>
      </w:pPr>
      <w:r w:rsidRPr="00ED63B1">
        <w:rPr>
          <w:rFonts w:ascii="Arial" w:hAnsi="Arial"/>
          <w:lang w:eastAsia="zh-CN"/>
        </w:rPr>
        <w:t>属性长度</w:t>
      </w:r>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Default="00513318" w:rsidP="00513318">
      <w:pPr>
        <w:rPr>
          <w:rFonts w:hint="eastAsia"/>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r w:rsidRPr="00FB55B0">
        <w:rPr>
          <w:rFonts w:ascii="Arial" w:hAnsi="Arial"/>
          <w:lang w:val="en-GB" w:eastAsia="zh-CN"/>
        </w:rPr>
        <w:lastRenderedPageBreak/>
        <w:t>会话过期</w:t>
      </w:r>
      <w:r w:rsidR="00B373ED">
        <w:rPr>
          <w:rFonts w:ascii="Arial" w:hAnsi="Arial" w:hint="eastAsia"/>
          <w:lang w:val="en-GB" w:eastAsia="zh-CN"/>
        </w:rPr>
        <w:t>间隔</w:t>
      </w:r>
    </w:p>
    <w:p w14:paraId="5F01F44B" w14:textId="09347842" w:rsidR="00513318" w:rsidRPr="00FB55B0" w:rsidRDefault="00513318" w:rsidP="00513318">
      <w:pPr>
        <w:rPr>
          <w:rFonts w:ascii="Arial" w:hAnsi="Arial"/>
          <w:lang w:eastAsia="zh-CN"/>
        </w:rPr>
      </w:pPr>
      <w:bookmarkStart w:id="312" w:name="_Toc471465450"/>
      <w:bookmarkStart w:id="313" w:name="_Toc471483563"/>
      <w:bookmarkStart w:id="314" w:name="_Optional_Session_State"/>
      <w:bookmarkStart w:id="315" w:name="_Toc471465452"/>
      <w:bookmarkStart w:id="316" w:name="_Toc471483565"/>
      <w:bookmarkEnd w:id="312"/>
      <w:bookmarkEnd w:id="313"/>
      <w:bookmarkEnd w:id="314"/>
      <w:bookmarkEnd w:id="315"/>
      <w:bookmarkEnd w:id="316"/>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Default="00513318" w:rsidP="00513318">
      <w:pPr>
        <w:rPr>
          <w:rFonts w:hint="eastAsia"/>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，则客户端与服务端必须存储会话状态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Default="00513318" w:rsidP="00513318">
      <w:pPr>
        <w:ind w:left="720"/>
        <w:rPr>
          <w:rFonts w:eastAsia="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BA5453" w:rsidRDefault="00513318" w:rsidP="00513318">
      <w:pPr>
        <w:rPr>
          <w:rFonts w:hint="eastAsia"/>
          <w:lang w:eastAsia="zh-CN"/>
        </w:rPr>
      </w:pPr>
    </w:p>
    <w:p w14:paraId="2939E7AD" w14:textId="600C1F9F" w:rsidR="00513318" w:rsidRPr="00780539" w:rsidRDefault="00E80C87" w:rsidP="00513318">
      <w:pPr>
        <w:rPr>
          <w:rFonts w:ascii="Arial" w:hAnsi="Arial"/>
          <w:lang w:eastAsia="zh-CN"/>
        </w:rPr>
      </w:pPr>
      <w:bookmarkStart w:id="317"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4.1</w:t>
        </w:r>
      </w:hyperlink>
      <w:r w:rsidRPr="00780539">
        <w:rPr>
          <w:rFonts w:ascii="Arial" w:hAnsi="Arial"/>
          <w:lang w:eastAsia="zh-CN"/>
        </w:rPr>
        <w:t>节。</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4.1.1</w:t>
        </w:r>
      </w:hyperlink>
      <w:r w:rsidR="00780539" w:rsidRPr="00780539">
        <w:rPr>
          <w:rFonts w:ascii="Arial" w:hAnsi="Arial"/>
          <w:lang w:eastAsia="zh-CN"/>
        </w:rPr>
        <w:t>节</w:t>
      </w:r>
      <w:bookmarkEnd w:id="317"/>
      <w:r w:rsidR="00780539" w:rsidRPr="00780539">
        <w:rPr>
          <w:rFonts w:ascii="Arial" w:hAnsi="Arial"/>
          <w:lang w:eastAsia="zh-CN"/>
        </w:rPr>
        <w:t>。</w:t>
      </w:r>
    </w:p>
    <w:p w14:paraId="2D799D28" w14:textId="77777777" w:rsidR="00513318" w:rsidRPr="00BA5453" w:rsidRDefault="00513318" w:rsidP="00513318">
      <w:pPr>
        <w:rPr>
          <w:rFonts w:hint="eastAsia"/>
          <w:lang w:eastAsia="zh-CN"/>
        </w:rPr>
      </w:pPr>
      <w:r w:rsidRPr="00BA5453">
        <w:rPr>
          <w:lang w:eastAsia="zh-CN"/>
        </w:rPr>
        <w:t xml:space="preserve"> </w:t>
      </w:r>
    </w:p>
    <w:p w14:paraId="2D8EE20C" w14:textId="4DF9A105" w:rsidR="00513318" w:rsidRPr="00780539" w:rsidRDefault="00780539" w:rsidP="00513318">
      <w:pPr>
        <w:rPr>
          <w:rFonts w:ascii="Arial" w:hAnsi="Arial"/>
          <w:lang w:eastAsia="zh-CN"/>
        </w:rPr>
      </w:pPr>
      <w:bookmarkStart w:id="318"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18"/>
    </w:p>
    <w:p w14:paraId="5D82AA05" w14:textId="77777777" w:rsidR="00513318" w:rsidRPr="00BA5453" w:rsidRDefault="00513318" w:rsidP="00513318">
      <w:pPr>
        <w:ind w:left="720"/>
        <w:rPr>
          <w:rFonts w:hint="eastAsia"/>
          <w:b/>
          <w:lang w:eastAsia="zh-CN"/>
        </w:rPr>
      </w:pPr>
      <w:r w:rsidRPr="00BA5453">
        <w:rPr>
          <w:b/>
          <w:lang w:eastAsia="zh-CN"/>
        </w:rPr>
        <w:t xml:space="preserve"> </w:t>
      </w:r>
    </w:p>
    <w:p w14:paraId="78C15C7A" w14:textId="0F0A7235" w:rsidR="00513318" w:rsidRPr="00F23085" w:rsidRDefault="00780539" w:rsidP="00513318">
      <w:pPr>
        <w:ind w:left="720"/>
        <w:rPr>
          <w:rFonts w:ascii="Arial" w:hAnsi="Arial"/>
          <w:b/>
          <w:lang w:eastAsia="zh-CN"/>
        </w:rPr>
      </w:pPr>
      <w:r w:rsidRPr="00F23085">
        <w:rPr>
          <w:rFonts w:ascii="Arial" w:hAnsi="Arial"/>
          <w:b/>
          <w:lang w:eastAsia="zh-CN"/>
        </w:rPr>
        <w:t>非规范评注</w:t>
      </w:r>
    </w:p>
    <w:p w14:paraId="2D05AC48" w14:textId="69EB8AB3" w:rsidR="00513318" w:rsidRPr="00F23085" w:rsidRDefault="005F08A4" w:rsidP="00513318">
      <w:pPr>
        <w:ind w:left="720"/>
        <w:rPr>
          <w:rFonts w:ascii="Arial" w:hAnsi="Arial"/>
          <w:lang w:eastAsia="zh-CN"/>
        </w:rPr>
      </w:pPr>
      <w:r w:rsidRPr="00F23085">
        <w:rPr>
          <w:rFonts w:ascii="Arial" w:hAnsi="Arial"/>
          <w:lang w:eastAsia="zh-CN"/>
        </w:rPr>
        <w:t>把</w:t>
      </w:r>
      <w:r w:rsidR="00BA0DCF">
        <w:rPr>
          <w:rFonts w:ascii="Arial" w:hAnsi="Arial" w:hint="eastAsia"/>
          <w:lang w:eastAsia="zh-CN"/>
        </w:rPr>
        <w:t>新</w:t>
      </w:r>
      <w:r w:rsidRPr="00F23085">
        <w:rPr>
          <w:rFonts w:ascii="Arial" w:hAnsi="Arial"/>
          <w:lang w:eastAsia="zh-CN"/>
        </w:rPr>
        <w:t>开始（</w:t>
      </w:r>
      <w:r w:rsidR="00513318" w:rsidRPr="00F23085">
        <w:rPr>
          <w:rFonts w:ascii="Arial" w:hAnsi="Arial"/>
        </w:rPr>
        <w:t>Clean Start</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且会话过期</w:t>
      </w:r>
      <w:r w:rsidR="00B373ED">
        <w:rPr>
          <w:rFonts w:ascii="Arial" w:hAnsi="Arial" w:hint="eastAsia"/>
          <w:lang w:eastAsia="zh-CN"/>
        </w:rPr>
        <w:t>间隔</w:t>
      </w:r>
      <w:r w:rsidRPr="00F23085">
        <w:rPr>
          <w:rFonts w:ascii="Arial" w:hAnsi="Arial"/>
          <w:lang w:eastAsia="zh-CN"/>
        </w:rPr>
        <w:t>（</w:t>
      </w:r>
      <w:r w:rsidRPr="00F23085">
        <w:rPr>
          <w:rFonts w:ascii="Arial" w:hAnsi="Arial"/>
        </w:rPr>
        <w:t>Session Expiry Interval</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1</w:t>
      </w:r>
      <w:r w:rsidRPr="00F23085">
        <w:rPr>
          <w:rFonts w:ascii="Arial" w:hAnsi="Arial"/>
          <w:lang w:eastAsia="zh-CN"/>
        </w:rPr>
        <w:t>。把会话清除（</w:t>
      </w:r>
      <w:r w:rsidRPr="00F23085">
        <w:rPr>
          <w:rFonts w:ascii="Arial" w:hAnsi="Arial"/>
          <w:lang w:eastAsia="zh-CN"/>
        </w:rPr>
        <w:t>Clean Start</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且不设置会话过期</w:t>
      </w:r>
      <w:r w:rsidR="00B373ED">
        <w:rPr>
          <w:rFonts w:ascii="Arial" w:hAnsi="Arial" w:hint="eastAsia"/>
          <w:lang w:eastAsia="zh-CN"/>
        </w:rPr>
        <w:t>间隔</w:t>
      </w:r>
      <w:r w:rsidRPr="00F23085">
        <w:rPr>
          <w:rFonts w:ascii="Arial" w:hAnsi="Arial"/>
          <w:lang w:eastAsia="zh-CN"/>
        </w:rPr>
        <w:t>（</w:t>
      </w:r>
      <w:r w:rsidR="00F23085" w:rsidRPr="00F23085">
        <w:rPr>
          <w:rFonts w:ascii="Arial" w:hAnsi="Arial"/>
          <w:lang w:eastAsia="zh-CN"/>
        </w:rPr>
        <w:t>Session Expiry Interval</w:t>
      </w:r>
      <w:r w:rsidRPr="00F23085">
        <w:rPr>
          <w:rFonts w:ascii="Arial" w:hAnsi="Arial"/>
          <w:lang w:eastAsia="zh-CN"/>
        </w:rPr>
        <w:t>），等同于在</w:t>
      </w:r>
      <w:r w:rsidRPr="00F23085">
        <w:rPr>
          <w:rFonts w:ascii="Arial" w:hAnsi="Arial"/>
          <w:lang w:eastAsia="zh-CN"/>
        </w:rPr>
        <w:t>MQTT v3.1.1</w:t>
      </w:r>
      <w:r w:rsidRPr="00F23085">
        <w:rPr>
          <w:rFonts w:ascii="Arial" w:hAnsi="Arial"/>
          <w:lang w:eastAsia="zh-CN"/>
        </w:rPr>
        <w:t>中把会话清除（</w:t>
      </w:r>
      <w:r w:rsidRPr="00F23085">
        <w:rPr>
          <w:rFonts w:ascii="Arial" w:hAnsi="Arial"/>
          <w:lang w:eastAsia="zh-CN"/>
        </w:rPr>
        <w:t>CleanSession</w:t>
      </w:r>
      <w:r w:rsidRPr="00F23085">
        <w:rPr>
          <w:rFonts w:ascii="Arial" w:hAnsi="Arial"/>
          <w:lang w:eastAsia="zh-CN"/>
        </w:rPr>
        <w:t>）设置为</w:t>
      </w:r>
      <w:r w:rsidRPr="00F23085">
        <w:rPr>
          <w:rFonts w:ascii="Arial" w:hAnsi="Arial"/>
          <w:lang w:eastAsia="zh-CN"/>
        </w:rPr>
        <w:t>0</w:t>
      </w:r>
      <w:r w:rsidRPr="00F23085">
        <w:rPr>
          <w:rFonts w:ascii="Arial" w:hAnsi="Arial"/>
          <w:lang w:eastAsia="zh-CN"/>
        </w:rPr>
        <w:t>。</w:t>
      </w:r>
    </w:p>
    <w:p w14:paraId="4DAF18A7" w14:textId="77777777" w:rsidR="00513318" w:rsidRPr="00BA5453" w:rsidRDefault="00513318" w:rsidP="00513318">
      <w:pPr>
        <w:ind w:left="720"/>
        <w:rPr>
          <w:rFonts w:hint="eastAsia"/>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BA5453" w:rsidRDefault="00513318" w:rsidP="00513318">
      <w:pPr>
        <w:ind w:left="720"/>
        <w:rPr>
          <w:rFonts w:hint="eastAsia"/>
          <w:lang w:eastAsia="zh-CN"/>
        </w:rPr>
      </w:pPr>
    </w:p>
    <w:p w14:paraId="5FFA94B8" w14:textId="43159A16" w:rsidR="00513318" w:rsidRPr="006B791F" w:rsidRDefault="00780539" w:rsidP="00513318">
      <w:pPr>
        <w:ind w:left="720"/>
        <w:rPr>
          <w:rFonts w:ascii="Arial" w:hAnsi="Arial"/>
          <w:b/>
          <w:lang w:eastAsia="zh-CN"/>
        </w:rPr>
      </w:pPr>
      <w:bookmarkStart w:id="319"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0B2918" w:rsidRDefault="00513318" w:rsidP="00513318">
      <w:pPr>
        <w:ind w:left="720"/>
        <w:rPr>
          <w:rFonts w:eastAsia="Arial"/>
          <w:lang w:eastAsia="zh-CN"/>
        </w:rPr>
      </w:pPr>
    </w:p>
    <w:bookmarkEnd w:id="319"/>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lastRenderedPageBreak/>
        <w:t>非规范评注</w:t>
      </w:r>
    </w:p>
    <w:p w14:paraId="13A6CF1E" w14:textId="4E1933FF" w:rsidR="00513318" w:rsidRPr="00BE4EB5" w:rsidRDefault="009D3FA0" w:rsidP="00513318">
      <w:pPr>
        <w:ind w:left="720"/>
        <w:rPr>
          <w:rFonts w:ascii="Arial" w:hAnsi="Arial"/>
        </w:rPr>
      </w:pPr>
      <w:r w:rsidRPr="00BE4EB5">
        <w:rPr>
          <w:rFonts w:ascii="Arial" w:hAnsi="Arial"/>
          <w:lang w:eastAsia="zh-CN"/>
        </w:rPr>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r w:rsidR="00513318" w:rsidRPr="00BE4EB5">
        <w:rPr>
          <w:rFonts w:ascii="Arial" w:hAnsi="Arial"/>
        </w:rPr>
        <w:t xml:space="preserve"> </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BA5453" w:rsidRDefault="00513318" w:rsidP="00513318">
      <w:pPr>
        <w:ind w:left="720"/>
        <w:rPr>
          <w:rFonts w:hint="eastAsia"/>
          <w:lang w:eastAsia="zh-CN"/>
        </w:rPr>
      </w:pPr>
      <w:bookmarkStart w:id="320" w:name="_Will_Delay_Interval"/>
      <w:bookmarkEnd w:id="320"/>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21" w:name="_Receive_Maximum"/>
      <w:bookmarkEnd w:id="321"/>
      <w:r w:rsidRPr="000A4E21">
        <w:rPr>
          <w:rFonts w:ascii="Arial" w:hAnsi="Arial"/>
          <w:lang w:eastAsia="zh-CN"/>
        </w:rPr>
        <w:t>接收最大值</w:t>
      </w:r>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Default="00513318" w:rsidP="00513318">
      <w:pPr>
        <w:rPr>
          <w:rFonts w:hint="eastAsia"/>
          <w:lang w:eastAsia="zh-CN"/>
        </w:rPr>
      </w:pPr>
    </w:p>
    <w:p w14:paraId="505BC3E1" w14:textId="0E3644DE"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Pr="002E221F">
        <w:rPr>
          <w:rFonts w:ascii="Arial" w:hAnsi="Arial"/>
          <w:lang w:eastAsia="zh-CN"/>
        </w:rPr>
        <w:t>为</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Pr="002E221F">
        <w:rPr>
          <w:rFonts w:ascii="Arial" w:hAnsi="Arial"/>
          <w:lang w:eastAsia="zh-CN"/>
        </w:rPr>
        <w:t>为</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Default="00513318" w:rsidP="00513318">
      <w:pPr>
        <w:rPr>
          <w:rFonts w:eastAsia="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599554EE" w:rsidR="00513318" w:rsidRPr="007E712E" w:rsidRDefault="007E712E" w:rsidP="00513318">
      <w:pPr>
        <w:rPr>
          <w:rFonts w:ascii="Arial" w:hAnsi="Arial"/>
          <w:lang w:eastAsia="zh-CN"/>
        </w:rPr>
      </w:pPr>
      <w:bookmarkStart w:id="322"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4.9</w:t>
        </w:r>
      </w:hyperlink>
      <w:r w:rsidRPr="007E712E">
        <w:rPr>
          <w:rStyle w:val="a5"/>
          <w:rFonts w:ascii="Arial" w:hAnsi="Arial"/>
          <w:lang w:eastAsia="zh-CN"/>
        </w:rPr>
        <w:t>节</w:t>
      </w:r>
      <w:r w:rsidRPr="007E712E">
        <w:rPr>
          <w:rStyle w:val="a5"/>
          <w:rFonts w:ascii="Arial" w:hAnsi="Arial"/>
          <w:lang w:eastAsia="zh-CN"/>
        </w:rPr>
        <w:t xml:space="preserve"> </w:t>
      </w:r>
      <w:r w:rsidRPr="007E712E">
        <w:rPr>
          <w:rFonts w:ascii="Arial" w:hAnsi="Arial"/>
          <w:lang w:eastAsia="zh-CN"/>
        </w:rPr>
        <w:t>流控。</w:t>
      </w:r>
      <w:bookmarkEnd w:id="322"/>
    </w:p>
    <w:p w14:paraId="7D5558C9" w14:textId="77777777" w:rsidR="00513318" w:rsidRPr="00BA5453" w:rsidRDefault="00513318" w:rsidP="00513318">
      <w:pPr>
        <w:rPr>
          <w:rFonts w:hint="eastAsia"/>
          <w:lang w:eastAsia="zh-CN"/>
        </w:rPr>
      </w:pPr>
      <w:bookmarkStart w:id="323" w:name="_Toc471282735"/>
      <w:bookmarkEnd w:id="323"/>
    </w:p>
    <w:p w14:paraId="4E3C02D7" w14:textId="2BF849EB" w:rsidR="00513318" w:rsidRPr="00F9649F" w:rsidRDefault="007E712E" w:rsidP="00FD1E6F">
      <w:pPr>
        <w:pStyle w:val="5"/>
        <w:numPr>
          <w:ilvl w:val="4"/>
          <w:numId w:val="36"/>
        </w:numPr>
        <w:rPr>
          <w:rFonts w:ascii="Arial" w:hAnsi="Arial"/>
          <w:color w:val="000000"/>
          <w:szCs w:val="20"/>
          <w:lang w:val="en-GB" w:eastAsia="en-GB"/>
        </w:rPr>
      </w:pPr>
      <w:r w:rsidRPr="00F9649F">
        <w:rPr>
          <w:rFonts w:ascii="Arial" w:hAnsi="Arial"/>
          <w:lang w:eastAsia="zh-CN"/>
        </w:rPr>
        <w:t>最大报文长度</w:t>
      </w:r>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Default="00513318" w:rsidP="00513318">
      <w:pPr>
        <w:rPr>
          <w:rFonts w:hint="eastAsia"/>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E115A5" w:rsidRDefault="00513318" w:rsidP="00513318">
      <w:pPr>
        <w:rPr>
          <w:rFonts w:hint="eastAsia"/>
          <w:lang w:val="en-GB" w:eastAsia="zh-CN"/>
        </w:rPr>
      </w:pPr>
    </w:p>
    <w:p w14:paraId="3EA8267C" w14:textId="124AE1C5"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2.1.4</w:t>
        </w:r>
      </w:hyperlink>
      <w:r w:rsidRPr="008E0CF4">
        <w:rPr>
          <w:rStyle w:val="a5"/>
          <w:rFonts w:ascii="Arial" w:hAnsi="Arial"/>
          <w:lang w:val="en-GB" w:eastAsia="zh-CN"/>
        </w:rPr>
        <w:t>节</w:t>
      </w:r>
      <w:r w:rsidRPr="008E0CF4">
        <w:rPr>
          <w:rStyle w:val="a5"/>
          <w:rFonts w:ascii="Arial" w:hAnsi="Arial"/>
          <w:lang w:val="en-GB" w:eastAsia="zh-CN"/>
        </w:rPr>
        <w:t xml:space="preserve"> </w:t>
      </w:r>
      <w:r w:rsidRPr="008E0CF4">
        <w:rPr>
          <w:rFonts w:ascii="Arial" w:hAnsi="Arial"/>
          <w:lang w:val="en-GB" w:eastAsia="zh-CN"/>
        </w:rPr>
        <w:t>所述，最大报文长度是控制报文的总长度。客户端使用最大报文长度通知服务端其所能处理的单个报文长度限制。</w:t>
      </w:r>
    </w:p>
    <w:p w14:paraId="53D9280E" w14:textId="77777777" w:rsidR="00513318" w:rsidRPr="00E115A5" w:rsidRDefault="00513318" w:rsidP="00513318">
      <w:pPr>
        <w:rPr>
          <w:rFonts w:hint="eastAsia"/>
          <w:lang w:val="en-GB" w:eastAsia="zh-CN"/>
        </w:rPr>
      </w:pPr>
    </w:p>
    <w:p w14:paraId="4CE28617" w14:textId="7B1E59B2"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Pr="003E2009">
        <w:rPr>
          <w:rFonts w:ascii="Arial" w:hAnsi="Arial"/>
          <w:lang w:val="en-GB" w:eastAsia="zh-CN"/>
        </w:rPr>
        <w:t>。收到长度超过限制的报文将导致协议错误，此时客户端应该发送包含原因码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4.13</w:t>
        </w:r>
      </w:hyperlink>
      <w:r w:rsidRPr="003E2009">
        <w:rPr>
          <w:rStyle w:val="a5"/>
          <w:rFonts w:ascii="Arial" w:hAnsi="Arial"/>
          <w:lang w:val="en-GB" w:eastAsia="zh-CN"/>
        </w:rPr>
        <w:t xml:space="preserve"> </w:t>
      </w:r>
      <w:r w:rsidRPr="003E2009">
        <w:rPr>
          <w:rFonts w:ascii="Arial" w:hAnsi="Arial"/>
          <w:lang w:val="en-GB" w:eastAsia="zh-CN"/>
        </w:rPr>
        <w:t>节。</w:t>
      </w:r>
    </w:p>
    <w:p w14:paraId="293EF480" w14:textId="77777777" w:rsidR="00513318" w:rsidRPr="003E2009" w:rsidRDefault="00513318" w:rsidP="00513318">
      <w:pPr>
        <w:rPr>
          <w:rFonts w:hint="eastAsia"/>
          <w:lang w:val="en-GB" w:eastAsia="zh-CN"/>
        </w:rPr>
      </w:pPr>
    </w:p>
    <w:p w14:paraId="6F36ABAA" w14:textId="6BF57600" w:rsidR="00513318" w:rsidRDefault="00742DB4" w:rsidP="00513318">
      <w:pPr>
        <w:rPr>
          <w:rFonts w:hint="eastAsia"/>
          <w:lang w:val="en-GB" w:eastAsia="zh-CN"/>
        </w:rPr>
      </w:pPr>
      <w:r>
        <w:rPr>
          <w:rFonts w:hint="eastAsia"/>
          <w:highlight w:val="yellow"/>
          <w:lang w:val="en-GB" w:eastAsia="zh-CN"/>
        </w:rPr>
        <w:t>当报文过大而不能发送时，服务端</w:t>
      </w:r>
      <w:r w:rsidRPr="00742DB4">
        <w:rPr>
          <w:rFonts w:hint="eastAsia"/>
          <w:b/>
          <w:highlight w:val="yellow"/>
          <w:lang w:val="en-GB" w:eastAsia="zh-CN"/>
        </w:rPr>
        <w:t>必须</w:t>
      </w:r>
      <w:r>
        <w:rPr>
          <w:rFonts w:hint="eastAsia"/>
          <w:highlight w:val="yellow"/>
          <w:lang w:val="en-GB" w:eastAsia="zh-CN"/>
        </w:rPr>
        <w:t>丢弃这些报文，然后当做应用消息发送已完成处理</w:t>
      </w:r>
      <w:r>
        <w:rPr>
          <w:rFonts w:hint="eastAsia"/>
          <w:lang w:val="en-GB" w:eastAsia="zh-CN"/>
        </w:rPr>
        <w:t xml:space="preserve"> </w:t>
      </w:r>
      <w:r w:rsidR="00513318" w:rsidRPr="00312AF2">
        <w:rPr>
          <w:color w:val="FF0000"/>
          <w:lang w:val="en-GB" w:eastAsia="zh-CN"/>
        </w:rPr>
        <w:t>[MQTT-3.1.2-2</w:t>
      </w:r>
      <w:r w:rsidR="00513318">
        <w:rPr>
          <w:color w:val="FF0000"/>
          <w:lang w:val="en-GB" w:eastAsia="zh-CN"/>
        </w:rPr>
        <w:t>5</w:t>
      </w:r>
      <w:r w:rsidR="00513318" w:rsidRPr="00312AF2">
        <w:rPr>
          <w:color w:val="FF0000"/>
          <w:lang w:val="en-GB" w:eastAsia="zh-CN"/>
        </w:rPr>
        <w:t>]</w:t>
      </w:r>
      <w:r>
        <w:rPr>
          <w:rFonts w:hint="eastAsia"/>
          <w:lang w:val="en-GB" w:eastAsia="zh-CN"/>
        </w:rPr>
        <w:t>。</w:t>
      </w:r>
    </w:p>
    <w:p w14:paraId="1F647872" w14:textId="77777777" w:rsidR="00513318" w:rsidRPr="000E5801" w:rsidRDefault="00513318" w:rsidP="00513318">
      <w:pPr>
        <w:rPr>
          <w:rFonts w:hint="eastAsia"/>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t>共享订阅的情况下，如果一条消息对于部分客户端来说太长而不能发送，服务端可以选择丢弃此消息或者把消息发送给剩余能够接收此消息的客户端。</w:t>
      </w:r>
    </w:p>
    <w:p w14:paraId="3AEB9F59" w14:textId="77777777" w:rsidR="00513318" w:rsidRPr="002A2E59" w:rsidRDefault="00513318" w:rsidP="00513318">
      <w:pPr>
        <w:ind w:left="720"/>
        <w:rPr>
          <w:rFonts w:hint="eastAsia"/>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BA5453" w:rsidRDefault="00513318" w:rsidP="00513318">
      <w:pPr>
        <w:ind w:left="720"/>
        <w:rPr>
          <w:rFonts w:hint="eastAsia"/>
          <w:lang w:eastAsia="zh-CN"/>
        </w:rPr>
      </w:pPr>
    </w:p>
    <w:p w14:paraId="17FA17E3" w14:textId="26EAEF49" w:rsidR="00513318" w:rsidRPr="00DD13D1" w:rsidRDefault="00A822DC" w:rsidP="00FD1E6F">
      <w:pPr>
        <w:pStyle w:val="5"/>
        <w:numPr>
          <w:ilvl w:val="4"/>
          <w:numId w:val="36"/>
        </w:numPr>
        <w:rPr>
          <w:rFonts w:ascii="Arial" w:hAnsi="Arial"/>
          <w:color w:val="000000"/>
          <w:szCs w:val="20"/>
          <w:lang w:val="en-GB" w:eastAsia="en-GB"/>
        </w:rPr>
      </w:pPr>
      <w:bookmarkStart w:id="324" w:name="_Toc464547825"/>
      <w:bookmarkStart w:id="325" w:name="_Toc464635120"/>
      <w:bookmarkStart w:id="326" w:name="_Toc471282736"/>
      <w:bookmarkStart w:id="327" w:name="_Toc471483570"/>
      <w:bookmarkStart w:id="328" w:name="_Toc473620019"/>
      <w:bookmarkStart w:id="329" w:name="_Toc496191365"/>
      <w:bookmarkStart w:id="330" w:name="_Toc513542138"/>
      <w:r w:rsidRPr="00DD13D1">
        <w:rPr>
          <w:rFonts w:ascii="Arial" w:hAnsi="Arial"/>
          <w:lang w:eastAsia="zh-CN"/>
        </w:rPr>
        <w:t>主题别名最大值</w:t>
      </w:r>
      <w:bookmarkEnd w:id="324"/>
      <w:bookmarkEnd w:id="325"/>
      <w:bookmarkEnd w:id="326"/>
      <w:bookmarkEnd w:id="327"/>
      <w:bookmarkEnd w:id="328"/>
      <w:bookmarkEnd w:id="329"/>
      <w:bookmarkEnd w:id="330"/>
      <w:r w:rsidR="00513318" w:rsidRPr="00DD13D1">
        <w:rPr>
          <w:rFonts w:ascii="Arial" w:hAnsi="Arial"/>
          <w:color w:val="000000"/>
          <w:szCs w:val="20"/>
          <w:lang w:val="en-GB" w:eastAsia="en-GB"/>
        </w:rPr>
        <w:t xml:space="preserve"> </w:t>
      </w:r>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Default="00513318" w:rsidP="00513318">
      <w:pPr>
        <w:rPr>
          <w:rFonts w:eastAsia="Arial"/>
          <w:lang w:eastAsia="zh-CN"/>
        </w:rPr>
      </w:pPr>
    </w:p>
    <w:p w14:paraId="25C2F75C" w14:textId="4B286722"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Default="00513318" w:rsidP="00513318">
      <w:pPr>
        <w:rPr>
          <w:rFonts w:eastAsia="Arial"/>
          <w:lang w:eastAsia="zh-CN"/>
        </w:rPr>
      </w:pPr>
    </w:p>
    <w:p w14:paraId="45095D2C" w14:textId="60A87534" w:rsidR="00513318" w:rsidRPr="002D3810" w:rsidRDefault="006B7749" w:rsidP="00FD1E6F">
      <w:pPr>
        <w:pStyle w:val="5"/>
        <w:numPr>
          <w:ilvl w:val="4"/>
          <w:numId w:val="36"/>
        </w:numPr>
        <w:rPr>
          <w:rFonts w:ascii="Arial" w:hAnsi="Arial"/>
        </w:rPr>
      </w:pPr>
      <w:bookmarkStart w:id="331" w:name="_Request_Response_Information"/>
      <w:bookmarkEnd w:id="331"/>
      <w:r w:rsidRPr="002D3810">
        <w:rPr>
          <w:rFonts w:ascii="Arial" w:hAnsi="Arial"/>
          <w:lang w:eastAsia="zh-CN"/>
        </w:rPr>
        <w:t>请求响应信息</w:t>
      </w:r>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Default="00513318" w:rsidP="00513318">
      <w:pPr>
        <w:rPr>
          <w:rFonts w:eastAsia="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2A2E59" w:rsidRDefault="00513318" w:rsidP="00513318">
      <w:pPr>
        <w:ind w:left="720"/>
        <w:rPr>
          <w:rFonts w:eastAsia="Arial"/>
          <w:lang w:eastAsia="zh-CN"/>
        </w:rPr>
      </w:pPr>
    </w:p>
    <w:p w14:paraId="342ABC0D" w14:textId="3FF6D905" w:rsidR="00513318" w:rsidRPr="00180F66" w:rsidRDefault="00180F66" w:rsidP="00513318">
      <w:pPr>
        <w:ind w:left="720"/>
        <w:rPr>
          <w:rFonts w:ascii="Arial" w:hAnsi="Arial"/>
          <w:lang w:eastAsia="zh-CN"/>
        </w:rPr>
      </w:pPr>
      <w:r w:rsidRPr="00180F66">
        <w:rPr>
          <w:rFonts w:ascii="Arial" w:hAnsi="Arial"/>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Default="00513318" w:rsidP="00513318">
      <w:pPr>
        <w:rPr>
          <w:rFonts w:eastAsia="Arial"/>
        </w:rPr>
      </w:pPr>
    </w:p>
    <w:p w14:paraId="48D15DCF" w14:textId="4B0E643F" w:rsidR="00513318" w:rsidRPr="00C2097E" w:rsidRDefault="00DB1842" w:rsidP="00513318">
      <w:pPr>
        <w:rPr>
          <w:rFonts w:ascii="Arial" w:hAnsi="Arial"/>
          <w:lang w:eastAsia="zh-CN"/>
        </w:rPr>
      </w:pPr>
      <w:bookmarkStart w:id="332"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4.10</w:t>
        </w:r>
      </w:hyperlink>
      <w:r w:rsidRPr="00C2097E">
        <w:rPr>
          <w:rStyle w:val="a5"/>
          <w:rFonts w:ascii="Arial" w:hAnsi="Arial"/>
          <w:lang w:eastAsia="zh-CN"/>
        </w:rPr>
        <w:t>节</w:t>
      </w:r>
      <w:r w:rsidRPr="00C2097E">
        <w:rPr>
          <w:rFonts w:ascii="Arial" w:hAnsi="Arial"/>
          <w:lang w:eastAsia="zh-CN"/>
        </w:rPr>
        <w:t>。</w:t>
      </w:r>
      <w:bookmarkEnd w:id="332"/>
    </w:p>
    <w:p w14:paraId="2308A7D1" w14:textId="77777777" w:rsidR="00513318" w:rsidRDefault="00513318" w:rsidP="00513318">
      <w:pPr>
        <w:rPr>
          <w:rFonts w:eastAsia="Arial"/>
          <w:lang w:eastAsia="zh-CN"/>
        </w:rPr>
      </w:pPr>
    </w:p>
    <w:p w14:paraId="1E1AB9B2" w14:textId="27148A10" w:rsidR="00513318" w:rsidRPr="009B6829" w:rsidRDefault="003477C7" w:rsidP="00FD1E6F">
      <w:pPr>
        <w:pStyle w:val="5"/>
        <w:numPr>
          <w:ilvl w:val="4"/>
          <w:numId w:val="36"/>
        </w:numPr>
        <w:rPr>
          <w:rFonts w:ascii="Arial" w:hAnsi="Arial"/>
        </w:rPr>
      </w:pPr>
      <w:r w:rsidRPr="009B6829">
        <w:rPr>
          <w:rFonts w:ascii="Arial" w:hAnsi="Arial"/>
          <w:lang w:eastAsia="zh-CN"/>
        </w:rPr>
        <w:t>请求问题信息</w:t>
      </w:r>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A1474D" w:rsidRDefault="00513318" w:rsidP="00513318">
      <w:pPr>
        <w:rPr>
          <w:rFonts w:eastAsia="宋体" w:hint="eastAsia"/>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Default="00513318" w:rsidP="00513318">
      <w:pPr>
        <w:rPr>
          <w:rFonts w:eastAsia="Arial"/>
          <w:lang w:eastAsia="zh-CN"/>
        </w:rPr>
      </w:pPr>
    </w:p>
    <w:p w14:paraId="61C301E4" w14:textId="396FA0F6"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4.13</w:t>
        </w:r>
      </w:hyperlink>
      <w:r w:rsidR="00752F74" w:rsidRPr="00752F74">
        <w:rPr>
          <w:rStyle w:val="a5"/>
          <w:rFonts w:ascii="Arial" w:hAnsi="Arial"/>
          <w:lang w:eastAsia="zh-CN"/>
        </w:rPr>
        <w:t>节</w:t>
      </w:r>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Default="00513318" w:rsidP="00513318">
      <w:pPr>
        <w:rPr>
          <w:rFonts w:eastAsia="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，服务端可以在任何被允许的报文中返回原因字符串（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7923CF" w:rsidRDefault="00513318" w:rsidP="00513318">
      <w:pPr>
        <w:rPr>
          <w:rFonts w:eastAsia="Arial"/>
          <w:lang w:eastAsia="zh-CN"/>
        </w:rPr>
      </w:pPr>
    </w:p>
    <w:p w14:paraId="7FF0F655" w14:textId="5DF57EF1" w:rsidR="00513318" w:rsidRPr="00B52AFD" w:rsidRDefault="00F41017" w:rsidP="00FD1E6F">
      <w:pPr>
        <w:pStyle w:val="5"/>
        <w:numPr>
          <w:ilvl w:val="4"/>
          <w:numId w:val="36"/>
        </w:numPr>
        <w:rPr>
          <w:rFonts w:ascii="Arial" w:hAnsi="Arial"/>
        </w:rPr>
      </w:pPr>
      <w:bookmarkStart w:id="333" w:name="_Toc470189624"/>
      <w:bookmarkEnd w:id="333"/>
      <w:r w:rsidRPr="00B52AFD">
        <w:rPr>
          <w:rFonts w:ascii="Arial" w:hAnsi="Arial"/>
          <w:lang w:eastAsia="zh-CN"/>
        </w:rPr>
        <w:t>用户属性</w:t>
      </w:r>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34"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34"/>
      <w:r w:rsidR="00513318" w:rsidRPr="00B52AFD">
        <w:rPr>
          <w:rFonts w:ascii="Arial" w:hAnsi="Arial"/>
          <w:lang w:eastAsia="zh-CN"/>
        </w:rPr>
        <w:t xml:space="preserve"> </w:t>
      </w:r>
    </w:p>
    <w:p w14:paraId="750C999B" w14:textId="77777777" w:rsidR="00513318" w:rsidRDefault="00513318" w:rsidP="00513318">
      <w:pPr>
        <w:rPr>
          <w:rFonts w:eastAsia="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Default="00513318" w:rsidP="00513318">
      <w:pPr>
        <w:ind w:left="720"/>
        <w:rPr>
          <w:rFonts w:hint="eastAsia"/>
          <w:lang w:eastAsia="zh-CN"/>
        </w:rPr>
      </w:pPr>
    </w:p>
    <w:p w14:paraId="4C7CCC23" w14:textId="332A73BE" w:rsidR="00513318" w:rsidRPr="006F336C" w:rsidRDefault="00422380" w:rsidP="00FD1E6F">
      <w:pPr>
        <w:pStyle w:val="5"/>
        <w:numPr>
          <w:ilvl w:val="4"/>
          <w:numId w:val="36"/>
        </w:numPr>
        <w:rPr>
          <w:rFonts w:ascii="Arial" w:hAnsi="Arial"/>
        </w:rPr>
      </w:pPr>
      <w:r w:rsidRPr="006F336C">
        <w:rPr>
          <w:rFonts w:ascii="Arial" w:hAnsi="Arial"/>
          <w:lang w:eastAsia="zh-CN"/>
        </w:rPr>
        <w:t>认证方法</w:t>
      </w:r>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78309F72"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4.12</w:t>
        </w:r>
      </w:hyperlink>
      <w:r w:rsidRPr="006F336C">
        <w:rPr>
          <w:rStyle w:val="a5"/>
          <w:rFonts w:ascii="Arial" w:hAnsi="Arial"/>
          <w:lang w:eastAsia="zh-CN"/>
        </w:rPr>
        <w:t>节</w:t>
      </w:r>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7923CF" w:rsidRDefault="00513318" w:rsidP="00513318">
      <w:pPr>
        <w:rPr>
          <w:rFonts w:hint="eastAsia"/>
          <w:lang w:eastAsia="zh-CN"/>
        </w:rPr>
      </w:pPr>
    </w:p>
    <w:p w14:paraId="5EDE68BF" w14:textId="528705AA" w:rsidR="00513318" w:rsidRPr="00557224" w:rsidRDefault="00167347" w:rsidP="00FD1E6F">
      <w:pPr>
        <w:pStyle w:val="5"/>
        <w:numPr>
          <w:ilvl w:val="4"/>
          <w:numId w:val="36"/>
        </w:numPr>
        <w:rPr>
          <w:rFonts w:ascii="Arial" w:hAnsi="Arial"/>
        </w:rPr>
      </w:pPr>
      <w:r w:rsidRPr="00557224">
        <w:rPr>
          <w:rFonts w:ascii="Arial" w:hAnsi="Arial"/>
          <w:lang w:eastAsia="zh-CN"/>
        </w:rPr>
        <w:t>认证数据</w:t>
      </w:r>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9D9FBD7"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4.12</w:t>
        </w:r>
      </w:hyperlink>
      <w:r w:rsidRPr="00557224">
        <w:rPr>
          <w:rStyle w:val="a5"/>
          <w:rFonts w:ascii="Arial" w:hAnsi="Arial"/>
          <w:lang w:eastAsia="zh-CN"/>
        </w:rPr>
        <w:t>节</w:t>
      </w:r>
      <w:r w:rsidRPr="00557224">
        <w:rPr>
          <w:rFonts w:ascii="Arial" w:hAnsi="Arial"/>
          <w:lang w:eastAsia="zh-CN"/>
        </w:rPr>
        <w:t>。</w:t>
      </w:r>
    </w:p>
    <w:p w14:paraId="2E772B5D" w14:textId="77777777" w:rsidR="00513318" w:rsidRPr="00BA5453" w:rsidRDefault="00513318" w:rsidP="00513318">
      <w:pPr>
        <w:rPr>
          <w:rFonts w:hint="eastAsia"/>
          <w:lang w:eastAsia="zh-CN"/>
        </w:rPr>
      </w:pPr>
    </w:p>
    <w:p w14:paraId="2CC75332" w14:textId="6AC517F7" w:rsidR="00513318" w:rsidRPr="00ED45CF" w:rsidRDefault="003D208F" w:rsidP="00FD1E6F">
      <w:pPr>
        <w:pStyle w:val="4"/>
        <w:numPr>
          <w:ilvl w:val="3"/>
          <w:numId w:val="36"/>
        </w:numPr>
        <w:rPr>
          <w:rFonts w:ascii="Arial" w:hAnsi="Arial"/>
        </w:rPr>
      </w:pPr>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p>
    <w:p w14:paraId="75CF78C8" w14:textId="1C9D008F" w:rsidR="00513318" w:rsidRPr="00ED45CF" w:rsidRDefault="00B846B3" w:rsidP="009C2444">
      <w:pPr>
        <w:pStyle w:val="af0"/>
      </w:pPr>
      <w:bookmarkStart w:id="335" w:name="_Figure_3.6_-"/>
      <w:bookmarkEnd w:id="335"/>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ED45CF">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ED45CF">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77777777" w:rsidR="00513318" w:rsidRPr="00ED45CF" w:rsidRDefault="00513318" w:rsidP="00A654AF">
            <w:pPr>
              <w:rPr>
                <w:rFonts w:ascii="Arial" w:hAnsi="Arial"/>
              </w:rPr>
            </w:pPr>
            <w:r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BA5453" w:rsidRDefault="00513318" w:rsidP="00513318">
      <w:pPr>
        <w:rPr>
          <w:rFonts w:hint="eastAsia"/>
          <w:b/>
          <w:sz w:val="24"/>
        </w:rPr>
      </w:pPr>
    </w:p>
    <w:p w14:paraId="3AFABD32" w14:textId="59A920F7" w:rsidR="00513318" w:rsidRPr="00D2469C" w:rsidRDefault="00513318" w:rsidP="00FD1E6F">
      <w:pPr>
        <w:pStyle w:val="3"/>
        <w:numPr>
          <w:ilvl w:val="2"/>
          <w:numId w:val="36"/>
        </w:numPr>
        <w:rPr>
          <w:rFonts w:ascii="Arial" w:hAnsi="Arial"/>
        </w:rPr>
      </w:pPr>
      <w:bookmarkStart w:id="336" w:name="_Toc384800404"/>
      <w:bookmarkStart w:id="337" w:name="_Toc385349241"/>
      <w:bookmarkStart w:id="338" w:name="_Toc385349767"/>
      <w:bookmarkStart w:id="339" w:name="_Toc442180844"/>
      <w:bookmarkStart w:id="340" w:name="_Toc462729102"/>
      <w:bookmarkStart w:id="341" w:name="_Toc464547832"/>
      <w:bookmarkStart w:id="342" w:name="_Toc464635127"/>
      <w:bookmarkStart w:id="343" w:name="_Toc471282743"/>
      <w:bookmarkStart w:id="344" w:name="_Toc471483577"/>
      <w:bookmarkStart w:id="345" w:name="_Toc473620030"/>
      <w:bookmarkStart w:id="346" w:name="_Toc496191372"/>
      <w:bookmarkStart w:id="347" w:name="_Toc513542145"/>
      <w:r w:rsidRPr="00D2469C">
        <w:rPr>
          <w:rFonts w:ascii="Arial" w:hAnsi="Arial"/>
        </w:rPr>
        <w:t>CONNECT</w:t>
      </w:r>
      <w:bookmarkEnd w:id="336"/>
      <w:bookmarkEnd w:id="337"/>
      <w:bookmarkEnd w:id="338"/>
      <w:bookmarkEnd w:id="339"/>
      <w:bookmarkEnd w:id="340"/>
      <w:bookmarkEnd w:id="341"/>
      <w:bookmarkEnd w:id="342"/>
      <w:bookmarkEnd w:id="343"/>
      <w:bookmarkEnd w:id="344"/>
      <w:bookmarkEnd w:id="345"/>
      <w:bookmarkEnd w:id="346"/>
      <w:bookmarkEnd w:id="347"/>
      <w:r w:rsidR="00002873" w:rsidRPr="00D2469C">
        <w:rPr>
          <w:rFonts w:ascii="Arial" w:hAnsi="Arial"/>
          <w:lang w:eastAsia="zh-CN"/>
        </w:rPr>
        <w:t>载荷</w:t>
      </w:r>
    </w:p>
    <w:p w14:paraId="4038FE15" w14:textId="73F12629"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w:t>
      </w:r>
      <w:r w:rsidR="00E24C77">
        <w:rPr>
          <w:rFonts w:ascii="Arial" w:hAnsi="Arial" w:hint="eastAsia"/>
          <w:highlight w:val="yellow"/>
          <w:lang w:eastAsia="zh-CN"/>
        </w:rPr>
        <w:t>端</w:t>
      </w:r>
      <w:r w:rsidR="00685439" w:rsidRPr="00D2469C">
        <w:rPr>
          <w:rFonts w:ascii="Arial" w:hAnsi="Arial"/>
          <w:highlight w:val="yellow"/>
          <w:lang w:eastAsia="zh-CN"/>
        </w:rPr>
        <w:t>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BA5453" w:rsidRDefault="00513318" w:rsidP="00513318">
      <w:pPr>
        <w:rPr>
          <w:rFonts w:hint="eastAsia"/>
          <w:lang w:eastAsia="zh-CN"/>
        </w:rPr>
      </w:pPr>
    </w:p>
    <w:p w14:paraId="5058F1EC" w14:textId="5B760CBF" w:rsidR="00513318" w:rsidRPr="004D764E" w:rsidRDefault="006A2A72" w:rsidP="00FD1E6F">
      <w:pPr>
        <w:pStyle w:val="4"/>
        <w:numPr>
          <w:ilvl w:val="3"/>
          <w:numId w:val="36"/>
        </w:numPr>
        <w:rPr>
          <w:rFonts w:ascii="Arial" w:hAnsi="Arial"/>
        </w:rPr>
      </w:pPr>
      <w:bookmarkStart w:id="348" w:name="_Toc471282744"/>
      <w:bookmarkStart w:id="349" w:name="_Toc471483578"/>
      <w:bookmarkStart w:id="350" w:name="_Toc473620031"/>
      <w:bookmarkStart w:id="351" w:name="_Toc496191373"/>
      <w:bookmarkStart w:id="352" w:name="_Toc513542146"/>
      <w:r w:rsidRPr="004D764E">
        <w:rPr>
          <w:rFonts w:ascii="Arial" w:hAnsi="Arial"/>
          <w:lang w:eastAsia="zh-CN"/>
        </w:rPr>
        <w:t>客户端标识符（</w:t>
      </w:r>
      <w:r w:rsidRPr="004D764E">
        <w:rPr>
          <w:rFonts w:ascii="Arial" w:hAnsi="Arial"/>
          <w:lang w:eastAsia="zh-CN"/>
        </w:rPr>
        <w:t>ClientID</w:t>
      </w:r>
      <w:r w:rsidRPr="004D764E">
        <w:rPr>
          <w:rFonts w:ascii="Arial" w:hAnsi="Arial"/>
          <w:lang w:eastAsia="zh-CN"/>
        </w:rPr>
        <w:t>）</w:t>
      </w:r>
      <w:bookmarkEnd w:id="348"/>
      <w:bookmarkEnd w:id="349"/>
      <w:bookmarkEnd w:id="350"/>
      <w:bookmarkEnd w:id="351"/>
      <w:bookmarkEnd w:id="352"/>
    </w:p>
    <w:p w14:paraId="484BA04F" w14:textId="77777777" w:rsidR="006A2A72" w:rsidRPr="004D764E" w:rsidRDefault="006A2A72" w:rsidP="006A2A72">
      <w:pPr>
        <w:jc w:val="both"/>
        <w:rPr>
          <w:rFonts w:ascii="Arial" w:hAnsi="Arial"/>
          <w:lang w:eastAsia="zh-CN"/>
        </w:rPr>
      </w:pPr>
      <w:r w:rsidRPr="004D764E">
        <w:rPr>
          <w:rFonts w:ascii="Arial" w:hAnsi="Arial"/>
          <w:lang w:eastAsia="zh-CN"/>
        </w:rPr>
        <w:t>服务端使用客户端标识符（</w:t>
      </w:r>
      <w:r w:rsidRPr="004D764E">
        <w:rPr>
          <w:rFonts w:ascii="Arial" w:hAnsi="Arial"/>
          <w:lang w:eastAsia="zh-CN"/>
        </w:rPr>
        <w:t>ClientID</w:t>
      </w:r>
      <w:r w:rsidRPr="004D764E">
        <w:rPr>
          <w:rFonts w:ascii="Arial" w:hAnsi="Arial"/>
          <w:lang w:eastAsia="zh-CN"/>
        </w:rPr>
        <w:t>）识别客户端。连接服务端的每个客户端都有唯一的客户端标识符</w:t>
      </w:r>
    </w:p>
    <w:p w14:paraId="7F45D0B5" w14:textId="75C834E7" w:rsidR="00513318" w:rsidRPr="004D764E" w:rsidRDefault="006A2A72" w:rsidP="006A2A72">
      <w:pPr>
        <w:jc w:val="both"/>
        <w:rPr>
          <w:rFonts w:ascii="Arial" w:hAnsi="Arial"/>
          <w:lang w:eastAsia="zh-CN"/>
        </w:rPr>
      </w:pPr>
      <w:r w:rsidRPr="004D764E">
        <w:rPr>
          <w:rFonts w:ascii="Arial" w:hAnsi="Arial"/>
          <w:lang w:eastAsia="zh-CN"/>
        </w:rPr>
        <w:t>（</w:t>
      </w:r>
      <w:r w:rsidRPr="004D764E">
        <w:rPr>
          <w:rFonts w:ascii="Arial" w:hAnsi="Arial"/>
          <w:lang w:eastAsia="zh-CN"/>
        </w:rPr>
        <w:t>ClientI</w:t>
      </w:r>
      <w:r w:rsidR="00E24C77">
        <w:rPr>
          <w:rFonts w:ascii="Arial" w:hAnsi="Arial" w:hint="eastAsia"/>
          <w:lang w:eastAsia="zh-CN"/>
        </w:rPr>
        <w:t>D</w:t>
      </w:r>
      <w:r w:rsidRPr="004D764E">
        <w:rPr>
          <w:rFonts w:ascii="Arial" w:hAnsi="Arial"/>
          <w:lang w:eastAsia="zh-CN"/>
        </w:rPr>
        <w:t>）。</w:t>
      </w:r>
      <w:r w:rsidRPr="004D764E">
        <w:rPr>
          <w:rFonts w:ascii="Arial" w:hAnsi="Arial"/>
          <w:highlight w:val="yellow"/>
          <w:lang w:eastAsia="zh-CN"/>
        </w:rPr>
        <w:t>客户端和服务端都</w:t>
      </w:r>
      <w:r w:rsidRPr="00C432CE">
        <w:rPr>
          <w:rFonts w:ascii="Arial" w:hAnsi="Arial"/>
          <w:b/>
          <w:highlight w:val="yellow"/>
          <w:lang w:eastAsia="zh-CN"/>
        </w:rPr>
        <w:t>必须</w:t>
      </w:r>
      <w:r w:rsidRPr="004D764E">
        <w:rPr>
          <w:rFonts w:ascii="Arial" w:hAnsi="Arial"/>
          <w:highlight w:val="yellow"/>
          <w:lang w:eastAsia="zh-CN"/>
        </w:rPr>
        <w:t>使用</w:t>
      </w:r>
      <w:r w:rsidR="004D764E" w:rsidRPr="004D764E">
        <w:rPr>
          <w:rFonts w:ascii="Arial" w:hAnsi="Arial"/>
          <w:highlight w:val="yellow"/>
          <w:lang w:eastAsia="zh-CN"/>
        </w:rPr>
        <w:t>客户</w:t>
      </w:r>
      <w:r w:rsidR="00E24C77">
        <w:rPr>
          <w:rFonts w:ascii="Arial" w:hAnsi="Arial" w:hint="eastAsia"/>
          <w:highlight w:val="yellow"/>
          <w:lang w:eastAsia="zh-CN"/>
        </w:rPr>
        <w:t>端</w:t>
      </w:r>
      <w:r w:rsidR="004D764E" w:rsidRPr="004D764E">
        <w:rPr>
          <w:rFonts w:ascii="Arial" w:hAnsi="Arial"/>
          <w:highlight w:val="yellow"/>
          <w:lang w:eastAsia="zh-CN"/>
        </w:rPr>
        <w:t>标识符（</w:t>
      </w:r>
      <w:r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Pr="004D764E">
        <w:rPr>
          <w:rFonts w:ascii="Arial" w:hAnsi="Arial"/>
          <w:highlight w:val="yellow"/>
          <w:lang w:eastAsia="zh-CN"/>
        </w:rPr>
        <w:t>识别两者之间的</w:t>
      </w:r>
      <w:r w:rsidRPr="004D764E">
        <w:rPr>
          <w:rFonts w:ascii="Arial" w:hAnsi="Arial"/>
          <w:highlight w:val="yellow"/>
          <w:lang w:eastAsia="zh-CN"/>
        </w:rPr>
        <w:t xml:space="preserve"> MQTT </w:t>
      </w:r>
      <w:r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4.1</w:t>
        </w:r>
      </w:hyperlink>
      <w:r w:rsidR="004D764E" w:rsidRPr="004D764E">
        <w:rPr>
          <w:rStyle w:val="a5"/>
          <w:rFonts w:ascii="Arial" w:hAnsi="Arial"/>
          <w:lang w:eastAsia="zh-CN"/>
        </w:rPr>
        <w:t>节</w:t>
      </w:r>
      <w:r w:rsidR="004D764E" w:rsidRPr="004D764E">
        <w:rPr>
          <w:rFonts w:ascii="Arial" w:hAnsi="Arial"/>
          <w:color w:val="000000" w:themeColor="text1"/>
          <w:lang w:eastAsia="zh-CN"/>
        </w:rPr>
        <w:t>。</w:t>
      </w:r>
    </w:p>
    <w:p w14:paraId="3464B820" w14:textId="77777777" w:rsidR="00513318" w:rsidRPr="00BA5453" w:rsidRDefault="00513318" w:rsidP="00513318">
      <w:pPr>
        <w:rPr>
          <w:rFonts w:hint="eastAsia"/>
          <w:lang w:eastAsia="zh-CN"/>
        </w:rPr>
      </w:pPr>
    </w:p>
    <w:p w14:paraId="16F86D95" w14:textId="651FFD78" w:rsidR="00513318" w:rsidRPr="00C432CE" w:rsidRDefault="006A6D38" w:rsidP="00513318">
      <w:pPr>
        <w:rPr>
          <w:rFonts w:ascii="Arial" w:hAnsi="Arial"/>
          <w:lang w:eastAsia="zh-CN"/>
        </w:rPr>
      </w:pPr>
      <w:bookmarkStart w:id="353" w:name="_Toc473620032"/>
      <w:r w:rsidRPr="00C432CE">
        <w:rPr>
          <w:rFonts w:ascii="Arial" w:hAnsi="Arial"/>
          <w:highlight w:val="yellow"/>
          <w:lang w:eastAsia="zh-CN"/>
        </w:rPr>
        <w:t>客户端标识符</w:t>
      </w:r>
      <w:r w:rsidRPr="00C432CE">
        <w:rPr>
          <w:rFonts w:ascii="Arial" w:hAnsi="Arial"/>
          <w:b/>
          <w:highlight w:val="yellow"/>
          <w:lang w:eastAsia="zh-CN"/>
        </w:rPr>
        <w:t>必须</w:t>
      </w:r>
      <w:r w:rsidR="00C432CE" w:rsidRPr="00C432CE">
        <w:rPr>
          <w:rFonts w:ascii="Arial" w:hAnsi="Arial"/>
          <w:highlight w:val="yellow"/>
          <w:lang w:eastAsia="zh-CN"/>
        </w:rPr>
        <w:t>存在，且</w:t>
      </w:r>
      <w:r w:rsidR="00C432CE" w:rsidRPr="00C432CE">
        <w:rPr>
          <w:rFonts w:ascii="Arial" w:hAnsi="Arial"/>
          <w:b/>
          <w:highlight w:val="yellow"/>
          <w:lang w:eastAsia="zh-CN"/>
        </w:rPr>
        <w:t>必须</w:t>
      </w:r>
      <w:r w:rsidR="00C432CE" w:rsidRPr="00C432CE">
        <w:rPr>
          <w:rFonts w:ascii="Arial" w:hAnsi="Arial"/>
          <w:highlight w:val="yellow"/>
          <w:lang w:eastAsia="zh-CN"/>
        </w:rPr>
        <w:t>作</w:t>
      </w:r>
      <w:r w:rsidRPr="00C432CE">
        <w:rPr>
          <w:rFonts w:ascii="Arial" w:hAnsi="Arial"/>
          <w:highlight w:val="yellow"/>
          <w:lang w:eastAsia="zh-CN"/>
        </w:rPr>
        <w:t>为</w:t>
      </w:r>
      <w:r w:rsidRPr="00C432CE">
        <w:rPr>
          <w:rFonts w:ascii="Arial" w:hAnsi="Arial"/>
          <w:highlight w:val="yellow"/>
          <w:lang w:eastAsia="zh-CN"/>
        </w:rPr>
        <w:t>CONNECT</w:t>
      </w:r>
      <w:r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53"/>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6064380A" w:rsidR="00C432CE" w:rsidRPr="00C432CE" w:rsidRDefault="00C432CE" w:rsidP="00513318">
      <w:pPr>
        <w:rPr>
          <w:rFonts w:ascii="Arial" w:hAnsi="Arial"/>
          <w:lang w:eastAsia="zh-CN"/>
        </w:rPr>
      </w:pPr>
      <w:r w:rsidRPr="00C432CE">
        <w:rPr>
          <w:rFonts w:ascii="Arial" w:hAnsi="Arial"/>
          <w:highlight w:val="yellow"/>
          <w:lang w:eastAsia="zh-CN"/>
        </w:rPr>
        <w:t>客户端标识符</w:t>
      </w:r>
      <w:r w:rsidRPr="00C432CE">
        <w:rPr>
          <w:rFonts w:ascii="Arial" w:hAnsi="Arial"/>
          <w:b/>
          <w:highlight w:val="yellow"/>
          <w:lang w:eastAsia="zh-CN"/>
        </w:rPr>
        <w:t>必须</w:t>
      </w:r>
      <w:r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1.5.4</w:t>
        </w:r>
      </w:hyperlink>
      <w:r w:rsidRPr="00C432CE">
        <w:rPr>
          <w:rStyle w:val="a5"/>
          <w:rFonts w:ascii="Arial" w:hAnsi="Arial"/>
          <w:highlight w:val="yellow"/>
          <w:lang w:eastAsia="zh-CN"/>
        </w:rPr>
        <w:t>节</w:t>
      </w:r>
      <w:r w:rsidRPr="00C432CE">
        <w:rPr>
          <w:rFonts w:ascii="Arial" w:hAnsi="Arial"/>
          <w:highlight w:val="yellow"/>
          <w:lang w:eastAsia="zh-CN"/>
        </w:rPr>
        <w:t xml:space="preserve"> </w:t>
      </w:r>
      <w:r w:rsidRPr="00C432CE">
        <w:rPr>
          <w:rFonts w:ascii="Arial" w:hAnsi="Arial"/>
          <w:highlight w:val="yellow"/>
          <w:lang w:eastAsia="zh-CN"/>
        </w:rPr>
        <w:t>中所定义的</w:t>
      </w:r>
      <w:r w:rsidRPr="00C432CE">
        <w:rPr>
          <w:rFonts w:ascii="Arial" w:hAnsi="Arial"/>
          <w:highlight w:val="yellow"/>
          <w:lang w:eastAsia="zh-CN"/>
        </w:rPr>
        <w:t>UTF-8</w:t>
      </w:r>
      <w:r w:rsidRPr="00C432CE">
        <w:rPr>
          <w:rFonts w:ascii="Arial" w:hAnsi="Arial"/>
          <w:highlight w:val="yellow"/>
          <w:lang w:eastAsia="zh-CN"/>
        </w:rPr>
        <w:t>字符串</w:t>
      </w:r>
      <w:r w:rsidRPr="00C432CE">
        <w:rPr>
          <w:rFonts w:ascii="Arial" w:hAnsi="Arial"/>
          <w:lang w:eastAsia="zh-CN"/>
        </w:rPr>
        <w:t xml:space="preserve"> </w:t>
      </w:r>
      <w:r w:rsidR="00513318" w:rsidRPr="00C432CE">
        <w:rPr>
          <w:rFonts w:ascii="Arial" w:hAnsi="Arial"/>
          <w:color w:val="FF0000"/>
          <w:lang w:eastAsia="zh-CN"/>
        </w:rPr>
        <w:t>[MQTT-3.1.3-4]</w:t>
      </w:r>
      <w:r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7BECD278"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Pr="00C432CE">
        <w:rPr>
          <w:rFonts w:ascii="Arial" w:hAnsi="Arial"/>
          <w:lang w:eastAsia="zh-CN"/>
        </w:rPr>
        <w:t xml:space="preserve"> 1 </w:t>
      </w:r>
      <w:r w:rsidRPr="00C432CE">
        <w:rPr>
          <w:rFonts w:ascii="Arial" w:hAnsi="Arial"/>
          <w:lang w:eastAsia="zh-CN"/>
        </w:rPr>
        <w:t>到</w:t>
      </w:r>
      <w:r w:rsidRPr="00C432CE">
        <w:rPr>
          <w:rFonts w:ascii="Arial" w:hAnsi="Arial"/>
          <w:lang w:eastAsia="zh-CN"/>
        </w:rPr>
        <w:t xml:space="preserve"> 23 </w:t>
      </w:r>
      <w:r w:rsidRPr="00C432CE">
        <w:rPr>
          <w:rFonts w:ascii="Arial" w:hAnsi="Arial"/>
          <w:lang w:eastAsia="zh-CN"/>
        </w:rPr>
        <w:t>个字节长的</w:t>
      </w:r>
      <w:r w:rsidRPr="00C432CE">
        <w:rPr>
          <w:rFonts w:ascii="Arial" w:hAnsi="Arial"/>
          <w:lang w:eastAsia="zh-CN"/>
        </w:rPr>
        <w:t xml:space="preserve"> UTF-8 </w:t>
      </w:r>
      <w:r w:rsidRPr="00C432CE">
        <w:rPr>
          <w:rFonts w:ascii="Arial" w:hAnsi="Arial"/>
          <w:lang w:eastAsia="zh-CN"/>
        </w:rPr>
        <w:t>编码的客户端标识符，客户端标识符只能包含这些字符：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BA5453" w:rsidRDefault="00513318" w:rsidP="00513318">
      <w:pPr>
        <w:rPr>
          <w:rFonts w:hint="eastAsia"/>
          <w:lang w:eastAsia="zh-CN"/>
        </w:rPr>
      </w:pPr>
    </w:p>
    <w:p w14:paraId="698904A7" w14:textId="2AE33E5A"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Pr="002A5833">
        <w:rPr>
          <w:rFonts w:ascii="Arial" w:hAnsi="Arial"/>
          <w:lang w:eastAsia="zh-CN"/>
        </w:rPr>
        <w:t xml:space="preserve"> 23 </w:t>
      </w:r>
      <w:r w:rsidRPr="002A5833">
        <w:rPr>
          <w:rFonts w:ascii="Arial" w:hAnsi="Arial"/>
          <w:lang w:eastAsia="zh-CN"/>
        </w:rPr>
        <w:t>个字节的客户端标识符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p>
    <w:p w14:paraId="27278278" w14:textId="58599172" w:rsidR="002A5833" w:rsidRPr="002A5833" w:rsidRDefault="002A5833" w:rsidP="002A5833">
      <w:pPr>
        <w:rPr>
          <w:rFonts w:ascii="Arial" w:hAnsi="Arial"/>
          <w:lang w:eastAsia="zh-CN"/>
        </w:rPr>
      </w:pPr>
      <w:r w:rsidRPr="002A5833">
        <w:rPr>
          <w:rFonts w:ascii="Arial" w:hAnsi="Arial"/>
          <w:lang w:eastAsia="zh-CN"/>
        </w:rPr>
        <w:t>的客户端标识符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Default="002A5833" w:rsidP="002A5833">
      <w:pPr>
        <w:rPr>
          <w:rFonts w:hint="eastAsia"/>
          <w:lang w:eastAsia="zh-CN"/>
        </w:rPr>
      </w:pPr>
    </w:p>
    <w:p w14:paraId="778A9169" w14:textId="0015CEB4"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允许客户端提供一个零字节的客户端标识符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p>
    <w:p w14:paraId="662CC3A6" w14:textId="12E7EA2F" w:rsidR="002A5833" w:rsidRPr="002A5833" w:rsidRDefault="002A5833" w:rsidP="002A5833">
      <w:pPr>
        <w:rPr>
          <w:rFonts w:ascii="Arial" w:hAnsi="Arial"/>
          <w:lang w:eastAsia="zh-CN"/>
        </w:rPr>
      </w:pPr>
      <w:r w:rsidRPr="002A5833">
        <w:rPr>
          <w:rFonts w:ascii="Arial" w:hAnsi="Arial"/>
          <w:lang w:eastAsia="zh-CN"/>
        </w:rPr>
        <w:t>殊情况并分配唯一的客户端标识符给那个客户端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Pr="002A5833">
        <w:rPr>
          <w:rFonts w:ascii="Arial" w:hAnsi="Arial"/>
          <w:lang w:eastAsia="zh-CN"/>
        </w:rPr>
        <w:t>假设客户端提供了那个唯一的客户端标识符，正常处理这个</w:t>
      </w:r>
      <w:r w:rsidRPr="002A5833">
        <w:rPr>
          <w:rFonts w:ascii="Arial" w:hAnsi="Arial"/>
          <w:lang w:eastAsia="zh-CN"/>
        </w:rPr>
        <w:t xml:space="preserve"> CONNECT </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Default="002A5833" w:rsidP="002A5833">
      <w:pPr>
        <w:rPr>
          <w:rFonts w:hint="eastAsia"/>
          <w:lang w:eastAsia="zh-CN"/>
        </w:rPr>
      </w:pPr>
    </w:p>
    <w:p w14:paraId="26BE1802" w14:textId="7707B984" w:rsidR="00513318" w:rsidRPr="00210E6A" w:rsidRDefault="00B06A76" w:rsidP="002A5833">
      <w:pPr>
        <w:rPr>
          <w:rFonts w:ascii="Arial" w:hAnsi="Arial"/>
          <w:lang w:eastAsia="zh-CN"/>
        </w:rPr>
      </w:pPr>
      <w:r w:rsidRPr="00210E6A">
        <w:rPr>
          <w:rFonts w:ascii="Arial" w:hAnsi="Arial"/>
          <w:highlight w:val="yellow"/>
          <w:lang w:eastAsia="zh-CN"/>
        </w:rPr>
        <w:t>如果服务端拒绝了某个客户端标识符（</w:t>
      </w:r>
      <w:r w:rsidRPr="00210E6A">
        <w:rPr>
          <w:rFonts w:ascii="Arial" w:hAnsi="Arial"/>
          <w:highlight w:val="yellow"/>
          <w:lang w:eastAsia="zh-CN"/>
        </w:rPr>
        <w:t>ClientID</w:t>
      </w:r>
      <w:r w:rsidRPr="00210E6A">
        <w:rPr>
          <w:rFonts w:ascii="Arial" w:hAnsi="Arial"/>
          <w:highlight w:val="yellow"/>
          <w:lang w:eastAsia="zh-CN"/>
        </w:rPr>
        <w:t>），它</w:t>
      </w:r>
      <w:r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sidR="00210E6A" w:rsidRPr="00210E6A">
        <w:rPr>
          <w:rFonts w:ascii="Arial" w:hAnsi="Arial"/>
          <w:highlight w:val="yellow"/>
          <w:lang w:eastAsia="zh-CN"/>
        </w:rPr>
        <w:t>（客户端标识符无效）的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w:t>
      </w:r>
      <w:r w:rsidR="00210E6A" w:rsidRPr="00210E6A">
        <w:rPr>
          <w:rFonts w:ascii="Arial" w:hAnsi="Arial"/>
          <w:highlight w:val="yellow"/>
          <w:lang w:eastAsia="zh-CN"/>
        </w:rPr>
        <w:t xml:space="preserve"> </w:t>
      </w:r>
      <w:r w:rsidR="00210E6A" w:rsidRPr="00210E6A">
        <w:rPr>
          <w:rFonts w:ascii="Arial" w:hAnsi="Arial"/>
          <w:highlight w:val="yellow"/>
          <w:lang w:eastAsia="zh-CN"/>
        </w:rPr>
        <w:t>，如</w:t>
      </w:r>
      <w:hyperlink w:anchor="S4_13_Errors" w:history="1">
        <w:r w:rsidR="00513318" w:rsidRPr="00210E6A">
          <w:rPr>
            <w:rStyle w:val="a5"/>
            <w:rFonts w:ascii="Arial" w:hAnsi="Arial"/>
            <w:highlight w:val="yellow"/>
            <w:lang w:eastAsia="zh-CN"/>
          </w:rPr>
          <w:t>4.13</w:t>
        </w:r>
      </w:hyperlink>
      <w:r w:rsidR="00210E6A" w:rsidRPr="00210E6A">
        <w:rPr>
          <w:rStyle w:val="a5"/>
          <w:rFonts w:ascii="Arial" w:hAnsi="Arial"/>
          <w:highlight w:val="yellow"/>
          <w:lang w:eastAsia="zh-CN"/>
        </w:rPr>
        <w:t>节</w:t>
      </w:r>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BA5453" w:rsidRDefault="00513318" w:rsidP="00513318">
      <w:pPr>
        <w:jc w:val="both"/>
        <w:rPr>
          <w:rFonts w:hint="eastAsia"/>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14FF0B1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客户端在实现时可以提供一个便于生成随机客户端标识符的算法。使用此算法时，客户端需要注意避免创建长期孤儿会话。</w:t>
      </w:r>
    </w:p>
    <w:p w14:paraId="40E28B66" w14:textId="77777777" w:rsidR="00513318" w:rsidRPr="00304B77" w:rsidRDefault="00513318" w:rsidP="00513318">
      <w:pPr>
        <w:ind w:left="720"/>
        <w:rPr>
          <w:rFonts w:hint="eastAsia"/>
          <w:lang w:eastAsia="zh-CN"/>
        </w:rPr>
      </w:pPr>
    </w:p>
    <w:p w14:paraId="4E0AAF15" w14:textId="53CAAE57" w:rsidR="00513318" w:rsidRPr="00A003AB" w:rsidRDefault="00A96DBD" w:rsidP="00FD1E6F">
      <w:pPr>
        <w:pStyle w:val="4"/>
        <w:numPr>
          <w:ilvl w:val="3"/>
          <w:numId w:val="36"/>
        </w:numPr>
        <w:rPr>
          <w:rFonts w:ascii="Arial" w:hAnsi="Arial"/>
        </w:rPr>
      </w:pPr>
      <w:bookmarkStart w:id="354" w:name="_Toc385349243"/>
      <w:bookmarkStart w:id="355" w:name="_Toc462729104"/>
      <w:bookmarkStart w:id="356" w:name="_Toc464547834"/>
      <w:bookmarkStart w:id="357" w:name="_Toc464635129"/>
      <w:bookmarkStart w:id="358" w:name="_Toc471282745"/>
      <w:bookmarkStart w:id="359" w:name="_Toc471483579"/>
      <w:bookmarkStart w:id="360" w:name="_Toc473620034"/>
      <w:r w:rsidRPr="00A003AB">
        <w:rPr>
          <w:rFonts w:ascii="Arial" w:hAnsi="Arial"/>
          <w:lang w:eastAsia="zh-CN"/>
        </w:rPr>
        <w:lastRenderedPageBreak/>
        <w:t>遗嘱属性</w:t>
      </w:r>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Default="00513318" w:rsidP="00513318">
      <w:pPr>
        <w:rPr>
          <w:rFonts w:hint="eastAsia"/>
        </w:rPr>
      </w:pPr>
    </w:p>
    <w:p w14:paraId="1B1370C3" w14:textId="0A30B9D3" w:rsidR="00513318" w:rsidRPr="00352E04" w:rsidRDefault="00D80D4D" w:rsidP="00FD1E6F">
      <w:pPr>
        <w:pStyle w:val="5"/>
        <w:numPr>
          <w:ilvl w:val="4"/>
          <w:numId w:val="36"/>
        </w:numPr>
        <w:rPr>
          <w:rFonts w:ascii="Arial" w:hAnsi="Arial"/>
        </w:rPr>
      </w:pPr>
      <w:r w:rsidRPr="00352E04">
        <w:rPr>
          <w:rFonts w:ascii="Arial" w:hAnsi="Arial"/>
          <w:lang w:eastAsia="zh-CN"/>
        </w:rPr>
        <w:t>属性长度</w:t>
      </w:r>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61" w:name="_Will_Delay_Interval_1"/>
      <w:bookmarkEnd w:id="361"/>
      <w:r w:rsidRPr="007A3EEF">
        <w:rPr>
          <w:rFonts w:ascii="Arial" w:hAnsi="Arial"/>
          <w:lang w:eastAsia="zh-CN"/>
        </w:rPr>
        <w:t>遗嘱延时间隔</w:t>
      </w:r>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Default="00513318" w:rsidP="00513318">
      <w:pPr>
        <w:rPr>
          <w:rFonts w:eastAsia="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Default="00513318" w:rsidP="00513318">
      <w:pPr>
        <w:rPr>
          <w:rFonts w:hint="eastAsia"/>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Default="00513318" w:rsidP="00513318">
      <w:pPr>
        <w:rPr>
          <w:rFonts w:hint="eastAsia"/>
          <w:lang w:eastAsia="zh-CN"/>
        </w:rPr>
      </w:pPr>
    </w:p>
    <w:p w14:paraId="314A1C3E" w14:textId="65EB3547" w:rsidR="00513318" w:rsidRPr="00032215" w:rsidRDefault="007A3EEF" w:rsidP="00FD1E6F">
      <w:pPr>
        <w:pStyle w:val="5"/>
        <w:numPr>
          <w:ilvl w:val="4"/>
          <w:numId w:val="36"/>
        </w:numPr>
        <w:rPr>
          <w:rFonts w:ascii="Arial" w:hAnsi="Arial"/>
        </w:rPr>
      </w:pPr>
      <w:r w:rsidRPr="00032215">
        <w:rPr>
          <w:rFonts w:ascii="Arial" w:hAnsi="Arial"/>
          <w:lang w:eastAsia="zh-CN"/>
        </w:rPr>
        <w:t>载荷格式指示</w:t>
      </w:r>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1F27D62F"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）。服务端可以按照格式指示对遗嘱消息（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r w:rsidR="00513318" w:rsidRPr="00032215">
        <w:rPr>
          <w:rFonts w:ascii="Arial" w:hAnsi="Arial"/>
        </w:rPr>
        <w:fldChar w:fldCharType="begin"/>
      </w:r>
      <w:r w:rsidR="00513318" w:rsidRPr="00032215">
        <w:rPr>
          <w:rFonts w:ascii="Arial" w:hAnsi="Arial"/>
          <w:lang w:eastAsia="zh-CN"/>
        </w:rPr>
        <w:instrText xml:space="preserve"> REF _Ref464489169 \r \h  \* MERGEFORMAT </w:instrText>
      </w:r>
      <w:r w:rsidR="00513318" w:rsidRPr="00032215">
        <w:rPr>
          <w:rFonts w:ascii="Arial" w:hAnsi="Arial"/>
        </w:rPr>
      </w:r>
      <w:r w:rsidR="00513318" w:rsidRPr="00032215">
        <w:rPr>
          <w:rFonts w:ascii="Arial" w:hAnsi="Arial"/>
        </w:rPr>
        <w:fldChar w:fldCharType="separate"/>
      </w:r>
      <w:r w:rsidR="00513318" w:rsidRPr="00032215">
        <w:rPr>
          <w:rFonts w:ascii="Arial" w:hAnsi="Arial"/>
          <w:lang w:eastAsia="zh-CN"/>
        </w:rPr>
        <w:t>4.13</w:t>
      </w:r>
      <w:r w:rsidR="00513318" w:rsidRPr="00032215">
        <w:rPr>
          <w:rFonts w:ascii="Arial" w:hAnsi="Arial"/>
        </w:rPr>
        <w:fldChar w:fldCharType="end"/>
      </w:r>
      <w:r w:rsidRPr="00032215">
        <w:rPr>
          <w:rFonts w:ascii="Arial" w:hAnsi="Arial"/>
          <w:lang w:eastAsia="zh-CN"/>
        </w:rPr>
        <w:t>节所述。</w:t>
      </w:r>
    </w:p>
    <w:p w14:paraId="504B98D6"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lang w:eastAsia="zh-CN"/>
        </w:rPr>
      </w:pPr>
      <w:r>
        <w:rPr>
          <w:lang w:eastAsia="zh-CN"/>
        </w:rPr>
        <w:t xml:space="preserve"> </w:t>
      </w:r>
    </w:p>
    <w:p w14:paraId="7F3327C6" w14:textId="7901BCA1" w:rsidR="00513318" w:rsidRPr="00F847E8" w:rsidRDefault="00032215" w:rsidP="00FD1E6F">
      <w:pPr>
        <w:pStyle w:val="5"/>
        <w:numPr>
          <w:ilvl w:val="4"/>
          <w:numId w:val="36"/>
        </w:numPr>
        <w:rPr>
          <w:rFonts w:ascii="Arial" w:hAnsi="Arial"/>
        </w:rPr>
      </w:pPr>
      <w:r w:rsidRPr="00F847E8">
        <w:rPr>
          <w:rFonts w:ascii="Arial" w:hAnsi="Arial"/>
          <w:lang w:eastAsia="zh-CN"/>
        </w:rPr>
        <w:lastRenderedPageBreak/>
        <w:t>消息过期间隔</w:t>
      </w:r>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BA5453" w:rsidRDefault="00F847E8" w:rsidP="00513318">
      <w:pPr>
        <w:rPr>
          <w:rFonts w:hint="eastAsia"/>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255C7935">
        <w:rPr>
          <w:rFonts w:eastAsia="Arial"/>
        </w:rPr>
        <w:t xml:space="preserve"> </w:t>
      </w:r>
    </w:p>
    <w:p w14:paraId="34D76D23" w14:textId="77777777" w:rsidR="0051331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14:paraId="4782A21E" w14:textId="5D33103C" w:rsidR="00513318" w:rsidRPr="0040439A" w:rsidRDefault="0040439A" w:rsidP="00FD1E6F">
      <w:pPr>
        <w:pStyle w:val="5"/>
        <w:numPr>
          <w:ilvl w:val="4"/>
          <w:numId w:val="36"/>
        </w:numPr>
        <w:rPr>
          <w:rFonts w:ascii="Arial" w:hAnsi="Arial"/>
        </w:rPr>
      </w:pPr>
      <w:r w:rsidRPr="0040439A">
        <w:rPr>
          <w:rFonts w:ascii="Arial" w:hAnsi="Arial"/>
          <w:lang w:eastAsia="zh-CN"/>
        </w:rPr>
        <w:t>内容类型</w:t>
      </w:r>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BA5453"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color w:val="000000"/>
          <w:lang w:val="en-GB" w:eastAsia="zh-CN"/>
        </w:rPr>
      </w:pPr>
    </w:p>
    <w:p w14:paraId="2F1319AE" w14:textId="6147733D" w:rsidR="00513318" w:rsidRPr="006E7E97" w:rsidRDefault="00DB2C76" w:rsidP="00FD1E6F">
      <w:pPr>
        <w:pStyle w:val="5"/>
        <w:numPr>
          <w:ilvl w:val="4"/>
          <w:numId w:val="36"/>
        </w:numPr>
        <w:rPr>
          <w:rFonts w:ascii="Arial" w:hAnsi="Arial"/>
          <w:color w:val="auto"/>
        </w:rPr>
      </w:pPr>
      <w:r w:rsidRPr="006E7E97">
        <w:rPr>
          <w:rFonts w:ascii="Arial" w:hAnsi="Arial"/>
          <w:color w:val="auto"/>
          <w:lang w:eastAsia="zh-CN"/>
        </w:rPr>
        <w:t>响应主题</w:t>
      </w:r>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AE5C08" w:rsidRDefault="00DB2C76" w:rsidP="00513318">
      <w:pPr>
        <w:rPr>
          <w:rStyle w:val="apple-converted-space"/>
          <w:rFonts w:hint="eastAsia"/>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r w:rsidRPr="00D31F07">
        <w:rPr>
          <w:rFonts w:ascii="Arial" w:hAnsi="Arial"/>
          <w:lang w:eastAsia="zh-CN"/>
        </w:rPr>
        <w:t>对比数据</w:t>
      </w:r>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DDF4131"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4.10</w:t>
        </w:r>
      </w:hyperlink>
      <w:r w:rsidRPr="00D31F07">
        <w:rPr>
          <w:rStyle w:val="a5"/>
          <w:rFonts w:ascii="Arial" w:hAnsi="Arial"/>
          <w:lang w:eastAsia="zh-CN"/>
        </w:rPr>
        <w:t>节</w:t>
      </w:r>
      <w:r w:rsidRPr="00D31F07">
        <w:rPr>
          <w:rFonts w:ascii="Arial" w:hAnsi="Arial"/>
          <w:lang w:eastAsia="zh-CN"/>
        </w:rPr>
        <w:t>。</w:t>
      </w:r>
    </w:p>
    <w:p w14:paraId="6A3408AA" w14:textId="77777777" w:rsidR="00D31F07" w:rsidRPr="00D31F07" w:rsidRDefault="00D31F07" w:rsidP="00513318">
      <w:pPr>
        <w:rPr>
          <w:rFonts w:hint="eastAsia"/>
          <w:lang w:eastAsia="zh-CN"/>
        </w:rPr>
      </w:pPr>
    </w:p>
    <w:p w14:paraId="70F1725D" w14:textId="70845622" w:rsidR="00513318" w:rsidRPr="00802222" w:rsidRDefault="001F2277" w:rsidP="00FD1E6F">
      <w:pPr>
        <w:pStyle w:val="5"/>
        <w:numPr>
          <w:ilvl w:val="4"/>
          <w:numId w:val="36"/>
        </w:numPr>
        <w:rPr>
          <w:rFonts w:ascii="Arial" w:hAnsi="Arial"/>
        </w:rPr>
      </w:pPr>
      <w:r w:rsidRPr="00802222">
        <w:rPr>
          <w:rFonts w:ascii="Arial" w:hAnsi="Arial"/>
          <w:lang w:eastAsia="zh-CN"/>
        </w:rPr>
        <w:t>用户属性</w:t>
      </w:r>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lastRenderedPageBreak/>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Default="00513318" w:rsidP="00513318">
      <w:pPr>
        <w:rPr>
          <w:rFonts w:eastAsia="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1F2277" w:rsidRDefault="00513318" w:rsidP="00513318">
      <w:pPr>
        <w:rPr>
          <w:rFonts w:eastAsia="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3230BE" w:rsidRDefault="00513318" w:rsidP="00513318">
      <w:pPr>
        <w:rPr>
          <w:rFonts w:hint="eastAsia"/>
          <w:lang w:eastAsia="zh-CN"/>
        </w:rPr>
      </w:pPr>
    </w:p>
    <w:bookmarkEnd w:id="354"/>
    <w:bookmarkEnd w:id="355"/>
    <w:bookmarkEnd w:id="356"/>
    <w:bookmarkEnd w:id="357"/>
    <w:bookmarkEnd w:id="358"/>
    <w:bookmarkEnd w:id="359"/>
    <w:bookmarkEnd w:id="360"/>
    <w:p w14:paraId="5F304009" w14:textId="61470344" w:rsidR="00513318" w:rsidRPr="0015616C" w:rsidRDefault="00802222" w:rsidP="00FD1E6F">
      <w:pPr>
        <w:pStyle w:val="4"/>
        <w:numPr>
          <w:ilvl w:val="3"/>
          <w:numId w:val="36"/>
        </w:numPr>
        <w:rPr>
          <w:rFonts w:ascii="Arial" w:hAnsi="Arial"/>
        </w:rPr>
      </w:pPr>
      <w:r w:rsidRPr="0015616C">
        <w:rPr>
          <w:rFonts w:ascii="Arial" w:hAnsi="Arial"/>
          <w:lang w:eastAsia="zh-CN"/>
        </w:rPr>
        <w:t>遗嘱主题</w:t>
      </w:r>
    </w:p>
    <w:p w14:paraId="59158E88" w14:textId="4B0FA5A9"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）必须为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1.5.4</w:t>
        </w:r>
      </w:hyperlink>
      <w:r w:rsidRPr="0015616C">
        <w:rPr>
          <w:rStyle w:val="a5"/>
          <w:rFonts w:ascii="Arial" w:hAnsi="Arial"/>
          <w:lang w:eastAsia="zh-CN"/>
        </w:rPr>
        <w:t>节</w:t>
      </w:r>
      <w:r w:rsidR="00513318" w:rsidRPr="0015616C">
        <w:rPr>
          <w:rFonts w:ascii="Arial" w:hAnsi="Arial"/>
          <w:lang w:eastAsia="zh-CN"/>
        </w:rPr>
        <w:t xml:space="preserve"> </w:t>
      </w:r>
      <w:r w:rsidRPr="0015616C">
        <w:rPr>
          <w:rFonts w:ascii="Arial" w:hAnsi="Arial"/>
          <w:lang w:eastAsia="zh-CN"/>
        </w:rPr>
        <w:t>所定义</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BA5453" w:rsidRDefault="00513318" w:rsidP="00513318">
      <w:pPr>
        <w:rPr>
          <w:rFonts w:hint="eastAsia"/>
          <w:lang w:eastAsia="zh-CN"/>
        </w:rPr>
      </w:pPr>
    </w:p>
    <w:p w14:paraId="3436FDD8" w14:textId="409F2732" w:rsidR="00513318" w:rsidRPr="0005236E" w:rsidRDefault="0015616C" w:rsidP="00FD1E6F">
      <w:pPr>
        <w:pStyle w:val="4"/>
        <w:numPr>
          <w:ilvl w:val="3"/>
          <w:numId w:val="36"/>
        </w:numPr>
        <w:rPr>
          <w:rFonts w:ascii="Arial" w:hAnsi="Arial"/>
        </w:rPr>
      </w:pPr>
      <w:r w:rsidRPr="0005236E">
        <w:rPr>
          <w:rFonts w:ascii="Arial" w:hAnsi="Arial"/>
          <w:lang w:eastAsia="zh-CN"/>
        </w:rPr>
        <w:t>遗嘱载荷</w:t>
      </w:r>
    </w:p>
    <w:p w14:paraId="3CB5055C" w14:textId="5727680F"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3.1.2.5</w:t>
        </w:r>
      </w:hyperlink>
      <w:r w:rsidR="00845C58">
        <w:rPr>
          <w:rStyle w:val="a5"/>
          <w:rFonts w:ascii="Arial" w:hAnsi="Arial" w:hint="eastAsia"/>
          <w:lang w:eastAsia="zh-CN"/>
        </w:rPr>
        <w:t>节</w:t>
      </w:r>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r w:rsidRPr="0005236E">
        <w:rPr>
          <w:rFonts w:ascii="Arial" w:hAnsi="Arial"/>
          <w:lang w:eastAsia="zh-CN"/>
        </w:rPr>
        <w:t>用户名</w:t>
      </w:r>
    </w:p>
    <w:p w14:paraId="61A8BE82" w14:textId="3E76E6AE"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）为载荷中下一个字段。用户名必须是</w:t>
      </w:r>
      <w:hyperlink w:anchor="_UTF-8_Encoded_String" w:history="1">
        <w:r w:rsidR="00513318" w:rsidRPr="0005236E">
          <w:rPr>
            <w:rStyle w:val="a5"/>
            <w:rFonts w:ascii="Arial" w:hAnsi="Arial"/>
            <w:lang w:eastAsia="zh-CN"/>
          </w:rPr>
          <w:t xml:space="preserve"> 1.5.4</w:t>
        </w:r>
      </w:hyperlink>
      <w:r w:rsidRPr="0005236E">
        <w:rPr>
          <w:rStyle w:val="a5"/>
          <w:rFonts w:ascii="Arial" w:hAnsi="Arial"/>
          <w:lang w:eastAsia="zh-CN"/>
        </w:rPr>
        <w:t>节</w:t>
      </w:r>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r w:rsidRPr="0005236E">
        <w:rPr>
          <w:rFonts w:ascii="Arial" w:hAnsi="Arial"/>
          <w:lang w:eastAsia="zh-CN"/>
        </w:rPr>
        <w:t>密码</w:t>
      </w:r>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362" w:name="_Figure_3.7_-"/>
      <w:bookmarkEnd w:id="362"/>
    </w:p>
    <w:p w14:paraId="2E08A5C6" w14:textId="77777777" w:rsidR="00513318" w:rsidRPr="00BA5453" w:rsidRDefault="00513318" w:rsidP="00513318">
      <w:pPr>
        <w:rPr>
          <w:rFonts w:hint="eastAsia"/>
          <w:lang w:eastAsia="zh-CN"/>
        </w:rPr>
      </w:pPr>
    </w:p>
    <w:p w14:paraId="1CCC63E4" w14:textId="252FA782" w:rsidR="00513318" w:rsidRPr="00531A03" w:rsidRDefault="00513318" w:rsidP="00FD1E6F">
      <w:pPr>
        <w:pStyle w:val="3"/>
        <w:numPr>
          <w:ilvl w:val="2"/>
          <w:numId w:val="36"/>
        </w:numPr>
        <w:rPr>
          <w:rFonts w:ascii="Arial" w:hAnsi="Arial"/>
        </w:rPr>
      </w:pPr>
      <w:bookmarkStart w:id="363" w:name="_CONNECT_Actions"/>
      <w:bookmarkStart w:id="364" w:name="_Toc384800405"/>
      <w:bookmarkStart w:id="365" w:name="_Toc385349248"/>
      <w:bookmarkStart w:id="366" w:name="_Toc385349768"/>
      <w:bookmarkStart w:id="367" w:name="_Toc442180845"/>
      <w:bookmarkStart w:id="368" w:name="_Toc462729108"/>
      <w:bookmarkStart w:id="369" w:name="_Toc464547838"/>
      <w:bookmarkStart w:id="370" w:name="_Toc464635133"/>
      <w:bookmarkStart w:id="371" w:name="_Toc471282749"/>
      <w:bookmarkStart w:id="372" w:name="_Toc471483583"/>
      <w:bookmarkStart w:id="373" w:name="_Toc473620038"/>
      <w:bookmarkStart w:id="374" w:name="_Ref480182943"/>
      <w:bookmarkStart w:id="375" w:name="_Toc496191387"/>
      <w:bookmarkStart w:id="376" w:name="_Toc513542160"/>
      <w:bookmarkEnd w:id="363"/>
      <w:r w:rsidRPr="00531A03">
        <w:rPr>
          <w:rFonts w:ascii="Arial" w:hAnsi="Arial"/>
        </w:rPr>
        <w:t>CONNECT</w:t>
      </w:r>
      <w:bookmarkEnd w:id="364"/>
      <w:bookmarkEnd w:id="365"/>
      <w:bookmarkEnd w:id="366"/>
      <w:bookmarkEnd w:id="367"/>
      <w:bookmarkEnd w:id="368"/>
      <w:bookmarkEnd w:id="369"/>
      <w:bookmarkEnd w:id="370"/>
      <w:bookmarkEnd w:id="371"/>
      <w:bookmarkEnd w:id="372"/>
      <w:bookmarkEnd w:id="373"/>
      <w:bookmarkEnd w:id="374"/>
      <w:bookmarkEnd w:id="375"/>
      <w:bookmarkEnd w:id="376"/>
      <w:r w:rsidR="000231E5">
        <w:rPr>
          <w:rFonts w:ascii="Arial" w:hAnsi="Arial" w:hint="eastAsia"/>
          <w:lang w:eastAsia="zh-CN"/>
        </w:rPr>
        <w:t>行为</w:t>
      </w:r>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0532ECA4"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3.1</w:t>
        </w:r>
      </w:hyperlink>
      <w:r w:rsidRPr="00531A03">
        <w:rPr>
          <w:rStyle w:val="a5"/>
          <w:rFonts w:ascii="Arial" w:hAnsi="Arial"/>
          <w:highlight w:val="yellow"/>
          <w:lang w:eastAsia="zh-CN"/>
        </w:rPr>
        <w:t>节</w:t>
      </w:r>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r w:rsidRPr="00531A03">
        <w:rPr>
          <w:rFonts w:ascii="Arial" w:hAnsi="Arial"/>
        </w:rPr>
        <w:fldChar w:fldCharType="begin"/>
      </w:r>
      <w:r w:rsidRPr="00531A03">
        <w:rPr>
          <w:rFonts w:ascii="Arial" w:hAnsi="Arial"/>
          <w:lang w:eastAsia="zh-CN"/>
        </w:rPr>
        <w:instrText xml:space="preserve"> REF _Ref464489169 \r \h </w:instrText>
      </w:r>
      <w:r w:rsidR="00531A03" w:rsidRPr="00531A03">
        <w:rPr>
          <w:rFonts w:ascii="Arial" w:hAnsi="Arial"/>
          <w:lang w:eastAsia="zh-CN"/>
        </w:rPr>
        <w:instrText xml:space="preserve"> \* MERGEFORMAT </w:instrText>
      </w:r>
      <w:r w:rsidRPr="00531A03">
        <w:rPr>
          <w:rFonts w:ascii="Arial" w:hAnsi="Arial"/>
        </w:rPr>
      </w:r>
      <w:r w:rsidRPr="00531A03">
        <w:rPr>
          <w:rFonts w:ascii="Arial" w:hAnsi="Arial"/>
        </w:rPr>
        <w:fldChar w:fldCharType="separate"/>
      </w:r>
      <w:r w:rsidRPr="00531A03">
        <w:rPr>
          <w:rFonts w:ascii="Arial" w:hAnsi="Arial"/>
          <w:lang w:eastAsia="zh-CN"/>
        </w:rPr>
        <w:t>4.13</w:t>
      </w:r>
      <w:r w:rsidRPr="00531A03">
        <w:rPr>
          <w:rFonts w:ascii="Arial" w:hAnsi="Arial"/>
        </w:rPr>
        <w:fldChar w:fldCharType="end"/>
      </w:r>
      <w:r w:rsidRPr="00531A03">
        <w:rPr>
          <w:rFonts w:ascii="Arial" w:hAnsi="Arial"/>
          <w:lang w:eastAsia="zh-CN"/>
        </w:rPr>
        <w:t>节所述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C31DA47" w:rsidR="00513318" w:rsidRPr="00531A03" w:rsidRDefault="00404E16" w:rsidP="00404E16">
      <w:pPr>
        <w:numPr>
          <w:ilvl w:val="0"/>
          <w:numId w:val="15"/>
        </w:numPr>
        <w:jc w:val="both"/>
        <w:rPr>
          <w:rFonts w:ascii="Arial" w:hAnsi="Arial"/>
          <w:lang w:eastAsia="zh-CN"/>
        </w:rPr>
      </w:pPr>
      <w:r w:rsidRPr="00531A03">
        <w:rPr>
          <w:rFonts w:ascii="Arial" w:hAnsi="Arial"/>
          <w:highlight w:val="yellow"/>
          <w:lang w:eastAsia="zh-CN"/>
        </w:rPr>
        <w:t>服务端</w:t>
      </w:r>
      <w:r w:rsidRPr="00531A03">
        <w:rPr>
          <w:rFonts w:ascii="Arial" w:hAnsi="Arial"/>
          <w:b/>
          <w:lang w:eastAsia="zh-CN"/>
        </w:rPr>
        <w:t>可以</w:t>
      </w:r>
      <w:r w:rsidRPr="00531A03">
        <w:rPr>
          <w:rFonts w:ascii="Arial" w:hAnsi="Arial"/>
          <w:lang w:eastAsia="zh-CN"/>
        </w:rPr>
        <w:t>检查</w:t>
      </w:r>
      <w:r w:rsidRPr="00531A03">
        <w:rPr>
          <w:rFonts w:ascii="Arial" w:hAnsi="Arial"/>
          <w:lang w:eastAsia="zh-CN"/>
        </w:rPr>
        <w:t xml:space="preserve"> CONNECT </w:t>
      </w:r>
      <w:r w:rsidRPr="00531A03">
        <w:rPr>
          <w:rFonts w:ascii="Arial" w:hAnsi="Arial"/>
          <w:lang w:eastAsia="zh-CN"/>
        </w:rPr>
        <w:t>报文的内容是不是满足任何进一步的限制，</w:t>
      </w:r>
      <w:r w:rsidRPr="00531A03">
        <w:rPr>
          <w:rFonts w:ascii="Arial" w:hAnsi="Arial"/>
          <w:b/>
          <w:lang w:eastAsia="zh-CN"/>
        </w:rPr>
        <w:t>应该</w:t>
      </w:r>
      <w:r w:rsidRPr="00531A03">
        <w:rPr>
          <w:rFonts w:ascii="Arial" w:hAnsi="Arial"/>
          <w:lang w:eastAsia="zh-CN"/>
        </w:rPr>
        <w:t>执行身份验证和授权检查。如果任何一项检查没通过，服务端</w:t>
      </w:r>
      <w:r w:rsidRPr="00531A03">
        <w:rPr>
          <w:rFonts w:ascii="Arial" w:hAnsi="Arial"/>
          <w:b/>
          <w:lang w:eastAsia="zh-CN"/>
        </w:rPr>
        <w:t>必须</w:t>
      </w:r>
      <w:r w:rsidRPr="00531A03">
        <w:rPr>
          <w:rFonts w:ascii="Arial" w:hAnsi="Arial"/>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3.2</w:t>
        </w:r>
      </w:hyperlink>
      <w:r w:rsidRPr="00531A03">
        <w:rPr>
          <w:rStyle w:val="a5"/>
          <w:rFonts w:ascii="Arial" w:hAnsi="Arial"/>
          <w:lang w:eastAsia="zh-CN"/>
        </w:rPr>
        <w:t>节</w:t>
      </w:r>
      <w:r w:rsidRPr="00531A03">
        <w:rPr>
          <w:rFonts w:ascii="Arial" w:hAnsi="Arial"/>
          <w:lang w:eastAsia="zh-CN"/>
        </w:rPr>
        <w:t>和</w:t>
      </w:r>
      <w:hyperlink w:anchor="S4_13_Errors" w:history="1">
        <w:r w:rsidRPr="00531A03">
          <w:rPr>
            <w:rStyle w:val="a5"/>
            <w:rFonts w:ascii="Arial" w:hAnsi="Arial"/>
            <w:lang w:eastAsia="zh-CN"/>
          </w:rPr>
          <w:t>4.13</w:t>
        </w:r>
      </w:hyperlink>
      <w:r w:rsidRPr="00531A03">
        <w:rPr>
          <w:rFonts w:ascii="Arial" w:hAnsi="Arial"/>
          <w:lang w:eastAsia="zh-CN"/>
        </w:rPr>
        <w:t>节</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lastRenderedPageBreak/>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322F6F99"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报文，并且必须关闭原有的网络连接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513318" w:rsidRPr="00640CA8">
        <w:rPr>
          <w:rFonts w:ascii="Arial" w:hAnsi="Arial"/>
        </w:rPr>
        <w:fldChar w:fldCharType="begin"/>
      </w:r>
      <w:r w:rsidR="00513318" w:rsidRPr="00640CA8">
        <w:rPr>
          <w:rFonts w:ascii="Arial" w:hAnsi="Arial"/>
          <w:lang w:eastAsia="zh-CN"/>
        </w:rPr>
        <w:instrText xml:space="preserve"> REF _Ref363648298 \r \h </w:instrText>
      </w:r>
      <w:r w:rsidR="00640CA8" w:rsidRPr="00640CA8">
        <w:rPr>
          <w:rFonts w:ascii="Arial" w:hAnsi="Arial"/>
        </w:rPr>
        <w:instrText xml:space="preserve"> \* MERGEFORMAT </w:instrText>
      </w:r>
      <w:r w:rsidR="00513318" w:rsidRPr="00640CA8">
        <w:rPr>
          <w:rFonts w:ascii="Arial" w:hAnsi="Arial"/>
        </w:rPr>
      </w:r>
      <w:r w:rsidR="00513318" w:rsidRPr="00640CA8">
        <w:rPr>
          <w:rFonts w:ascii="Arial" w:hAnsi="Arial"/>
        </w:rPr>
        <w:fldChar w:fldCharType="separate"/>
      </w:r>
      <w:r w:rsidR="00513318" w:rsidRPr="00640CA8">
        <w:rPr>
          <w:rFonts w:ascii="Arial" w:hAnsi="Arial"/>
          <w:lang w:eastAsia="zh-CN"/>
        </w:rPr>
        <w:t>3.1.2.5</w:t>
      </w:r>
      <w:r w:rsidR="00513318" w:rsidRPr="00640CA8">
        <w:rPr>
          <w:rFonts w:ascii="Arial" w:hAnsi="Arial"/>
        </w:rPr>
        <w:fldChar w:fldCharType="end"/>
      </w:r>
      <w:r w:rsidR="00640CA8" w:rsidRPr="00640CA8">
        <w:rPr>
          <w:rFonts w:ascii="Arial" w:hAnsi="Arial"/>
          <w:lang w:eastAsia="zh-CN"/>
        </w:rPr>
        <w:t>节所描述的方式发布。</w:t>
      </w:r>
    </w:p>
    <w:p w14:paraId="02A96318" w14:textId="77777777" w:rsidR="00513318" w:rsidRDefault="00513318" w:rsidP="00513318">
      <w:pPr>
        <w:rPr>
          <w:rFonts w:eastAsia="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BA5453" w:rsidRDefault="00513318" w:rsidP="00513318">
      <w:pPr>
        <w:rPr>
          <w:rFonts w:hint="eastAsia"/>
          <w:lang w:eastAsia="zh-CN"/>
        </w:rPr>
      </w:pPr>
    </w:p>
    <w:p w14:paraId="0E8F5D97" w14:textId="69487D8F" w:rsidR="00513318" w:rsidRPr="009E457C" w:rsidRDefault="009E457C" w:rsidP="00FD1E6F">
      <w:pPr>
        <w:numPr>
          <w:ilvl w:val="0"/>
          <w:numId w:val="16"/>
        </w:numPr>
        <w:tabs>
          <w:tab w:val="clear" w:pos="1440"/>
          <w:tab w:val="num" w:pos="720"/>
        </w:tabs>
        <w:ind w:left="720"/>
        <w:rPr>
          <w:rFonts w:ascii="Arial" w:hAnsi="Arial"/>
          <w:lang w:eastAsia="zh-CN"/>
        </w:rPr>
      </w:pPr>
      <w:r w:rsidRPr="009E457C">
        <w:rPr>
          <w:rFonts w:ascii="Arial" w:hAnsi="Arial"/>
          <w:highlight w:val="yellow"/>
          <w:lang w:eastAsia="zh-CN"/>
        </w:rPr>
        <w:t>服务端</w:t>
      </w:r>
      <w:r w:rsidRPr="009E457C">
        <w:rPr>
          <w:rFonts w:ascii="Arial" w:hAnsi="Arial"/>
          <w:b/>
          <w:highlight w:val="yellow"/>
          <w:lang w:eastAsia="zh-CN"/>
        </w:rPr>
        <w:t>必须</w:t>
      </w:r>
      <w:r w:rsidRPr="009E457C">
        <w:rPr>
          <w:rFonts w:ascii="Arial" w:hAnsi="Arial"/>
          <w:highlight w:val="yellow"/>
          <w:lang w:eastAsia="zh-CN"/>
        </w:rPr>
        <w:t>按照</w:t>
      </w:r>
      <w:r w:rsidRPr="009E457C">
        <w:rPr>
          <w:rFonts w:ascii="Arial" w:hAnsi="Arial"/>
          <w:lang w:eastAsia="zh-CN"/>
        </w:rPr>
        <w:t xml:space="preserve"> </w:t>
      </w:r>
      <w:hyperlink w:anchor="_Clean_Start" w:history="1">
        <w:r w:rsidR="00513318" w:rsidRPr="009E457C">
          <w:rPr>
            <w:rStyle w:val="a5"/>
            <w:rFonts w:ascii="Arial" w:hAnsi="Arial"/>
            <w:lang w:eastAsia="zh-CN"/>
          </w:rPr>
          <w:t>3.1.2.4</w:t>
        </w:r>
      </w:hyperlink>
      <w:r w:rsidRPr="009E457C">
        <w:rPr>
          <w:rStyle w:val="a5"/>
          <w:rFonts w:ascii="Arial" w:hAnsi="Arial"/>
          <w:lang w:eastAsia="zh-CN"/>
        </w:rPr>
        <w:t>节</w:t>
      </w:r>
      <w:r w:rsidR="00513318" w:rsidRPr="009E457C">
        <w:rPr>
          <w:rFonts w:ascii="Arial" w:hAnsi="Arial"/>
          <w:lang w:eastAsia="zh-CN"/>
        </w:rPr>
        <w:t xml:space="preserve"> </w:t>
      </w:r>
      <w:r w:rsidRPr="009E457C">
        <w:rPr>
          <w:rFonts w:ascii="Arial" w:hAnsi="Arial"/>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BA5453" w:rsidRDefault="00513318" w:rsidP="00513318">
      <w:pPr>
        <w:rPr>
          <w:rFonts w:hint="eastAsia"/>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BA5453" w:rsidRDefault="00513318" w:rsidP="00513318">
      <w:pPr>
        <w:rPr>
          <w:rFonts w:hint="eastAsia"/>
          <w:lang w:eastAsia="zh-CN"/>
        </w:rPr>
      </w:pPr>
    </w:p>
    <w:p w14:paraId="749870D1" w14:textId="7C87D07D"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BA5453" w:rsidRDefault="009064E1" w:rsidP="00513318">
      <w:pPr>
        <w:rPr>
          <w:rFonts w:hint="eastAsia"/>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7CA9DB97"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0B94404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BA5453" w:rsidRDefault="00513318" w:rsidP="00513318">
      <w:pPr>
        <w:ind w:left="576"/>
        <w:rPr>
          <w:rFonts w:hint="eastAsia"/>
          <w:lang w:eastAsia="zh-CN"/>
        </w:rPr>
      </w:pPr>
    </w:p>
    <w:p w14:paraId="38B96DBA" w14:textId="403BE90E" w:rsidR="00513318" w:rsidRPr="00870089" w:rsidRDefault="00513318" w:rsidP="00FD1E6F">
      <w:pPr>
        <w:pStyle w:val="2"/>
        <w:numPr>
          <w:ilvl w:val="1"/>
          <w:numId w:val="36"/>
        </w:numPr>
        <w:rPr>
          <w:rFonts w:ascii="Arial" w:hAnsi="Arial"/>
        </w:rPr>
      </w:pPr>
      <w:bookmarkStart w:id="377" w:name="_CONNACK_–_Connect"/>
      <w:bookmarkStart w:id="378" w:name="_Ref362964779"/>
      <w:bookmarkStart w:id="379" w:name="_Ref362964780"/>
      <w:bookmarkStart w:id="380" w:name="_Toc384800406"/>
      <w:bookmarkStart w:id="381" w:name="_Toc385349249"/>
      <w:bookmarkStart w:id="382" w:name="_Toc385349769"/>
      <w:bookmarkStart w:id="383" w:name="_Toc442180846"/>
      <w:bookmarkStart w:id="384" w:name="_Toc462729109"/>
      <w:bookmarkStart w:id="385" w:name="_Toc464547839"/>
      <w:bookmarkStart w:id="386" w:name="_Toc464635134"/>
      <w:bookmarkStart w:id="387" w:name="_Toc471282750"/>
      <w:bookmarkStart w:id="388" w:name="_Toc471483584"/>
      <w:bookmarkStart w:id="389" w:name="_Toc473620040"/>
      <w:bookmarkStart w:id="390" w:name="_Toc496191388"/>
      <w:bookmarkStart w:id="391" w:name="_Toc513542161"/>
      <w:bookmarkEnd w:id="377"/>
      <w:r w:rsidRPr="00870089">
        <w:rPr>
          <w:rFonts w:ascii="Arial" w:hAnsi="Arial"/>
        </w:rPr>
        <w:lastRenderedPageBreak/>
        <w:t xml:space="preserve">CONNACK – </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r w:rsidR="00870089" w:rsidRPr="00870089">
        <w:rPr>
          <w:rFonts w:ascii="Arial" w:hAnsi="Arial"/>
          <w:lang w:eastAsia="zh-CN"/>
        </w:rPr>
        <w:t>确认连接请求</w:t>
      </w:r>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BA5453" w:rsidRDefault="00513318" w:rsidP="00513318">
      <w:pPr>
        <w:jc w:val="both"/>
        <w:rPr>
          <w:rFonts w:hint="eastAsia"/>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BA5453" w:rsidRDefault="00513318" w:rsidP="00513318">
      <w:pPr>
        <w:jc w:val="both"/>
        <w:rPr>
          <w:rFonts w:hint="eastAsia"/>
          <w:lang w:eastAsia="zh-CN"/>
        </w:rPr>
      </w:pPr>
    </w:p>
    <w:p w14:paraId="55197473" w14:textId="068892D1" w:rsidR="00513318" w:rsidRPr="0005282C" w:rsidRDefault="00513318" w:rsidP="00FD1E6F">
      <w:pPr>
        <w:pStyle w:val="3"/>
        <w:numPr>
          <w:ilvl w:val="2"/>
          <w:numId w:val="36"/>
        </w:numPr>
        <w:rPr>
          <w:rFonts w:ascii="Arial" w:hAnsi="Arial"/>
        </w:rPr>
      </w:pPr>
      <w:bookmarkStart w:id="392" w:name="_Toc473620041"/>
      <w:bookmarkStart w:id="393" w:name="_Toc496191389"/>
      <w:bookmarkStart w:id="394" w:name="_Toc513542162"/>
      <w:r w:rsidRPr="0005282C">
        <w:rPr>
          <w:rFonts w:ascii="Arial" w:hAnsi="Arial"/>
        </w:rPr>
        <w:t>CONNACK</w:t>
      </w:r>
      <w:bookmarkEnd w:id="392"/>
      <w:bookmarkEnd w:id="393"/>
      <w:bookmarkEnd w:id="394"/>
      <w:r w:rsidR="00191821" w:rsidRPr="0005282C">
        <w:rPr>
          <w:rFonts w:ascii="Arial" w:hAnsi="Arial"/>
          <w:lang w:eastAsia="zh-CN"/>
        </w:rPr>
        <w:t>固定</w:t>
      </w:r>
      <w:r w:rsidR="009C3EB4">
        <w:rPr>
          <w:rFonts w:ascii="Arial" w:hAnsi="Arial" w:hint="eastAsia"/>
          <w:lang w:eastAsia="zh-CN"/>
        </w:rPr>
        <w:t>报头</w:t>
      </w:r>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331CC4AB" w:rsidR="00513318" w:rsidRPr="0005282C" w:rsidRDefault="00191821" w:rsidP="009C2444">
      <w:pPr>
        <w:pStyle w:val="af0"/>
      </w:pPr>
      <w:bookmarkStart w:id="395" w:name="_Figure_3.8_-"/>
      <w:bookmarkStart w:id="396" w:name="_Figure_3.8_–"/>
      <w:bookmarkStart w:id="397" w:name="_Ref459300948"/>
      <w:bookmarkEnd w:id="395"/>
      <w:bookmarkEnd w:id="396"/>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05282C">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05282C">
        <w:rPr>
          <w:noProof/>
        </w:rPr>
        <w:t>7</w:t>
      </w:r>
      <w:r w:rsidR="00D506FC">
        <w:rPr>
          <w:noProof/>
        </w:rPr>
        <w:fldChar w:fldCharType="end"/>
      </w:r>
      <w:r w:rsidR="00513318" w:rsidRPr="0005282C">
        <w:t xml:space="preserve"> – CONNACK</w:t>
      </w:r>
      <w:bookmarkEnd w:id="397"/>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398"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398"/>
      <w:r w:rsidRPr="0005282C">
        <w:rPr>
          <w:rFonts w:ascii="Arial" w:hAnsi="Arial"/>
          <w:lang w:eastAsia="zh-CN"/>
        </w:rPr>
        <w:t>。</w:t>
      </w:r>
    </w:p>
    <w:p w14:paraId="4BDF33FB" w14:textId="77777777" w:rsidR="00513318" w:rsidRPr="00BA5453" w:rsidRDefault="00513318" w:rsidP="00513318">
      <w:pPr>
        <w:rPr>
          <w:rFonts w:hint="eastAsia"/>
          <w:lang w:eastAsia="zh-CN"/>
        </w:rPr>
      </w:pPr>
    </w:p>
    <w:p w14:paraId="4CDA121A" w14:textId="5F7AFA1E" w:rsidR="00513318" w:rsidRPr="00DA2360" w:rsidRDefault="00513318" w:rsidP="00FD1E6F">
      <w:pPr>
        <w:pStyle w:val="3"/>
        <w:numPr>
          <w:ilvl w:val="2"/>
          <w:numId w:val="36"/>
        </w:numPr>
        <w:rPr>
          <w:rFonts w:ascii="Arial" w:hAnsi="Arial"/>
        </w:rPr>
      </w:pPr>
      <w:bookmarkStart w:id="399" w:name="_Toc473620044"/>
      <w:bookmarkStart w:id="400" w:name="_Toc496191390"/>
      <w:bookmarkStart w:id="401" w:name="_Toc513542163"/>
      <w:r w:rsidRPr="00DA2360">
        <w:rPr>
          <w:rFonts w:ascii="Arial" w:hAnsi="Arial"/>
        </w:rPr>
        <w:t>CONNACK</w:t>
      </w:r>
      <w:bookmarkEnd w:id="399"/>
      <w:bookmarkEnd w:id="400"/>
      <w:bookmarkEnd w:id="401"/>
      <w:r w:rsidR="00AC3E56" w:rsidRPr="00DA2360">
        <w:rPr>
          <w:rFonts w:ascii="Arial" w:hAnsi="Arial"/>
          <w:lang w:eastAsia="zh-CN"/>
        </w:rPr>
        <w:t>可变</w:t>
      </w:r>
      <w:r w:rsidR="009C3EB4">
        <w:rPr>
          <w:rFonts w:ascii="Arial" w:hAnsi="Arial" w:hint="eastAsia"/>
          <w:lang w:eastAsia="zh-CN"/>
        </w:rPr>
        <w:t>报头</w:t>
      </w:r>
    </w:p>
    <w:p w14:paraId="64F55B31" w14:textId="6713656E"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2.2.2</w:t>
        </w:r>
      </w:hyperlink>
      <w:r w:rsidRPr="00DA2360">
        <w:rPr>
          <w:rStyle w:val="a5"/>
          <w:rFonts w:ascii="Arial" w:hAnsi="Arial"/>
          <w:lang w:eastAsia="zh-CN"/>
        </w:rPr>
        <w:t>节</w:t>
      </w:r>
      <w:r w:rsidRPr="00DA2360">
        <w:rPr>
          <w:rFonts w:ascii="Arial" w:hAnsi="Arial"/>
          <w:lang w:eastAsia="zh-CN"/>
        </w:rPr>
        <w:t xml:space="preserve"> </w:t>
      </w:r>
      <w:r w:rsidRPr="00DA2360">
        <w:rPr>
          <w:rFonts w:ascii="Arial" w:hAnsi="Arial"/>
          <w:lang w:eastAsia="zh-CN"/>
        </w:rPr>
        <w:t>所描述。</w:t>
      </w:r>
    </w:p>
    <w:p w14:paraId="33B84849" w14:textId="77777777" w:rsidR="00513318" w:rsidRPr="00375B65" w:rsidRDefault="00513318" w:rsidP="00513318">
      <w:pPr>
        <w:rPr>
          <w:rFonts w:hint="eastAsia"/>
        </w:rPr>
      </w:pPr>
    </w:p>
    <w:p w14:paraId="3FB9D80F" w14:textId="1F23C334" w:rsidR="00513318" w:rsidRPr="00084FEF" w:rsidRDefault="00084FEF" w:rsidP="00FD1E6F">
      <w:pPr>
        <w:pStyle w:val="4"/>
        <w:numPr>
          <w:ilvl w:val="3"/>
          <w:numId w:val="36"/>
        </w:numPr>
        <w:rPr>
          <w:rFonts w:ascii="Arial" w:hAnsi="Arial"/>
        </w:rPr>
      </w:pPr>
      <w:bookmarkStart w:id="402" w:name="_Figure_3.9_-"/>
      <w:bookmarkStart w:id="403" w:name="_Figure_3.9_–"/>
      <w:bookmarkEnd w:id="402"/>
      <w:bookmarkEnd w:id="403"/>
      <w:r w:rsidRPr="00084FEF">
        <w:rPr>
          <w:rFonts w:ascii="Arial" w:hAnsi="Arial"/>
          <w:lang w:eastAsia="zh-CN"/>
        </w:rPr>
        <w:t>连接确认标志</w:t>
      </w:r>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是保留位且必须设置为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BA5453" w:rsidRDefault="00513318" w:rsidP="00513318">
      <w:pPr>
        <w:rPr>
          <w:rFonts w:hint="eastAsia"/>
        </w:rPr>
      </w:pPr>
    </w:p>
    <w:p w14:paraId="6658E039" w14:textId="23A809BC" w:rsidR="00513318" w:rsidRPr="00FC2CB5" w:rsidRDefault="0016256C" w:rsidP="00FD1E6F">
      <w:pPr>
        <w:pStyle w:val="4"/>
        <w:numPr>
          <w:ilvl w:val="4"/>
          <w:numId w:val="36"/>
        </w:numPr>
        <w:rPr>
          <w:rFonts w:ascii="Arial" w:hAnsi="Arial"/>
        </w:rPr>
      </w:pPr>
      <w:r w:rsidRPr="00FC2CB5">
        <w:rPr>
          <w:rFonts w:ascii="Arial" w:hAnsi="Arial"/>
          <w:lang w:eastAsia="zh-CN"/>
        </w:rPr>
        <w:t>会话</w:t>
      </w:r>
      <w:r w:rsidR="003E34A2">
        <w:rPr>
          <w:rFonts w:ascii="Arial" w:hAnsi="Arial" w:hint="eastAsia"/>
          <w:lang w:eastAsia="zh-CN"/>
        </w:rPr>
        <w:t>存在</w:t>
      </w:r>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73FEE80F"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Pr="00FC2CB5">
        <w:rPr>
          <w:rFonts w:ascii="Arial" w:hAnsi="Arial"/>
          <w:lang w:eastAsia="zh-CN"/>
        </w:rPr>
        <w:t>）标志通知客户端，服务端是否正在使用此客户端标识符之前连接的会话状态（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r w:rsidR="00A654AF" w:rsidRPr="00FC2CB5">
        <w:rPr>
          <w:rFonts w:ascii="Arial" w:hAnsi="Arial"/>
          <w:lang w:eastAsia="zh-CN"/>
        </w:rPr>
        <w:t xml:space="preserve"> </w:t>
      </w:r>
    </w:p>
    <w:p w14:paraId="71570FED" w14:textId="77777777" w:rsidR="0016256C" w:rsidRPr="003E34A2" w:rsidRDefault="0016256C" w:rsidP="00513318">
      <w:pPr>
        <w:rPr>
          <w:rFonts w:hint="eastAsia"/>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8D5322" w:rsidRDefault="008D5322" w:rsidP="00513318">
      <w:pPr>
        <w:rPr>
          <w:rFonts w:hint="eastAsia"/>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Default="0016256C" w:rsidP="00513318">
      <w:pPr>
        <w:rPr>
          <w:rFonts w:hint="eastAsia"/>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BA5453" w:rsidRDefault="00513318" w:rsidP="00513318">
      <w:pPr>
        <w:ind w:left="720"/>
        <w:rPr>
          <w:rFonts w:hint="eastAsia"/>
          <w:lang w:eastAsia="zh-CN"/>
        </w:rPr>
      </w:pPr>
    </w:p>
    <w:p w14:paraId="6C9D8537" w14:textId="4101C8BE" w:rsidR="00513318" w:rsidRPr="00C34F07" w:rsidRDefault="0098543F" w:rsidP="00FD1E6F">
      <w:pPr>
        <w:pStyle w:val="4"/>
        <w:numPr>
          <w:ilvl w:val="3"/>
          <w:numId w:val="36"/>
        </w:numPr>
        <w:rPr>
          <w:rFonts w:ascii="Arial" w:hAnsi="Arial"/>
        </w:rPr>
      </w:pPr>
      <w:bookmarkStart w:id="404" w:name="_Connect_Reason_Code"/>
      <w:bookmarkEnd w:id="404"/>
      <w:r w:rsidRPr="00C34F07">
        <w:rPr>
          <w:rFonts w:ascii="Arial" w:hAnsi="Arial"/>
          <w:lang w:eastAsia="zh-CN"/>
        </w:rPr>
        <w:t>连接原因码</w:t>
      </w:r>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BA5453" w:rsidRDefault="008F2AD7" w:rsidP="00513318">
      <w:pPr>
        <w:rPr>
          <w:rFonts w:hint="eastAsia"/>
          <w:lang w:eastAsia="zh-CN"/>
        </w:rPr>
      </w:pPr>
      <w:hyperlink w:anchor="_Table_3.1_-" w:history="1"/>
    </w:p>
    <w:p w14:paraId="6219DEA5" w14:textId="0D53C7CA" w:rsidR="00513318" w:rsidRPr="007D5445" w:rsidRDefault="00BB2C6C" w:rsidP="009C2444">
      <w:pPr>
        <w:pStyle w:val="af0"/>
      </w:pPr>
      <w:bookmarkStart w:id="405" w:name="_Table_3.1_-"/>
      <w:bookmarkStart w:id="406" w:name="ConnectReasonCode"/>
      <w:bookmarkStart w:id="407" w:name="_Ref459301206"/>
      <w:bookmarkStart w:id="408" w:name="_Ref383985930"/>
      <w:bookmarkStart w:id="409" w:name="_Toc385349257"/>
      <w:bookmarkEnd w:id="405"/>
      <w:bookmarkEnd w:id="406"/>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7D5445">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513318" w:rsidRPr="007D5445">
        <w:rPr>
          <w:noProof/>
        </w:rPr>
        <w:t>1</w:t>
      </w:r>
      <w:r w:rsidR="00D506FC">
        <w:rPr>
          <w:noProof/>
        </w:rPr>
        <w:fldChar w:fldCharType="end"/>
      </w:r>
      <w:r w:rsidR="00513318" w:rsidRPr="007D5445">
        <w:t xml:space="preserve"> - </w:t>
      </w:r>
      <w:bookmarkEnd w:id="407"/>
      <w:bookmarkEnd w:id="408"/>
      <w:bookmarkEnd w:id="409"/>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0C1ECCFB" w:rsidR="00513318" w:rsidRPr="007D5445" w:rsidRDefault="00226534" w:rsidP="00A654AF">
            <w:pPr>
              <w:rPr>
                <w:rFonts w:ascii="Arial" w:hAnsi="Arial"/>
                <w:lang w:eastAsia="zh-CN"/>
              </w:rPr>
            </w:pPr>
            <w:r w:rsidRPr="007D5445">
              <w:rPr>
                <w:rFonts w:ascii="Arial" w:hAnsi="Arial"/>
                <w:lang w:eastAsia="zh-CN"/>
              </w:rPr>
              <w:t>客户端标识符无效</w:t>
            </w:r>
          </w:p>
        </w:tc>
        <w:tc>
          <w:tcPr>
            <w:tcW w:w="5149" w:type="dxa"/>
            <w:shd w:val="clear" w:color="auto" w:fill="auto"/>
          </w:tcPr>
          <w:p w14:paraId="1C94D3ED" w14:textId="763A1896" w:rsidR="00513318" w:rsidRPr="007D5445" w:rsidRDefault="00613176" w:rsidP="00B32259">
            <w:pPr>
              <w:rPr>
                <w:rFonts w:ascii="Arial" w:hAnsi="Arial"/>
                <w:lang w:eastAsia="zh-CN"/>
              </w:rPr>
            </w:pPr>
            <w:r w:rsidRPr="007D5445">
              <w:rPr>
                <w:rFonts w:ascii="Arial" w:hAnsi="Arial"/>
                <w:lang w:eastAsia="zh-CN"/>
              </w:rPr>
              <w:t>客户端标识符有效，但</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lastRenderedPageBreak/>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35B96259" w:rsidR="00513318" w:rsidRPr="007D5445" w:rsidRDefault="00613176" w:rsidP="00A654AF">
            <w:pPr>
              <w:rPr>
                <w:rFonts w:ascii="Arial" w:hAnsi="Arial"/>
                <w:lang w:eastAsia="zh-CN"/>
              </w:rPr>
            </w:pPr>
            <w:r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78484F55" w:rsidR="00513318" w:rsidRPr="007D5445" w:rsidRDefault="00613176" w:rsidP="00A654AF">
            <w:pPr>
              <w:rPr>
                <w:rFonts w:ascii="Arial" w:hAnsi="Arial"/>
                <w:lang w:eastAsia="zh-CN"/>
              </w:rPr>
            </w:pPr>
            <w:r w:rsidRPr="007D5445">
              <w:rPr>
                <w:rFonts w:ascii="Arial" w:hAnsi="Arial"/>
                <w:lang w:eastAsia="zh-CN"/>
              </w:rPr>
              <w:t>服务端已移动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Default="00513318" w:rsidP="00513318">
      <w:pPr>
        <w:rPr>
          <w:rFonts w:eastAsia="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BA5453" w:rsidRDefault="00513318" w:rsidP="00513318">
      <w:pPr>
        <w:rPr>
          <w:rFonts w:hint="eastAsia"/>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10" w:name="_Toc496191394"/>
      <w:bookmarkStart w:id="411" w:name="_Toc513542167"/>
      <w:bookmarkStart w:id="412" w:name="_Toc464547845"/>
      <w:bookmarkStart w:id="413" w:name="_Toc464635140"/>
      <w:bookmarkStart w:id="414" w:name="_Toc462729115"/>
      <w:bookmarkStart w:id="415" w:name="_Toc471282756"/>
      <w:bookmarkStart w:id="416" w:name="_Toc471483590"/>
      <w:bookmarkStart w:id="417" w:name="_Toc473620050"/>
      <w:r w:rsidRPr="00F14580">
        <w:rPr>
          <w:rFonts w:ascii="Arial" w:hAnsi="Arial"/>
        </w:rPr>
        <w:t>CONNACK</w:t>
      </w:r>
      <w:bookmarkEnd w:id="410"/>
      <w:bookmarkEnd w:id="411"/>
      <w:r w:rsidR="005025D9" w:rsidRPr="00F14580">
        <w:rPr>
          <w:rFonts w:ascii="Arial" w:hAnsi="Arial"/>
          <w:lang w:eastAsia="zh-CN"/>
        </w:rPr>
        <w:t>属性</w:t>
      </w:r>
    </w:p>
    <w:bookmarkEnd w:id="412"/>
    <w:bookmarkEnd w:id="413"/>
    <w:bookmarkEnd w:id="414"/>
    <w:bookmarkEnd w:id="415"/>
    <w:bookmarkEnd w:id="416"/>
    <w:bookmarkEnd w:id="417"/>
    <w:p w14:paraId="2C8C4455" w14:textId="4CE03A54" w:rsidR="00513318" w:rsidRPr="00F14580" w:rsidRDefault="00B373ED" w:rsidP="00FD1E6F">
      <w:pPr>
        <w:pStyle w:val="5"/>
        <w:numPr>
          <w:ilvl w:val="4"/>
          <w:numId w:val="36"/>
        </w:numPr>
        <w:rPr>
          <w:rFonts w:ascii="Arial" w:hAnsi="Arial"/>
        </w:rPr>
      </w:pPr>
      <w:r w:rsidRPr="00F14580">
        <w:rPr>
          <w:rFonts w:ascii="Arial" w:hAnsi="Arial"/>
          <w:lang w:eastAsia="zh-CN"/>
        </w:rPr>
        <w:t>属性长度</w:t>
      </w:r>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14580" w:rsidRDefault="00513318" w:rsidP="00513318">
      <w:pPr>
        <w:rPr>
          <w:rFonts w:hint="eastAsia"/>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r w:rsidRPr="002743B8">
        <w:rPr>
          <w:rFonts w:ascii="Arial" w:hAnsi="Arial"/>
          <w:lang w:val="en-GB" w:eastAsia="zh-CN"/>
        </w:rPr>
        <w:t>会话过期间隔</w:t>
      </w:r>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6B23ADDA"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513318" w:rsidRPr="002743B8">
        <w:rPr>
          <w:rFonts w:ascii="Arial" w:hAnsi="Arial"/>
        </w:rPr>
        <w:fldChar w:fldCharType="begin"/>
      </w:r>
      <w:r w:rsidR="00513318" w:rsidRPr="002743B8">
        <w:rPr>
          <w:rFonts w:ascii="Arial" w:hAnsi="Arial"/>
          <w:lang w:eastAsia="zh-CN"/>
        </w:rPr>
        <w:instrText xml:space="preserve"> REF _Ref494445908 \r \h </w:instrText>
      </w:r>
      <w:r w:rsidRPr="002743B8">
        <w:rPr>
          <w:rFonts w:ascii="Arial" w:hAnsi="Arial"/>
          <w:lang w:eastAsia="zh-CN"/>
        </w:rPr>
        <w:instrText xml:space="preserve"> \* MERGEFORMAT </w:instrText>
      </w:r>
      <w:r w:rsidR="00513318" w:rsidRPr="002743B8">
        <w:rPr>
          <w:rFonts w:ascii="Arial" w:hAnsi="Arial"/>
        </w:rPr>
      </w:r>
      <w:r w:rsidR="00513318" w:rsidRPr="002743B8">
        <w:rPr>
          <w:rFonts w:ascii="Arial" w:hAnsi="Arial"/>
        </w:rPr>
        <w:fldChar w:fldCharType="separate"/>
      </w:r>
      <w:r w:rsidR="00513318" w:rsidRPr="002743B8">
        <w:rPr>
          <w:rFonts w:ascii="Arial" w:hAnsi="Arial"/>
          <w:lang w:eastAsia="zh-CN"/>
        </w:rPr>
        <w:t>3.1.2.11.2</w:t>
      </w:r>
      <w:r w:rsidR="00513318" w:rsidRPr="002743B8">
        <w:rPr>
          <w:rFonts w:ascii="Arial" w:hAnsi="Arial"/>
        </w:rPr>
        <w:fldChar w:fldCharType="end"/>
      </w:r>
      <w:r w:rsidRPr="002743B8">
        <w:rPr>
          <w:rFonts w:ascii="Arial" w:hAnsi="Arial"/>
          <w:lang w:eastAsia="zh-CN"/>
        </w:rPr>
        <w:t>节。</w:t>
      </w:r>
    </w:p>
    <w:p w14:paraId="6C2A9226" w14:textId="77777777" w:rsidR="00513318" w:rsidRPr="00BA5453" w:rsidRDefault="00513318" w:rsidP="00513318">
      <w:pPr>
        <w:rPr>
          <w:rFonts w:hint="eastAsia"/>
          <w:color w:val="000000"/>
          <w:lang w:val="en-GB"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18" w:name="_Receive_Maximum_1"/>
      <w:bookmarkEnd w:id="418"/>
      <w:r w:rsidRPr="00B96EA1">
        <w:rPr>
          <w:rFonts w:ascii="Arial" w:hAnsi="Arial"/>
          <w:lang w:eastAsia="zh-CN"/>
        </w:rPr>
        <w:t>接收最大值</w:t>
      </w:r>
    </w:p>
    <w:p w14:paraId="7E978032" w14:textId="14F76924" w:rsidR="00513318" w:rsidRPr="00B96EA1" w:rsidRDefault="00513318" w:rsidP="00513318">
      <w:pPr>
        <w:rPr>
          <w:rFonts w:ascii="Arial" w:hAnsi="Arial"/>
          <w:lang w:eastAsia="zh-CN"/>
        </w:rPr>
      </w:pPr>
      <w:r w:rsidRPr="00B96EA1">
        <w:rPr>
          <w:rFonts w:ascii="Arial" w:hAnsi="Arial"/>
          <w:b/>
        </w:rPr>
        <w:t xml:space="preserve">33 (0x21) </w:t>
      </w:r>
      <w:r w:rsidR="002743B8" w:rsidRPr="00B96EA1">
        <w:rPr>
          <w:rFonts w:ascii="Arial" w:hAnsi="Arial"/>
          <w:b/>
          <w:lang w:eastAsia="zh-CN"/>
        </w:rPr>
        <w:t>，</w:t>
      </w:r>
      <w:r w:rsidR="002743B8" w:rsidRPr="00B96EA1">
        <w:rPr>
          <w:rFonts w:ascii="Arial" w:hAnsi="Arial"/>
          <w:lang w:eastAsia="zh-CN"/>
        </w:rPr>
        <w:t>接收最大值（</w:t>
      </w:r>
      <w:r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lastRenderedPageBreak/>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7457F916" w:rsidR="00513318" w:rsidRPr="00B96EA1" w:rsidRDefault="000C17F1" w:rsidP="00513318">
      <w:pPr>
        <w:rPr>
          <w:rFonts w:ascii="Arial" w:hAnsi="Arial"/>
          <w:lang w:eastAsia="zh-CN"/>
        </w:rPr>
      </w:pPr>
      <w:bookmarkStart w:id="419"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4.9</w:t>
        </w:r>
      </w:hyperlink>
      <w:r w:rsidRPr="00B96EA1">
        <w:rPr>
          <w:rStyle w:val="a5"/>
          <w:rFonts w:ascii="Arial" w:hAnsi="Arial"/>
          <w:lang w:eastAsia="zh-CN"/>
        </w:rPr>
        <w:t>节</w:t>
      </w:r>
      <w:r w:rsidR="00513318" w:rsidRPr="00B96EA1">
        <w:rPr>
          <w:rFonts w:ascii="Arial" w:hAnsi="Arial"/>
          <w:lang w:eastAsia="zh-CN"/>
        </w:rPr>
        <w:t xml:space="preserve"> </w:t>
      </w:r>
      <w:bookmarkEnd w:id="419"/>
      <w:r w:rsidRPr="00B96EA1">
        <w:rPr>
          <w:rFonts w:ascii="Arial" w:hAnsi="Arial"/>
          <w:lang w:eastAsia="zh-CN"/>
        </w:rPr>
        <w:t>流控部分。</w:t>
      </w:r>
    </w:p>
    <w:p w14:paraId="1926D818" w14:textId="77777777" w:rsidR="00513318" w:rsidRDefault="00513318" w:rsidP="00513318">
      <w:pPr>
        <w:ind w:left="720"/>
        <w:rPr>
          <w:rFonts w:hint="eastAsia"/>
          <w:lang w:eastAsia="zh-CN"/>
        </w:rPr>
      </w:pPr>
    </w:p>
    <w:p w14:paraId="023CE252" w14:textId="6369E2F8" w:rsidR="00513318" w:rsidRPr="00055E36" w:rsidRDefault="00167983" w:rsidP="00FD1E6F">
      <w:pPr>
        <w:pStyle w:val="5"/>
        <w:numPr>
          <w:ilvl w:val="4"/>
          <w:numId w:val="36"/>
        </w:numPr>
        <w:rPr>
          <w:rFonts w:ascii="Arial" w:hAnsi="Arial"/>
        </w:rPr>
      </w:pPr>
      <w:bookmarkStart w:id="420" w:name="_Toc471282758"/>
      <w:bookmarkStart w:id="421" w:name="_Toc471483592"/>
      <w:bookmarkStart w:id="422" w:name="_Toc473620057"/>
      <w:bookmarkStart w:id="423" w:name="_Toc496191398"/>
      <w:bookmarkStart w:id="424" w:name="_Toc513542171"/>
      <w:r w:rsidRPr="00055E36">
        <w:rPr>
          <w:rFonts w:ascii="Arial" w:hAnsi="Arial"/>
          <w:lang w:eastAsia="zh-CN"/>
        </w:rPr>
        <w:t>最大</w:t>
      </w:r>
      <w:bookmarkEnd w:id="420"/>
      <w:bookmarkEnd w:id="421"/>
      <w:bookmarkEnd w:id="422"/>
      <w:bookmarkEnd w:id="423"/>
      <w:bookmarkEnd w:id="424"/>
      <w:r w:rsidRPr="00055E36">
        <w:rPr>
          <w:rFonts w:ascii="Arial" w:hAnsi="Arial"/>
          <w:lang w:eastAsia="zh-CN"/>
        </w:rPr>
        <w:t>服务质量</w:t>
      </w:r>
    </w:p>
    <w:p w14:paraId="74C30FD8" w14:textId="0E9B9017" w:rsidR="00513318" w:rsidRPr="00055E36" w:rsidRDefault="00513318" w:rsidP="00513318">
      <w:pPr>
        <w:rPr>
          <w:rFonts w:ascii="Arial" w:hAnsi="Arial"/>
          <w:lang w:eastAsia="zh-CN"/>
        </w:rPr>
      </w:pPr>
      <w:r w:rsidRPr="00055E36">
        <w:rPr>
          <w:rFonts w:ascii="Arial" w:hAnsi="Arial"/>
          <w:b/>
        </w:rPr>
        <w:t>36</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3F579D2B"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Pr="00055E36">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4A8662C7"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如果从服务端接收到了最大服务质量，则客户端</w:t>
      </w:r>
      <w:r w:rsidRPr="00055E36">
        <w:rPr>
          <w:rFonts w:ascii="Arial" w:hAnsi="Arial"/>
          <w:b/>
          <w:highlight w:val="yellow"/>
          <w:lang w:eastAsia="zh-CN"/>
        </w:rPr>
        <w:t>不能</w:t>
      </w:r>
      <w:r w:rsidRPr="00055E36">
        <w:rPr>
          <w:rFonts w:ascii="Arial" w:hAnsi="Arial"/>
          <w:highlight w:val="yellow"/>
          <w:lang w:eastAsia="zh-CN"/>
        </w:rPr>
        <w:t>发送超过最大服务质量所指定的</w:t>
      </w:r>
      <w:r w:rsidR="007846EA">
        <w:rPr>
          <w:rFonts w:ascii="Arial" w:hAnsi="Arial" w:hint="eastAsia"/>
          <w:highlight w:val="yellow"/>
          <w:lang w:eastAsia="zh-CN"/>
        </w:rPr>
        <w:t>QoS</w:t>
      </w:r>
      <w:r w:rsidR="007846EA">
        <w:rPr>
          <w:rFonts w:ascii="Arial" w:hAnsi="Arial" w:hint="eastAsia"/>
          <w:highlight w:val="yellow"/>
          <w:lang w:eastAsia="zh-CN"/>
        </w:rPr>
        <w:t>级别</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（不支持的服务质量）的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4.13</w:t>
        </w:r>
      </w:hyperlink>
      <w:r w:rsidR="00055E36" w:rsidRPr="00055E36">
        <w:rPr>
          <w:rStyle w:val="a5"/>
          <w:rFonts w:ascii="Arial" w:hAnsi="Arial"/>
          <w:lang w:eastAsia="zh-CN"/>
        </w:rPr>
        <w:t>节</w:t>
      </w:r>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43DBAD0B"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Pr="00C35AC8">
        <w:rPr>
          <w:rFonts w:ascii="Arial" w:hAnsi="Arial"/>
          <w:b/>
          <w:highlight w:val="yellow"/>
          <w:lang w:eastAsia="zh-CN"/>
        </w:rPr>
        <w:t>必须</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（不支持的服务质量）的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4.13</w:t>
        </w:r>
      </w:hyperlink>
      <w:r w:rsidRPr="00C35AC8">
        <w:rPr>
          <w:rStyle w:val="a5"/>
          <w:rFonts w:ascii="Arial" w:hAnsi="Arial"/>
          <w:highlight w:val="yellow"/>
          <w:lang w:eastAsia="zh-CN"/>
        </w:rPr>
        <w:t>节</w:t>
      </w:r>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0B2DEA" w:rsidRDefault="00513318" w:rsidP="00513318">
      <w:pPr>
        <w:ind w:left="720"/>
        <w:rPr>
          <w:rFonts w:eastAsia="Arial"/>
          <w:lang w:eastAsia="zh-CN"/>
        </w:rPr>
      </w:pPr>
    </w:p>
    <w:p w14:paraId="7A52463D" w14:textId="60E0DA5C" w:rsidR="00513318" w:rsidRPr="001C4767" w:rsidRDefault="009A7508" w:rsidP="00FD1E6F">
      <w:pPr>
        <w:pStyle w:val="5"/>
        <w:numPr>
          <w:ilvl w:val="4"/>
          <w:numId w:val="36"/>
        </w:numPr>
        <w:rPr>
          <w:rFonts w:ascii="Arial" w:hAnsi="Arial"/>
        </w:rPr>
      </w:pPr>
      <w:bookmarkStart w:id="425" w:name="_Toc464547847"/>
      <w:bookmarkStart w:id="426" w:name="_Toc464635142"/>
      <w:r w:rsidRPr="001C4767">
        <w:rPr>
          <w:rFonts w:ascii="Arial" w:hAnsi="Arial"/>
          <w:lang w:eastAsia="zh-CN"/>
        </w:rPr>
        <w:t>保留可用</w:t>
      </w:r>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0BA7155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D11EE9" w:rsidRPr="001C4767">
        <w:rPr>
          <w:rFonts w:ascii="Arial" w:hAnsi="Arial"/>
          <w:b/>
          <w:highlight w:val="yellow"/>
          <w:lang w:eastAsia="zh-CN"/>
        </w:rPr>
        <w:t>必须</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20C3C1AB" w:rsidR="00513318" w:rsidRPr="001C4767" w:rsidRDefault="00D11EE9" w:rsidP="00513318">
      <w:pPr>
        <w:rPr>
          <w:rFonts w:ascii="Arial" w:hAnsi="Arial"/>
          <w:lang w:eastAsia="zh-CN"/>
        </w:rPr>
      </w:pPr>
      <w:r w:rsidRPr="001C4767">
        <w:rPr>
          <w:rFonts w:ascii="Arial" w:hAnsi="Arial"/>
          <w:highlight w:val="yellow"/>
          <w:lang w:eastAsia="zh-CN"/>
        </w:rPr>
        <w:lastRenderedPageBreak/>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），此时服务端必须发送包含原因码为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4.13</w:t>
        </w:r>
      </w:hyperlink>
      <w:r w:rsidR="001C4767" w:rsidRPr="001C4767">
        <w:rPr>
          <w:rStyle w:val="a5"/>
          <w:rFonts w:ascii="Arial" w:hAnsi="Arial"/>
          <w:lang w:eastAsia="zh-CN"/>
        </w:rPr>
        <w:t>节</w:t>
      </w:r>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1C4767" w:rsidRDefault="00513318" w:rsidP="00513318">
      <w:pPr>
        <w:rPr>
          <w:rFonts w:hint="eastAsia"/>
          <w:lang w:eastAsia="zh-CN"/>
        </w:rPr>
      </w:pPr>
    </w:p>
    <w:p w14:paraId="1FF482A8" w14:textId="3840000B" w:rsidR="00513318" w:rsidRPr="001541F8" w:rsidRDefault="002A34D2" w:rsidP="00FD1E6F">
      <w:pPr>
        <w:pStyle w:val="5"/>
        <w:numPr>
          <w:ilvl w:val="4"/>
          <w:numId w:val="36"/>
        </w:numPr>
        <w:rPr>
          <w:rFonts w:ascii="Arial" w:hAnsi="Arial"/>
        </w:rPr>
      </w:pPr>
      <w:r w:rsidRPr="001541F8">
        <w:rPr>
          <w:rFonts w:ascii="Arial" w:hAnsi="Arial"/>
          <w:lang w:eastAsia="zh-CN"/>
        </w:rPr>
        <w:t>最大报文长度</w:t>
      </w:r>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27537C" w:rsidRDefault="00513318" w:rsidP="00513318">
      <w:pPr>
        <w:rPr>
          <w:rFonts w:hint="eastAsia"/>
          <w:lang w:eastAsia="zh-CN"/>
        </w:rPr>
      </w:pPr>
    </w:p>
    <w:p w14:paraId="67B90860" w14:textId="54529447" w:rsidR="00513318" w:rsidRDefault="0027537C" w:rsidP="00513318">
      <w:pPr>
        <w:rPr>
          <w:rFonts w:hint="eastAsia"/>
          <w:lang w:eastAsia="zh-CN"/>
        </w:rPr>
      </w:pPr>
      <w:r>
        <w:rPr>
          <w:rFonts w:hint="eastAsia"/>
          <w:lang w:eastAsia="zh-CN"/>
        </w:rPr>
        <w:t>包含多个最大报文长度</w:t>
      </w:r>
      <w:r w:rsidRPr="0027537C">
        <w:rPr>
          <w:rFonts w:hint="eastAsia"/>
          <w:lang w:eastAsia="zh-CN"/>
        </w:rPr>
        <w:t>（</w:t>
      </w:r>
      <w:r w:rsidRPr="0027537C">
        <w:rPr>
          <w:rFonts w:hint="eastAsia"/>
          <w:lang w:eastAsia="zh-CN"/>
        </w:rPr>
        <w:t>Maximum Packet Size</w:t>
      </w:r>
      <w:r w:rsidRPr="0027537C">
        <w:rPr>
          <w:rFonts w:hint="eastAsia"/>
          <w:lang w:eastAsia="zh-CN"/>
        </w:rPr>
        <w:t>）</w:t>
      </w:r>
      <w:r>
        <w:rPr>
          <w:rFonts w:hint="eastAsia"/>
          <w:lang w:eastAsia="zh-CN"/>
        </w:rPr>
        <w:t>，或最大报文长度为</w:t>
      </w:r>
      <w:r>
        <w:rPr>
          <w:rFonts w:hint="eastAsia"/>
          <w:lang w:eastAsia="zh-CN"/>
        </w:rPr>
        <w:t>0</w:t>
      </w:r>
      <w:r>
        <w:rPr>
          <w:rFonts w:hint="eastAsia"/>
          <w:lang w:eastAsia="zh-CN"/>
        </w:rPr>
        <w:t>将造成协议错误（</w:t>
      </w:r>
      <w:r>
        <w:rPr>
          <w:rFonts w:hint="eastAsia"/>
          <w:lang w:eastAsia="zh-CN"/>
        </w:rPr>
        <w:t>Protocol Error</w:t>
      </w:r>
      <w:r>
        <w:rPr>
          <w:rFonts w:hint="eastAsia"/>
          <w:lang w:eastAsia="zh-CN"/>
        </w:rPr>
        <w:t>）。</w:t>
      </w:r>
    </w:p>
    <w:p w14:paraId="40833B7E" w14:textId="77777777" w:rsidR="00513318" w:rsidRPr="0027537C" w:rsidRDefault="00513318" w:rsidP="00513318">
      <w:pPr>
        <w:rPr>
          <w:rFonts w:ascii="Arial" w:hAnsi="Arial"/>
          <w:lang w:eastAsia="zh-CN"/>
        </w:rPr>
      </w:pPr>
    </w:p>
    <w:p w14:paraId="058E2AD7" w14:textId="512AB989" w:rsidR="00513318" w:rsidRPr="0027537C" w:rsidRDefault="0027537C" w:rsidP="00513318">
      <w:pPr>
        <w:rPr>
          <w:rFonts w:ascii="Arial" w:hAnsi="Arial"/>
          <w:lang w:val="en-GB" w:eastAsia="zh-CN"/>
        </w:rPr>
      </w:pPr>
      <w:bookmarkStart w:id="427" w:name="_Toc470189647"/>
      <w:bookmarkStart w:id="428" w:name="_Toc470189648"/>
      <w:bookmarkStart w:id="429" w:name="_Toc470189649"/>
      <w:bookmarkStart w:id="430" w:name="_Toc471282761"/>
      <w:bookmarkStart w:id="431" w:name="_Toc471483595"/>
      <w:bookmarkStart w:id="432" w:name="_Toc473620062"/>
      <w:bookmarkEnd w:id="425"/>
      <w:bookmarkEnd w:id="426"/>
      <w:bookmarkEnd w:id="427"/>
      <w:bookmarkEnd w:id="428"/>
      <w:bookmarkEnd w:id="42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.4</w:t>
        </w:r>
      </w:hyperlink>
      <w:r w:rsidRPr="0027537C">
        <w:rPr>
          <w:rStyle w:val="a5"/>
          <w:rFonts w:ascii="Arial" w:hAnsi="Arial"/>
          <w:lang w:val="en-GB" w:eastAsia="zh-CN"/>
        </w:rPr>
        <w:t>节</w:t>
      </w:r>
      <w:r w:rsidRPr="0027537C">
        <w:rPr>
          <w:rFonts w:ascii="Arial" w:hAnsi="Arial"/>
          <w:lang w:val="en-GB" w:eastAsia="zh-CN"/>
        </w:rPr>
        <w:t xml:space="preserve"> </w:t>
      </w:r>
      <w:r w:rsidRPr="0027537C">
        <w:rPr>
          <w:rFonts w:ascii="Arial" w:hAnsi="Arial"/>
          <w:lang w:val="en-GB" w:eastAsia="zh-CN"/>
        </w:rPr>
        <w:t>所述，最大报文长度是控制报文的总长度。服务端使用最大报文长度通知客户端其所能处理的单个报文长度限制。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365D533C"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4.13</w:t>
        </w:r>
      </w:hyperlink>
      <w:r w:rsidRPr="0027537C">
        <w:rPr>
          <w:rStyle w:val="a5"/>
          <w:rFonts w:ascii="Arial" w:hAnsi="Arial"/>
          <w:lang w:val="en-GB" w:eastAsia="zh-CN"/>
        </w:rPr>
        <w:t>节</w:t>
      </w:r>
      <w:r w:rsidRPr="0027537C">
        <w:rPr>
          <w:rFonts w:ascii="Arial" w:hAnsi="Arial"/>
          <w:lang w:val="en-GB" w:eastAsia="zh-CN"/>
        </w:rPr>
        <w:t>。</w:t>
      </w:r>
    </w:p>
    <w:p w14:paraId="088AA947" w14:textId="77777777" w:rsidR="00513318" w:rsidRPr="00667848" w:rsidRDefault="00513318" w:rsidP="00513318">
      <w:pPr>
        <w:rPr>
          <w:rFonts w:hint="eastAsia"/>
          <w:lang w:eastAsia="zh-CN"/>
        </w:rPr>
      </w:pPr>
    </w:p>
    <w:bookmarkEnd w:id="430"/>
    <w:bookmarkEnd w:id="431"/>
    <w:bookmarkEnd w:id="432"/>
    <w:p w14:paraId="4A8CC9FB" w14:textId="692FE4D2" w:rsidR="00513318" w:rsidRPr="004106E4" w:rsidRDefault="00E219DD" w:rsidP="00FD1E6F">
      <w:pPr>
        <w:pStyle w:val="5"/>
        <w:numPr>
          <w:ilvl w:val="4"/>
          <w:numId w:val="36"/>
        </w:numPr>
        <w:rPr>
          <w:rFonts w:ascii="Arial" w:hAnsi="Arial"/>
        </w:rPr>
      </w:pPr>
      <w:r w:rsidRPr="004106E4">
        <w:rPr>
          <w:rFonts w:ascii="Arial" w:hAnsi="Arial"/>
          <w:lang w:eastAsia="zh-CN"/>
        </w:rPr>
        <w:t>分配客户</w:t>
      </w:r>
      <w:r w:rsidR="004106E4" w:rsidRPr="004106E4">
        <w:rPr>
          <w:rFonts w:ascii="Arial" w:hAnsi="Arial"/>
          <w:lang w:eastAsia="zh-CN"/>
        </w:rPr>
        <w:t>端</w:t>
      </w:r>
      <w:r w:rsidRPr="004106E4">
        <w:rPr>
          <w:rFonts w:ascii="Arial" w:hAnsi="Arial"/>
          <w:lang w:eastAsia="zh-CN"/>
        </w:rPr>
        <w:t>标识符</w:t>
      </w:r>
    </w:p>
    <w:p w14:paraId="162D7D13" w14:textId="2207CDA4"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w:t>
      </w:r>
      <w:r w:rsidR="004106E4" w:rsidRPr="004106E4">
        <w:rPr>
          <w:rFonts w:ascii="Arial" w:hAnsi="Arial"/>
          <w:lang w:eastAsia="zh-CN"/>
        </w:rPr>
        <w:t>端</w:t>
      </w:r>
      <w:r w:rsidR="00E219DD" w:rsidRPr="004106E4">
        <w:rPr>
          <w:rFonts w:ascii="Arial" w:hAnsi="Arial"/>
          <w:lang w:eastAsia="zh-CN"/>
        </w:rPr>
        <w:t>标识符（</w:t>
      </w:r>
      <w:r w:rsidR="00E219DD" w:rsidRPr="004106E4">
        <w:rPr>
          <w:rFonts w:ascii="Arial" w:hAnsi="Arial"/>
        </w:rPr>
        <w:t>Assigned Client Identifier</w:t>
      </w:r>
      <w:r w:rsidR="00E219DD" w:rsidRPr="004106E4">
        <w:rPr>
          <w:rFonts w:ascii="Arial" w:hAnsi="Arial"/>
          <w:lang w:eastAsia="zh-CN"/>
        </w:rPr>
        <w:t>）标识符。</w:t>
      </w:r>
    </w:p>
    <w:p w14:paraId="6A24020A" w14:textId="4D54A73E"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w:t>
      </w:r>
      <w:r w:rsidR="004106E4" w:rsidRPr="004106E4">
        <w:rPr>
          <w:rFonts w:ascii="Arial" w:hAnsi="Arial"/>
          <w:lang w:eastAsia="zh-CN"/>
        </w:rPr>
        <w:t>端</w:t>
      </w:r>
      <w:r w:rsidRPr="004106E4">
        <w:rPr>
          <w:rFonts w:ascii="Arial" w:hAnsi="Arial"/>
          <w:lang w:eastAsia="zh-CN"/>
        </w:rPr>
        <w:t>标识符（</w:t>
      </w:r>
      <w:r w:rsidRPr="004106E4">
        <w:rPr>
          <w:rFonts w:ascii="Arial" w:hAnsi="Arial"/>
        </w:rPr>
        <w:t>Assigned Client Identifier</w:t>
      </w:r>
      <w:r w:rsidRPr="004106E4">
        <w:rPr>
          <w:rFonts w:ascii="Arial" w:hAnsi="Arial"/>
          <w:lang w:eastAsia="zh-CN"/>
        </w:rPr>
        <w:t>）字符串。包含多个分配客户</w:t>
      </w:r>
      <w:r w:rsidR="004106E4" w:rsidRPr="004106E4">
        <w:rPr>
          <w:rFonts w:ascii="Arial" w:hAnsi="Arial"/>
          <w:lang w:eastAsia="zh-CN"/>
        </w:rPr>
        <w:t>端</w:t>
      </w:r>
      <w:r w:rsidRPr="004106E4">
        <w:rPr>
          <w:rFonts w:ascii="Arial" w:hAnsi="Arial"/>
          <w:lang w:eastAsia="zh-CN"/>
        </w:rPr>
        <w:t>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2BE8ADBA"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w:t>
      </w:r>
      <w:r w:rsidR="004106E4" w:rsidRPr="004106E4">
        <w:rPr>
          <w:rFonts w:ascii="Arial" w:hAnsi="Arial"/>
          <w:color w:val="000000"/>
          <w:lang w:val="en-GB" w:eastAsia="zh-CN"/>
        </w:rPr>
        <w:t>端</w:t>
      </w:r>
      <w:r w:rsidRPr="004106E4">
        <w:rPr>
          <w:rFonts w:ascii="Arial" w:hAnsi="Arial"/>
          <w:color w:val="000000"/>
          <w:lang w:val="en-GB" w:eastAsia="zh-CN"/>
        </w:rPr>
        <w:t>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w:t>
      </w:r>
      <w:r w:rsidR="004106E4" w:rsidRPr="004106E4">
        <w:rPr>
          <w:rFonts w:ascii="Arial" w:hAnsi="Arial"/>
          <w:color w:val="000000"/>
          <w:lang w:val="en-GB" w:eastAsia="zh-CN"/>
        </w:rPr>
        <w:t>端</w:t>
      </w:r>
      <w:r w:rsidRPr="004106E4">
        <w:rPr>
          <w:rFonts w:ascii="Arial" w:hAnsi="Arial"/>
          <w:color w:val="000000"/>
          <w:lang w:val="en-GB" w:eastAsia="zh-CN"/>
        </w:rPr>
        <w:t>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392F8E9E"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的客户端标识符（</w:t>
      </w:r>
      <w:r w:rsidRPr="004106E4">
        <w:rPr>
          <w:rFonts w:ascii="Arial" w:hAnsi="Arial"/>
          <w:highlight w:val="yellow"/>
          <w:lang w:val="en-GB" w:eastAsia="zh-CN"/>
        </w:rPr>
        <w:t>ClientID</w:t>
      </w:r>
      <w:r w:rsidRPr="004106E4">
        <w:rPr>
          <w:rFonts w:ascii="Arial" w:hAnsi="Arial"/>
          <w:highlight w:val="yellow"/>
          <w:lang w:val="en-GB" w:eastAsia="zh-CN"/>
        </w:rPr>
        <w:t>），服务端必须回复包含分配客户端标识符（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报文。分配客户端标识符必须是没有被服务端的其他会话所使用的新客户端标识符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Default="00513318" w:rsidP="00513318">
      <w:pPr>
        <w:rPr>
          <w:rFonts w:hint="eastAsia"/>
          <w:lang w:eastAsia="zh-CN"/>
        </w:rPr>
      </w:pPr>
    </w:p>
    <w:p w14:paraId="07408521" w14:textId="284EAB18" w:rsidR="00513318" w:rsidRPr="00443331" w:rsidRDefault="00443331" w:rsidP="00FD1E6F">
      <w:pPr>
        <w:pStyle w:val="5"/>
        <w:numPr>
          <w:ilvl w:val="4"/>
          <w:numId w:val="36"/>
        </w:numPr>
        <w:rPr>
          <w:rFonts w:ascii="Arial" w:hAnsi="Arial"/>
        </w:rPr>
      </w:pPr>
      <w:r w:rsidRPr="00443331">
        <w:rPr>
          <w:rFonts w:ascii="Arial" w:hAnsi="Arial"/>
          <w:lang w:eastAsia="zh-CN"/>
        </w:rPr>
        <w:t>主题别名最大值</w:t>
      </w:r>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705866E"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rPr>
        <w:t>[MQTT-3.2.2-18]</w:t>
      </w:r>
      <w:r w:rsidRPr="00443331">
        <w:rPr>
          <w:rFonts w:ascii="Arial" w:hAnsi="Arial"/>
          <w:lang w:eastAsia="zh-CN"/>
        </w:rPr>
        <w:t>。</w:t>
      </w:r>
    </w:p>
    <w:p w14:paraId="531476FC" w14:textId="77777777" w:rsidR="00513318" w:rsidRPr="00A81101" w:rsidRDefault="00513318" w:rsidP="00513318">
      <w:pPr>
        <w:rPr>
          <w:rFonts w:eastAsia="Arial"/>
        </w:rPr>
      </w:pPr>
    </w:p>
    <w:p w14:paraId="53257B89" w14:textId="76EC7DF8" w:rsidR="00513318" w:rsidRPr="00BE5AF2" w:rsidRDefault="00127AB2" w:rsidP="00FD1E6F">
      <w:pPr>
        <w:pStyle w:val="5"/>
        <w:numPr>
          <w:ilvl w:val="4"/>
          <w:numId w:val="36"/>
        </w:numPr>
        <w:rPr>
          <w:rFonts w:ascii="Arial" w:hAnsi="Arial"/>
        </w:rPr>
      </w:pPr>
      <w:r w:rsidRPr="00BE5AF2">
        <w:rPr>
          <w:rFonts w:ascii="Arial" w:hAnsi="Arial"/>
          <w:lang w:eastAsia="zh-CN"/>
        </w:rPr>
        <w:lastRenderedPageBreak/>
        <w:t>原因字符串</w:t>
      </w:r>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77BF1194" w:rsidR="00513318" w:rsidRPr="00BE5AF2" w:rsidRDefault="004E0CCC" w:rsidP="00513318">
      <w:pPr>
        <w:rPr>
          <w:rFonts w:ascii="Arial" w:hAnsi="Arial"/>
          <w:lang w:eastAsia="zh-CN"/>
        </w:rPr>
      </w:pPr>
      <w:r w:rsidRPr="00BE5AF2">
        <w:rPr>
          <w:rFonts w:ascii="Arial" w:hAnsi="Arial"/>
          <w:lang w:eastAsia="zh-CN"/>
        </w:rPr>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Pr="00BE5AF2">
        <w:rPr>
          <w:rFonts w:ascii="Arial" w:hAnsi="Arial"/>
          <w:b/>
          <w:lang w:eastAsia="zh-CN"/>
        </w:rPr>
        <w:t>不能</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Default="00513318" w:rsidP="00513318">
      <w:pPr>
        <w:rPr>
          <w:rFonts w:hint="eastAsia"/>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Default="00513318" w:rsidP="00513318">
      <w:pPr>
        <w:rPr>
          <w:rFonts w:hint="eastAsia"/>
          <w:lang w:eastAsia="zh-CN"/>
        </w:rPr>
      </w:pPr>
    </w:p>
    <w:p w14:paraId="212D5EDC" w14:textId="36749FF5" w:rsidR="00513318" w:rsidRPr="00FA56DC" w:rsidRDefault="00BA36C1" w:rsidP="00FD1E6F">
      <w:pPr>
        <w:pStyle w:val="5"/>
        <w:numPr>
          <w:ilvl w:val="4"/>
          <w:numId w:val="36"/>
        </w:numPr>
        <w:rPr>
          <w:rFonts w:ascii="Arial" w:hAnsi="Arial"/>
        </w:rPr>
      </w:pPr>
      <w:r w:rsidRPr="00FA56DC">
        <w:rPr>
          <w:rFonts w:ascii="Arial" w:hAnsi="Arial"/>
          <w:lang w:eastAsia="zh-CN"/>
        </w:rPr>
        <w:t>用户属性</w:t>
      </w:r>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926ED4" w:rsidRDefault="00513318" w:rsidP="00513318">
      <w:pPr>
        <w:rPr>
          <w:rFonts w:eastAsia="Arial"/>
          <w:lang w:eastAsia="zh-CN"/>
        </w:rPr>
      </w:pPr>
    </w:p>
    <w:p w14:paraId="7EE34EDE" w14:textId="77C96623" w:rsidR="00513318" w:rsidRPr="004016BA" w:rsidRDefault="004016BA" w:rsidP="00513318">
      <w:pPr>
        <w:rPr>
          <w:rFonts w:ascii="Arial" w:hAnsi="Arial"/>
          <w:lang w:eastAsia="zh-CN"/>
        </w:rPr>
      </w:pPr>
      <w:bookmarkStart w:id="433" w:name="_Toc473620067"/>
      <w:r w:rsidRPr="004016BA">
        <w:rPr>
          <w:rFonts w:ascii="Arial" w:hAnsi="Arial"/>
          <w:lang w:eastAsia="zh-CN"/>
        </w:rPr>
        <w:t>用户属性的内容和意义本规范不做定义。</w:t>
      </w:r>
      <w:bookmarkEnd w:id="433"/>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4016BA">
        <w:rPr>
          <w:rFonts w:ascii="Arial" w:hAnsi="Arial"/>
          <w:lang w:eastAsia="zh-CN"/>
        </w:rPr>
        <w:t>可以选择忽略此属性。</w:t>
      </w:r>
    </w:p>
    <w:p w14:paraId="71559348" w14:textId="77777777" w:rsidR="00513318" w:rsidRDefault="00513318" w:rsidP="00513318">
      <w:pPr>
        <w:rPr>
          <w:rFonts w:hint="eastAsia"/>
          <w:lang w:eastAsia="zh-CN"/>
        </w:rPr>
      </w:pPr>
    </w:p>
    <w:p w14:paraId="7B001C13" w14:textId="6D86B3D8" w:rsidR="00513318" w:rsidRPr="001A55B5" w:rsidRDefault="00251E5A" w:rsidP="00FD1E6F">
      <w:pPr>
        <w:pStyle w:val="5"/>
        <w:numPr>
          <w:ilvl w:val="4"/>
          <w:numId w:val="36"/>
        </w:numPr>
        <w:rPr>
          <w:rFonts w:ascii="Arial" w:hAnsi="Arial"/>
        </w:rPr>
      </w:pPr>
      <w:r w:rsidRPr="001A55B5">
        <w:rPr>
          <w:rFonts w:ascii="Arial" w:hAnsi="Arial"/>
          <w:lang w:eastAsia="zh-CN"/>
        </w:rPr>
        <w:t>通配符订阅可用</w:t>
      </w:r>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13BBE4A3"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4.13</w:t>
        </w:r>
      </w:hyperlink>
      <w:r w:rsidRPr="001A55B5">
        <w:rPr>
          <w:rStyle w:val="a5"/>
          <w:rFonts w:ascii="Arial" w:hAnsi="Arial"/>
          <w:lang w:eastAsia="zh-CN"/>
        </w:rPr>
        <w:t>节</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Default="00513318" w:rsidP="00513318">
      <w:pPr>
        <w:rPr>
          <w:rFonts w:hint="eastAsia"/>
          <w:lang w:eastAsia="zh-CN"/>
        </w:rPr>
      </w:pPr>
    </w:p>
    <w:p w14:paraId="7EE104C7" w14:textId="23A25F9A" w:rsidR="00513318" w:rsidRPr="00D77209" w:rsidRDefault="001A55B5" w:rsidP="00FD1E6F">
      <w:pPr>
        <w:pStyle w:val="5"/>
        <w:numPr>
          <w:ilvl w:val="4"/>
          <w:numId w:val="36"/>
        </w:numPr>
        <w:rPr>
          <w:rFonts w:ascii="Arial" w:hAnsi="Arial"/>
        </w:rPr>
      </w:pPr>
      <w:r w:rsidRPr="00D77209">
        <w:rPr>
          <w:rFonts w:ascii="Arial" w:hAnsi="Arial"/>
          <w:lang w:eastAsia="zh-CN"/>
        </w:rPr>
        <w:t>订阅标识符可用</w:t>
      </w:r>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38A5CF72" w:rsidR="00513318" w:rsidRPr="00D77209" w:rsidRDefault="00D77209" w:rsidP="00513318">
      <w:pPr>
        <w:rPr>
          <w:rFonts w:ascii="Arial" w:hAnsi="Arial"/>
          <w:lang w:eastAsia="zh-CN"/>
        </w:rPr>
      </w:pPr>
      <w:r w:rsidRPr="00D77209">
        <w:rPr>
          <w:rFonts w:ascii="Arial" w:hAnsi="Arial"/>
          <w:lang w:eastAsia="zh-CN"/>
        </w:rPr>
        <w:lastRenderedPageBreak/>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4.13</w:t>
        </w:r>
      </w:hyperlink>
      <w:r w:rsidRPr="00D77209">
        <w:rPr>
          <w:rStyle w:val="a5"/>
          <w:rFonts w:ascii="Arial" w:hAnsi="Arial"/>
          <w:lang w:eastAsia="zh-CN"/>
        </w:rPr>
        <w:t>节</w:t>
      </w:r>
      <w:r w:rsidRPr="00D77209">
        <w:rPr>
          <w:rFonts w:ascii="Arial" w:hAnsi="Arial"/>
          <w:lang w:eastAsia="zh-CN"/>
        </w:rPr>
        <w:t xml:space="preserve"> </w:t>
      </w:r>
      <w:r w:rsidRPr="00D77209">
        <w:rPr>
          <w:rFonts w:ascii="Arial" w:hAnsi="Arial"/>
          <w:lang w:eastAsia="zh-CN"/>
        </w:rPr>
        <w:t>所述。</w:t>
      </w:r>
    </w:p>
    <w:p w14:paraId="183C8679" w14:textId="77777777" w:rsidR="00513318" w:rsidRDefault="00513318" w:rsidP="00513318">
      <w:pPr>
        <w:rPr>
          <w:rFonts w:hint="eastAsia"/>
          <w:lang w:eastAsia="zh-CN"/>
        </w:rPr>
      </w:pPr>
    </w:p>
    <w:p w14:paraId="64FF9CAF" w14:textId="2D81E2FD" w:rsidR="00513318" w:rsidRPr="00D77209" w:rsidRDefault="00D77209" w:rsidP="00FD1E6F">
      <w:pPr>
        <w:pStyle w:val="5"/>
        <w:numPr>
          <w:ilvl w:val="4"/>
          <w:numId w:val="36"/>
        </w:numPr>
        <w:rPr>
          <w:rFonts w:ascii="Arial" w:hAnsi="Arial"/>
        </w:rPr>
      </w:pPr>
      <w:r w:rsidRPr="00D77209">
        <w:rPr>
          <w:rFonts w:ascii="Arial" w:hAnsi="Arial"/>
          <w:lang w:eastAsia="zh-CN"/>
        </w:rPr>
        <w:t>共享订阅可用</w:t>
      </w:r>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Default="00513318" w:rsidP="00513318">
      <w:pPr>
        <w:rPr>
          <w:rFonts w:hint="eastAsia"/>
          <w:lang w:eastAsia="zh-CN"/>
        </w:rPr>
      </w:pPr>
    </w:p>
    <w:p w14:paraId="29EBC8AC" w14:textId="0C3DB671"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4.13</w:t>
        </w:r>
      </w:hyperlink>
      <w:r w:rsidRPr="00387E40">
        <w:rPr>
          <w:rStyle w:val="a5"/>
          <w:rFonts w:ascii="Arial" w:hAnsi="Arial"/>
          <w:lang w:eastAsia="zh-CN"/>
        </w:rPr>
        <w:t>节</w:t>
      </w:r>
      <w:r w:rsidRPr="00387E40">
        <w:rPr>
          <w:rFonts w:ascii="Arial" w:hAnsi="Arial"/>
          <w:lang w:eastAsia="zh-CN"/>
        </w:rPr>
        <w:t xml:space="preserve"> </w:t>
      </w:r>
      <w:r w:rsidRPr="00387E40">
        <w:rPr>
          <w:rFonts w:ascii="Arial" w:hAnsi="Arial"/>
          <w:lang w:eastAsia="zh-CN"/>
        </w:rPr>
        <w:t>所述。</w:t>
      </w:r>
    </w:p>
    <w:p w14:paraId="557E3A3C" w14:textId="77777777" w:rsidR="00513318" w:rsidRPr="00387E40" w:rsidRDefault="00513318" w:rsidP="00513318">
      <w:pPr>
        <w:rPr>
          <w:rFonts w:hint="eastAsia"/>
          <w:lang w:eastAsia="zh-CN"/>
        </w:rPr>
      </w:pPr>
    </w:p>
    <w:p w14:paraId="668D0223" w14:textId="69C069C1" w:rsidR="00513318" w:rsidRPr="0089079E" w:rsidRDefault="003E72D9" w:rsidP="00FD1E6F">
      <w:pPr>
        <w:pStyle w:val="5"/>
        <w:numPr>
          <w:ilvl w:val="4"/>
          <w:numId w:val="36"/>
        </w:numPr>
        <w:rPr>
          <w:rFonts w:ascii="Arial" w:hAnsi="Arial"/>
        </w:rPr>
      </w:pPr>
      <w:r w:rsidRPr="0089079E">
        <w:rPr>
          <w:rFonts w:ascii="Arial" w:hAnsi="Arial"/>
          <w:lang w:eastAsia="zh-CN"/>
        </w:rPr>
        <w:t>服务端保持连接</w:t>
      </w:r>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）属性，客户端必须使用此值代替其在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如果服务端没有发送服务端保持连接属性，服务端必须使用客户端在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Default="00513318" w:rsidP="00513318">
      <w:pPr>
        <w:rPr>
          <w:rFonts w:hint="eastAsia"/>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Default="00513318" w:rsidP="00513318">
      <w:pPr>
        <w:ind w:left="720"/>
        <w:rPr>
          <w:rFonts w:hint="eastAsia"/>
          <w:lang w:eastAsia="zh-CN"/>
        </w:rPr>
      </w:pPr>
    </w:p>
    <w:p w14:paraId="0D1E86A3" w14:textId="2565E647" w:rsidR="00513318" w:rsidRPr="007246CD" w:rsidRDefault="0089079E" w:rsidP="00FD1E6F">
      <w:pPr>
        <w:pStyle w:val="5"/>
        <w:numPr>
          <w:ilvl w:val="4"/>
          <w:numId w:val="36"/>
        </w:numPr>
        <w:rPr>
          <w:rFonts w:ascii="Arial" w:hAnsi="Arial"/>
        </w:rPr>
      </w:pPr>
      <w:bookmarkStart w:id="434" w:name="_Response_Information"/>
      <w:bookmarkEnd w:id="434"/>
      <w:r w:rsidRPr="007246CD">
        <w:rPr>
          <w:rFonts w:ascii="Arial" w:hAnsi="Arial"/>
          <w:lang w:eastAsia="zh-CN"/>
        </w:rPr>
        <w:t>响应信息</w:t>
      </w:r>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Default="00513318" w:rsidP="00513318">
      <w:pPr>
        <w:rPr>
          <w:rFonts w:hint="eastAsia"/>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Default="00513318" w:rsidP="00513318">
      <w:pPr>
        <w:rPr>
          <w:rFonts w:hint="eastAsia"/>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w:t>
      </w:r>
      <w:r w:rsidR="00B50C5E" w:rsidRPr="00825ED1">
        <w:rPr>
          <w:rFonts w:ascii="Arial" w:hAnsi="Arial"/>
          <w:lang w:eastAsia="zh-CN"/>
        </w:rPr>
        <w:lastRenderedPageBreak/>
        <w:t>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0A41C017" w:rsidR="00513318" w:rsidRPr="00825ED1" w:rsidRDefault="002863E6" w:rsidP="00513318">
      <w:pPr>
        <w:rPr>
          <w:rFonts w:ascii="Arial" w:hAnsi="Arial"/>
          <w:lang w:eastAsia="zh-CN"/>
        </w:rPr>
      </w:pPr>
      <w:bookmarkStart w:id="435"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4.10</w:t>
        </w:r>
      </w:hyperlink>
      <w:r w:rsidRPr="00825ED1">
        <w:rPr>
          <w:rStyle w:val="a5"/>
          <w:rFonts w:ascii="Arial" w:hAnsi="Arial"/>
          <w:lang w:eastAsia="zh-CN"/>
        </w:rPr>
        <w:t>节</w:t>
      </w:r>
      <w:r w:rsidR="00513318" w:rsidRPr="00825ED1">
        <w:rPr>
          <w:rFonts w:ascii="Arial" w:hAnsi="Arial"/>
          <w:lang w:eastAsia="zh-CN"/>
        </w:rPr>
        <w:t xml:space="preserve"> </w:t>
      </w:r>
      <w:bookmarkEnd w:id="435"/>
      <w:r w:rsidRPr="00825ED1">
        <w:rPr>
          <w:rFonts w:ascii="Arial" w:hAnsi="Arial"/>
          <w:lang w:eastAsia="zh-CN"/>
        </w:rPr>
        <w:t>。</w:t>
      </w:r>
    </w:p>
    <w:p w14:paraId="3A42A271" w14:textId="77777777" w:rsidR="00513318" w:rsidRDefault="00513318" w:rsidP="00513318">
      <w:pPr>
        <w:rPr>
          <w:rFonts w:hint="eastAsia"/>
          <w:lang w:eastAsia="zh-CN"/>
        </w:rPr>
      </w:pPr>
    </w:p>
    <w:p w14:paraId="295EAD9B" w14:textId="328E1B4E" w:rsidR="00513318" w:rsidRPr="006E1909" w:rsidRDefault="00825ED1" w:rsidP="00FD1E6F">
      <w:pPr>
        <w:pStyle w:val="5"/>
        <w:numPr>
          <w:ilvl w:val="4"/>
          <w:numId w:val="36"/>
        </w:numPr>
        <w:rPr>
          <w:rFonts w:ascii="Arial" w:hAnsi="Arial"/>
        </w:rPr>
      </w:pPr>
      <w:r w:rsidRPr="006E1909">
        <w:rPr>
          <w:rFonts w:ascii="Arial" w:hAnsi="Arial"/>
          <w:lang w:eastAsia="zh-CN"/>
        </w:rPr>
        <w:t>服务端参考</w:t>
      </w:r>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3C2278F4"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4.13</w:t>
        </w:r>
      </w:hyperlink>
      <w:r w:rsidRPr="006E1909">
        <w:rPr>
          <w:rStyle w:val="a5"/>
          <w:rFonts w:ascii="Arial" w:hAnsi="Arial"/>
          <w:lang w:eastAsia="zh-CN"/>
        </w:rPr>
        <w:t>节</w:t>
      </w:r>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5F4BBF84" w:rsidR="00513318" w:rsidRPr="006E1909" w:rsidRDefault="006E1909" w:rsidP="00513318">
      <w:pPr>
        <w:rPr>
          <w:rFonts w:ascii="Arial" w:hAnsi="Arial"/>
          <w:lang w:eastAsia="zh-CN"/>
        </w:rPr>
      </w:pPr>
      <w:bookmarkStart w:id="43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4.11</w:t>
        </w:r>
      </w:hyperlink>
      <w:r w:rsidRPr="006E1909">
        <w:rPr>
          <w:rStyle w:val="a5"/>
          <w:rFonts w:ascii="Arial" w:hAnsi="Arial"/>
          <w:lang w:eastAsia="zh-CN"/>
        </w:rPr>
        <w:t>节</w:t>
      </w:r>
      <w:r w:rsidR="00513318" w:rsidRPr="006E1909">
        <w:rPr>
          <w:rFonts w:ascii="Arial" w:hAnsi="Arial"/>
          <w:lang w:eastAsia="zh-CN"/>
        </w:rPr>
        <w:t xml:space="preserve"> </w:t>
      </w:r>
      <w:r w:rsidRPr="006E1909">
        <w:rPr>
          <w:rFonts w:ascii="Arial" w:hAnsi="Arial"/>
          <w:lang w:eastAsia="zh-CN"/>
        </w:rPr>
        <w:t>服务端重定向信息。</w:t>
      </w:r>
      <w:bookmarkEnd w:id="436"/>
    </w:p>
    <w:p w14:paraId="56B97E1D" w14:textId="77777777" w:rsidR="00513318" w:rsidRDefault="00513318" w:rsidP="00513318">
      <w:pPr>
        <w:rPr>
          <w:rFonts w:hint="eastAsia"/>
          <w:lang w:eastAsia="zh-CN"/>
        </w:rPr>
      </w:pPr>
    </w:p>
    <w:p w14:paraId="2527F2E8" w14:textId="5D49360B" w:rsidR="00513318" w:rsidRPr="008053FB" w:rsidRDefault="006E1909" w:rsidP="00FD1E6F">
      <w:pPr>
        <w:pStyle w:val="5"/>
        <w:numPr>
          <w:ilvl w:val="4"/>
          <w:numId w:val="36"/>
        </w:numPr>
        <w:rPr>
          <w:rFonts w:ascii="Arial" w:hAnsi="Arial"/>
        </w:rPr>
      </w:pPr>
      <w:r w:rsidRPr="008053FB">
        <w:rPr>
          <w:rFonts w:ascii="Arial" w:hAnsi="Arial"/>
          <w:lang w:eastAsia="zh-CN"/>
        </w:rPr>
        <w:t>认证方法</w:t>
      </w:r>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1069C42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4.12</w:t>
        </w:r>
      </w:hyperlink>
      <w:r w:rsidR="008053FB" w:rsidRPr="008053FB">
        <w:rPr>
          <w:rStyle w:val="a5"/>
          <w:rFonts w:ascii="Arial" w:hAnsi="Arial"/>
          <w:lang w:eastAsia="zh-CN"/>
        </w:rPr>
        <w:t>节</w:t>
      </w:r>
      <w:r w:rsidR="00513318" w:rsidRPr="008053FB">
        <w:rPr>
          <w:rFonts w:ascii="Arial" w:hAnsi="Arial"/>
        </w:rPr>
        <w:t xml:space="preserve"> </w:t>
      </w:r>
      <w:r w:rsidR="008053FB" w:rsidRPr="008053FB">
        <w:rPr>
          <w:rFonts w:ascii="Arial" w:hAnsi="Arial"/>
          <w:lang w:eastAsia="zh-CN"/>
        </w:rPr>
        <w:t>。</w:t>
      </w:r>
    </w:p>
    <w:p w14:paraId="105D36AD" w14:textId="77777777" w:rsidR="00513318" w:rsidRPr="007923CF" w:rsidRDefault="00513318" w:rsidP="00513318">
      <w:pPr>
        <w:rPr>
          <w:rFonts w:hint="eastAsia"/>
        </w:rPr>
      </w:pPr>
    </w:p>
    <w:p w14:paraId="63074B22" w14:textId="78281F76" w:rsidR="00513318" w:rsidRPr="008053FB" w:rsidRDefault="008053FB" w:rsidP="00FD1E6F">
      <w:pPr>
        <w:pStyle w:val="5"/>
        <w:numPr>
          <w:ilvl w:val="4"/>
          <w:numId w:val="36"/>
        </w:numPr>
        <w:rPr>
          <w:rFonts w:ascii="Arial" w:hAnsi="Arial"/>
        </w:rPr>
      </w:pPr>
      <w:r w:rsidRPr="008053FB">
        <w:rPr>
          <w:rFonts w:ascii="Arial" w:hAnsi="Arial"/>
          <w:lang w:eastAsia="zh-CN"/>
        </w:rPr>
        <w:t>认证数据</w:t>
      </w:r>
    </w:p>
    <w:p w14:paraId="29DA51B6" w14:textId="0FB87766" w:rsidR="00513318" w:rsidRPr="008053FB" w:rsidRDefault="00513318" w:rsidP="00513318">
      <w:pPr>
        <w:rPr>
          <w:rFonts w:ascii="Arial" w:hAnsi="Arial"/>
          <w:lang w:eastAsia="zh-CN"/>
        </w:rPr>
      </w:pPr>
      <w:r w:rsidRPr="008053FB">
        <w:rPr>
          <w:rFonts w:ascii="Arial" w:hAnsi="Arial"/>
          <w:b/>
        </w:rPr>
        <w:t>22 (0x16) Byte</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13C077A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4.12</w:t>
        </w:r>
      </w:hyperlink>
      <w:r w:rsidRPr="008053FB">
        <w:rPr>
          <w:rStyle w:val="a5"/>
          <w:rFonts w:ascii="Arial" w:hAnsi="Arial"/>
          <w:lang w:eastAsia="zh-CN"/>
        </w:rPr>
        <w:t>节</w:t>
      </w:r>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7923CF" w:rsidRDefault="00513318" w:rsidP="00513318">
      <w:pPr>
        <w:rPr>
          <w:rFonts w:hint="eastAsia"/>
          <w:lang w:eastAsia="zh-CN"/>
        </w:rPr>
      </w:pPr>
    </w:p>
    <w:p w14:paraId="0CA17190" w14:textId="6D8AFB29" w:rsidR="00513318" w:rsidRPr="008053FB" w:rsidRDefault="00513318" w:rsidP="00FD1E6F">
      <w:pPr>
        <w:pStyle w:val="3"/>
        <w:numPr>
          <w:ilvl w:val="2"/>
          <w:numId w:val="36"/>
        </w:numPr>
        <w:rPr>
          <w:rFonts w:ascii="Arial" w:hAnsi="Arial"/>
        </w:rPr>
      </w:pPr>
      <w:bookmarkStart w:id="437" w:name="_Toc360556075"/>
      <w:bookmarkStart w:id="438" w:name="_Toc384800409"/>
      <w:bookmarkStart w:id="439" w:name="_Toc385349258"/>
      <w:bookmarkStart w:id="440" w:name="_Toc385349772"/>
      <w:bookmarkStart w:id="441" w:name="_Toc442180849"/>
      <w:bookmarkStart w:id="442" w:name="_Toc462729117"/>
      <w:bookmarkStart w:id="443" w:name="_Toc464547856"/>
      <w:bookmarkStart w:id="444" w:name="_Toc464635151"/>
      <w:bookmarkStart w:id="445" w:name="_Toc471282769"/>
      <w:bookmarkStart w:id="446" w:name="_Toc471483607"/>
      <w:bookmarkStart w:id="447" w:name="_Toc473620080"/>
      <w:bookmarkStart w:id="448" w:name="_Toc496191413"/>
      <w:bookmarkStart w:id="449" w:name="_Toc513542186"/>
      <w:bookmarkEnd w:id="437"/>
      <w:r w:rsidRPr="008053FB">
        <w:rPr>
          <w:rFonts w:ascii="Arial" w:hAnsi="Arial"/>
        </w:rPr>
        <w:t>CONNACK</w:t>
      </w:r>
      <w:bookmarkEnd w:id="438"/>
      <w:bookmarkEnd w:id="439"/>
      <w:bookmarkEnd w:id="440"/>
      <w:bookmarkEnd w:id="441"/>
      <w:bookmarkEnd w:id="442"/>
      <w:bookmarkEnd w:id="443"/>
      <w:bookmarkEnd w:id="444"/>
      <w:bookmarkEnd w:id="445"/>
      <w:bookmarkEnd w:id="446"/>
      <w:bookmarkEnd w:id="447"/>
      <w:bookmarkEnd w:id="448"/>
      <w:bookmarkEnd w:id="449"/>
      <w:r w:rsidR="008053FB" w:rsidRPr="008053FB">
        <w:rPr>
          <w:rFonts w:ascii="Arial" w:hAnsi="Arial"/>
          <w:lang w:eastAsia="zh-CN"/>
        </w:rPr>
        <w:t>载荷</w:t>
      </w:r>
    </w:p>
    <w:p w14:paraId="288E4CD9" w14:textId="5B9BD250"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报文不包含有效载荷。</w:t>
      </w:r>
    </w:p>
    <w:p w14:paraId="7626E8C3" w14:textId="77777777" w:rsidR="00513318" w:rsidRPr="00BA5453" w:rsidRDefault="00513318" w:rsidP="00513318">
      <w:pPr>
        <w:rPr>
          <w:rFonts w:hint="eastAsia"/>
        </w:rPr>
      </w:pPr>
    </w:p>
    <w:p w14:paraId="4DBC6911" w14:textId="0E86CDFE" w:rsidR="00513318" w:rsidRPr="008053FB" w:rsidRDefault="00513318" w:rsidP="00FD1E6F">
      <w:pPr>
        <w:pStyle w:val="2"/>
        <w:numPr>
          <w:ilvl w:val="1"/>
          <w:numId w:val="36"/>
        </w:numPr>
        <w:rPr>
          <w:rFonts w:ascii="Arial" w:hAnsi="Arial"/>
        </w:rPr>
      </w:pPr>
      <w:bookmarkStart w:id="450" w:name="_Toc384800410"/>
      <w:bookmarkStart w:id="451" w:name="_Toc385349259"/>
      <w:bookmarkStart w:id="452" w:name="_Toc385349773"/>
      <w:bookmarkStart w:id="453" w:name="_Toc442180850"/>
      <w:bookmarkStart w:id="454" w:name="_Toc462729118"/>
      <w:bookmarkStart w:id="455" w:name="_Toc464547857"/>
      <w:bookmarkStart w:id="456" w:name="_Toc464635152"/>
      <w:bookmarkStart w:id="457" w:name="_Toc471282770"/>
      <w:bookmarkStart w:id="458" w:name="_Toc471483608"/>
      <w:bookmarkStart w:id="459" w:name="_Toc473620081"/>
      <w:bookmarkStart w:id="460" w:name="_Toc496191414"/>
      <w:bookmarkStart w:id="461" w:name="_Toc513542187"/>
      <w:r w:rsidRPr="008053FB">
        <w:rPr>
          <w:rFonts w:ascii="Arial" w:hAnsi="Arial"/>
        </w:rPr>
        <w:t xml:space="preserve">PUBLISH – </w:t>
      </w:r>
      <w:bookmarkEnd w:id="450"/>
      <w:bookmarkEnd w:id="451"/>
      <w:bookmarkEnd w:id="452"/>
      <w:bookmarkEnd w:id="453"/>
      <w:bookmarkEnd w:id="454"/>
      <w:bookmarkEnd w:id="455"/>
      <w:bookmarkEnd w:id="456"/>
      <w:bookmarkEnd w:id="457"/>
      <w:bookmarkEnd w:id="458"/>
      <w:bookmarkEnd w:id="459"/>
      <w:bookmarkEnd w:id="460"/>
      <w:bookmarkEnd w:id="461"/>
      <w:r w:rsidR="008053FB" w:rsidRPr="008053FB">
        <w:rPr>
          <w:rFonts w:ascii="Arial" w:hAnsi="Arial"/>
          <w:lang w:eastAsia="zh-CN"/>
        </w:rPr>
        <w:t>发布消息</w:t>
      </w:r>
    </w:p>
    <w:p w14:paraId="50177E20" w14:textId="2E0E47A8"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控制报文是指从客户端向服务端或者服务端向客户端传输一个应用消息。</w:t>
      </w:r>
    </w:p>
    <w:p w14:paraId="304E805F" w14:textId="77777777" w:rsidR="00513318" w:rsidRPr="00BA5453" w:rsidRDefault="00513318" w:rsidP="00513318">
      <w:pPr>
        <w:rPr>
          <w:rFonts w:hint="eastAsia"/>
          <w:lang w:eastAsia="zh-CN"/>
        </w:rPr>
      </w:pPr>
    </w:p>
    <w:p w14:paraId="4E9F81D2" w14:textId="358C6DA7" w:rsidR="00513318" w:rsidRPr="008053FB" w:rsidRDefault="00513318" w:rsidP="00FD1E6F">
      <w:pPr>
        <w:pStyle w:val="3"/>
        <w:numPr>
          <w:ilvl w:val="2"/>
          <w:numId w:val="36"/>
        </w:numPr>
        <w:rPr>
          <w:rFonts w:ascii="Arial" w:hAnsi="Arial"/>
        </w:rPr>
      </w:pPr>
      <w:bookmarkStart w:id="462" w:name="_Toc359155456"/>
      <w:bookmarkStart w:id="463" w:name="_Toc359155568"/>
      <w:bookmarkStart w:id="464" w:name="_Toc359155680"/>
      <w:bookmarkStart w:id="465" w:name="_Toc359155457"/>
      <w:bookmarkStart w:id="466" w:name="_Toc359155569"/>
      <w:bookmarkStart w:id="467" w:name="_Toc359155681"/>
      <w:bookmarkStart w:id="468" w:name="_Ref384201650"/>
      <w:bookmarkStart w:id="469" w:name="_Toc384800411"/>
      <w:bookmarkStart w:id="470" w:name="_Toc385349260"/>
      <w:bookmarkStart w:id="471" w:name="_Toc385349774"/>
      <w:bookmarkStart w:id="472" w:name="_Toc442180851"/>
      <w:bookmarkStart w:id="473" w:name="_Toc462729119"/>
      <w:bookmarkStart w:id="474" w:name="_Toc464547858"/>
      <w:bookmarkStart w:id="475" w:name="_Toc464635153"/>
      <w:bookmarkStart w:id="476" w:name="_Toc471282771"/>
      <w:bookmarkStart w:id="477" w:name="_Toc471483609"/>
      <w:bookmarkStart w:id="478" w:name="_Toc473620082"/>
      <w:bookmarkStart w:id="479" w:name="_Toc496191415"/>
      <w:bookmarkStart w:id="480" w:name="_Toc513542188"/>
      <w:bookmarkEnd w:id="462"/>
      <w:bookmarkEnd w:id="463"/>
      <w:bookmarkEnd w:id="464"/>
      <w:bookmarkEnd w:id="465"/>
      <w:bookmarkEnd w:id="466"/>
      <w:bookmarkEnd w:id="467"/>
      <w:r w:rsidRPr="008053FB">
        <w:rPr>
          <w:rFonts w:ascii="Arial" w:hAnsi="Arial"/>
        </w:rPr>
        <w:t>PUBLISH</w:t>
      </w:r>
      <w:bookmarkEnd w:id="468"/>
      <w:bookmarkEnd w:id="469"/>
      <w:bookmarkEnd w:id="470"/>
      <w:bookmarkEnd w:id="471"/>
      <w:bookmarkEnd w:id="472"/>
      <w:bookmarkEnd w:id="473"/>
      <w:bookmarkEnd w:id="474"/>
      <w:bookmarkEnd w:id="475"/>
      <w:bookmarkEnd w:id="476"/>
      <w:bookmarkEnd w:id="477"/>
      <w:bookmarkEnd w:id="478"/>
      <w:bookmarkEnd w:id="479"/>
      <w:bookmarkEnd w:id="480"/>
      <w:r w:rsidR="008053FB" w:rsidRPr="008053FB">
        <w:rPr>
          <w:rFonts w:ascii="Arial" w:hAnsi="Arial"/>
          <w:lang w:eastAsia="zh-CN"/>
        </w:rPr>
        <w:t>固定报头</w:t>
      </w:r>
    </w:p>
    <w:p w14:paraId="58442FCD" w14:textId="799A870D" w:rsidR="00513318" w:rsidRPr="008053FB" w:rsidRDefault="008053FB" w:rsidP="009C2444">
      <w:pPr>
        <w:pStyle w:val="af0"/>
      </w:pPr>
      <w:bookmarkStart w:id="481" w:name="_Figure_3.10_-"/>
      <w:bookmarkStart w:id="482" w:name="_Figure_3.10_–"/>
      <w:bookmarkEnd w:id="481"/>
      <w:bookmarkEnd w:id="482"/>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053FB">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053FB">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lastRenderedPageBreak/>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BA5453" w:rsidRDefault="00513318" w:rsidP="00513318">
      <w:pPr>
        <w:rPr>
          <w:rFonts w:hint="eastAsia"/>
        </w:rPr>
      </w:pPr>
    </w:p>
    <w:p w14:paraId="7BDA071B" w14:textId="0DDC3D06" w:rsidR="00513318" w:rsidRPr="008053FB" w:rsidRDefault="008053FB" w:rsidP="00FD1E6F">
      <w:pPr>
        <w:pStyle w:val="4"/>
        <w:numPr>
          <w:ilvl w:val="3"/>
          <w:numId w:val="36"/>
        </w:numPr>
        <w:rPr>
          <w:rFonts w:ascii="Arial" w:hAnsi="Arial"/>
        </w:rPr>
      </w:pPr>
      <w:r w:rsidRPr="008053FB">
        <w:rPr>
          <w:rFonts w:ascii="Arial" w:hAnsi="Arial"/>
          <w:lang w:eastAsia="zh-CN"/>
        </w:rPr>
        <w:t>重发标志</w:t>
      </w:r>
    </w:p>
    <w:p w14:paraId="764F9090" w14:textId="11C19080"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p>
    <w:p w14:paraId="17C66B47" w14:textId="017A5E9C" w:rsidR="008053FB"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 xml:space="preserve"> 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w:t>
      </w:r>
    </w:p>
    <w:p w14:paraId="6569EAF5" w14:textId="4E8C40F7" w:rsidR="00513318" w:rsidRPr="008053FB" w:rsidRDefault="008053FB" w:rsidP="008053FB">
      <w:pPr>
        <w:rPr>
          <w:rFonts w:ascii="Arial" w:hAnsi="Arial"/>
          <w:lang w:eastAsia="zh-CN"/>
        </w:rPr>
      </w:pPr>
      <w:r w:rsidRPr="008053FB">
        <w:rPr>
          <w:rFonts w:ascii="Arial" w:hAnsi="Arial"/>
          <w:lang w:eastAsia="zh-CN"/>
        </w:rPr>
        <w:t>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BA5453" w:rsidRDefault="00513318" w:rsidP="00513318">
      <w:pPr>
        <w:rPr>
          <w:rFonts w:hint="eastAsia"/>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报文时，必须将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BA5453" w:rsidRDefault="00513318" w:rsidP="00513318">
      <w:pPr>
        <w:rPr>
          <w:rFonts w:hint="eastAsia"/>
          <w:lang w:eastAsia="zh-CN"/>
        </w:rPr>
      </w:pPr>
    </w:p>
    <w:p w14:paraId="2A7DB5A7" w14:textId="52B97283" w:rsidR="00DC1B79" w:rsidRPr="00DC1B79" w:rsidRDefault="00DC1B79" w:rsidP="00DC1B79">
      <w:pPr>
        <w:rPr>
          <w:rFonts w:ascii="Arial" w:hAnsi="Arial"/>
          <w:highlight w:val="yellow"/>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w:t>
      </w:r>
    </w:p>
    <w:p w14:paraId="33AE9239" w14:textId="3386AF77" w:rsidR="00DC1B79" w:rsidRPr="00DC1B79" w:rsidRDefault="00DC1B79" w:rsidP="00DC1B79">
      <w:pPr>
        <w:rPr>
          <w:rFonts w:ascii="Arial" w:hAnsi="Arial"/>
          <w:highlight w:val="yellow"/>
          <w:lang w:eastAsia="zh-CN"/>
        </w:rPr>
      </w:pPr>
      <w:r w:rsidRPr="00DC1B79">
        <w:rPr>
          <w:rFonts w:ascii="Arial" w:hAnsi="Arial"/>
          <w:highlight w:val="yellow"/>
          <w:lang w:eastAsia="zh-CN"/>
        </w:rPr>
        <w:t>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p>
    <w:p w14:paraId="768DA466" w14:textId="1A241F88" w:rsidR="00513318" w:rsidRPr="00DC1B79" w:rsidRDefault="00DC1B79" w:rsidP="00DC1B79">
      <w:pPr>
        <w:rPr>
          <w:rFonts w:ascii="Arial" w:hAnsi="Arial"/>
          <w:lang w:eastAsia="zh-CN"/>
        </w:rPr>
      </w:pP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BA5453" w:rsidRDefault="00513318" w:rsidP="00513318">
      <w:pPr>
        <w:rPr>
          <w:rFonts w:hint="eastAsia"/>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060408A6"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4A60053"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2.2.1</w:t>
        </w:r>
      </w:hyperlink>
      <w:r w:rsidRPr="00DC1B79">
        <w:rPr>
          <w:rStyle w:val="a5"/>
          <w:rFonts w:ascii="Arial" w:hAnsi="Arial"/>
          <w:lang w:eastAsia="zh-CN"/>
        </w:rPr>
        <w:t>节</w:t>
      </w:r>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BA5453" w:rsidRDefault="00513318" w:rsidP="00513318">
      <w:pPr>
        <w:ind w:left="720"/>
        <w:rPr>
          <w:rFonts w:hint="eastAsia"/>
          <w:lang w:eastAsia="zh-CN"/>
        </w:rPr>
      </w:pPr>
    </w:p>
    <w:p w14:paraId="527DD98D" w14:textId="6D19D578" w:rsidR="00513318" w:rsidRPr="003964BB" w:rsidRDefault="00095DAB" w:rsidP="00FD1E6F">
      <w:pPr>
        <w:pStyle w:val="4"/>
        <w:numPr>
          <w:ilvl w:val="3"/>
          <w:numId w:val="36"/>
        </w:numPr>
        <w:rPr>
          <w:rFonts w:ascii="Arial" w:hAnsi="Arial"/>
        </w:rPr>
      </w:pPr>
      <w:r w:rsidRPr="003964BB">
        <w:rPr>
          <w:rFonts w:ascii="Arial" w:hAnsi="Arial"/>
          <w:lang w:eastAsia="zh-CN"/>
        </w:rPr>
        <w:t>服务质量等级</w:t>
      </w:r>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2146EADE" w:rsidR="00513318" w:rsidRPr="003964BB" w:rsidRDefault="003964BB" w:rsidP="00513318">
      <w:pPr>
        <w:rPr>
          <w:rFonts w:ascii="Arial" w:hAnsi="Arial"/>
          <w:lang w:eastAsia="zh-CN"/>
        </w:rPr>
      </w:pPr>
      <w:r w:rsidRPr="003964BB">
        <w:rPr>
          <w:rFonts w:ascii="Arial" w:hAnsi="Arial"/>
          <w:lang w:eastAsia="zh-CN"/>
        </w:rPr>
        <w:t>这个字段表示应用消息分发的服务质量等级保证。服务质量等级在下表中列出。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3C4F03BA" w:rsidR="00513318" w:rsidRPr="003964BB" w:rsidRDefault="003964BB" w:rsidP="00513318">
      <w:pPr>
        <w:rPr>
          <w:rFonts w:ascii="Arial" w:hAnsi="Arial"/>
          <w:lang w:eastAsia="zh-CN"/>
        </w:rPr>
      </w:pPr>
      <w:bookmarkStart w:id="483" w:name="_Table_3.11_-"/>
      <w:bookmarkStart w:id="484" w:name="_Toc473620087"/>
      <w:bookmarkEnd w:id="483"/>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513318" w:rsidRPr="003964BB">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513318" w:rsidRPr="003964BB">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484"/>
      <w:r w:rsidRPr="003964BB">
        <w:rPr>
          <w:rFonts w:ascii="Arial" w:hAnsi="Arial"/>
          <w:lang w:eastAsia="zh-CN"/>
        </w:rPr>
        <w:t>服务质量定义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Default="00513318" w:rsidP="00513318">
      <w:pPr>
        <w:rPr>
          <w:rFonts w:eastAsia="Arial"/>
        </w:rPr>
      </w:pPr>
    </w:p>
    <w:p w14:paraId="055C1BCC" w14:textId="3BBCA33E" w:rsidR="00513318" w:rsidRPr="00413645" w:rsidRDefault="00413645" w:rsidP="00513318">
      <w:pPr>
        <w:rPr>
          <w:rFonts w:ascii="Arial" w:hAnsi="Arial"/>
          <w:lang w:eastAsia="zh-CN"/>
        </w:rPr>
      </w:pPr>
      <w:r w:rsidRPr="00413645">
        <w:rPr>
          <w:rFonts w:ascii="Arial" w:hAnsi="Arial"/>
          <w:lang w:eastAsia="zh-CN"/>
        </w:rPr>
        <w:lastRenderedPageBreak/>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（不支持的服务质量）的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4.13</w:t>
        </w:r>
      </w:hyperlink>
      <w:r w:rsidRPr="00413645">
        <w:rPr>
          <w:rStyle w:val="a5"/>
          <w:rFonts w:ascii="Arial" w:hAnsi="Arial"/>
          <w:lang w:eastAsia="zh-CN"/>
        </w:rPr>
        <w:t>节</w:t>
      </w:r>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Default="00513318" w:rsidP="00513318">
      <w:pPr>
        <w:rPr>
          <w:rFonts w:eastAsia="Arial"/>
          <w:lang w:eastAsia="zh-CN"/>
        </w:rPr>
      </w:pPr>
    </w:p>
    <w:p w14:paraId="3F093F4C" w14:textId="7BA17184"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4.13</w:t>
        </w:r>
      </w:hyperlink>
      <w:r w:rsidR="000800D6" w:rsidRPr="000800D6">
        <w:rPr>
          <w:rStyle w:val="a5"/>
          <w:rFonts w:ascii="Arial" w:hAnsi="Arial"/>
          <w:lang w:eastAsia="zh-CN"/>
        </w:rPr>
        <w:t>节</w:t>
      </w:r>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0800D6" w:rsidRDefault="00513318" w:rsidP="00513318">
      <w:pPr>
        <w:rPr>
          <w:rFonts w:eastAsia="Arial"/>
          <w:lang w:eastAsia="zh-CN"/>
        </w:rPr>
      </w:pPr>
    </w:p>
    <w:p w14:paraId="5C332ACE" w14:textId="3C82993C" w:rsidR="00513318" w:rsidRPr="00276992" w:rsidRDefault="000800D6" w:rsidP="00FD1E6F">
      <w:pPr>
        <w:pStyle w:val="4"/>
        <w:numPr>
          <w:ilvl w:val="3"/>
          <w:numId w:val="36"/>
        </w:numPr>
        <w:rPr>
          <w:rFonts w:ascii="Arial" w:hAnsi="Arial"/>
        </w:rPr>
      </w:pPr>
      <w:r w:rsidRPr="00276992">
        <w:rPr>
          <w:rFonts w:ascii="Arial" w:hAnsi="Arial"/>
          <w:lang w:eastAsia="zh-CN"/>
        </w:rPr>
        <w:t>保留标志</w:t>
      </w:r>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BA5453" w:rsidRDefault="00513318" w:rsidP="00513318">
      <w:pPr>
        <w:rPr>
          <w:rFonts w:hint="eastAsia"/>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Default="00513318" w:rsidP="00513318">
      <w:pPr>
        <w:rPr>
          <w:rFonts w:hint="eastAsia"/>
          <w:lang w:eastAsia="zh-CN"/>
        </w:rPr>
      </w:pPr>
    </w:p>
    <w:p w14:paraId="55A970B7" w14:textId="6D917F53"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4.13</w:t>
        </w:r>
      </w:hyperlink>
      <w:r w:rsidRPr="001E77A5">
        <w:rPr>
          <w:rStyle w:val="a5"/>
          <w:rFonts w:ascii="Arial" w:hAnsi="Arial"/>
          <w:lang w:eastAsia="zh-CN"/>
        </w:rPr>
        <w:t>节</w:t>
      </w:r>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Default="00513318" w:rsidP="00513318">
      <w:pPr>
        <w:rPr>
          <w:rFonts w:eastAsia="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Default="00513318" w:rsidP="00513318">
      <w:pPr>
        <w:rPr>
          <w:rFonts w:hint="eastAsia"/>
          <w:lang w:eastAsia="zh-CN"/>
        </w:rPr>
      </w:pPr>
    </w:p>
    <w:p w14:paraId="02AE5439" w14:textId="4A308BA0"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3.8.3.1</w:t>
        </w:r>
      </w:hyperlink>
      <w:r w:rsidRPr="004F5105">
        <w:rPr>
          <w:rStyle w:val="a5"/>
          <w:rFonts w:ascii="Arial" w:hAnsi="Arial"/>
          <w:lang w:eastAsia="zh-CN"/>
        </w:rPr>
        <w:t>节</w:t>
      </w:r>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0B2DEA" w:rsidRDefault="00513318" w:rsidP="00513318">
      <w:pPr>
        <w:rPr>
          <w:rFonts w:hint="eastAsia"/>
          <w:lang w:eastAsia="zh-CN"/>
        </w:rPr>
      </w:pPr>
    </w:p>
    <w:p w14:paraId="12D802C7" w14:textId="0D4C395E"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报文，服务端必须把此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的消息存储为其主题下最新的保留消息，但服务端可以选择在任何时间丢弃此消息。如果发生丢弃，该主题下将不存在任何保留消息。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Default="00513318" w:rsidP="00513318">
      <w:pPr>
        <w:rPr>
          <w:rFonts w:eastAsia="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4E39F71C"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3.8.3.1</w:t>
        </w:r>
      </w:hyperlink>
      <w:r w:rsidR="00615306" w:rsidRPr="00615306">
        <w:rPr>
          <w:rStyle w:val="a5"/>
          <w:rFonts w:ascii="Arial" w:hAnsi="Arial"/>
          <w:lang w:eastAsia="zh-CN"/>
        </w:rPr>
        <w:t>节</w:t>
      </w:r>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Default="00513318" w:rsidP="00513318">
      <w:pPr>
        <w:rPr>
          <w:rFonts w:eastAsia="Arial"/>
          <w:lang w:eastAsia="zh-CN"/>
        </w:rPr>
      </w:pPr>
    </w:p>
    <w:p w14:paraId="47D206C4" w14:textId="615DE0F9"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Pr="005C297A">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BA5453" w:rsidRDefault="00513318" w:rsidP="00513318">
      <w:pPr>
        <w:rPr>
          <w:rFonts w:hint="eastAsia"/>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BA5453" w:rsidRDefault="00513318" w:rsidP="00513318">
      <w:pPr>
        <w:ind w:left="360"/>
        <w:rPr>
          <w:rFonts w:hint="eastAsia"/>
          <w:lang w:eastAsia="zh-CN"/>
        </w:rPr>
      </w:pPr>
    </w:p>
    <w:p w14:paraId="0F0FFFC3" w14:textId="64350919" w:rsidR="00513318" w:rsidRPr="00F31BA6" w:rsidRDefault="00F31BA6" w:rsidP="00FD1E6F">
      <w:pPr>
        <w:pStyle w:val="4"/>
        <w:numPr>
          <w:ilvl w:val="3"/>
          <w:numId w:val="36"/>
        </w:numPr>
        <w:rPr>
          <w:rFonts w:ascii="Arial" w:hAnsi="Arial"/>
        </w:rPr>
      </w:pPr>
      <w:r w:rsidRPr="00F31BA6">
        <w:rPr>
          <w:rFonts w:ascii="Arial" w:hAnsi="Arial"/>
          <w:lang w:eastAsia="zh-CN"/>
        </w:rPr>
        <w:t>剩余长度</w:t>
      </w:r>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BA5453" w:rsidRDefault="00513318" w:rsidP="00513318">
      <w:pPr>
        <w:rPr>
          <w:rFonts w:hint="eastAsia"/>
          <w:lang w:eastAsia="zh-CN"/>
        </w:rPr>
      </w:pPr>
    </w:p>
    <w:p w14:paraId="018B3684" w14:textId="66725B89" w:rsidR="00513318" w:rsidRPr="00EE098D" w:rsidRDefault="00513318" w:rsidP="00FD1E6F">
      <w:pPr>
        <w:pStyle w:val="3"/>
        <w:numPr>
          <w:ilvl w:val="2"/>
          <w:numId w:val="36"/>
        </w:numPr>
        <w:rPr>
          <w:rFonts w:ascii="Arial" w:hAnsi="Arial"/>
        </w:rPr>
      </w:pPr>
      <w:bookmarkStart w:id="485" w:name="_Toc496191420"/>
      <w:bookmarkStart w:id="486" w:name="_Toc513542193"/>
      <w:r w:rsidRPr="00EE098D">
        <w:rPr>
          <w:rFonts w:ascii="Arial" w:hAnsi="Arial"/>
        </w:rPr>
        <w:t>PUBLISH</w:t>
      </w:r>
      <w:bookmarkEnd w:id="485"/>
      <w:bookmarkEnd w:id="486"/>
      <w:r w:rsidR="00F31BA6" w:rsidRPr="00EE098D">
        <w:rPr>
          <w:rFonts w:ascii="Arial" w:hAnsi="Arial"/>
          <w:lang w:eastAsia="zh-CN"/>
        </w:rPr>
        <w:t>可变报头</w:t>
      </w:r>
    </w:p>
    <w:p w14:paraId="54B727BD" w14:textId="4C6903BF"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2.2.2</w:t>
        </w:r>
      </w:hyperlink>
      <w:r w:rsidRPr="00EE098D">
        <w:rPr>
          <w:rStyle w:val="a5"/>
          <w:rFonts w:ascii="Arial" w:hAnsi="Arial"/>
          <w:lang w:eastAsia="zh-CN"/>
        </w:rPr>
        <w:t>节</w:t>
      </w:r>
      <w:r w:rsidRPr="00EE098D">
        <w:rPr>
          <w:rFonts w:ascii="Arial" w:hAnsi="Arial"/>
          <w:lang w:eastAsia="zh-CN"/>
        </w:rPr>
        <w:t xml:space="preserve"> </w:t>
      </w:r>
      <w:r w:rsidRPr="00EE098D">
        <w:rPr>
          <w:rFonts w:ascii="Arial" w:hAnsi="Arial"/>
          <w:lang w:eastAsia="zh-CN"/>
        </w:rPr>
        <w:t>所述。</w:t>
      </w:r>
    </w:p>
    <w:p w14:paraId="117C69F0" w14:textId="77777777" w:rsidR="00513318" w:rsidRPr="00BA5453" w:rsidRDefault="00513318" w:rsidP="00513318">
      <w:pPr>
        <w:rPr>
          <w:rFonts w:hint="eastAsia"/>
          <w:b/>
        </w:rPr>
      </w:pPr>
    </w:p>
    <w:p w14:paraId="6CF8C6D2" w14:textId="6273E3D2" w:rsidR="00513318" w:rsidRPr="001664F0" w:rsidRDefault="001664F0" w:rsidP="00FD1E6F">
      <w:pPr>
        <w:pStyle w:val="4"/>
        <w:numPr>
          <w:ilvl w:val="3"/>
          <w:numId w:val="36"/>
        </w:numPr>
        <w:rPr>
          <w:rFonts w:ascii="Arial" w:hAnsi="Arial"/>
        </w:rPr>
      </w:pPr>
      <w:r w:rsidRPr="001664F0">
        <w:rPr>
          <w:rFonts w:ascii="Arial" w:hAnsi="Arial"/>
          <w:lang w:eastAsia="zh-CN"/>
        </w:rPr>
        <w:t>主题名</w:t>
      </w:r>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BA5453" w:rsidRDefault="00513318" w:rsidP="00513318">
      <w:pPr>
        <w:rPr>
          <w:rFonts w:hint="eastAsia"/>
          <w:lang w:eastAsia="zh-CN"/>
        </w:rPr>
      </w:pPr>
    </w:p>
    <w:p w14:paraId="753721FE" w14:textId="43BAFA92"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1.5.4</w:t>
        </w:r>
      </w:hyperlink>
      <w:r w:rsidRPr="001664F0">
        <w:rPr>
          <w:rStyle w:val="a5"/>
          <w:rFonts w:ascii="Arial" w:hAnsi="Arial"/>
          <w:lang w:eastAsia="zh-CN"/>
        </w:rPr>
        <w:t>节</w:t>
      </w:r>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BA5453" w:rsidRDefault="00513318" w:rsidP="00513318">
      <w:pPr>
        <w:rPr>
          <w:rFonts w:hint="eastAsia"/>
          <w:lang w:eastAsia="zh-CN"/>
        </w:rPr>
      </w:pPr>
    </w:p>
    <w:p w14:paraId="689E3680" w14:textId="1C2F1D64" w:rsidR="00513318" w:rsidRPr="00D242B0" w:rsidRDefault="00513318" w:rsidP="00513318">
      <w:pPr>
        <w:rPr>
          <w:rFonts w:ascii="Arial" w:hAnsi="Arial"/>
          <w:lang w:eastAsia="zh-CN"/>
        </w:rPr>
      </w:pPr>
      <w:bookmarkStart w:id="487"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487"/>
      <w:r w:rsidR="00D242B0" w:rsidRPr="00D242B0">
        <w:rPr>
          <w:rFonts w:ascii="Arial" w:hAnsi="Arial"/>
          <w:lang w:eastAsia="zh-CN"/>
        </w:rPr>
        <w:t>。</w:t>
      </w:r>
    </w:p>
    <w:p w14:paraId="189DBD7F" w14:textId="77777777" w:rsidR="00513318" w:rsidRPr="00BA5453" w:rsidRDefault="00513318" w:rsidP="00513318">
      <w:pPr>
        <w:rPr>
          <w:rFonts w:hint="eastAsia"/>
          <w:lang w:eastAsia="zh-CN"/>
        </w:rPr>
      </w:pPr>
    </w:p>
    <w:p w14:paraId="767B6150" w14:textId="5C9A291D"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r w:rsidR="00513318" w:rsidRPr="002D27F5">
        <w:rPr>
          <w:rFonts w:ascii="Arial" w:hAnsi="Arial"/>
          <w:lang w:eastAsia="zh-CN"/>
        </w:rPr>
        <w:t xml:space="preserve"> </w:t>
      </w:r>
      <w:hyperlink w:anchor="_Topic_Names_and" w:history="1">
        <w:r w:rsidR="00513318" w:rsidRPr="002D27F5">
          <w:rPr>
            <w:rStyle w:val="a5"/>
            <w:rFonts w:ascii="Arial" w:hAnsi="Arial"/>
            <w:lang w:eastAsia="zh-CN"/>
          </w:rPr>
          <w:t>4.7</w:t>
        </w:r>
      </w:hyperlink>
      <w:r w:rsidRPr="002D27F5">
        <w:rPr>
          <w:rStyle w:val="a5"/>
          <w:rFonts w:ascii="Arial" w:hAnsi="Arial"/>
          <w:lang w:eastAsia="zh-CN"/>
        </w:rPr>
        <w:t>节</w:t>
      </w:r>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Default="00513318" w:rsidP="00513318">
      <w:pPr>
        <w:rPr>
          <w:rFonts w:hint="eastAsia"/>
          <w:lang w:eastAsia="zh-CN"/>
        </w:rPr>
      </w:pPr>
    </w:p>
    <w:p w14:paraId="2407421B" w14:textId="120BF48C"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3.3.2.3.4</w:t>
        </w:r>
      </w:hyperlink>
      <w:r w:rsidRPr="002D27F5">
        <w:rPr>
          <w:rStyle w:val="a5"/>
          <w:rFonts w:ascii="Arial" w:hAnsi="Arial"/>
          <w:lang w:eastAsia="zh-CN"/>
        </w:rPr>
        <w:t>节</w:t>
      </w:r>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0B2DEA" w:rsidRDefault="00513318" w:rsidP="00513318">
      <w:pPr>
        <w:rPr>
          <w:rFonts w:eastAsia="Arial"/>
          <w:lang w:eastAsia="zh-CN"/>
        </w:rPr>
      </w:pPr>
    </w:p>
    <w:p w14:paraId="53974D4A" w14:textId="1CF98F1D" w:rsidR="00513318" w:rsidRPr="000E226B" w:rsidRDefault="000E226B" w:rsidP="00FD1E6F">
      <w:pPr>
        <w:pStyle w:val="4"/>
        <w:numPr>
          <w:ilvl w:val="3"/>
          <w:numId w:val="36"/>
        </w:numPr>
        <w:rPr>
          <w:rFonts w:ascii="Arial" w:hAnsi="Arial"/>
          <w:lang w:eastAsia="zh-CN"/>
        </w:rPr>
      </w:pPr>
      <w:r w:rsidRPr="000E226B">
        <w:rPr>
          <w:rFonts w:ascii="Arial" w:hAnsi="Arial"/>
          <w:lang w:eastAsia="zh-CN"/>
        </w:rPr>
        <w:t>报文标识符</w:t>
      </w:r>
    </w:p>
    <w:p w14:paraId="6E7CF0C3" w14:textId="3A5E0BC8"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2.2.1</w:t>
        </w:r>
      </w:hyperlink>
      <w:r w:rsidRPr="000E226B">
        <w:rPr>
          <w:rStyle w:val="a5"/>
          <w:rFonts w:ascii="Arial" w:hAnsi="Arial"/>
          <w:lang w:eastAsia="zh-CN"/>
        </w:rPr>
        <w:t>节</w:t>
      </w:r>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Default="00513318" w:rsidP="00513318">
      <w:pPr>
        <w:rPr>
          <w:rFonts w:hint="eastAsia"/>
        </w:rPr>
      </w:pPr>
    </w:p>
    <w:p w14:paraId="4A5785DA" w14:textId="2CCE720B" w:rsidR="00513318" w:rsidRPr="00A94832" w:rsidRDefault="00513318" w:rsidP="00FD1E6F">
      <w:pPr>
        <w:pStyle w:val="4"/>
        <w:numPr>
          <w:ilvl w:val="3"/>
          <w:numId w:val="36"/>
        </w:numPr>
        <w:rPr>
          <w:rFonts w:ascii="Arial" w:hAnsi="Arial"/>
        </w:rPr>
      </w:pPr>
      <w:bookmarkStart w:id="488" w:name="_Toc496191423"/>
      <w:bookmarkStart w:id="489" w:name="_Toc513542196"/>
      <w:r w:rsidRPr="00A94832">
        <w:rPr>
          <w:rFonts w:ascii="Arial" w:hAnsi="Arial"/>
        </w:rPr>
        <w:lastRenderedPageBreak/>
        <w:t>PUBLISH</w:t>
      </w:r>
      <w:bookmarkEnd w:id="488"/>
      <w:bookmarkEnd w:id="489"/>
      <w:r w:rsidR="00A94832" w:rsidRPr="00A94832">
        <w:rPr>
          <w:rFonts w:ascii="Arial" w:hAnsi="Arial"/>
          <w:lang w:eastAsia="zh-CN"/>
        </w:rPr>
        <w:t>属性</w:t>
      </w:r>
    </w:p>
    <w:p w14:paraId="1AB6C747" w14:textId="4C2D7594" w:rsidR="00513318" w:rsidRPr="00A94832" w:rsidRDefault="00A94832" w:rsidP="00FD1E6F">
      <w:pPr>
        <w:pStyle w:val="5"/>
        <w:numPr>
          <w:ilvl w:val="4"/>
          <w:numId w:val="36"/>
        </w:numPr>
        <w:rPr>
          <w:rFonts w:ascii="Arial" w:hAnsi="Arial"/>
        </w:rPr>
      </w:pPr>
      <w:r w:rsidRPr="00A94832">
        <w:rPr>
          <w:rFonts w:ascii="Arial" w:hAnsi="Arial"/>
          <w:lang w:eastAsia="zh-CN"/>
        </w:rPr>
        <w:t>属性长度</w:t>
      </w:r>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Default="00513318" w:rsidP="00513318">
      <w:pPr>
        <w:jc w:val="both"/>
        <w:rPr>
          <w:rFonts w:eastAsia="Arial"/>
          <w:lang w:eastAsia="zh-CN"/>
        </w:rPr>
      </w:pPr>
    </w:p>
    <w:p w14:paraId="7EA7B9D4" w14:textId="1BB3F63E" w:rsidR="00513318" w:rsidRPr="001C1DF9" w:rsidRDefault="001C1DF9" w:rsidP="00FD1E6F">
      <w:pPr>
        <w:pStyle w:val="5"/>
        <w:numPr>
          <w:ilvl w:val="4"/>
          <w:numId w:val="36"/>
        </w:numPr>
        <w:rPr>
          <w:rFonts w:ascii="Arial" w:hAnsi="Arial"/>
        </w:rPr>
      </w:pPr>
      <w:r w:rsidRPr="001C1DF9">
        <w:rPr>
          <w:rFonts w:ascii="Arial" w:hAnsi="Arial"/>
          <w:lang w:eastAsia="zh-CN"/>
        </w:rPr>
        <w:t>载荷格式指示</w:t>
      </w:r>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数据必须是按照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的规范和</w:t>
      </w:r>
      <w:r w:rsidRPr="001C1DF9">
        <w:rPr>
          <w:rFonts w:ascii="Arial" w:hAnsi="Arial"/>
          <w:color w:val="333333"/>
          <w:sz w:val="21"/>
          <w:szCs w:val="21"/>
          <w:shd w:val="clear" w:color="auto" w:fill="FFFFFF"/>
          <w:lang w:eastAsia="zh-CN"/>
        </w:rPr>
        <w:t xml:space="preserve">RFC 3629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1C1DF9">
        <w:rPr>
          <w:rFonts w:ascii="Arial" w:hAnsi="Arial"/>
          <w:color w:val="333333"/>
          <w:sz w:val="21"/>
          <w:szCs w:val="21"/>
          <w:shd w:val="clear" w:color="auto" w:fill="FFFFFF"/>
          <w:lang w:eastAsia="zh-CN"/>
        </w:rPr>
        <w:t>的重申进行编码。</w:t>
      </w:r>
    </w:p>
    <w:p w14:paraId="46DBC264" w14:textId="77777777" w:rsidR="00513318" w:rsidRPr="006B1E0F" w:rsidRDefault="00513318" w:rsidP="00513318">
      <w:pPr>
        <w:ind w:left="360"/>
        <w:rPr>
          <w:rFonts w:eastAsia="Arial"/>
          <w:lang w:eastAsia="zh-CN"/>
        </w:rPr>
      </w:pPr>
    </w:p>
    <w:p w14:paraId="77BD6405" w14:textId="61A00CA0" w:rsidR="00513318" w:rsidRPr="00D7787B" w:rsidRDefault="001C1DF9" w:rsidP="00513318">
      <w:pPr>
        <w:rPr>
          <w:rFonts w:ascii="Arial" w:hAnsi="Arial"/>
          <w:lang w:eastAsia="zh-CN"/>
        </w:rPr>
      </w:pPr>
      <w:r w:rsidRPr="00D7787B">
        <w:rPr>
          <w:rFonts w:ascii="Arial" w:hAnsi="Arial"/>
          <w:highlight w:val="yellow"/>
          <w:lang w:eastAsia="zh-CN"/>
        </w:rPr>
        <w:t>服务端发送</w:t>
      </w:r>
      <w:r w:rsidR="00D7787B" w:rsidRPr="00D7787B">
        <w:rPr>
          <w:rFonts w:ascii="Arial" w:hAnsi="Arial"/>
          <w:highlight w:val="yellow"/>
          <w:lang w:eastAsia="zh-CN"/>
        </w:rPr>
        <w:t>给订阅者的</w:t>
      </w:r>
      <w:r w:rsidRPr="00D7787B">
        <w:rPr>
          <w:rFonts w:ascii="Arial" w:hAnsi="Arial"/>
          <w:highlight w:val="yellow"/>
          <w:lang w:eastAsia="zh-CN"/>
        </w:rPr>
        <w:t>载荷</w:t>
      </w:r>
      <w:r w:rsidR="00D7787B" w:rsidRPr="00D7787B">
        <w:rPr>
          <w:rFonts w:ascii="Arial" w:hAnsi="Arial"/>
          <w:highlight w:val="yellow"/>
          <w:lang w:eastAsia="zh-CN"/>
        </w:rPr>
        <w:t>格式指示</w:t>
      </w:r>
      <w:r w:rsidR="00D7787B" w:rsidRPr="00D7787B">
        <w:rPr>
          <w:rFonts w:ascii="Arial" w:hAnsi="Arial"/>
          <w:b/>
          <w:highlight w:val="yellow"/>
          <w:lang w:eastAsia="zh-CN"/>
        </w:rPr>
        <w:t>必须</w:t>
      </w:r>
      <w:r w:rsidR="00D7787B" w:rsidRPr="00D7787B">
        <w:rPr>
          <w:rFonts w:ascii="Arial" w:hAnsi="Arial"/>
          <w:highlight w:val="yellow"/>
          <w:lang w:eastAsia="zh-CN"/>
        </w:rPr>
        <w:t>与接收到的应用消息（</w:t>
      </w:r>
      <w:r w:rsidR="00D7787B" w:rsidRPr="00D7787B">
        <w:rPr>
          <w:rFonts w:ascii="Arial" w:hAnsi="Arial"/>
          <w:highlight w:val="yellow"/>
          <w:lang w:eastAsia="zh-CN"/>
        </w:rPr>
        <w:t>Application Message</w:t>
      </w:r>
      <w:r w:rsidR="00D7787B" w:rsidRPr="00D7787B">
        <w:rPr>
          <w:rFonts w:ascii="Arial" w:hAnsi="Arial"/>
          <w:highlight w:val="yellow"/>
          <w:lang w:eastAsia="zh-CN"/>
        </w:rPr>
        <w:t>）一致</w:t>
      </w:r>
      <w:r w:rsidR="00513318" w:rsidRPr="00D7787B">
        <w:rPr>
          <w:rFonts w:ascii="Arial" w:hAnsi="Arial"/>
        </w:rPr>
        <w:t xml:space="preserve"> </w:t>
      </w:r>
      <w:r w:rsidR="00513318" w:rsidRPr="00D7787B">
        <w:rPr>
          <w:rFonts w:ascii="Arial" w:hAnsi="Arial"/>
          <w:color w:val="FF0000"/>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4.13</w:t>
        </w:r>
      </w:hyperlink>
      <w:r w:rsidR="00FA1120">
        <w:rPr>
          <w:rStyle w:val="a5"/>
          <w:rFonts w:ascii="Arial" w:hAnsi="Arial" w:hint="eastAsia"/>
          <w:lang w:eastAsia="zh-CN"/>
        </w:rPr>
        <w:t>节</w:t>
      </w:r>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Default="00513318" w:rsidP="00513318">
      <w:pPr>
        <w:rPr>
          <w:rFonts w:hint="eastAsia"/>
          <w:lang w:eastAsia="zh-CN"/>
        </w:rPr>
      </w:pPr>
    </w:p>
    <w:p w14:paraId="6BA0DABC" w14:textId="19F85F37" w:rsidR="00513318" w:rsidRPr="005D4906" w:rsidRDefault="005D4906" w:rsidP="00FD1E6F">
      <w:pPr>
        <w:pStyle w:val="5"/>
        <w:numPr>
          <w:ilvl w:val="4"/>
          <w:numId w:val="36"/>
        </w:numPr>
        <w:rPr>
          <w:rFonts w:ascii="Arial" w:hAnsi="Arial"/>
        </w:rPr>
      </w:pPr>
      <w:r w:rsidRPr="005D4906">
        <w:rPr>
          <w:rFonts w:ascii="Arial" w:hAnsi="Arial"/>
          <w:lang w:eastAsia="zh-CN"/>
        </w:rPr>
        <w:t>消息过期间隔</w:t>
      </w:r>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BA5453" w:rsidRDefault="00513318" w:rsidP="00513318">
      <w:pPr>
        <w:rPr>
          <w:rFonts w:hint="eastAsia"/>
        </w:rPr>
      </w:pPr>
    </w:p>
    <w:p w14:paraId="647260AD" w14:textId="4C8E8206"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BA5453" w:rsidRDefault="00513318" w:rsidP="00513318">
      <w:pPr>
        <w:rPr>
          <w:rFonts w:hint="eastAsia"/>
          <w:lang w:eastAsia="zh-CN"/>
        </w:rPr>
      </w:pPr>
    </w:p>
    <w:p w14:paraId="28BE9A91" w14:textId="1193CFB6" w:rsidR="00513318" w:rsidRPr="000F45DE" w:rsidRDefault="000F45DE" w:rsidP="00513318">
      <w:pPr>
        <w:rPr>
          <w:rFonts w:ascii="Arial" w:hAnsi="Arial"/>
          <w:lang w:eastAsia="zh-CN"/>
        </w:rPr>
      </w:pPr>
      <w:bookmarkStart w:id="490" w:name="_Toc473620098"/>
      <w:r w:rsidRPr="000F45DE">
        <w:rPr>
          <w:rFonts w:ascii="Arial" w:hAnsi="Arial"/>
          <w:lang w:eastAsia="zh-CN"/>
        </w:rPr>
        <w:t>如果消息过期间隔不存在，应用消息不会过期。</w:t>
      </w:r>
      <w:bookmarkEnd w:id="490"/>
    </w:p>
    <w:p w14:paraId="333C7ECC" w14:textId="77777777" w:rsidR="00513318" w:rsidRPr="00BA5453"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color w:val="000000"/>
          <w:lang w:val="en-GB" w:eastAsia="zh-CN"/>
        </w:rPr>
      </w:pPr>
      <w:r>
        <w:rPr>
          <w:lang w:eastAsia="zh-CN"/>
        </w:rPr>
        <w:t xml:space="preserve"> </w:t>
      </w:r>
    </w:p>
    <w:p w14:paraId="32D934F2" w14:textId="77A56147" w:rsidR="00513318" w:rsidRPr="000F45DE" w:rsidRDefault="000F45DE" w:rsidP="00513318">
      <w:pPr>
        <w:rPr>
          <w:rFonts w:ascii="Arial" w:hAnsi="Arial"/>
          <w:lang w:eastAsia="zh-CN"/>
        </w:rPr>
      </w:pPr>
      <w:r w:rsidRPr="000F45DE">
        <w:rPr>
          <w:rFonts w:ascii="Arial" w:hAnsi="Arial"/>
          <w:highlight w:val="yellow"/>
          <w:lang w:val="en-GB" w:eastAsia="zh-CN"/>
        </w:rPr>
        <w:t>服务端在将</w:t>
      </w:r>
      <w:r w:rsidR="00513318" w:rsidRPr="000F45DE">
        <w:rPr>
          <w:rFonts w:ascii="Arial" w:hAnsi="Arial"/>
          <w:highlight w:val="yellow"/>
        </w:rPr>
        <w:t>PUBLISH</w:t>
      </w:r>
      <w:r w:rsidRPr="000F45DE">
        <w:rPr>
          <w:rFonts w:ascii="Arial" w:hAnsi="Arial"/>
          <w:highlight w:val="yellow"/>
          <w:lang w:eastAsia="zh-CN"/>
        </w:rPr>
        <w:t>报文发送给客户端时所包含的消息过期间隔（</w:t>
      </w:r>
      <w:r w:rsidR="00513318" w:rsidRPr="000F45DE">
        <w:rPr>
          <w:rFonts w:ascii="Arial" w:hAnsi="Arial"/>
          <w:highlight w:val="yellow"/>
        </w:rPr>
        <w:t>Message Expiry Interval</w:t>
      </w:r>
      <w:r w:rsidRPr="000F45DE">
        <w:rPr>
          <w:rFonts w:ascii="Arial" w:hAnsi="Arial"/>
          <w:highlight w:val="yellow"/>
          <w:lang w:eastAsia="zh-CN"/>
        </w:rPr>
        <w:t>）</w:t>
      </w:r>
      <w:r w:rsidRPr="000F45DE">
        <w:rPr>
          <w:rFonts w:ascii="Arial" w:hAnsi="Arial"/>
          <w:b/>
          <w:highlight w:val="yellow"/>
          <w:lang w:eastAsia="zh-CN"/>
        </w:rPr>
        <w:t>必须</w:t>
      </w:r>
      <w:r w:rsidRPr="000F45DE">
        <w:rPr>
          <w:rFonts w:ascii="Arial" w:hAnsi="Arial"/>
          <w:highlight w:val="yellow"/>
          <w:lang w:eastAsia="zh-CN"/>
        </w:rPr>
        <w:t>被设置为减去应用消息在服务端的等待时间</w:t>
      </w:r>
      <w:r w:rsidRPr="000F45DE">
        <w:rPr>
          <w:rFonts w:ascii="Arial" w:hAnsi="Arial"/>
          <w:lang w:eastAsia="zh-CN"/>
        </w:rPr>
        <w:t xml:space="preserve"> </w:t>
      </w:r>
      <w:r w:rsidR="00513318" w:rsidRPr="000F45DE">
        <w:rPr>
          <w:rFonts w:ascii="Arial" w:hAnsi="Arial"/>
          <w:color w:val="FF0000"/>
        </w:rPr>
        <w:t>[MQTT-3.3.2-6]</w:t>
      </w:r>
      <w:r w:rsidRPr="000F45DE">
        <w:rPr>
          <w:rFonts w:ascii="Arial" w:hAnsi="Arial"/>
          <w:color w:val="000000" w:themeColor="text1"/>
          <w:lang w:eastAsia="zh-CN"/>
        </w:rPr>
        <w:t>。</w:t>
      </w:r>
      <w:bookmarkStart w:id="491" w:name="_Toc473620099"/>
      <w:r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rPr>
          <w:t>4.1</w:t>
        </w:r>
      </w:hyperlink>
      <w:r w:rsidRPr="000F45DE">
        <w:rPr>
          <w:rStyle w:val="a5"/>
          <w:rFonts w:ascii="Arial" w:hAnsi="Arial"/>
          <w:lang w:eastAsia="zh-CN"/>
        </w:rPr>
        <w:t>节</w:t>
      </w:r>
      <w:bookmarkEnd w:id="491"/>
      <w:r w:rsidRPr="000F45DE">
        <w:rPr>
          <w:rFonts w:ascii="Arial" w:hAnsi="Arial"/>
          <w:lang w:eastAsia="zh-CN"/>
        </w:rPr>
        <w:t>。</w:t>
      </w:r>
    </w:p>
    <w:p w14:paraId="51D103C6" w14:textId="77777777" w:rsidR="00513318" w:rsidRDefault="00513318" w:rsidP="00513318">
      <w:pPr>
        <w:rPr>
          <w:rFonts w:hint="eastAsia"/>
        </w:rPr>
      </w:pPr>
      <w:r w:rsidRPr="255C7935">
        <w:rPr>
          <w:rFonts w:eastAsia="Arial"/>
        </w:rPr>
        <w:t xml:space="preserve"> </w:t>
      </w:r>
    </w:p>
    <w:p w14:paraId="5A8AB74B" w14:textId="57A84B53" w:rsidR="00513318" w:rsidRPr="000F45DE" w:rsidRDefault="000F45DE" w:rsidP="00FD1E6F">
      <w:pPr>
        <w:pStyle w:val="5"/>
        <w:numPr>
          <w:ilvl w:val="4"/>
          <w:numId w:val="36"/>
        </w:numPr>
        <w:rPr>
          <w:rFonts w:ascii="Arial" w:hAnsi="Arial"/>
        </w:rPr>
      </w:pPr>
      <w:bookmarkStart w:id="492" w:name="_Topic_Alias"/>
      <w:bookmarkEnd w:id="492"/>
      <w:r w:rsidRPr="000F45DE">
        <w:rPr>
          <w:rFonts w:ascii="Arial" w:hAnsi="Arial"/>
          <w:lang w:eastAsia="zh-CN"/>
        </w:rPr>
        <w:t>主题别名</w:t>
      </w:r>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0B2DEA" w:rsidRDefault="00513318" w:rsidP="00513318">
      <w:pPr>
        <w:rPr>
          <w:rFonts w:eastAsia="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Default="00513318" w:rsidP="00513318">
      <w:pPr>
        <w:rPr>
          <w:rFonts w:eastAsia="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Default="00513318" w:rsidP="00513318">
      <w:pPr>
        <w:rPr>
          <w:rFonts w:eastAsia="Arial"/>
          <w:lang w:eastAsia="zh-CN"/>
        </w:rPr>
      </w:pPr>
    </w:p>
    <w:p w14:paraId="5F7058C0" w14:textId="08F2FD73" w:rsidR="00513318" w:rsidRPr="00C538F6" w:rsidRDefault="00C538F6" w:rsidP="00513318">
      <w:pPr>
        <w:rPr>
          <w:rFonts w:eastAsia="Arial"/>
          <w:lang w:eastAsia="zh-CN"/>
        </w:rPr>
      </w:pPr>
      <w:r w:rsidRPr="00C538F6">
        <w:rPr>
          <w:rFonts w:ascii="Arial" w:hAnsi="Arial"/>
          <w:lang w:eastAsia="zh-CN"/>
        </w:rPr>
        <w:lastRenderedPageBreak/>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C538F6">
        <w:rPr>
          <w:rFonts w:eastAsia="Arial"/>
          <w:lang w:eastAsia="zh-CN"/>
        </w:rPr>
        <w:t xml:space="preserve"> </w:t>
      </w:r>
    </w:p>
    <w:p w14:paraId="74099929" w14:textId="77777777" w:rsidR="00513318" w:rsidRDefault="00513318" w:rsidP="00513318">
      <w:pPr>
        <w:rPr>
          <w:rFonts w:eastAsia="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Default="00513318" w:rsidP="00513318">
      <w:pPr>
        <w:rPr>
          <w:rFonts w:eastAsia="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Default="00513318" w:rsidP="00513318">
      <w:pPr>
        <w:rPr>
          <w:rFonts w:eastAsia="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Default="00513318" w:rsidP="00513318">
      <w:pPr>
        <w:rPr>
          <w:rFonts w:eastAsia="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FB2E5C" w:rsidRDefault="00513318" w:rsidP="00513318">
      <w:pPr>
        <w:rPr>
          <w:rFonts w:eastAsia="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Default="00513318" w:rsidP="00513318">
      <w:pPr>
        <w:rPr>
          <w:rFonts w:eastAsia="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493" w:name="_Toc462729129"/>
      <w:bookmarkEnd w:id="493"/>
    </w:p>
    <w:p w14:paraId="0EA4E92A" w14:textId="77777777" w:rsidR="00513318" w:rsidRPr="00BA5453" w:rsidRDefault="00513318" w:rsidP="00513318">
      <w:pPr>
        <w:rPr>
          <w:rFonts w:hint="eastAsia"/>
          <w:lang w:eastAsia="zh-CN"/>
        </w:rPr>
      </w:pPr>
    </w:p>
    <w:p w14:paraId="6791AEBF" w14:textId="51B3FEFE" w:rsidR="00513318" w:rsidRPr="00CB5396" w:rsidRDefault="007D67C7" w:rsidP="00FD1E6F">
      <w:pPr>
        <w:pStyle w:val="5"/>
        <w:numPr>
          <w:ilvl w:val="4"/>
          <w:numId w:val="36"/>
        </w:numPr>
        <w:rPr>
          <w:rFonts w:ascii="Arial" w:hAnsi="Arial"/>
        </w:rPr>
      </w:pPr>
      <w:bookmarkStart w:id="494" w:name="_Toc463595993"/>
      <w:bookmarkStart w:id="495" w:name="_Toc463596593"/>
      <w:bookmarkStart w:id="496" w:name="_Toc463596923"/>
      <w:bookmarkStart w:id="497" w:name="_Toc464224374"/>
      <w:bookmarkStart w:id="498" w:name="_Toc464249848"/>
      <w:bookmarkStart w:id="499" w:name="_Toc464487528"/>
      <w:bookmarkStart w:id="500" w:name="_Toc464488423"/>
      <w:bookmarkStart w:id="501" w:name="_Toc464477889"/>
      <w:bookmarkStart w:id="502" w:name="_Toc464488898"/>
      <w:bookmarkStart w:id="503" w:name="_Toc464478250"/>
      <w:bookmarkStart w:id="504" w:name="_Toc464490271"/>
      <w:bookmarkStart w:id="505" w:name="_Toc464479555"/>
      <w:bookmarkStart w:id="506" w:name="_Toc464547869"/>
      <w:bookmarkStart w:id="507" w:name="_Toc464556781"/>
      <w:bookmarkStart w:id="508" w:name="_Toc464549571"/>
      <w:bookmarkStart w:id="509" w:name="_Toc464595938"/>
      <w:bookmarkStart w:id="510" w:name="_Toc464635164"/>
      <w:bookmarkStart w:id="511" w:name="_Toc464805522"/>
      <w:bookmarkStart w:id="512" w:name="_Toc465352140"/>
      <w:bookmarkStart w:id="513" w:name="_Toc465669355"/>
      <w:bookmarkStart w:id="514" w:name="_Toc466620928"/>
      <w:bookmarkStart w:id="515" w:name="_Toc470189673"/>
      <w:bookmarkStart w:id="516" w:name="_Table_3.2_-"/>
      <w:bookmarkStart w:id="517" w:name="_Toc463595994"/>
      <w:bookmarkStart w:id="518" w:name="_Toc463596594"/>
      <w:bookmarkStart w:id="519" w:name="_Toc463596924"/>
      <w:bookmarkStart w:id="520" w:name="_Toc464224375"/>
      <w:bookmarkStart w:id="521" w:name="_Toc464249849"/>
      <w:bookmarkStart w:id="522" w:name="_Toc464487529"/>
      <w:bookmarkStart w:id="523" w:name="_Toc464488424"/>
      <w:bookmarkStart w:id="524" w:name="_Toc464477890"/>
      <w:bookmarkStart w:id="525" w:name="_Toc464488899"/>
      <w:bookmarkStart w:id="526" w:name="_Toc464478251"/>
      <w:bookmarkStart w:id="527" w:name="_Toc464490272"/>
      <w:bookmarkStart w:id="528" w:name="_Toc464479556"/>
      <w:bookmarkStart w:id="529" w:name="_Toc464547870"/>
      <w:bookmarkStart w:id="530" w:name="_Toc464556782"/>
      <w:bookmarkStart w:id="531" w:name="_Toc464549572"/>
      <w:bookmarkStart w:id="532" w:name="_Toc464595939"/>
      <w:bookmarkStart w:id="533" w:name="_Toc464635165"/>
      <w:bookmarkStart w:id="534" w:name="_Toc464805523"/>
      <w:bookmarkStart w:id="535" w:name="_Toc465352141"/>
      <w:bookmarkStart w:id="536" w:name="_Toc465669356"/>
      <w:bookmarkStart w:id="537" w:name="_Toc466620929"/>
      <w:bookmarkStart w:id="538" w:name="_Toc470189674"/>
      <w:bookmarkStart w:id="539" w:name="_Toc463595995"/>
      <w:bookmarkStart w:id="540" w:name="_Toc463596595"/>
      <w:bookmarkStart w:id="541" w:name="_Toc463596925"/>
      <w:bookmarkStart w:id="542" w:name="_Toc464224376"/>
      <w:bookmarkStart w:id="543" w:name="_Toc464249850"/>
      <w:bookmarkStart w:id="544" w:name="_Toc464487530"/>
      <w:bookmarkStart w:id="545" w:name="_Toc464488425"/>
      <w:bookmarkStart w:id="546" w:name="_Toc464477891"/>
      <w:bookmarkStart w:id="547" w:name="_Toc464488900"/>
      <w:bookmarkStart w:id="548" w:name="_Toc464478252"/>
      <w:bookmarkStart w:id="549" w:name="_Toc464490273"/>
      <w:bookmarkStart w:id="550" w:name="_Toc464479557"/>
      <w:bookmarkStart w:id="551" w:name="_Toc464547871"/>
      <w:bookmarkStart w:id="552" w:name="_Toc464556783"/>
      <w:bookmarkStart w:id="553" w:name="_Toc464549573"/>
      <w:bookmarkStart w:id="554" w:name="_Toc464595940"/>
      <w:bookmarkStart w:id="555" w:name="_Toc464635166"/>
      <w:bookmarkStart w:id="556" w:name="_Toc464805524"/>
      <w:bookmarkStart w:id="557" w:name="_Toc465352142"/>
      <w:bookmarkStart w:id="558" w:name="_Toc465669357"/>
      <w:bookmarkStart w:id="559" w:name="_Toc466620930"/>
      <w:bookmarkStart w:id="560" w:name="_Toc470189675"/>
      <w:bookmarkStart w:id="561" w:name="_Toc463596008"/>
      <w:bookmarkStart w:id="562" w:name="_Toc463596608"/>
      <w:bookmarkStart w:id="563" w:name="_Toc463596938"/>
      <w:bookmarkStart w:id="564" w:name="_Toc464224389"/>
      <w:bookmarkStart w:id="565" w:name="_Toc464249863"/>
      <w:bookmarkStart w:id="566" w:name="_Toc464487543"/>
      <w:bookmarkStart w:id="567" w:name="_Toc464488438"/>
      <w:bookmarkStart w:id="568" w:name="_Toc464477904"/>
      <w:bookmarkStart w:id="569" w:name="_Toc464488913"/>
      <w:bookmarkStart w:id="570" w:name="_Toc464478265"/>
      <w:bookmarkStart w:id="571" w:name="_Toc464490286"/>
      <w:bookmarkStart w:id="572" w:name="_Toc464479570"/>
      <w:bookmarkStart w:id="573" w:name="_Toc464547884"/>
      <w:bookmarkStart w:id="574" w:name="_Toc464556796"/>
      <w:bookmarkStart w:id="575" w:name="_Toc464549586"/>
      <w:bookmarkStart w:id="576" w:name="_Toc464595953"/>
      <w:bookmarkStart w:id="577" w:name="_Toc464635179"/>
      <w:bookmarkStart w:id="578" w:name="_Toc464805537"/>
      <w:bookmarkStart w:id="579" w:name="_Toc465352155"/>
      <w:bookmarkStart w:id="580" w:name="_Toc465669370"/>
      <w:bookmarkStart w:id="581" w:name="_Toc466620943"/>
      <w:bookmarkStart w:id="582" w:name="_Toc470189688"/>
      <w:bookmarkStart w:id="583" w:name="_Figure_3.11_-"/>
      <w:bookmarkStart w:id="584" w:name="_Toc463596009"/>
      <w:bookmarkStart w:id="585" w:name="_Toc463596609"/>
      <w:bookmarkStart w:id="586" w:name="_Toc463596939"/>
      <w:bookmarkStart w:id="587" w:name="_Toc464224390"/>
      <w:bookmarkStart w:id="588" w:name="_Toc464249864"/>
      <w:bookmarkStart w:id="589" w:name="_Toc464487544"/>
      <w:bookmarkStart w:id="590" w:name="_Toc464488439"/>
      <w:bookmarkStart w:id="591" w:name="_Toc464477905"/>
      <w:bookmarkStart w:id="592" w:name="_Toc464488914"/>
      <w:bookmarkStart w:id="593" w:name="_Toc464478266"/>
      <w:bookmarkStart w:id="594" w:name="_Toc464490287"/>
      <w:bookmarkStart w:id="595" w:name="_Toc464479571"/>
      <w:bookmarkStart w:id="596" w:name="_Toc464547885"/>
      <w:bookmarkStart w:id="597" w:name="_Toc464556797"/>
      <w:bookmarkStart w:id="598" w:name="_Toc464549587"/>
      <w:bookmarkStart w:id="599" w:name="_Toc464595954"/>
      <w:bookmarkStart w:id="600" w:name="_Toc464635180"/>
      <w:bookmarkStart w:id="601" w:name="_Toc464805538"/>
      <w:bookmarkStart w:id="602" w:name="_Toc465352156"/>
      <w:bookmarkStart w:id="603" w:name="_Toc465669371"/>
      <w:bookmarkStart w:id="604" w:name="_Toc466620944"/>
      <w:bookmarkStart w:id="605" w:name="_Toc470189689"/>
      <w:bookmarkStart w:id="606" w:name="_Toc463596010"/>
      <w:bookmarkStart w:id="607" w:name="_Toc463596610"/>
      <w:bookmarkStart w:id="608" w:name="_Toc463596940"/>
      <w:bookmarkStart w:id="609" w:name="_Toc464224391"/>
      <w:bookmarkStart w:id="610" w:name="_Toc464249865"/>
      <w:bookmarkStart w:id="611" w:name="_Toc464487545"/>
      <w:bookmarkStart w:id="612" w:name="_Toc464488440"/>
      <w:bookmarkStart w:id="613" w:name="_Toc464477906"/>
      <w:bookmarkStart w:id="614" w:name="_Toc464488915"/>
      <w:bookmarkStart w:id="615" w:name="_Toc464478267"/>
      <w:bookmarkStart w:id="616" w:name="_Toc464490288"/>
      <w:bookmarkStart w:id="617" w:name="_Toc464479572"/>
      <w:bookmarkStart w:id="618" w:name="_Toc464547886"/>
      <w:bookmarkStart w:id="619" w:name="_Toc464556798"/>
      <w:bookmarkStart w:id="620" w:name="_Toc464549588"/>
      <w:bookmarkStart w:id="621" w:name="_Toc464595955"/>
      <w:bookmarkStart w:id="622" w:name="_Toc464635181"/>
      <w:bookmarkStart w:id="623" w:name="_Toc464805539"/>
      <w:bookmarkStart w:id="624" w:name="_Toc465352157"/>
      <w:bookmarkStart w:id="625" w:name="_Toc465669372"/>
      <w:bookmarkStart w:id="626" w:name="_Toc466620945"/>
      <w:bookmarkStart w:id="627" w:name="_Toc470189690"/>
      <w:bookmarkStart w:id="628" w:name="_Response_Topic"/>
      <w:bookmarkStart w:id="629" w:name="_Toc384800413"/>
      <w:bookmarkStart w:id="630" w:name="_Toc385349272"/>
      <w:bookmarkStart w:id="631" w:name="_Toc385349776"/>
      <w:bookmarkStart w:id="632" w:name="_Toc442180853"/>
      <w:bookmarkStart w:id="633" w:name="_Toc462729130"/>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r w:rsidRPr="00CB5396">
        <w:rPr>
          <w:rFonts w:ascii="Arial" w:hAnsi="Arial"/>
          <w:lang w:eastAsia="zh-CN"/>
        </w:rPr>
        <w:t>响应主题</w:t>
      </w:r>
    </w:p>
    <w:p w14:paraId="5AE9C1F5" w14:textId="79B3A62F" w:rsidR="00513318" w:rsidRPr="00CB5396" w:rsidRDefault="00513318" w:rsidP="00513318">
      <w:pPr>
        <w:rPr>
          <w:rFonts w:ascii="Arial" w:hAnsi="Arial"/>
          <w:color w:val="333333"/>
          <w:shd w:val="clear" w:color="auto" w:fill="FFFFFF"/>
          <w:lang w:eastAsia="zh-CN"/>
        </w:rPr>
      </w:pPr>
      <w:r w:rsidRPr="00CB5396">
        <w:rPr>
          <w:rFonts w:ascii="Arial" w:hAnsi="Arial"/>
          <w:b/>
          <w:color w:val="333333"/>
          <w:shd w:val="clear" w:color="auto" w:fill="FFFFFF"/>
        </w:rPr>
        <w:t>8 (0x08)</w:t>
      </w:r>
      <w:r w:rsidR="00CB5396" w:rsidRPr="00CB5396">
        <w:rPr>
          <w:rFonts w:ascii="Arial" w:hAnsi="Arial"/>
          <w:b/>
          <w:color w:val="333333"/>
          <w:shd w:val="clear" w:color="auto" w:fill="FFFFFF"/>
          <w:lang w:eastAsia="zh-CN"/>
        </w:rPr>
        <w:t>，</w:t>
      </w:r>
      <w:r w:rsidR="00CB5396" w:rsidRPr="00CB5396">
        <w:rPr>
          <w:rFonts w:ascii="Arial" w:hAnsi="Arial"/>
          <w:color w:val="333333"/>
          <w:shd w:val="clear" w:color="auto" w:fill="FFFFFF"/>
          <w:lang w:eastAsia="zh-CN"/>
        </w:rPr>
        <w:t>响应主题（</w:t>
      </w:r>
      <w:r w:rsidRPr="00CB5396">
        <w:rPr>
          <w:rFonts w:ascii="Arial" w:hAnsi="Arial"/>
          <w:color w:val="333333"/>
          <w:shd w:val="clear" w:color="auto" w:fill="FFFFFF"/>
        </w:rPr>
        <w:t>Response Topic</w:t>
      </w:r>
      <w:r w:rsidR="00CB5396" w:rsidRPr="00CB5396">
        <w:rPr>
          <w:rFonts w:ascii="Arial" w:hAnsi="Arial"/>
          <w:color w:val="333333"/>
          <w:shd w:val="clear" w:color="auto" w:fill="FFFFFF"/>
          <w:lang w:eastAsia="zh-CN"/>
        </w:rPr>
        <w:t>）标识符。</w:t>
      </w:r>
    </w:p>
    <w:p w14:paraId="54C2B569" w14:textId="7D4E3A84" w:rsidR="00513318" w:rsidRPr="00CB5396" w:rsidRDefault="00CB5396" w:rsidP="00513318">
      <w:pPr>
        <w:rPr>
          <w:rFonts w:ascii="Arial" w:hAnsi="Arial"/>
          <w:color w:val="333333"/>
          <w:shd w:val="clear" w:color="auto" w:fill="FFFFFF"/>
          <w:lang w:eastAsia="zh-CN"/>
        </w:rPr>
      </w:pPr>
      <w:r w:rsidRPr="00CB5396">
        <w:rPr>
          <w:rFonts w:ascii="Arial" w:hAnsi="Arial"/>
          <w:color w:val="333333"/>
          <w:shd w:val="clear" w:color="auto" w:fill="FFFFFF"/>
          <w:lang w:eastAsia="zh-CN"/>
        </w:rPr>
        <w:t>跟随其后的是一个</w:t>
      </w:r>
      <w:r w:rsidRPr="00CB5396">
        <w:rPr>
          <w:rFonts w:ascii="Arial" w:hAnsi="Arial"/>
          <w:color w:val="333333"/>
          <w:shd w:val="clear" w:color="auto" w:fill="FFFFFF"/>
          <w:lang w:eastAsia="zh-CN"/>
        </w:rPr>
        <w:t>UTF-8</w:t>
      </w:r>
      <w:r w:rsidRPr="00CB5396">
        <w:rPr>
          <w:rFonts w:ascii="Arial" w:hAnsi="Arial"/>
          <w:color w:val="333333"/>
          <w:shd w:val="clear" w:color="auto" w:fill="FFFFFF"/>
          <w:lang w:eastAsia="zh-CN"/>
        </w:rPr>
        <w:t>编码的字符串，用作响应消息的主题名。</w:t>
      </w:r>
      <w:r w:rsidRPr="00CB5396">
        <w:rPr>
          <w:rFonts w:ascii="Arial" w:hAnsi="Arial"/>
          <w:color w:val="333333"/>
          <w:highlight w:val="yellow"/>
          <w:shd w:val="clear" w:color="auto" w:fill="FFFFFF"/>
          <w:lang w:eastAsia="zh-CN"/>
        </w:rPr>
        <w:t>响应主题</w:t>
      </w:r>
      <w:r w:rsidRPr="00CB5396">
        <w:rPr>
          <w:rFonts w:ascii="Arial" w:hAnsi="Arial"/>
          <w:b/>
          <w:color w:val="333333"/>
          <w:highlight w:val="yellow"/>
          <w:shd w:val="clear" w:color="auto" w:fill="FFFFFF"/>
          <w:lang w:eastAsia="zh-CN"/>
        </w:rPr>
        <w:t>必须</w:t>
      </w:r>
      <w:r w:rsidRPr="00CB5396">
        <w:rPr>
          <w:rFonts w:ascii="Arial" w:hAnsi="Arial"/>
          <w:color w:val="333333"/>
          <w:highlight w:val="yellow"/>
          <w:shd w:val="clear" w:color="auto" w:fill="FFFFFF"/>
          <w:lang w:eastAsia="zh-CN"/>
        </w:rPr>
        <w:t>是按照</w:t>
      </w:r>
      <w:hyperlink w:anchor="_UTF-8_Encoded_String" w:history="1">
        <w:r w:rsidR="00513318" w:rsidRPr="00CB5396">
          <w:rPr>
            <w:rStyle w:val="a5"/>
            <w:rFonts w:ascii="Arial" w:hAnsi="Arial"/>
            <w:highlight w:val="yellow"/>
            <w:shd w:val="clear" w:color="auto" w:fill="FFFFFF"/>
            <w:lang w:eastAsia="zh-CN"/>
          </w:rPr>
          <w:t>1.5.4</w:t>
        </w:r>
      </w:hyperlink>
      <w:r w:rsidRPr="00CB5396">
        <w:rPr>
          <w:rStyle w:val="a5"/>
          <w:rFonts w:ascii="Arial" w:hAnsi="Arial"/>
          <w:highlight w:val="yellow"/>
          <w:shd w:val="clear" w:color="auto" w:fill="FFFFFF"/>
          <w:lang w:eastAsia="zh-CN"/>
        </w:rPr>
        <w:t>节</w:t>
      </w:r>
      <w:r w:rsidR="00513318" w:rsidRPr="00CB5396">
        <w:rPr>
          <w:rFonts w:ascii="Arial" w:hAnsi="Arial"/>
          <w:color w:val="333333"/>
          <w:highlight w:val="yellow"/>
          <w:shd w:val="clear" w:color="auto" w:fill="FFFFFF"/>
          <w:lang w:eastAsia="zh-CN"/>
        </w:rPr>
        <w:t xml:space="preserve"> </w:t>
      </w:r>
      <w:r w:rsidRPr="00CB5396">
        <w:rPr>
          <w:rFonts w:ascii="Arial" w:hAnsi="Arial"/>
          <w:color w:val="333333"/>
          <w:highlight w:val="yellow"/>
          <w:shd w:val="clear" w:color="auto" w:fill="FFFFFF"/>
          <w:lang w:eastAsia="zh-CN"/>
        </w:rPr>
        <w:t>所定义的</w:t>
      </w:r>
      <w:r w:rsidRPr="00CB5396">
        <w:rPr>
          <w:rFonts w:ascii="Arial" w:hAnsi="Arial"/>
          <w:color w:val="333333"/>
          <w:highlight w:val="yellow"/>
          <w:shd w:val="clear" w:color="auto" w:fill="FFFFFF"/>
          <w:lang w:eastAsia="zh-CN"/>
        </w:rPr>
        <w:t>UTF-8</w:t>
      </w:r>
      <w:r w:rsidRPr="00CB5396">
        <w:rPr>
          <w:rFonts w:ascii="Arial" w:hAnsi="Arial"/>
          <w:color w:val="333333"/>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CB5396">
        <w:rPr>
          <w:rFonts w:ascii="Arial" w:hAnsi="Arial"/>
          <w:color w:val="333333"/>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CB5396">
        <w:rPr>
          <w:rFonts w:ascii="Arial" w:hAnsi="Arial"/>
          <w:color w:val="333333"/>
          <w:shd w:val="clear" w:color="auto" w:fill="FFFFFF"/>
          <w:lang w:eastAsia="zh-CN"/>
        </w:rPr>
        <w:t>。包含多个响应主题将造成协议错误（</w:t>
      </w:r>
      <w:r w:rsidRPr="00CB5396">
        <w:rPr>
          <w:rFonts w:ascii="Arial" w:hAnsi="Arial"/>
          <w:color w:val="333333"/>
          <w:shd w:val="clear" w:color="auto" w:fill="FFFFFF"/>
          <w:lang w:eastAsia="zh-CN"/>
        </w:rPr>
        <w:t>Protocol Error</w:t>
      </w:r>
      <w:r w:rsidRPr="00CB5396">
        <w:rPr>
          <w:rFonts w:ascii="Arial" w:hAnsi="Arial"/>
          <w:color w:val="333333"/>
          <w:shd w:val="clear" w:color="auto" w:fill="FFFFFF"/>
          <w:lang w:eastAsia="zh-CN"/>
        </w:rPr>
        <w:t>）。响应主题的存在将消息标识为请求报文。</w:t>
      </w:r>
      <w:r w:rsidR="00513318" w:rsidRPr="00CB5396">
        <w:rPr>
          <w:rFonts w:ascii="Arial" w:hAnsi="Arial"/>
          <w:color w:val="333333"/>
          <w:shd w:val="clear" w:color="auto" w:fill="FFFFFF"/>
          <w:lang w:eastAsia="zh-CN"/>
        </w:rPr>
        <w:t xml:space="preserve"> </w:t>
      </w:r>
    </w:p>
    <w:p w14:paraId="4CB65C14" w14:textId="77777777" w:rsidR="00513318" w:rsidRDefault="00513318" w:rsidP="00513318">
      <w:pPr>
        <w:rPr>
          <w:rFonts w:hint="eastAsia"/>
          <w:color w:val="333333"/>
          <w:shd w:val="clear" w:color="auto" w:fill="FFFFFF"/>
          <w:lang w:eastAsia="zh-CN"/>
        </w:rPr>
      </w:pPr>
    </w:p>
    <w:p w14:paraId="0AF74A6E" w14:textId="59034BB1" w:rsidR="00513318" w:rsidRPr="0072323B" w:rsidRDefault="00CB5396" w:rsidP="00513318">
      <w:pPr>
        <w:rPr>
          <w:rStyle w:val="apple-converted-space"/>
          <w:rFonts w:ascii="Arial" w:hAnsi="Arial"/>
          <w:b/>
          <w:color w:val="333333"/>
          <w:shd w:val="clear" w:color="auto" w:fill="FFFFFF"/>
          <w:lang w:eastAsia="zh-CN"/>
        </w:rPr>
      </w:pPr>
      <w:bookmarkStart w:id="634" w:name="_Toc473620102"/>
      <w:r w:rsidRPr="0072323B">
        <w:rPr>
          <w:rFonts w:ascii="Arial" w:hAnsi="Arial"/>
          <w:shd w:val="clear" w:color="auto" w:fill="FFFFFF"/>
          <w:lang w:eastAsia="zh-CN"/>
        </w:rPr>
        <w:t>更多关于请求</w:t>
      </w:r>
      <w:r w:rsidRPr="0072323B">
        <w:rPr>
          <w:rFonts w:ascii="Arial" w:hAnsi="Arial"/>
          <w:shd w:val="clear" w:color="auto" w:fill="FFFFFF"/>
          <w:lang w:eastAsia="zh-CN"/>
        </w:rPr>
        <w:t>/</w:t>
      </w:r>
      <w:r w:rsidRPr="0072323B">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4.10</w:t>
        </w:r>
      </w:hyperlink>
      <w:r w:rsidRPr="0072323B">
        <w:rPr>
          <w:rStyle w:val="a5"/>
          <w:rFonts w:ascii="Arial" w:hAnsi="Arial"/>
          <w:shd w:val="clear" w:color="auto" w:fill="FFFFFF"/>
          <w:lang w:eastAsia="zh-CN"/>
        </w:rPr>
        <w:t>节</w:t>
      </w:r>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634"/>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72323B">
        <w:rPr>
          <w:rFonts w:ascii="Arial" w:hAnsi="Arial"/>
          <w:color w:val="333333"/>
          <w:highlight w:val="yellow"/>
          <w:shd w:val="clear" w:color="auto" w:fill="FFFFFF"/>
          <w:lang w:eastAsia="zh-CN"/>
        </w:rPr>
        <w:t>服务端在收到应用消息时</w:t>
      </w:r>
      <w:r w:rsidRPr="0072323B">
        <w:rPr>
          <w:rFonts w:ascii="Arial" w:hAnsi="Arial"/>
          <w:b/>
          <w:color w:val="333333"/>
          <w:highlight w:val="yellow"/>
          <w:shd w:val="clear" w:color="auto" w:fill="FFFFFF"/>
          <w:lang w:eastAsia="zh-CN"/>
        </w:rPr>
        <w:t>必须</w:t>
      </w:r>
      <w:r w:rsidRPr="0072323B">
        <w:rPr>
          <w:rFonts w:ascii="Arial" w:hAnsi="Arial"/>
          <w:color w:val="333333"/>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72323B" w:rsidRDefault="00CB5396" w:rsidP="00513318">
      <w:pPr>
        <w:ind w:left="720"/>
        <w:rPr>
          <w:rFonts w:ascii="Arial" w:hAnsi="Arial"/>
          <w:color w:val="333333"/>
          <w:lang w:eastAsia="zh-CN"/>
        </w:rPr>
      </w:pPr>
    </w:p>
    <w:p w14:paraId="489A7051" w14:textId="460DD31B" w:rsidR="00CB5396" w:rsidRPr="0072323B" w:rsidRDefault="00CB5396" w:rsidP="00513318">
      <w:pPr>
        <w:ind w:left="720"/>
        <w:rPr>
          <w:rFonts w:ascii="Arial" w:hAnsi="Arial"/>
          <w:color w:val="333333"/>
          <w:lang w:eastAsia="zh-CN"/>
        </w:rPr>
      </w:pPr>
      <w:r w:rsidRPr="0072323B">
        <w:rPr>
          <w:rFonts w:ascii="Arial" w:hAnsi="Arial"/>
          <w:b/>
          <w:color w:val="333333"/>
          <w:shd w:val="clear" w:color="auto" w:fill="FFFFFF"/>
          <w:lang w:eastAsia="zh-CN"/>
        </w:rPr>
        <w:t>非规范评注：</w:t>
      </w:r>
    </w:p>
    <w:p w14:paraId="5E69EB86" w14:textId="4BE08332" w:rsidR="00513318" w:rsidRPr="0072323B" w:rsidRDefault="00123E7D" w:rsidP="00513318">
      <w:pPr>
        <w:ind w:left="720"/>
        <w:rPr>
          <w:rFonts w:ascii="Arial" w:hAnsi="Arial"/>
          <w:color w:val="333333"/>
          <w:lang w:eastAsia="zh-CN"/>
        </w:rPr>
      </w:pPr>
      <w:r w:rsidRPr="0072323B">
        <w:rPr>
          <w:rFonts w:ascii="Arial" w:hAnsi="Arial"/>
          <w:color w:val="333333"/>
          <w:shd w:val="clear" w:color="auto" w:fill="FFFFFF"/>
          <w:lang w:eastAsia="zh-CN"/>
        </w:rPr>
        <w:t>包含响应主题的应用消息接收</w:t>
      </w:r>
      <w:r w:rsidR="003D127D">
        <w:rPr>
          <w:rFonts w:ascii="Arial" w:hAnsi="Arial" w:hint="eastAsia"/>
          <w:color w:val="333333"/>
          <w:shd w:val="clear" w:color="auto" w:fill="FFFFFF"/>
          <w:lang w:eastAsia="zh-CN"/>
        </w:rPr>
        <w:t>端</w:t>
      </w:r>
      <w:r w:rsidRPr="0072323B">
        <w:rPr>
          <w:rFonts w:ascii="Arial" w:hAnsi="Arial"/>
          <w:color w:val="333333"/>
          <w:shd w:val="clear" w:color="auto" w:fill="FFFFFF"/>
          <w:lang w:eastAsia="zh-CN"/>
        </w:rPr>
        <w:t>使用响应主题作为主题名，发送作为响应</w:t>
      </w:r>
      <w:r w:rsidR="0072323B" w:rsidRPr="0072323B">
        <w:rPr>
          <w:rFonts w:ascii="Arial" w:hAnsi="Arial"/>
          <w:color w:val="333333"/>
          <w:shd w:val="clear" w:color="auto" w:fill="FFFFFF"/>
          <w:lang w:eastAsia="zh-CN"/>
        </w:rPr>
        <w:t>消息</w:t>
      </w:r>
      <w:r w:rsidRPr="0072323B">
        <w:rPr>
          <w:rFonts w:ascii="Arial" w:hAnsi="Arial"/>
          <w:color w:val="333333"/>
          <w:shd w:val="clear" w:color="auto" w:fill="FFFFFF"/>
          <w:lang w:eastAsia="zh-CN"/>
        </w:rPr>
        <w:t>的</w:t>
      </w:r>
      <w:r w:rsidRPr="0072323B">
        <w:rPr>
          <w:rFonts w:ascii="Arial" w:hAnsi="Arial"/>
          <w:color w:val="333333"/>
          <w:shd w:val="clear" w:color="auto" w:fill="FFFFFF"/>
          <w:lang w:eastAsia="zh-CN"/>
        </w:rPr>
        <w:t>PUBLISH</w:t>
      </w:r>
      <w:r w:rsidRPr="0072323B">
        <w:rPr>
          <w:rFonts w:ascii="Arial" w:hAnsi="Arial"/>
          <w:color w:val="333333"/>
          <w:shd w:val="clear" w:color="auto" w:fill="FFFFFF"/>
          <w:lang w:eastAsia="zh-CN"/>
        </w:rPr>
        <w:t>报文。</w:t>
      </w:r>
      <w:r w:rsidR="0072323B" w:rsidRPr="0072323B">
        <w:rPr>
          <w:rFonts w:ascii="Arial" w:hAnsi="Arial"/>
          <w:color w:val="333333"/>
          <w:shd w:val="clear" w:color="auto" w:fill="FFFFFF"/>
          <w:lang w:eastAsia="zh-CN"/>
        </w:rPr>
        <w:t>如果请求消息中包含对比数据，接收</w:t>
      </w:r>
      <w:r w:rsidR="003D127D">
        <w:rPr>
          <w:rFonts w:ascii="Arial" w:hAnsi="Arial" w:hint="eastAsia"/>
          <w:color w:val="333333"/>
          <w:shd w:val="clear" w:color="auto" w:fill="FFFFFF"/>
          <w:lang w:eastAsia="zh-CN"/>
        </w:rPr>
        <w:t>端</w:t>
      </w:r>
      <w:r w:rsidR="0072323B" w:rsidRPr="0072323B">
        <w:rPr>
          <w:rFonts w:ascii="Arial" w:hAnsi="Arial"/>
          <w:color w:val="333333"/>
          <w:shd w:val="clear" w:color="auto" w:fill="FFFFFF"/>
          <w:lang w:eastAsia="zh-CN"/>
        </w:rPr>
        <w:t>应当在发送作为对此请求消息进行响应的</w:t>
      </w:r>
      <w:r w:rsidR="0072323B" w:rsidRPr="0072323B">
        <w:rPr>
          <w:rFonts w:ascii="Arial" w:hAnsi="Arial"/>
          <w:color w:val="333333"/>
          <w:shd w:val="clear" w:color="auto" w:fill="FFFFFF"/>
          <w:lang w:eastAsia="zh-CN"/>
        </w:rPr>
        <w:t>PUBLISH</w:t>
      </w:r>
      <w:r w:rsidR="0072323B" w:rsidRPr="0072323B">
        <w:rPr>
          <w:rFonts w:ascii="Arial" w:hAnsi="Arial"/>
          <w:color w:val="333333"/>
          <w:shd w:val="clear" w:color="auto" w:fill="FFFFFF"/>
          <w:lang w:eastAsia="zh-CN"/>
        </w:rPr>
        <w:t>报文中包含此对比数据。</w:t>
      </w:r>
      <w:r w:rsidR="00A654AF" w:rsidRPr="0072323B">
        <w:rPr>
          <w:rStyle w:val="apple-converted-space"/>
          <w:rFonts w:ascii="Arial" w:hAnsi="Arial"/>
          <w:color w:val="333333"/>
          <w:shd w:val="clear" w:color="auto" w:fill="FFFFFF"/>
          <w:lang w:eastAsia="zh-CN"/>
        </w:rPr>
        <w:t xml:space="preserve"> </w:t>
      </w:r>
    </w:p>
    <w:p w14:paraId="6C0DB627" w14:textId="77777777" w:rsidR="00CB5396" w:rsidRPr="000E6AF7" w:rsidRDefault="00CB5396" w:rsidP="00513318">
      <w:pPr>
        <w:ind w:left="720"/>
        <w:rPr>
          <w:rStyle w:val="apple-converted-space"/>
          <w:rFonts w:hint="eastAsia"/>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635" w:name="_Correlation_Data"/>
      <w:bookmarkEnd w:id="635"/>
      <w:r w:rsidRPr="00EC47C6">
        <w:rPr>
          <w:rFonts w:ascii="Arial" w:hAnsi="Arial"/>
          <w:lang w:eastAsia="zh-CN"/>
        </w:rPr>
        <w:t>对比</w:t>
      </w:r>
      <w:r w:rsidR="0072323B" w:rsidRPr="00EC47C6">
        <w:rPr>
          <w:rFonts w:ascii="Arial" w:hAnsi="Arial"/>
          <w:lang w:eastAsia="zh-CN"/>
        </w:rPr>
        <w:t>数据</w:t>
      </w:r>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lastRenderedPageBreak/>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Default="00513318" w:rsidP="00513318">
      <w:pPr>
        <w:rPr>
          <w:rFonts w:hint="eastAsia"/>
          <w:lang w:eastAsia="zh-CN"/>
        </w:rPr>
      </w:pPr>
    </w:p>
    <w:p w14:paraId="0302D50F" w14:textId="44872717" w:rsidR="00513318" w:rsidRPr="00211C9D" w:rsidRDefault="009C13A2" w:rsidP="00513318">
      <w:pPr>
        <w:rPr>
          <w:rFonts w:ascii="Arial" w:hAnsi="Arial"/>
          <w:lang w:eastAsia="zh-CN"/>
        </w:rPr>
      </w:pPr>
      <w:bookmarkStart w:id="636"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636"/>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637"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3A0BF03C"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4.10</w:t>
        </w:r>
      </w:hyperlink>
      <w:r w:rsidRPr="00211C9D">
        <w:rPr>
          <w:rStyle w:val="a5"/>
          <w:rFonts w:ascii="Arial" w:hAnsi="Arial"/>
          <w:lang w:eastAsia="zh-CN"/>
        </w:rPr>
        <w:t>节</w:t>
      </w:r>
      <w:r w:rsidRPr="00211C9D">
        <w:rPr>
          <w:rFonts w:ascii="Arial" w:hAnsi="Arial"/>
          <w:lang w:eastAsia="zh-CN"/>
        </w:rPr>
        <w:t>。</w:t>
      </w:r>
      <w:bookmarkEnd w:id="637"/>
    </w:p>
    <w:p w14:paraId="770BF101" w14:textId="77777777" w:rsidR="00B629FF" w:rsidRDefault="00B629FF" w:rsidP="00513318">
      <w:pPr>
        <w:rPr>
          <w:rFonts w:hint="eastAsia"/>
          <w:lang w:eastAsia="zh-CN"/>
        </w:rPr>
      </w:pPr>
    </w:p>
    <w:p w14:paraId="6132FF9C" w14:textId="3426E92C" w:rsidR="00513318" w:rsidRPr="00B04B5F" w:rsidRDefault="006928DD" w:rsidP="00FD1E6F">
      <w:pPr>
        <w:pStyle w:val="5"/>
        <w:numPr>
          <w:ilvl w:val="4"/>
          <w:numId w:val="36"/>
        </w:numPr>
        <w:rPr>
          <w:rFonts w:ascii="Arial" w:hAnsi="Arial"/>
        </w:rPr>
      </w:pPr>
      <w:r w:rsidRPr="00B04B5F">
        <w:rPr>
          <w:rFonts w:ascii="Arial" w:hAnsi="Arial"/>
          <w:lang w:eastAsia="zh-CN"/>
        </w:rPr>
        <w:t>用户属性</w:t>
      </w:r>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Default="00513318" w:rsidP="00513318">
      <w:pPr>
        <w:ind w:left="720"/>
        <w:rPr>
          <w:rFonts w:hint="eastAsia"/>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r w:rsidRPr="00F4163B">
        <w:rPr>
          <w:rFonts w:ascii="Arial" w:hAnsi="Arial"/>
          <w:lang w:eastAsia="zh-CN"/>
        </w:rPr>
        <w:t>订阅标识符</w:t>
      </w:r>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9C62F3" w:rsidRDefault="00513318" w:rsidP="00513318">
      <w:pPr>
        <w:pStyle w:val="af6"/>
        <w:ind w:left="0"/>
        <w:rPr>
          <w:rFonts w:eastAsia="Arial"/>
          <w:lang w:eastAsia="zh-CN"/>
        </w:rPr>
      </w:pPr>
    </w:p>
    <w:p w14:paraId="20DBCD5A" w14:textId="0E4C72EC" w:rsidR="00513318" w:rsidRPr="009C3EB4" w:rsidRDefault="00F4163B" w:rsidP="00FD1E6F">
      <w:pPr>
        <w:pStyle w:val="5"/>
        <w:numPr>
          <w:ilvl w:val="4"/>
          <w:numId w:val="36"/>
        </w:numPr>
        <w:rPr>
          <w:rFonts w:ascii="Arial" w:hAnsi="Arial"/>
        </w:rPr>
      </w:pPr>
      <w:r w:rsidRPr="009C3EB4">
        <w:rPr>
          <w:rFonts w:ascii="Arial" w:hAnsi="Arial"/>
          <w:lang w:eastAsia="zh-CN"/>
        </w:rPr>
        <w:t>内容类型</w:t>
      </w:r>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642782E4"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section 1.5.4</w:t>
        </w:r>
      </w:hyperlink>
      <w:r w:rsidRPr="009C3EB4">
        <w:rPr>
          <w:rStyle w:val="a5"/>
          <w:rFonts w:ascii="Arial" w:hAnsi="Arial"/>
          <w:shd w:val="clear" w:color="auto" w:fill="FFFFFF"/>
          <w:lang w:eastAsia="zh-CN"/>
        </w:rPr>
        <w:t>节</w:t>
      </w:r>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638"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638"/>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639" w:name="_Toc464547992"/>
      <w:bookmarkStart w:id="640" w:name="_Toc464635287"/>
      <w:bookmarkStart w:id="641" w:name="_Toc471282788"/>
      <w:bookmarkStart w:id="642"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643" w:name="_Toc384800414"/>
      <w:bookmarkStart w:id="644" w:name="_Toc385349273"/>
      <w:bookmarkStart w:id="645" w:name="_Toc385349777"/>
      <w:bookmarkStart w:id="646" w:name="_Toc442180854"/>
      <w:bookmarkStart w:id="647" w:name="_Toc462729131"/>
      <w:bookmarkEnd w:id="629"/>
      <w:bookmarkEnd w:id="630"/>
      <w:bookmarkEnd w:id="631"/>
      <w:bookmarkEnd w:id="632"/>
      <w:bookmarkEnd w:id="633"/>
      <w:bookmarkEnd w:id="639"/>
      <w:bookmarkEnd w:id="640"/>
      <w:bookmarkEnd w:id="641"/>
      <w:bookmarkEnd w:id="642"/>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44B35028" w:rsidR="00513318" w:rsidRPr="004B3125" w:rsidRDefault="009C00B9" w:rsidP="00513318">
      <w:pPr>
        <w:rPr>
          <w:rFonts w:ascii="Arial" w:hAnsi="Arial"/>
          <w:lang w:eastAsia="zh-CN"/>
        </w:rPr>
      </w:pPr>
      <w:bookmarkStart w:id="648"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513318" w:rsidRPr="004B3125">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513318" w:rsidRPr="004B3125">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648"/>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643"/>
      <w:bookmarkEnd w:id="644"/>
      <w:bookmarkEnd w:id="645"/>
      <w:bookmarkEnd w:id="646"/>
      <w:bookmarkEnd w:id="647"/>
    </w:tbl>
    <w:p w14:paraId="57CA85B2" w14:textId="77777777" w:rsidR="00513318" w:rsidRPr="00BA5453" w:rsidRDefault="00513318" w:rsidP="00513318">
      <w:pPr>
        <w:rPr>
          <w:rFonts w:hint="eastAsia"/>
        </w:rPr>
      </w:pPr>
    </w:p>
    <w:p w14:paraId="0F77D419" w14:textId="5090332B" w:rsidR="00513318" w:rsidRPr="00370694" w:rsidRDefault="00513318" w:rsidP="00FD1E6F">
      <w:pPr>
        <w:pStyle w:val="3"/>
        <w:numPr>
          <w:ilvl w:val="2"/>
          <w:numId w:val="36"/>
        </w:numPr>
        <w:rPr>
          <w:rFonts w:ascii="Arial" w:hAnsi="Arial"/>
        </w:rPr>
      </w:pPr>
      <w:bookmarkStart w:id="649" w:name="_Toc496191433"/>
      <w:bookmarkStart w:id="650" w:name="_Toc513542206"/>
      <w:r w:rsidRPr="00370694">
        <w:rPr>
          <w:rFonts w:ascii="Arial" w:hAnsi="Arial"/>
        </w:rPr>
        <w:t>PUBLISH</w:t>
      </w:r>
      <w:bookmarkEnd w:id="649"/>
      <w:bookmarkEnd w:id="650"/>
      <w:r w:rsidR="00267E4E" w:rsidRPr="00370694">
        <w:rPr>
          <w:rFonts w:ascii="Arial" w:hAnsi="Arial"/>
          <w:lang w:eastAsia="zh-CN"/>
        </w:rPr>
        <w:t>载荷</w:t>
      </w:r>
    </w:p>
    <w:p w14:paraId="2B3EE9F9" w14:textId="77777777" w:rsidR="00267E4E"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w:t>
      </w:r>
    </w:p>
    <w:p w14:paraId="03107763" w14:textId="737C8ED0" w:rsidR="00513318" w:rsidRPr="00370694" w:rsidRDefault="00267E4E" w:rsidP="00267E4E">
      <w:pPr>
        <w:rPr>
          <w:rFonts w:ascii="Arial" w:hAnsi="Arial"/>
        </w:rPr>
      </w:pPr>
      <w:r w:rsidRPr="00370694">
        <w:rPr>
          <w:rFonts w:ascii="Arial" w:hAnsi="Arial"/>
          <w:lang w:eastAsia="zh-CN"/>
        </w:rPr>
        <w:t>报头中的剩余长度字段的值减去可变报头的长度。</w:t>
      </w:r>
      <w:r w:rsidRPr="00370694">
        <w:rPr>
          <w:rFonts w:ascii="Arial" w:hAnsi="Arial"/>
        </w:rPr>
        <w:t>包含零长度有效载荷的</w:t>
      </w:r>
      <w:r w:rsidRPr="00370694">
        <w:rPr>
          <w:rFonts w:ascii="Arial" w:hAnsi="Arial"/>
        </w:rPr>
        <w:t>PUBLISH</w:t>
      </w:r>
      <w:r w:rsidRPr="00370694">
        <w:rPr>
          <w:rFonts w:ascii="Arial" w:hAnsi="Arial"/>
        </w:rPr>
        <w:t>报文是合法的。</w:t>
      </w:r>
    </w:p>
    <w:p w14:paraId="29C0BC33" w14:textId="77777777" w:rsidR="00513318" w:rsidRPr="00BA5453" w:rsidRDefault="00513318" w:rsidP="00513318">
      <w:pPr>
        <w:rPr>
          <w:rFonts w:hint="eastAsia"/>
        </w:rPr>
      </w:pPr>
    </w:p>
    <w:p w14:paraId="6200C2F3" w14:textId="2D730FA7" w:rsidR="00513318" w:rsidRPr="00691A6C" w:rsidRDefault="00513318" w:rsidP="00FD1E6F">
      <w:pPr>
        <w:pStyle w:val="3"/>
        <w:numPr>
          <w:ilvl w:val="2"/>
          <w:numId w:val="36"/>
        </w:numPr>
        <w:rPr>
          <w:rFonts w:ascii="Arial" w:hAnsi="Arial"/>
        </w:rPr>
      </w:pPr>
      <w:bookmarkStart w:id="651" w:name="_PUBLISH_Actions"/>
      <w:bookmarkStart w:id="652" w:name="_Toc384800415"/>
      <w:bookmarkStart w:id="653" w:name="_Toc385349275"/>
      <w:bookmarkStart w:id="654" w:name="_Toc385349778"/>
      <w:bookmarkStart w:id="655" w:name="_Toc442180855"/>
      <w:bookmarkStart w:id="656" w:name="_Toc462729132"/>
      <w:bookmarkStart w:id="657" w:name="_Toc464547994"/>
      <w:bookmarkStart w:id="658" w:name="_Toc464635289"/>
      <w:bookmarkStart w:id="659" w:name="_Toc471282790"/>
      <w:bookmarkStart w:id="660" w:name="_Toc471483628"/>
      <w:bookmarkStart w:id="661" w:name="_Toc473620121"/>
      <w:bookmarkStart w:id="662" w:name="_Ref484162679"/>
      <w:bookmarkStart w:id="663" w:name="_Toc496191434"/>
      <w:bookmarkStart w:id="664" w:name="_Toc513542207"/>
      <w:bookmarkEnd w:id="651"/>
      <w:r w:rsidRPr="00691A6C">
        <w:rPr>
          <w:rFonts w:ascii="Arial" w:hAnsi="Arial"/>
        </w:rPr>
        <w:t>PUBLISH</w:t>
      </w:r>
      <w:bookmarkEnd w:id="652"/>
      <w:bookmarkEnd w:id="653"/>
      <w:bookmarkEnd w:id="654"/>
      <w:bookmarkEnd w:id="655"/>
      <w:bookmarkEnd w:id="656"/>
      <w:bookmarkEnd w:id="657"/>
      <w:bookmarkEnd w:id="658"/>
      <w:bookmarkEnd w:id="659"/>
      <w:bookmarkEnd w:id="660"/>
      <w:bookmarkEnd w:id="661"/>
      <w:bookmarkEnd w:id="662"/>
      <w:bookmarkEnd w:id="663"/>
      <w:bookmarkEnd w:id="664"/>
      <w:r w:rsidR="000231E5">
        <w:rPr>
          <w:rFonts w:ascii="Arial" w:hAnsi="Arial" w:hint="eastAsia"/>
          <w:lang w:eastAsia="zh-CN"/>
        </w:rPr>
        <w:t>行为</w:t>
      </w:r>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4D7B66DE"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513318" w:rsidRPr="00691A6C">
        <w:rPr>
          <w:rFonts w:ascii="Arial" w:hAnsi="Arial"/>
          <w:noProof/>
        </w:rPr>
        <w:t>3</w:t>
      </w:r>
      <w:r w:rsidR="004A42FB" w:rsidRPr="00691A6C">
        <w:rPr>
          <w:rFonts w:ascii="Arial" w:hAnsi="Arial"/>
          <w:noProof/>
        </w:rPr>
        <w:fldChar w:fldCharType="end"/>
      </w:r>
      <w:r w:rsidR="00513318" w:rsidRPr="00691A6C">
        <w:rPr>
          <w:rFonts w:ascii="Arial" w:hAnsi="Arial"/>
        </w:rPr>
        <w:noBreakHyphen/>
        <w:t>3 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lastRenderedPageBreak/>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9C199C" w:rsidRDefault="00513318" w:rsidP="00513318">
      <w:pPr>
        <w:rPr>
          <w:rFonts w:hint="eastAsia"/>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BA5453" w:rsidRDefault="00513318" w:rsidP="00513318">
      <w:pPr>
        <w:rPr>
          <w:rFonts w:hint="eastAsia"/>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BA5453" w:rsidRDefault="00513318" w:rsidP="00513318">
      <w:pPr>
        <w:rPr>
          <w:rFonts w:hint="eastAsia"/>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t>[MQTT-3.3.4-2]</w:t>
      </w:r>
      <w:r w:rsidRPr="000E2472">
        <w:rPr>
          <w:rFonts w:ascii="Arial" w:hAnsi="Arial"/>
          <w:lang w:eastAsia="zh-CN"/>
        </w:rPr>
        <w:t>。此外，服务端可以为每一个匹配的订阅按照订阅时的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Default="00513318" w:rsidP="00513318">
      <w:pPr>
        <w:rPr>
          <w:rFonts w:hint="eastAsia"/>
          <w:lang w:eastAsia="zh-CN"/>
        </w:rPr>
      </w:pPr>
    </w:p>
    <w:p w14:paraId="08175AAC" w14:textId="54B498FD"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Pr="00A61153">
        <w:rPr>
          <w:rFonts w:ascii="Arial" w:hAnsi="Arial"/>
          <w:lang w:eastAsia="zh-CN"/>
        </w:rPr>
        <w:t>QoS</w:t>
      </w:r>
      <w:r w:rsidRPr="00A61153">
        <w:rPr>
          <w:rFonts w:ascii="Arial" w:hAnsi="Arial"/>
          <w:lang w:eastAsia="zh-CN"/>
        </w:rPr>
        <w:t>不支持）的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4.13</w:t>
        </w:r>
      </w:hyperlink>
      <w:r w:rsidRPr="00A61153">
        <w:rPr>
          <w:rStyle w:val="a5"/>
          <w:rFonts w:ascii="Arial" w:hAnsi="Arial"/>
          <w:lang w:eastAsia="zh-CN"/>
        </w:rPr>
        <w:t>节</w:t>
      </w:r>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Default="00513318" w:rsidP="00513318">
      <w:pPr>
        <w:rPr>
          <w:rFonts w:hint="eastAsia"/>
          <w:lang w:eastAsia="zh-CN"/>
        </w:rPr>
      </w:pPr>
      <w:r>
        <w:rPr>
          <w:lang w:eastAsia="zh-CN"/>
        </w:rPr>
        <w:t xml:space="preserve"> </w:t>
      </w:r>
    </w:p>
    <w:p w14:paraId="6D3C7EC7" w14:textId="310F0AFC"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321D5A" w:rsidRPr="00321D5A">
        <w:rPr>
          <w:rFonts w:ascii="Arial" w:hAnsi="Arial"/>
          <w:highlight w:val="yellow"/>
          <w:lang w:eastAsia="zh-CN"/>
        </w:rPr>
        <w:t>报文中必须包含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Default="00513318" w:rsidP="00513318">
      <w:pPr>
        <w:rPr>
          <w:rFonts w:hint="eastAsia"/>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Default="00513318" w:rsidP="00513318">
      <w:pPr>
        <w:rPr>
          <w:rStyle w:val="apple-converted-space"/>
          <w:rFonts w:hint="eastAsia"/>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Default="00513318" w:rsidP="00513318">
      <w:pPr>
        <w:rPr>
          <w:rFonts w:hint="eastAsia"/>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BA5453" w:rsidRDefault="00513318" w:rsidP="00513318">
      <w:pPr>
        <w:rPr>
          <w:rFonts w:hint="eastAsia"/>
          <w:lang w:eastAsia="zh-CN"/>
        </w:rPr>
      </w:pPr>
    </w:p>
    <w:p w14:paraId="54E4DB96" w14:textId="4AAD6464"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4.3</w:t>
        </w:r>
        <w:r w:rsidRPr="00F46B47">
          <w:rPr>
            <w:rStyle w:val="a5"/>
            <w:rFonts w:ascii="Arial" w:hAnsi="Arial"/>
            <w:lang w:eastAsia="zh-CN"/>
          </w:rPr>
          <w:t>节</w:t>
        </w:r>
        <w:bookmarkStart w:id="665" w:name="_Toc384800416"/>
        <w:bookmarkStart w:id="666" w:name="_Toc385349276"/>
        <w:bookmarkStart w:id="667" w:name="_Toc385349779"/>
        <w:bookmarkStart w:id="668" w:name="_Toc442180856"/>
        <w:bookmarkStart w:id="669"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901FFF" w:rsidRDefault="00513318" w:rsidP="00513318">
      <w:pPr>
        <w:rPr>
          <w:rFonts w:eastAsia="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06F03B39"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4.13</w:t>
        </w:r>
        <w:r w:rsidRPr="00486F9C">
          <w:rPr>
            <w:rStyle w:val="a5"/>
            <w:rFonts w:ascii="Arial" w:hAnsi="Arial"/>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08241CD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lastRenderedPageBreak/>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4.13</w:t>
        </w:r>
      </w:hyperlink>
      <w:r w:rsidRPr="00486F9C">
        <w:rPr>
          <w:rFonts w:ascii="Arial" w:hAnsi="Arial"/>
          <w:lang w:eastAsia="zh-CN"/>
        </w:rPr>
        <w:t xml:space="preserve"> </w:t>
      </w:r>
      <w:r w:rsidRPr="00486F9C">
        <w:rPr>
          <w:rFonts w:ascii="Arial" w:hAnsi="Arial"/>
          <w:lang w:eastAsia="zh-CN"/>
        </w:rPr>
        <w:t>节所述。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8F67F44"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BA5453" w:rsidRDefault="00513318" w:rsidP="00513318">
      <w:pPr>
        <w:rPr>
          <w:rFonts w:hint="eastAsia"/>
          <w:lang w:eastAsia="zh-CN"/>
        </w:rPr>
      </w:pPr>
    </w:p>
    <w:p w14:paraId="06E05244" w14:textId="2A55A3FA" w:rsidR="00513318" w:rsidRPr="00857B43" w:rsidRDefault="003E505C" w:rsidP="00513318">
      <w:pPr>
        <w:rPr>
          <w:rFonts w:ascii="Arial" w:hAnsi="Arial"/>
          <w:lang w:eastAsia="zh-CN"/>
        </w:rPr>
      </w:pPr>
      <w:r w:rsidRPr="00857B43">
        <w:rPr>
          <w:rFonts w:ascii="Arial" w:hAnsi="Arial"/>
          <w:highlight w:val="yellow"/>
          <w:lang w:eastAsia="zh-CN"/>
        </w:rPr>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w:t>
      </w:r>
      <w:r w:rsidR="00513318" w:rsidRPr="00857B43">
        <w:rPr>
          <w:rFonts w:ascii="Arial" w:hAnsi="Arial"/>
          <w:lang w:eastAsia="zh-CN"/>
        </w:rPr>
        <w:t xml:space="preserve"> </w:t>
      </w:r>
      <w:r w:rsidR="004431DC" w:rsidRPr="00857B43">
        <w:rPr>
          <w:rFonts w:ascii="Arial" w:hAnsi="Arial"/>
          <w:lang w:eastAsia="zh-CN"/>
        </w:rPr>
        <w:t>如</w:t>
      </w:r>
      <w:hyperlink w:anchor="S4_13_Errors" w:history="1">
        <w:r w:rsidR="00513318" w:rsidRPr="00857B43">
          <w:rPr>
            <w:rStyle w:val="a5"/>
            <w:rFonts w:ascii="Arial" w:hAnsi="Arial"/>
            <w:lang w:eastAsia="zh-CN"/>
          </w:rPr>
          <w:t>4.13</w:t>
        </w:r>
      </w:hyperlink>
      <w:r w:rsidR="004431DC" w:rsidRPr="00857B43">
        <w:rPr>
          <w:rStyle w:val="a5"/>
          <w:rFonts w:ascii="Arial" w:hAnsi="Arial"/>
          <w:lang w:eastAsia="zh-CN"/>
        </w:rPr>
        <w:t>节</w:t>
      </w:r>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4.9</w:t>
        </w:r>
      </w:hyperlink>
      <w:r w:rsidR="004431DC" w:rsidRPr="00857B43">
        <w:rPr>
          <w:rStyle w:val="a5"/>
          <w:rFonts w:ascii="Arial" w:hAnsi="Arial"/>
          <w:lang w:eastAsia="zh-CN"/>
        </w:rPr>
        <w:t>节</w:t>
      </w:r>
      <w:r w:rsidR="004431DC" w:rsidRPr="00857B43">
        <w:rPr>
          <w:rFonts w:ascii="Arial" w:hAnsi="Arial"/>
          <w:lang w:eastAsia="zh-CN"/>
        </w:rPr>
        <w:t>。</w:t>
      </w:r>
    </w:p>
    <w:p w14:paraId="66C0A70F" w14:textId="77777777" w:rsidR="00513318" w:rsidRDefault="00513318" w:rsidP="00513318">
      <w:pPr>
        <w:rPr>
          <w:rFonts w:eastAsia="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Default="00513318" w:rsidP="00513318">
      <w:pPr>
        <w:jc w:val="both"/>
        <w:rPr>
          <w:rFonts w:eastAsia="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Default="00513318" w:rsidP="00513318">
      <w:pPr>
        <w:rPr>
          <w:rFonts w:eastAsia="Arial"/>
          <w:b/>
          <w:lang w:eastAsia="zh-CN"/>
        </w:rPr>
      </w:pPr>
    </w:p>
    <w:p w14:paraId="458B7658" w14:textId="5B3851CF"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4.13</w:t>
        </w:r>
      </w:hyperlink>
      <w:r w:rsidR="00E759A9" w:rsidRPr="006E2E9C">
        <w:rPr>
          <w:rStyle w:val="a5"/>
          <w:rFonts w:ascii="Arial" w:hAnsi="Arial"/>
          <w:lang w:eastAsia="zh-CN"/>
        </w:rPr>
        <w:t>节</w:t>
      </w:r>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4.9</w:t>
        </w:r>
      </w:hyperlink>
      <w:r w:rsidR="006E2E9C" w:rsidRPr="006E2E9C">
        <w:rPr>
          <w:rStyle w:val="a5"/>
          <w:rFonts w:ascii="Arial" w:hAnsi="Arial"/>
          <w:lang w:eastAsia="zh-CN"/>
        </w:rPr>
        <w:t>节</w:t>
      </w:r>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Default="00513318" w:rsidP="00513318">
      <w:pPr>
        <w:rPr>
          <w:rFonts w:eastAsia="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BA5453" w:rsidRDefault="00513318" w:rsidP="00513318">
      <w:pPr>
        <w:rPr>
          <w:rFonts w:hint="eastAsia"/>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BA5453" w:rsidRDefault="00513318" w:rsidP="00513318">
      <w:pPr>
        <w:ind w:left="720"/>
        <w:rPr>
          <w:rFonts w:hint="eastAsia"/>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lastRenderedPageBreak/>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C77962" w:rsidRDefault="00513318" w:rsidP="00513318">
      <w:pPr>
        <w:ind w:left="360"/>
        <w:rPr>
          <w:rFonts w:eastAsia="Arial"/>
          <w:lang w:eastAsia="zh-CN"/>
        </w:rPr>
      </w:pPr>
    </w:p>
    <w:p w14:paraId="216CF71A" w14:textId="080A64DB" w:rsidR="00513318" w:rsidRPr="00F90130" w:rsidRDefault="00513318" w:rsidP="00FD1E6F">
      <w:pPr>
        <w:pStyle w:val="2"/>
        <w:numPr>
          <w:ilvl w:val="1"/>
          <w:numId w:val="36"/>
        </w:numPr>
        <w:rPr>
          <w:rFonts w:ascii="Arial" w:hAnsi="Arial"/>
        </w:rPr>
      </w:pPr>
      <w:bookmarkStart w:id="670" w:name="_Toc465669482"/>
      <w:bookmarkStart w:id="671" w:name="_Toc466621055"/>
      <w:bookmarkStart w:id="672" w:name="_Toc470189802"/>
      <w:bookmarkStart w:id="673" w:name="_Toc464547995"/>
      <w:bookmarkStart w:id="674" w:name="_Toc464635290"/>
      <w:bookmarkStart w:id="675" w:name="_Toc471282791"/>
      <w:bookmarkStart w:id="676" w:name="_Toc471483629"/>
      <w:bookmarkStart w:id="677" w:name="_Toc473620122"/>
      <w:bookmarkStart w:id="678" w:name="_Toc496191435"/>
      <w:bookmarkStart w:id="679" w:name="_Toc513542208"/>
      <w:bookmarkEnd w:id="670"/>
      <w:bookmarkEnd w:id="671"/>
      <w:bookmarkEnd w:id="672"/>
      <w:r w:rsidRPr="00F90130">
        <w:rPr>
          <w:rFonts w:ascii="Arial" w:hAnsi="Arial"/>
        </w:rPr>
        <w:t xml:space="preserve">PUBACK – </w:t>
      </w:r>
      <w:bookmarkEnd w:id="665"/>
      <w:bookmarkEnd w:id="666"/>
      <w:bookmarkEnd w:id="667"/>
      <w:bookmarkEnd w:id="668"/>
      <w:bookmarkEnd w:id="669"/>
      <w:bookmarkEnd w:id="673"/>
      <w:bookmarkEnd w:id="674"/>
      <w:bookmarkEnd w:id="675"/>
      <w:bookmarkEnd w:id="676"/>
      <w:bookmarkEnd w:id="677"/>
      <w:bookmarkEnd w:id="678"/>
      <w:bookmarkEnd w:id="679"/>
      <w:r w:rsidR="00C80011" w:rsidRPr="00F90130">
        <w:rPr>
          <w:rFonts w:ascii="Arial" w:hAnsi="Arial"/>
          <w:lang w:eastAsia="zh-CN"/>
        </w:rPr>
        <w:t>发布确认</w:t>
      </w:r>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680" w:name="_Toc473620123"/>
      <w:bookmarkStart w:id="681" w:name="_Toc496191436"/>
      <w:bookmarkStart w:id="682" w:name="_Toc513542209"/>
      <w:r w:rsidRPr="00870D34">
        <w:rPr>
          <w:rFonts w:ascii="Arial" w:hAnsi="Arial"/>
        </w:rPr>
        <w:t>PUBACK</w:t>
      </w:r>
      <w:bookmarkEnd w:id="680"/>
      <w:bookmarkEnd w:id="681"/>
      <w:bookmarkEnd w:id="682"/>
      <w:r w:rsidR="00870D34" w:rsidRPr="00870D34">
        <w:rPr>
          <w:rFonts w:ascii="Arial" w:hAnsi="Arial"/>
          <w:lang w:eastAsia="zh-CN"/>
        </w:rPr>
        <w:t>固定报头</w:t>
      </w:r>
    </w:p>
    <w:p w14:paraId="470B4399" w14:textId="0C7DAF8F"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70D3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70D3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683" w:name="_Toc473620125"/>
      <w:bookmarkStart w:id="684" w:name="_Toc496191437"/>
      <w:bookmarkStart w:id="685" w:name="_Toc513542210"/>
      <w:r w:rsidRPr="00870635">
        <w:rPr>
          <w:rFonts w:ascii="Arial" w:hAnsi="Arial"/>
          <w:lang w:eastAsia="zh-CN"/>
        </w:rPr>
        <w:t>PUBACK</w:t>
      </w:r>
      <w:bookmarkEnd w:id="683"/>
      <w:bookmarkEnd w:id="684"/>
      <w:bookmarkEnd w:id="685"/>
      <w:r w:rsidR="00870D34" w:rsidRPr="00870635">
        <w:rPr>
          <w:rFonts w:ascii="Arial" w:hAnsi="Arial"/>
          <w:lang w:eastAsia="zh-CN"/>
        </w:rPr>
        <w:t>可变报头</w:t>
      </w:r>
    </w:p>
    <w:p w14:paraId="0E8AD76D" w14:textId="3655DB4F"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2.22</w:t>
        </w:r>
      </w:hyperlink>
      <w:r w:rsidRPr="00870635">
        <w:rPr>
          <w:rStyle w:val="a5"/>
          <w:rFonts w:ascii="Arial" w:hAnsi="Arial"/>
          <w:lang w:eastAsia="zh-CN"/>
        </w:rPr>
        <w:t>节</w:t>
      </w:r>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686" w:name="_Figure_3.13_–"/>
      <w:bookmarkEnd w:id="686"/>
    </w:p>
    <w:p w14:paraId="1A6A6AA9" w14:textId="0C104887" w:rsidR="00513318" w:rsidRPr="00870635" w:rsidRDefault="00870635" w:rsidP="00513318">
      <w:pPr>
        <w:rPr>
          <w:rFonts w:ascii="Arial" w:hAnsi="Arial"/>
          <w:lang w:eastAsia="zh-CN"/>
        </w:rPr>
      </w:pPr>
      <w:bookmarkStart w:id="687"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513318" w:rsidRPr="00870635">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513318" w:rsidRPr="00870635">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687"/>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Default="00513318" w:rsidP="00513318">
      <w:pPr>
        <w:rPr>
          <w:rFonts w:hint="eastAsia"/>
        </w:rPr>
      </w:pPr>
      <w:bookmarkStart w:id="688" w:name="_Toc462729136"/>
      <w:bookmarkStart w:id="689" w:name="_Toc464547998"/>
      <w:bookmarkStart w:id="690" w:name="_Toc464635293"/>
      <w:bookmarkStart w:id="691" w:name="_Toc471282794"/>
      <w:bookmarkStart w:id="692" w:name="_Toc471483632"/>
    </w:p>
    <w:p w14:paraId="5D72EAAC" w14:textId="0F5B4B12" w:rsidR="00513318" w:rsidRPr="00A30B9C" w:rsidRDefault="00513318" w:rsidP="00FD1E6F">
      <w:pPr>
        <w:pStyle w:val="4"/>
        <w:numPr>
          <w:ilvl w:val="3"/>
          <w:numId w:val="36"/>
        </w:numPr>
        <w:rPr>
          <w:rFonts w:ascii="Arial" w:hAnsi="Arial"/>
        </w:rPr>
      </w:pPr>
      <w:bookmarkStart w:id="693" w:name="_Toc473620127"/>
      <w:bookmarkStart w:id="694" w:name="_Toc496191438"/>
      <w:bookmarkStart w:id="695" w:name="_Toc513542211"/>
      <w:r w:rsidRPr="00A30B9C">
        <w:rPr>
          <w:rFonts w:ascii="Arial" w:hAnsi="Arial"/>
        </w:rPr>
        <w:t>PUBACK</w:t>
      </w:r>
      <w:bookmarkEnd w:id="688"/>
      <w:bookmarkEnd w:id="689"/>
      <w:bookmarkEnd w:id="690"/>
      <w:bookmarkEnd w:id="691"/>
      <w:bookmarkEnd w:id="692"/>
      <w:bookmarkEnd w:id="693"/>
      <w:bookmarkEnd w:id="694"/>
      <w:bookmarkEnd w:id="695"/>
      <w:r w:rsidR="00870635" w:rsidRPr="00A30B9C">
        <w:rPr>
          <w:rFonts w:ascii="Arial" w:hAnsi="Arial"/>
          <w:lang w:eastAsia="zh-CN"/>
        </w:rPr>
        <w:t>原因码</w:t>
      </w:r>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39844344" w:rsidR="00513318" w:rsidRPr="00167235" w:rsidRDefault="00B43EA1" w:rsidP="00513318">
      <w:pPr>
        <w:rPr>
          <w:rFonts w:ascii="Arial" w:hAnsi="Arial"/>
          <w:lang w:eastAsia="zh-CN"/>
        </w:rPr>
      </w:pPr>
      <w:bookmarkStart w:id="696" w:name="_Ref459301853"/>
      <w:bookmarkStart w:id="697"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513318" w:rsidRPr="00167235">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696"/>
      <w:bookmarkEnd w:id="697"/>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lastRenderedPageBreak/>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Default="00513318" w:rsidP="00513318">
      <w:pPr>
        <w:rPr>
          <w:rFonts w:hint="eastAsia"/>
          <w:lang w:eastAsia="zh-CN"/>
        </w:rPr>
      </w:pPr>
      <w:bookmarkStart w:id="698" w:name="_Toc384800419"/>
      <w:bookmarkStart w:id="699" w:name="_Toc385349281"/>
      <w:bookmarkStart w:id="700" w:name="_Toc385349782"/>
      <w:bookmarkStart w:id="701"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Default="00513318" w:rsidP="00513318">
      <w:pPr>
        <w:rPr>
          <w:rFonts w:hint="eastAsia"/>
        </w:rPr>
      </w:pPr>
    </w:p>
    <w:p w14:paraId="0FD13995" w14:textId="147C7E66" w:rsidR="00513318" w:rsidRPr="0096636E" w:rsidRDefault="00513318" w:rsidP="00FD1E6F">
      <w:pPr>
        <w:pStyle w:val="4"/>
        <w:numPr>
          <w:ilvl w:val="3"/>
          <w:numId w:val="36"/>
        </w:numPr>
        <w:rPr>
          <w:rFonts w:ascii="Arial" w:hAnsi="Arial"/>
        </w:rPr>
      </w:pPr>
      <w:bookmarkStart w:id="702" w:name="_Toc483825180"/>
      <w:bookmarkStart w:id="703" w:name="_Toc484601697"/>
      <w:bookmarkStart w:id="704" w:name="_Toc484602280"/>
      <w:bookmarkStart w:id="705" w:name="_Toc486515479"/>
      <w:bookmarkStart w:id="706" w:name="_Toc486836408"/>
      <w:bookmarkStart w:id="707" w:name="_Toc487096872"/>
      <w:bookmarkStart w:id="708" w:name="_Toc496191439"/>
      <w:bookmarkStart w:id="709" w:name="_Toc513542212"/>
      <w:bookmarkEnd w:id="702"/>
      <w:bookmarkEnd w:id="703"/>
      <w:bookmarkEnd w:id="704"/>
      <w:bookmarkEnd w:id="705"/>
      <w:bookmarkEnd w:id="706"/>
      <w:bookmarkEnd w:id="707"/>
      <w:r w:rsidRPr="0096636E">
        <w:rPr>
          <w:rFonts w:ascii="Arial" w:hAnsi="Arial"/>
        </w:rPr>
        <w:t>PUBACK</w:t>
      </w:r>
      <w:bookmarkEnd w:id="708"/>
      <w:bookmarkEnd w:id="709"/>
      <w:r w:rsidR="00E873D9" w:rsidRPr="0096636E">
        <w:rPr>
          <w:rFonts w:ascii="Arial" w:hAnsi="Arial"/>
          <w:lang w:eastAsia="zh-CN"/>
        </w:rPr>
        <w:t>属性</w:t>
      </w:r>
    </w:p>
    <w:p w14:paraId="689ACD9C" w14:textId="5D7F98F7" w:rsidR="00513318" w:rsidRPr="0096636E" w:rsidRDefault="00E873D9" w:rsidP="00FD1E6F">
      <w:pPr>
        <w:pStyle w:val="5"/>
        <w:numPr>
          <w:ilvl w:val="4"/>
          <w:numId w:val="36"/>
        </w:numPr>
        <w:rPr>
          <w:rFonts w:ascii="Arial" w:hAnsi="Arial"/>
        </w:rPr>
      </w:pPr>
      <w:r w:rsidRPr="0096636E">
        <w:rPr>
          <w:rFonts w:ascii="Arial" w:hAnsi="Arial"/>
          <w:lang w:eastAsia="zh-CN"/>
        </w:rPr>
        <w:t>属性长度</w:t>
      </w:r>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r w:rsidRPr="0096636E">
        <w:rPr>
          <w:rFonts w:ascii="Arial" w:hAnsi="Arial"/>
          <w:lang w:eastAsia="zh-CN"/>
        </w:rPr>
        <w:t>原因字符串</w:t>
      </w:r>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r w:rsidRPr="00330801">
        <w:rPr>
          <w:rFonts w:ascii="Arial" w:hAnsi="Arial"/>
          <w:lang w:eastAsia="zh-CN"/>
        </w:rPr>
        <w:t>用户属性</w:t>
      </w:r>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10" w:name="_Toc464224506"/>
      <w:bookmarkStart w:id="711" w:name="_Toc464249980"/>
      <w:bookmarkStart w:id="712" w:name="_Toc464487660"/>
      <w:bookmarkStart w:id="713" w:name="_Toc464488555"/>
      <w:bookmarkStart w:id="714" w:name="_Toc464478021"/>
      <w:bookmarkStart w:id="715" w:name="_Toc464489030"/>
      <w:bookmarkStart w:id="716" w:name="_Toc464478382"/>
      <w:bookmarkStart w:id="717" w:name="_Toc464490403"/>
      <w:bookmarkStart w:id="718" w:name="_Toc464479687"/>
      <w:bookmarkStart w:id="719" w:name="_Toc464548001"/>
      <w:bookmarkStart w:id="720" w:name="_Toc464556913"/>
      <w:bookmarkStart w:id="721" w:name="_Toc464549703"/>
      <w:bookmarkStart w:id="722" w:name="_Toc464596070"/>
      <w:bookmarkStart w:id="723" w:name="_Toc464635296"/>
      <w:bookmarkStart w:id="724" w:name="_Toc464805654"/>
      <w:bookmarkStart w:id="725" w:name="_Toc465352272"/>
      <w:bookmarkStart w:id="726" w:name="_Toc465669489"/>
      <w:bookmarkStart w:id="727" w:name="_Toc466621062"/>
      <w:bookmarkStart w:id="728" w:name="_Toc470189809"/>
      <w:bookmarkStart w:id="729" w:name="_Toc462729137"/>
      <w:bookmarkStart w:id="730" w:name="_Toc464548002"/>
      <w:bookmarkStart w:id="731" w:name="_Toc464635297"/>
      <w:bookmarkStart w:id="732" w:name="_Toc471282797"/>
      <w:bookmarkStart w:id="733" w:name="_Toc471483636"/>
      <w:bookmarkStart w:id="734" w:name="_Toc473620133"/>
      <w:bookmarkStart w:id="735" w:name="_Toc496191443"/>
      <w:bookmarkStart w:id="736" w:name="_Toc51354221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r w:rsidRPr="00330801">
        <w:rPr>
          <w:rFonts w:ascii="Arial" w:hAnsi="Arial"/>
        </w:rPr>
        <w:lastRenderedPageBreak/>
        <w:t>PUBACK</w:t>
      </w:r>
      <w:bookmarkEnd w:id="698"/>
      <w:bookmarkEnd w:id="699"/>
      <w:bookmarkEnd w:id="700"/>
      <w:bookmarkEnd w:id="701"/>
      <w:bookmarkEnd w:id="729"/>
      <w:bookmarkEnd w:id="730"/>
      <w:bookmarkEnd w:id="731"/>
      <w:bookmarkEnd w:id="732"/>
      <w:bookmarkEnd w:id="733"/>
      <w:bookmarkEnd w:id="734"/>
      <w:bookmarkEnd w:id="735"/>
      <w:bookmarkEnd w:id="736"/>
      <w:r w:rsidR="00330801" w:rsidRPr="00330801">
        <w:rPr>
          <w:rFonts w:ascii="Arial" w:hAnsi="Arial"/>
          <w:lang w:eastAsia="zh-CN"/>
        </w:rPr>
        <w:t>载荷</w:t>
      </w:r>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737" w:name="_Toc384800420"/>
      <w:bookmarkStart w:id="738" w:name="_Toc385349282"/>
      <w:bookmarkStart w:id="739" w:name="_Toc385349783"/>
      <w:bookmarkStart w:id="740" w:name="_Toc442180860"/>
      <w:bookmarkStart w:id="741" w:name="_Toc462729138"/>
      <w:bookmarkStart w:id="742" w:name="_Toc464548003"/>
      <w:bookmarkStart w:id="743" w:name="_Toc464635298"/>
      <w:bookmarkStart w:id="744" w:name="_Toc471282798"/>
      <w:bookmarkStart w:id="745" w:name="_Toc471483637"/>
      <w:bookmarkStart w:id="746" w:name="_Toc473620134"/>
      <w:bookmarkStart w:id="747" w:name="_Toc496191444"/>
      <w:bookmarkStart w:id="748" w:name="_Toc513542217"/>
      <w:r w:rsidRPr="00817C29">
        <w:rPr>
          <w:rFonts w:ascii="Arial" w:hAnsi="Arial"/>
        </w:rPr>
        <w:t>PUBACK</w:t>
      </w:r>
      <w:bookmarkEnd w:id="737"/>
      <w:bookmarkEnd w:id="738"/>
      <w:bookmarkEnd w:id="739"/>
      <w:bookmarkEnd w:id="740"/>
      <w:bookmarkEnd w:id="741"/>
      <w:bookmarkEnd w:id="742"/>
      <w:bookmarkEnd w:id="743"/>
      <w:bookmarkEnd w:id="744"/>
      <w:bookmarkEnd w:id="745"/>
      <w:bookmarkEnd w:id="746"/>
      <w:bookmarkEnd w:id="747"/>
      <w:bookmarkEnd w:id="748"/>
      <w:r w:rsidR="000231E5">
        <w:rPr>
          <w:rFonts w:ascii="Arial" w:hAnsi="Arial" w:hint="eastAsia"/>
          <w:lang w:eastAsia="zh-CN"/>
        </w:rPr>
        <w:t>行为</w:t>
      </w:r>
    </w:p>
    <w:p w14:paraId="63AE0E8F" w14:textId="2EFC50CD"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4.3.2</w:t>
        </w:r>
      </w:hyperlink>
      <w:r w:rsidRPr="00817C29">
        <w:rPr>
          <w:rStyle w:val="a5"/>
          <w:rFonts w:ascii="Arial" w:hAnsi="Arial"/>
          <w:lang w:eastAsia="zh-CN"/>
        </w:rPr>
        <w:t>节</w:t>
      </w:r>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749" w:name="_Toc384800421"/>
      <w:bookmarkStart w:id="750" w:name="_Toc385349283"/>
      <w:bookmarkStart w:id="751" w:name="_Toc385349784"/>
      <w:bookmarkStart w:id="752" w:name="_Toc442180861"/>
      <w:bookmarkStart w:id="753" w:name="_Toc462729139"/>
      <w:bookmarkStart w:id="754" w:name="_Toc464548004"/>
      <w:bookmarkStart w:id="755" w:name="_Toc464635299"/>
      <w:bookmarkStart w:id="756" w:name="_Toc471282799"/>
      <w:bookmarkStart w:id="757" w:name="_Toc471483638"/>
      <w:bookmarkStart w:id="758" w:name="_Toc473620135"/>
      <w:bookmarkStart w:id="759" w:name="_Toc496191445"/>
      <w:bookmarkStart w:id="760" w:name="_Toc513542218"/>
      <w:r w:rsidRPr="00817C29">
        <w:rPr>
          <w:rFonts w:ascii="Arial" w:hAnsi="Arial"/>
        </w:rPr>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749"/>
      <w:bookmarkEnd w:id="750"/>
      <w:bookmarkEnd w:id="751"/>
      <w:bookmarkEnd w:id="752"/>
      <w:bookmarkEnd w:id="753"/>
      <w:bookmarkEnd w:id="754"/>
      <w:bookmarkEnd w:id="755"/>
      <w:bookmarkEnd w:id="756"/>
      <w:bookmarkEnd w:id="757"/>
      <w:bookmarkEnd w:id="758"/>
      <w:bookmarkEnd w:id="759"/>
      <w:bookmarkEnd w:id="760"/>
      <w:r w:rsidR="00265A48">
        <w:rPr>
          <w:rFonts w:ascii="Arial" w:hAnsi="Arial" w:hint="eastAsia"/>
          <w:lang w:eastAsia="zh-CN"/>
        </w:rPr>
        <w:t>）</w:t>
      </w:r>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761" w:name="_Toc473620136"/>
      <w:bookmarkStart w:id="762" w:name="_Toc496191446"/>
      <w:bookmarkStart w:id="763" w:name="_Toc513542219"/>
      <w:r w:rsidRPr="00817C29">
        <w:rPr>
          <w:rFonts w:ascii="Arial" w:hAnsi="Arial"/>
        </w:rPr>
        <w:t>PUBREC</w:t>
      </w:r>
      <w:bookmarkEnd w:id="761"/>
      <w:bookmarkEnd w:id="762"/>
      <w:bookmarkEnd w:id="763"/>
      <w:r w:rsidR="00817C29" w:rsidRPr="00817C29">
        <w:rPr>
          <w:rFonts w:ascii="Arial" w:hAnsi="Arial"/>
          <w:lang w:eastAsia="zh-CN"/>
        </w:rPr>
        <w:t>固定报头</w:t>
      </w:r>
    </w:p>
    <w:p w14:paraId="0756B1D5" w14:textId="512962B1" w:rsidR="00513318" w:rsidRPr="00817C29" w:rsidRDefault="00817C29" w:rsidP="009C2444">
      <w:pPr>
        <w:pStyle w:val="af0"/>
      </w:pPr>
      <w:bookmarkStart w:id="764" w:name="_Figure_3.14_–"/>
      <w:bookmarkEnd w:id="76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817C29">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817C29">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0DA43019" w14:textId="617DF8D7" w:rsidR="00513318" w:rsidRPr="00817C29" w:rsidRDefault="00817C29" w:rsidP="00513318">
      <w:pPr>
        <w:rPr>
          <w:rFonts w:ascii="Arial" w:hAnsi="Arial"/>
          <w:lang w:eastAsia="zh-CN"/>
        </w:rPr>
      </w:pPr>
      <w:bookmarkStart w:id="765" w:name="_Toc473620138"/>
      <w:r w:rsidRPr="00817C29">
        <w:rPr>
          <w:rFonts w:ascii="Arial" w:hAnsi="Arial"/>
          <w:lang w:eastAsia="zh-CN"/>
        </w:rPr>
        <w:t>表示可变报头的长度。对于</w:t>
      </w:r>
      <w:r w:rsidRPr="00817C29">
        <w:rPr>
          <w:rFonts w:ascii="Arial" w:hAnsi="Arial"/>
          <w:lang w:eastAsia="zh-CN"/>
        </w:rPr>
        <w:t>PUBREC</w:t>
      </w:r>
      <w:r w:rsidRPr="00817C29">
        <w:rPr>
          <w:rFonts w:ascii="Arial" w:hAnsi="Arial"/>
          <w:lang w:eastAsia="zh-CN"/>
        </w:rPr>
        <w:t>报文它的值等于</w:t>
      </w:r>
      <w:r w:rsidRPr="00817C29">
        <w:rPr>
          <w:rFonts w:ascii="Arial" w:hAnsi="Arial"/>
          <w:lang w:eastAsia="zh-CN"/>
        </w:rPr>
        <w:t>2</w:t>
      </w:r>
      <w:r w:rsidRPr="00817C29">
        <w:rPr>
          <w:rFonts w:ascii="Arial" w:hAnsi="Arial"/>
          <w:lang w:eastAsia="zh-CN"/>
        </w:rPr>
        <w:t>。</w:t>
      </w:r>
      <w:bookmarkEnd w:id="765"/>
    </w:p>
    <w:p w14:paraId="6ED5F31D" w14:textId="77777777" w:rsidR="00513318" w:rsidRPr="00751133"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766" w:name="_Toc473620139"/>
      <w:bookmarkStart w:id="767" w:name="_Toc496191447"/>
      <w:bookmarkStart w:id="768" w:name="_Toc513542220"/>
      <w:r w:rsidRPr="00751133">
        <w:rPr>
          <w:rFonts w:ascii="Arial" w:hAnsi="Arial"/>
          <w:lang w:eastAsia="zh-CN"/>
        </w:rPr>
        <w:t>PUBREC</w:t>
      </w:r>
      <w:bookmarkEnd w:id="766"/>
      <w:bookmarkEnd w:id="767"/>
      <w:bookmarkEnd w:id="768"/>
      <w:r w:rsidR="00817C29" w:rsidRPr="00751133">
        <w:rPr>
          <w:rFonts w:ascii="Arial" w:hAnsi="Arial"/>
          <w:lang w:eastAsia="zh-CN"/>
        </w:rPr>
        <w:t>可变报头</w:t>
      </w:r>
    </w:p>
    <w:p w14:paraId="4A816C10" w14:textId="2499A2C1"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513318" w:rsidRPr="00751133">
          <w:rPr>
            <w:rStyle w:val="a5"/>
            <w:rFonts w:ascii="Arial" w:hAnsi="Arial"/>
            <w:lang w:eastAsia="zh-CN"/>
          </w:rPr>
          <w:t>section</w:t>
        </w:r>
        <w:r w:rsidRPr="00751133">
          <w:rPr>
            <w:rStyle w:val="a5"/>
            <w:rFonts w:ascii="Arial" w:hAnsi="Arial"/>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416474F"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769" w:name="_Figure_3.15_–"/>
      <w:bookmarkStart w:id="770" w:name="_Toc473620140"/>
      <w:bookmarkEnd w:id="769"/>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Pr="00A96466">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Pr="00A96466">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770"/>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771" w:name="_Toc462729142"/>
      <w:bookmarkStart w:id="772" w:name="_Toc464548007"/>
      <w:bookmarkStart w:id="773" w:name="_Toc464635302"/>
      <w:bookmarkStart w:id="774" w:name="_Toc471282802"/>
      <w:bookmarkStart w:id="775" w:name="_Toc471483641"/>
    </w:p>
    <w:p w14:paraId="7E9E0C84" w14:textId="779AFF88" w:rsidR="00513318" w:rsidRPr="00743829" w:rsidRDefault="00513318" w:rsidP="00FD1E6F">
      <w:pPr>
        <w:pStyle w:val="4"/>
        <w:numPr>
          <w:ilvl w:val="3"/>
          <w:numId w:val="36"/>
        </w:numPr>
        <w:rPr>
          <w:rFonts w:ascii="Arial" w:hAnsi="Arial"/>
        </w:rPr>
      </w:pPr>
      <w:bookmarkStart w:id="776" w:name="_Toc473620141"/>
      <w:bookmarkStart w:id="777" w:name="_Toc496191448"/>
      <w:bookmarkStart w:id="778" w:name="_Toc513542221"/>
      <w:r w:rsidRPr="00743829">
        <w:rPr>
          <w:rFonts w:ascii="Arial" w:hAnsi="Arial"/>
        </w:rPr>
        <w:lastRenderedPageBreak/>
        <w:t>PUBREC</w:t>
      </w:r>
      <w:bookmarkEnd w:id="771"/>
      <w:bookmarkEnd w:id="772"/>
      <w:bookmarkEnd w:id="773"/>
      <w:bookmarkEnd w:id="774"/>
      <w:bookmarkEnd w:id="775"/>
      <w:bookmarkEnd w:id="776"/>
      <w:bookmarkEnd w:id="777"/>
      <w:bookmarkEnd w:id="778"/>
      <w:r w:rsidR="00A96466" w:rsidRPr="00743829">
        <w:rPr>
          <w:rFonts w:ascii="Arial" w:hAnsi="Arial"/>
          <w:lang w:eastAsia="zh-CN"/>
        </w:rPr>
        <w:t>原因码</w:t>
      </w:r>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7062F53B" w:rsidR="00513318" w:rsidRPr="00977E37" w:rsidRDefault="00743829" w:rsidP="00513318">
      <w:pPr>
        <w:rPr>
          <w:rFonts w:ascii="Arial" w:hAnsi="Arial"/>
          <w:lang w:eastAsia="zh-CN"/>
        </w:rPr>
      </w:pPr>
      <w:bookmarkStart w:id="779" w:name="_Ref459302849"/>
      <w:bookmarkStart w:id="780" w:name="_Ref459633283"/>
      <w:bookmarkStart w:id="781"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513318" w:rsidRPr="00977E37">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779"/>
      <w:bookmarkEnd w:id="780"/>
      <w:bookmarkEnd w:id="781"/>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782" w:name="_Toc496191449"/>
      <w:bookmarkStart w:id="783" w:name="_Toc513542222"/>
      <w:r w:rsidRPr="00104C94">
        <w:rPr>
          <w:rFonts w:ascii="Arial" w:hAnsi="Arial"/>
        </w:rPr>
        <w:t>PUBREC</w:t>
      </w:r>
      <w:bookmarkEnd w:id="782"/>
      <w:bookmarkEnd w:id="783"/>
      <w:r w:rsidR="00DA3EF5" w:rsidRPr="00104C94">
        <w:rPr>
          <w:rFonts w:ascii="Arial" w:hAnsi="Arial"/>
          <w:lang w:eastAsia="zh-CN"/>
        </w:rPr>
        <w:t>属性</w:t>
      </w:r>
    </w:p>
    <w:p w14:paraId="53910EEB" w14:textId="0C4EEB26" w:rsidR="00513318" w:rsidRPr="00104C94" w:rsidRDefault="00DA3EF5" w:rsidP="00FD1E6F">
      <w:pPr>
        <w:pStyle w:val="5"/>
        <w:numPr>
          <w:ilvl w:val="4"/>
          <w:numId w:val="36"/>
        </w:numPr>
        <w:rPr>
          <w:rFonts w:ascii="Arial" w:hAnsi="Arial"/>
        </w:rPr>
      </w:pPr>
      <w:r w:rsidRPr="00104C94">
        <w:rPr>
          <w:rFonts w:ascii="Arial" w:hAnsi="Arial"/>
          <w:lang w:eastAsia="zh-CN"/>
        </w:rPr>
        <w:t>属性长度</w:t>
      </w:r>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r w:rsidRPr="00104C94">
        <w:rPr>
          <w:rFonts w:ascii="Arial" w:hAnsi="Arial"/>
          <w:lang w:eastAsia="zh-CN"/>
        </w:rPr>
        <w:t>原因字符串</w:t>
      </w:r>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0D85EB24"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r w:rsidRPr="00104C94">
        <w:rPr>
          <w:rFonts w:ascii="Arial" w:hAnsi="Arial"/>
          <w:lang w:eastAsia="zh-CN"/>
        </w:rPr>
        <w:lastRenderedPageBreak/>
        <w:t>用户属性</w:t>
      </w:r>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784" w:name="_Toc384800424"/>
      <w:bookmarkStart w:id="785" w:name="_Toc385349288"/>
      <w:bookmarkStart w:id="786" w:name="_Toc385349787"/>
      <w:bookmarkStart w:id="787" w:name="_Toc442180864"/>
      <w:bookmarkStart w:id="788" w:name="_Toc462729143"/>
      <w:bookmarkStart w:id="789" w:name="_Toc464548010"/>
      <w:bookmarkStart w:id="790" w:name="_Toc464635305"/>
      <w:bookmarkStart w:id="791" w:name="_Toc471282805"/>
      <w:bookmarkStart w:id="792" w:name="_Toc471483645"/>
      <w:bookmarkStart w:id="793" w:name="_Toc473620146"/>
      <w:bookmarkStart w:id="794" w:name="_Toc496191453"/>
      <w:bookmarkStart w:id="795" w:name="_Toc513542226"/>
      <w:r w:rsidRPr="00070A9B">
        <w:rPr>
          <w:rFonts w:ascii="Arial" w:hAnsi="Arial"/>
        </w:rPr>
        <w:t>PUBREC</w:t>
      </w:r>
      <w:bookmarkEnd w:id="784"/>
      <w:bookmarkEnd w:id="785"/>
      <w:bookmarkEnd w:id="786"/>
      <w:bookmarkEnd w:id="787"/>
      <w:bookmarkEnd w:id="788"/>
      <w:bookmarkEnd w:id="789"/>
      <w:bookmarkEnd w:id="790"/>
      <w:bookmarkEnd w:id="791"/>
      <w:bookmarkEnd w:id="792"/>
      <w:bookmarkEnd w:id="793"/>
      <w:bookmarkEnd w:id="794"/>
      <w:bookmarkEnd w:id="795"/>
      <w:r w:rsidR="00070A9B" w:rsidRPr="00070A9B">
        <w:rPr>
          <w:rFonts w:ascii="Arial" w:hAnsi="Arial"/>
          <w:lang w:eastAsia="zh-CN"/>
        </w:rPr>
        <w:t>载荷</w:t>
      </w:r>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796" w:name="_Toc384800425"/>
      <w:bookmarkStart w:id="797" w:name="_Toc385349289"/>
      <w:bookmarkStart w:id="798" w:name="_Toc385349788"/>
      <w:bookmarkStart w:id="799" w:name="_Toc442180865"/>
      <w:bookmarkStart w:id="800" w:name="_Toc462729144"/>
      <w:bookmarkStart w:id="801" w:name="_Toc464548011"/>
      <w:bookmarkStart w:id="802" w:name="_Toc464635306"/>
      <w:bookmarkStart w:id="803" w:name="_Toc471282806"/>
      <w:bookmarkStart w:id="804" w:name="_Toc471483646"/>
      <w:bookmarkStart w:id="805" w:name="_Toc473620147"/>
      <w:bookmarkStart w:id="806" w:name="_Toc496191454"/>
      <w:bookmarkStart w:id="807" w:name="_Toc513542227"/>
      <w:r w:rsidRPr="00070A9B">
        <w:rPr>
          <w:rFonts w:ascii="Arial" w:hAnsi="Arial"/>
        </w:rPr>
        <w:t>PUBREC</w:t>
      </w:r>
      <w:bookmarkEnd w:id="796"/>
      <w:bookmarkEnd w:id="797"/>
      <w:bookmarkEnd w:id="798"/>
      <w:bookmarkEnd w:id="799"/>
      <w:bookmarkEnd w:id="800"/>
      <w:bookmarkEnd w:id="801"/>
      <w:bookmarkEnd w:id="802"/>
      <w:bookmarkEnd w:id="803"/>
      <w:bookmarkEnd w:id="804"/>
      <w:bookmarkEnd w:id="805"/>
      <w:bookmarkEnd w:id="806"/>
      <w:bookmarkEnd w:id="807"/>
      <w:r w:rsidR="000231E5">
        <w:rPr>
          <w:rFonts w:ascii="Arial" w:hAnsi="Arial" w:hint="eastAsia"/>
          <w:lang w:eastAsia="zh-CN"/>
        </w:rPr>
        <w:t>行为</w:t>
      </w:r>
    </w:p>
    <w:p w14:paraId="3A8174E0" w14:textId="009563D8"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4.3.3</w:t>
        </w:r>
      </w:hyperlink>
      <w:r w:rsidRPr="00070A9B">
        <w:rPr>
          <w:rStyle w:val="a5"/>
          <w:rFonts w:ascii="Arial" w:hAnsi="Arial"/>
          <w:lang w:eastAsia="zh-CN"/>
        </w:rPr>
        <w:t>节</w:t>
      </w:r>
      <w:r w:rsidRPr="00070A9B">
        <w:rPr>
          <w:rFonts w:ascii="Arial" w:hAnsi="Arial"/>
          <w:lang w:eastAsia="zh-CN"/>
        </w:rPr>
        <w:t>。</w:t>
      </w:r>
    </w:p>
    <w:p w14:paraId="136D876D" w14:textId="77777777" w:rsidR="00513318" w:rsidRPr="00BA5453" w:rsidRDefault="00513318" w:rsidP="00513318">
      <w:pPr>
        <w:rPr>
          <w:rFonts w:hint="eastAsia"/>
        </w:rPr>
      </w:pPr>
    </w:p>
    <w:p w14:paraId="6BF1101A" w14:textId="28536041" w:rsidR="00513318" w:rsidRPr="003E6E40" w:rsidRDefault="00513318" w:rsidP="00FD1E6F">
      <w:pPr>
        <w:pStyle w:val="2"/>
        <w:numPr>
          <w:ilvl w:val="1"/>
          <w:numId w:val="36"/>
        </w:numPr>
        <w:rPr>
          <w:rFonts w:ascii="Arial" w:hAnsi="Arial"/>
        </w:rPr>
      </w:pPr>
      <w:bookmarkStart w:id="808" w:name="_Toc384800426"/>
      <w:bookmarkStart w:id="809" w:name="_Toc385349290"/>
      <w:bookmarkStart w:id="810" w:name="_Toc385349789"/>
      <w:bookmarkStart w:id="811" w:name="_Toc442180866"/>
      <w:bookmarkStart w:id="812" w:name="_Toc462729145"/>
      <w:bookmarkStart w:id="813" w:name="_Toc464548012"/>
      <w:bookmarkStart w:id="814" w:name="_Toc464635307"/>
      <w:bookmarkStart w:id="815" w:name="_Toc471282807"/>
      <w:bookmarkStart w:id="816" w:name="_Toc471483647"/>
      <w:bookmarkStart w:id="817" w:name="_Toc473620148"/>
      <w:bookmarkStart w:id="818" w:name="_Toc496191455"/>
      <w:bookmarkStart w:id="819" w:name="_Toc513542228"/>
      <w:r w:rsidRPr="00BA5453">
        <w:t>P</w:t>
      </w:r>
      <w:r w:rsidRPr="003E6E40">
        <w:rPr>
          <w:rFonts w:ascii="Arial" w:hAnsi="Arial"/>
        </w:rPr>
        <w:t xml:space="preserve">UBREL – </w:t>
      </w:r>
      <w:r w:rsidR="00265A48" w:rsidRPr="003E6E40">
        <w:rPr>
          <w:rFonts w:ascii="Arial" w:hAnsi="Arial"/>
          <w:lang w:eastAsia="zh-CN"/>
        </w:rPr>
        <w:t>发布释放（</w:t>
      </w:r>
      <w:r w:rsidRPr="003E6E40">
        <w:rPr>
          <w:rFonts w:ascii="Arial" w:hAnsi="Arial"/>
        </w:rPr>
        <w:t>QoS 2</w:t>
      </w:r>
      <w:bookmarkEnd w:id="808"/>
      <w:bookmarkEnd w:id="809"/>
      <w:bookmarkEnd w:id="810"/>
      <w:bookmarkEnd w:id="811"/>
      <w:bookmarkEnd w:id="812"/>
      <w:bookmarkEnd w:id="813"/>
      <w:bookmarkEnd w:id="814"/>
      <w:bookmarkEnd w:id="815"/>
      <w:bookmarkEnd w:id="816"/>
      <w:bookmarkEnd w:id="817"/>
      <w:bookmarkEnd w:id="818"/>
      <w:bookmarkEnd w:id="819"/>
      <w:r w:rsidR="00265A48" w:rsidRPr="003E6E40">
        <w:rPr>
          <w:rFonts w:ascii="Arial" w:hAnsi="Arial"/>
          <w:lang w:eastAsia="zh-CN"/>
        </w:rPr>
        <w:t>，第二步）</w:t>
      </w:r>
    </w:p>
    <w:p w14:paraId="1A03956E" w14:textId="00BEAA4B" w:rsidR="00513318" w:rsidRPr="003E6E40" w:rsidRDefault="00513318" w:rsidP="00513318">
      <w:pPr>
        <w:rPr>
          <w:rFonts w:ascii="Arial" w:hAnsi="Arial"/>
          <w:lang w:eastAsia="zh-CN"/>
        </w:rPr>
      </w:pPr>
      <w:r w:rsidRPr="003E6E40">
        <w:rPr>
          <w:rFonts w:ascii="Arial" w:hAnsi="Arial"/>
          <w:lang w:eastAsia="zh-CN"/>
        </w:rPr>
        <w:t>PUBREL</w:t>
      </w:r>
      <w:r w:rsidR="006B65BE" w:rsidRPr="003E6E40">
        <w:rPr>
          <w:rFonts w:ascii="Arial" w:hAnsi="Arial"/>
          <w:lang w:eastAsia="zh-CN"/>
        </w:rPr>
        <w:t>报文是对</w:t>
      </w:r>
      <w:r w:rsidRPr="003E6E40">
        <w:rPr>
          <w:rFonts w:ascii="Arial" w:hAnsi="Arial"/>
          <w:lang w:eastAsia="zh-CN"/>
        </w:rPr>
        <w:t>PUBREC</w:t>
      </w:r>
      <w:r w:rsidR="006B65BE" w:rsidRPr="003E6E40">
        <w:rPr>
          <w:rFonts w:ascii="Arial" w:hAnsi="Arial"/>
          <w:lang w:eastAsia="zh-CN"/>
        </w:rPr>
        <w:t>报文的响应。它是</w:t>
      </w:r>
      <w:r w:rsidR="006B65BE" w:rsidRPr="003E6E40">
        <w:rPr>
          <w:rFonts w:ascii="Arial" w:hAnsi="Arial"/>
          <w:lang w:eastAsia="zh-CN"/>
        </w:rPr>
        <w:t>QoS 2</w:t>
      </w:r>
      <w:r w:rsidR="006B65BE" w:rsidRPr="003E6E40">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07F97803" w:rsidR="00513318" w:rsidRPr="003E6E40" w:rsidRDefault="00513318" w:rsidP="00FD1E6F">
      <w:pPr>
        <w:pStyle w:val="3"/>
        <w:numPr>
          <w:ilvl w:val="2"/>
          <w:numId w:val="36"/>
        </w:numPr>
        <w:rPr>
          <w:rFonts w:ascii="Arial" w:hAnsi="Arial"/>
        </w:rPr>
      </w:pPr>
      <w:bookmarkStart w:id="820" w:name="_Toc473620149"/>
      <w:bookmarkStart w:id="821" w:name="_Toc496191456"/>
      <w:bookmarkStart w:id="822" w:name="_Toc513542229"/>
      <w:r w:rsidRPr="003E6E40">
        <w:rPr>
          <w:rFonts w:ascii="Arial" w:hAnsi="Arial"/>
        </w:rPr>
        <w:t>PUBREL</w:t>
      </w:r>
      <w:bookmarkEnd w:id="820"/>
      <w:bookmarkEnd w:id="821"/>
      <w:bookmarkEnd w:id="822"/>
      <w:r w:rsidR="006B65BE" w:rsidRPr="003E6E40">
        <w:rPr>
          <w:rFonts w:ascii="Arial" w:hAnsi="Arial"/>
          <w:lang w:eastAsia="zh-CN"/>
        </w:rPr>
        <w:t>固定</w:t>
      </w:r>
      <w:r w:rsidR="007D1179" w:rsidRPr="003E6E40">
        <w:rPr>
          <w:rFonts w:ascii="Arial" w:hAnsi="Arial"/>
          <w:lang w:eastAsia="zh-CN"/>
        </w:rPr>
        <w:t>报头</w:t>
      </w:r>
    </w:p>
    <w:p w14:paraId="22132A8C" w14:textId="1BBD4774" w:rsidR="00513318" w:rsidRPr="003E6E40" w:rsidRDefault="007D1179" w:rsidP="009C2444">
      <w:pPr>
        <w:pStyle w:val="af0"/>
      </w:pPr>
      <w:bookmarkStart w:id="823" w:name="_Figure_3.16_–"/>
      <w:bookmarkEnd w:id="823"/>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3E6E40">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3E6E40">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824" w:name="_Toc473620151"/>
      <w:r w:rsidRPr="003E6E40">
        <w:rPr>
          <w:rFonts w:ascii="Arial" w:hAnsi="Arial"/>
          <w:lang w:eastAsia="zh-CN"/>
        </w:rPr>
        <w:t>表示可变报头的长度</w:t>
      </w:r>
      <w:bookmarkEnd w:id="824"/>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BA5453" w:rsidRDefault="00513318" w:rsidP="00513318">
      <w:pPr>
        <w:rPr>
          <w:rFonts w:hint="eastAsia"/>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825" w:name="_Toc473620152"/>
      <w:bookmarkStart w:id="826" w:name="_Toc496191457"/>
      <w:bookmarkStart w:id="827" w:name="_Toc513542230"/>
      <w:r w:rsidRPr="00051F89">
        <w:rPr>
          <w:rFonts w:ascii="Arial" w:hAnsi="Arial"/>
          <w:lang w:eastAsia="zh-CN"/>
        </w:rPr>
        <w:t>PUBREL</w:t>
      </w:r>
      <w:bookmarkEnd w:id="825"/>
      <w:bookmarkEnd w:id="826"/>
      <w:bookmarkEnd w:id="827"/>
      <w:r w:rsidR="003E6E40" w:rsidRPr="00051F89">
        <w:rPr>
          <w:rFonts w:ascii="Arial" w:hAnsi="Arial"/>
          <w:lang w:eastAsia="zh-CN"/>
        </w:rPr>
        <w:t>可变报头</w:t>
      </w:r>
    </w:p>
    <w:p w14:paraId="7CE524CE" w14:textId="4899C13F"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section 2.2.2</w:t>
        </w:r>
        <w:r w:rsidRPr="00051F89">
          <w:rPr>
            <w:rStyle w:val="a5"/>
            <w:rFonts w:ascii="Arial" w:hAnsi="Arial"/>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01509802"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828" w:name="_Figure_3.17_–"/>
      <w:bookmarkStart w:id="829" w:name="_Toc473620153"/>
      <w:bookmarkEnd w:id="828"/>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Pr="00051F89">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Pr="00051F89">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829"/>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830" w:name="_Toc462729148"/>
      <w:bookmarkStart w:id="831" w:name="_Toc464548015"/>
      <w:bookmarkStart w:id="832" w:name="_Toc464635310"/>
      <w:bookmarkStart w:id="833" w:name="_Toc471282810"/>
      <w:bookmarkStart w:id="834" w:name="_Toc471483650"/>
      <w:bookmarkStart w:id="835" w:name="_Toc473620154"/>
      <w:bookmarkStart w:id="836" w:name="_Toc496191458"/>
      <w:bookmarkStart w:id="837" w:name="_Toc513542231"/>
      <w:r w:rsidRPr="00C3628A">
        <w:rPr>
          <w:rFonts w:ascii="Arial" w:hAnsi="Arial"/>
        </w:rPr>
        <w:t>PUBREL</w:t>
      </w:r>
      <w:bookmarkEnd w:id="830"/>
      <w:bookmarkEnd w:id="831"/>
      <w:bookmarkEnd w:id="832"/>
      <w:bookmarkEnd w:id="833"/>
      <w:bookmarkEnd w:id="834"/>
      <w:bookmarkEnd w:id="835"/>
      <w:bookmarkEnd w:id="836"/>
      <w:bookmarkEnd w:id="837"/>
      <w:r w:rsidR="00051F89" w:rsidRPr="00C3628A">
        <w:rPr>
          <w:rFonts w:ascii="Arial" w:hAnsi="Arial"/>
          <w:lang w:eastAsia="zh-CN"/>
        </w:rPr>
        <w:t>原因码</w:t>
      </w:r>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2D29EE14" w:rsidR="00513318" w:rsidRPr="005C0DB5" w:rsidRDefault="00BB2E4E" w:rsidP="00513318">
      <w:pPr>
        <w:rPr>
          <w:rFonts w:ascii="Arial" w:hAnsi="Arial"/>
          <w:lang w:eastAsia="zh-CN"/>
        </w:rPr>
      </w:pPr>
      <w:bookmarkStart w:id="838" w:name="_Ref459708654"/>
      <w:bookmarkStart w:id="839"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513318" w:rsidRPr="005C0DB5">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838"/>
      <w:bookmarkEnd w:id="839"/>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Default="00513318" w:rsidP="00513318">
      <w:pPr>
        <w:rPr>
          <w:rFonts w:hint="eastAsia"/>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840" w:name="_Toc471282811"/>
      <w:bookmarkStart w:id="841" w:name="_Toc471483651"/>
      <w:bookmarkStart w:id="842" w:name="_Toc473620156"/>
    </w:p>
    <w:p w14:paraId="1F0E6B17" w14:textId="31F290A1" w:rsidR="00513318" w:rsidRPr="005C75F6" w:rsidRDefault="00513318" w:rsidP="00FD1E6F">
      <w:pPr>
        <w:pStyle w:val="4"/>
        <w:numPr>
          <w:ilvl w:val="3"/>
          <w:numId w:val="36"/>
        </w:numPr>
        <w:rPr>
          <w:rFonts w:ascii="Arial" w:hAnsi="Arial"/>
        </w:rPr>
      </w:pPr>
      <w:bookmarkStart w:id="843" w:name="_Toc496191459"/>
      <w:bookmarkStart w:id="844" w:name="_Toc513542232"/>
      <w:r w:rsidRPr="005C75F6">
        <w:rPr>
          <w:rFonts w:ascii="Arial" w:hAnsi="Arial"/>
        </w:rPr>
        <w:t>PUBREL</w:t>
      </w:r>
      <w:bookmarkEnd w:id="843"/>
      <w:bookmarkEnd w:id="844"/>
      <w:r w:rsidR="005C0DB5" w:rsidRPr="005C75F6">
        <w:rPr>
          <w:rFonts w:ascii="Arial" w:hAnsi="Arial"/>
          <w:lang w:eastAsia="zh-CN"/>
        </w:rPr>
        <w:t>属性</w:t>
      </w:r>
    </w:p>
    <w:bookmarkEnd w:id="840"/>
    <w:bookmarkEnd w:id="841"/>
    <w:bookmarkEnd w:id="842"/>
    <w:p w14:paraId="072F15B2" w14:textId="3D1AB69B" w:rsidR="00513318" w:rsidRPr="005C75F6" w:rsidRDefault="005C0DB5" w:rsidP="00FD1E6F">
      <w:pPr>
        <w:pStyle w:val="5"/>
        <w:numPr>
          <w:ilvl w:val="4"/>
          <w:numId w:val="36"/>
        </w:numPr>
        <w:rPr>
          <w:rFonts w:ascii="Arial" w:hAnsi="Arial"/>
        </w:rPr>
      </w:pPr>
      <w:r w:rsidRPr="005C75F6">
        <w:rPr>
          <w:rFonts w:ascii="Arial" w:hAnsi="Arial"/>
          <w:lang w:eastAsia="zh-CN"/>
        </w:rPr>
        <w:t>属性长度</w:t>
      </w:r>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r w:rsidRPr="005C75F6">
        <w:rPr>
          <w:rFonts w:ascii="Arial" w:hAnsi="Arial"/>
          <w:lang w:eastAsia="zh-CN"/>
        </w:rPr>
        <w:t>原因字符串</w:t>
      </w:r>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54A99515"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不能</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0C6984" w:rsidRDefault="00513318" w:rsidP="00513318">
      <w:pPr>
        <w:rPr>
          <w:rFonts w:hint="eastAsia"/>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Default="00513318" w:rsidP="00513318">
      <w:pPr>
        <w:rPr>
          <w:rFonts w:hint="eastAsia"/>
          <w:lang w:eastAsia="zh-CN"/>
        </w:rPr>
      </w:pPr>
    </w:p>
    <w:p w14:paraId="610ABF97" w14:textId="0D71017E" w:rsidR="00513318" w:rsidRPr="007F1988" w:rsidRDefault="007F1988" w:rsidP="00FD1E6F">
      <w:pPr>
        <w:pStyle w:val="5"/>
        <w:numPr>
          <w:ilvl w:val="4"/>
          <w:numId w:val="36"/>
        </w:numPr>
        <w:rPr>
          <w:rFonts w:ascii="Arial" w:hAnsi="Arial"/>
        </w:rPr>
      </w:pPr>
      <w:r w:rsidRPr="007F1988">
        <w:rPr>
          <w:rFonts w:ascii="Arial" w:hAnsi="Arial"/>
          <w:lang w:eastAsia="zh-CN"/>
        </w:rPr>
        <w:t>用户属性</w:t>
      </w:r>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lastRenderedPageBreak/>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BA5453" w:rsidRDefault="00513318" w:rsidP="00513318">
      <w:pPr>
        <w:rPr>
          <w:rFonts w:hint="eastAsia"/>
          <w:lang w:eastAsia="zh-CN"/>
        </w:rPr>
      </w:pPr>
    </w:p>
    <w:p w14:paraId="2423842C" w14:textId="31A414CB" w:rsidR="00513318" w:rsidRPr="000B5326" w:rsidRDefault="00513318" w:rsidP="00FD1E6F">
      <w:pPr>
        <w:pStyle w:val="3"/>
        <w:numPr>
          <w:ilvl w:val="2"/>
          <w:numId w:val="36"/>
        </w:numPr>
        <w:rPr>
          <w:rFonts w:ascii="Arial" w:hAnsi="Arial"/>
        </w:rPr>
      </w:pPr>
      <w:bookmarkStart w:id="845" w:name="_Toc384800429"/>
      <w:bookmarkStart w:id="846" w:name="_Toc385349295"/>
      <w:bookmarkStart w:id="847" w:name="_Toc385349792"/>
      <w:bookmarkStart w:id="848" w:name="_Toc442180869"/>
      <w:bookmarkStart w:id="849" w:name="_Toc462729149"/>
      <w:bookmarkStart w:id="850" w:name="_Toc464548018"/>
      <w:bookmarkStart w:id="851" w:name="_Toc464635313"/>
      <w:bookmarkStart w:id="852" w:name="_Toc471282813"/>
      <w:bookmarkStart w:id="853" w:name="_Toc471483654"/>
      <w:bookmarkStart w:id="854" w:name="_Toc473620159"/>
      <w:bookmarkStart w:id="855" w:name="_Toc496191463"/>
      <w:bookmarkStart w:id="856" w:name="_Toc513542236"/>
      <w:r w:rsidRPr="000B5326">
        <w:rPr>
          <w:rFonts w:ascii="Arial" w:hAnsi="Arial"/>
        </w:rPr>
        <w:t>PUBREL</w:t>
      </w:r>
      <w:bookmarkEnd w:id="845"/>
      <w:bookmarkEnd w:id="846"/>
      <w:bookmarkEnd w:id="847"/>
      <w:bookmarkEnd w:id="848"/>
      <w:bookmarkEnd w:id="849"/>
      <w:bookmarkEnd w:id="850"/>
      <w:bookmarkEnd w:id="851"/>
      <w:bookmarkEnd w:id="852"/>
      <w:bookmarkEnd w:id="853"/>
      <w:bookmarkEnd w:id="854"/>
      <w:bookmarkEnd w:id="855"/>
      <w:bookmarkEnd w:id="856"/>
      <w:r w:rsidR="000B5326" w:rsidRPr="000B5326">
        <w:rPr>
          <w:rFonts w:ascii="Arial" w:hAnsi="Arial"/>
          <w:lang w:eastAsia="zh-CN"/>
        </w:rPr>
        <w:t>载荷</w:t>
      </w:r>
    </w:p>
    <w:p w14:paraId="01924934" w14:textId="407BBE3E"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报文无有效载荷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857" w:name="_Toc384800430"/>
      <w:bookmarkStart w:id="858" w:name="_Toc385349296"/>
      <w:bookmarkStart w:id="859" w:name="_Toc385349793"/>
      <w:bookmarkStart w:id="860" w:name="_Toc442180870"/>
      <w:bookmarkStart w:id="861" w:name="_Toc462729150"/>
      <w:bookmarkStart w:id="862" w:name="_Toc464548019"/>
      <w:bookmarkStart w:id="863" w:name="_Toc464635314"/>
      <w:bookmarkStart w:id="864" w:name="_Toc471282814"/>
      <w:bookmarkStart w:id="865" w:name="_Toc471483655"/>
      <w:bookmarkStart w:id="866" w:name="_Toc473620160"/>
      <w:bookmarkStart w:id="867" w:name="_Toc496191464"/>
      <w:bookmarkStart w:id="868" w:name="_Toc513542237"/>
      <w:r w:rsidRPr="000B5326">
        <w:rPr>
          <w:rFonts w:ascii="Arial" w:hAnsi="Arial"/>
        </w:rPr>
        <w:t>PUBREL</w:t>
      </w:r>
      <w:bookmarkEnd w:id="857"/>
      <w:bookmarkEnd w:id="858"/>
      <w:bookmarkEnd w:id="859"/>
      <w:bookmarkEnd w:id="860"/>
      <w:bookmarkEnd w:id="861"/>
      <w:bookmarkEnd w:id="862"/>
      <w:bookmarkEnd w:id="863"/>
      <w:bookmarkEnd w:id="864"/>
      <w:bookmarkEnd w:id="865"/>
      <w:bookmarkEnd w:id="866"/>
      <w:bookmarkEnd w:id="867"/>
      <w:bookmarkEnd w:id="868"/>
      <w:r w:rsidR="000231E5">
        <w:rPr>
          <w:rFonts w:ascii="Arial" w:hAnsi="Arial" w:hint="eastAsia"/>
          <w:lang w:eastAsia="zh-CN"/>
        </w:rPr>
        <w:t>行为</w:t>
      </w:r>
    </w:p>
    <w:p w14:paraId="229F6EBB" w14:textId="6AFD0B3F" w:rsidR="00513318" w:rsidRPr="000B5326" w:rsidRDefault="000B5326" w:rsidP="00513318">
      <w:pPr>
        <w:rPr>
          <w:rFonts w:ascii="Arial" w:hAnsi="Arial"/>
          <w:lang w:eastAsia="zh-CN"/>
        </w:rPr>
      </w:pPr>
      <w:r w:rsidRPr="000B5326">
        <w:rPr>
          <w:rFonts w:ascii="Arial" w:hAnsi="Arial"/>
          <w:lang w:eastAsia="zh-CN"/>
        </w:rPr>
        <w:t>如</w:t>
      </w:r>
      <w:hyperlink w:anchor="_QoS_2:_Exactly" w:history="1">
        <w:r w:rsidR="00513318" w:rsidRPr="000B5326">
          <w:rPr>
            <w:rStyle w:val="a5"/>
            <w:rFonts w:ascii="Arial" w:hAnsi="Arial"/>
          </w:rPr>
          <w:t>4.3.3</w:t>
        </w:r>
      </w:hyperlink>
      <w:r w:rsidRPr="000B5326">
        <w:rPr>
          <w:rStyle w:val="a5"/>
          <w:rFonts w:ascii="Arial" w:hAnsi="Arial"/>
          <w:lang w:eastAsia="zh-CN"/>
        </w:rPr>
        <w:t>节</w:t>
      </w:r>
      <w:r w:rsidRPr="000B5326">
        <w:rPr>
          <w:rFonts w:ascii="Arial" w:hAnsi="Arial"/>
        </w:rPr>
        <w:t xml:space="preserve"> </w:t>
      </w:r>
      <w:r w:rsidRPr="000B5326">
        <w:rPr>
          <w:rFonts w:ascii="Arial" w:hAnsi="Arial"/>
          <w:lang w:eastAsia="zh-CN"/>
        </w:rPr>
        <w:t>所述。</w:t>
      </w:r>
    </w:p>
    <w:p w14:paraId="5967C237" w14:textId="77777777" w:rsidR="00513318" w:rsidRPr="00BA5453" w:rsidRDefault="00513318" w:rsidP="00513318">
      <w:pPr>
        <w:rPr>
          <w:rFonts w:hint="eastAsia"/>
        </w:rPr>
      </w:pPr>
    </w:p>
    <w:p w14:paraId="7C92A05A" w14:textId="2B68CAD0" w:rsidR="00513318" w:rsidRPr="00A80C6F" w:rsidRDefault="00513318" w:rsidP="00FD1E6F">
      <w:pPr>
        <w:pStyle w:val="2"/>
        <w:numPr>
          <w:ilvl w:val="1"/>
          <w:numId w:val="36"/>
        </w:numPr>
        <w:rPr>
          <w:rFonts w:ascii="Arial" w:hAnsi="Arial"/>
        </w:rPr>
      </w:pPr>
      <w:bookmarkStart w:id="869" w:name="_Toc496191465"/>
      <w:bookmarkStart w:id="870" w:name="_Toc513542238"/>
      <w:bookmarkStart w:id="871" w:name="_Toc384800431"/>
      <w:bookmarkStart w:id="872" w:name="_Toc385349297"/>
      <w:bookmarkStart w:id="873" w:name="_Toc385349794"/>
      <w:bookmarkStart w:id="874" w:name="_Toc442180871"/>
      <w:bookmarkStart w:id="875" w:name="_Toc462729151"/>
      <w:bookmarkStart w:id="876" w:name="_Toc464548020"/>
      <w:bookmarkStart w:id="877" w:name="_Toc464635315"/>
      <w:bookmarkStart w:id="878" w:name="_Toc471282815"/>
      <w:bookmarkStart w:id="879" w:name="_Toc471483656"/>
      <w:bookmarkStart w:id="880"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869"/>
      <w:bookmarkEnd w:id="870"/>
      <w:r w:rsidR="00A80C6F" w:rsidRPr="00A80C6F">
        <w:rPr>
          <w:rFonts w:ascii="Arial" w:hAnsi="Arial"/>
          <w:lang w:eastAsia="zh-CN"/>
        </w:rPr>
        <w:t>第三步）</w:t>
      </w:r>
    </w:p>
    <w:bookmarkEnd w:id="871"/>
    <w:bookmarkEnd w:id="872"/>
    <w:bookmarkEnd w:id="873"/>
    <w:bookmarkEnd w:id="874"/>
    <w:bookmarkEnd w:id="875"/>
    <w:bookmarkEnd w:id="876"/>
    <w:bookmarkEnd w:id="877"/>
    <w:bookmarkEnd w:id="878"/>
    <w:bookmarkEnd w:id="879"/>
    <w:bookmarkEnd w:id="880"/>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BA5453" w:rsidRDefault="00513318" w:rsidP="00513318">
      <w:pPr>
        <w:rPr>
          <w:rFonts w:hint="eastAsia"/>
          <w:lang w:eastAsia="zh-CN"/>
        </w:rPr>
      </w:pPr>
    </w:p>
    <w:p w14:paraId="4EE0EC0A" w14:textId="6EAA7E8B" w:rsidR="00513318" w:rsidRPr="00A80C6F" w:rsidRDefault="00513318" w:rsidP="00FD1E6F">
      <w:pPr>
        <w:pStyle w:val="3"/>
        <w:numPr>
          <w:ilvl w:val="2"/>
          <w:numId w:val="36"/>
        </w:numPr>
        <w:rPr>
          <w:rFonts w:ascii="Arial" w:hAnsi="Arial"/>
        </w:rPr>
      </w:pPr>
      <w:bookmarkStart w:id="881" w:name="_Toc473620162"/>
      <w:bookmarkStart w:id="882" w:name="_Toc496191466"/>
      <w:bookmarkStart w:id="883" w:name="_Toc513542239"/>
      <w:r w:rsidRPr="00A80C6F">
        <w:rPr>
          <w:rFonts w:ascii="Arial" w:hAnsi="Arial"/>
        </w:rPr>
        <w:t>PUBCOMP</w:t>
      </w:r>
      <w:bookmarkEnd w:id="881"/>
      <w:bookmarkEnd w:id="882"/>
      <w:bookmarkEnd w:id="883"/>
      <w:r w:rsidR="00A80C6F" w:rsidRPr="00A80C6F">
        <w:rPr>
          <w:rFonts w:ascii="Arial" w:hAnsi="Arial"/>
          <w:lang w:eastAsia="zh-CN"/>
        </w:rPr>
        <w:t>固定报头</w:t>
      </w:r>
    </w:p>
    <w:p w14:paraId="25CC0EBB" w14:textId="4FF6B48A" w:rsidR="00513318" w:rsidRPr="00A80C6F" w:rsidRDefault="00A80C6F" w:rsidP="009C2444">
      <w:pPr>
        <w:pStyle w:val="af0"/>
      </w:pPr>
      <w:bookmarkStart w:id="884" w:name="_Figure_3.18_–"/>
      <w:bookmarkEnd w:id="884"/>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A80C6F">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A80C6F">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885"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885"/>
    </w:p>
    <w:p w14:paraId="6216B2EF" w14:textId="77777777" w:rsidR="00513318" w:rsidRPr="00BA5453" w:rsidRDefault="00513318" w:rsidP="00513318">
      <w:pPr>
        <w:rPr>
          <w:rFonts w:hint="eastAsia"/>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886" w:name="_Toc473620165"/>
      <w:bookmarkStart w:id="887" w:name="_Toc496191467"/>
      <w:bookmarkStart w:id="888" w:name="_Toc513542240"/>
      <w:r w:rsidRPr="00BD7BD8">
        <w:rPr>
          <w:rFonts w:ascii="Arial" w:hAnsi="Arial"/>
          <w:lang w:eastAsia="zh-CN"/>
        </w:rPr>
        <w:t>PUBCOMP</w:t>
      </w:r>
      <w:bookmarkEnd w:id="886"/>
      <w:bookmarkEnd w:id="887"/>
      <w:bookmarkEnd w:id="888"/>
      <w:r w:rsidR="00A80C6F" w:rsidRPr="00BD7BD8">
        <w:rPr>
          <w:rFonts w:ascii="Arial" w:hAnsi="Arial"/>
          <w:lang w:eastAsia="zh-CN"/>
        </w:rPr>
        <w:t>可变报头</w:t>
      </w:r>
    </w:p>
    <w:p w14:paraId="4D9B7242" w14:textId="558E5DCC"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2.2.2</w:t>
        </w:r>
      </w:hyperlink>
      <w:r w:rsidR="00BD7BD8" w:rsidRPr="00BD7BD8">
        <w:rPr>
          <w:rStyle w:val="a5"/>
          <w:rFonts w:ascii="Arial" w:hAnsi="Arial"/>
          <w:lang w:eastAsia="zh-CN"/>
        </w:rPr>
        <w:t>节</w:t>
      </w:r>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7C0DFD44" w:rsidR="00513318" w:rsidRPr="0039060B" w:rsidRDefault="0039060B" w:rsidP="00513318">
      <w:pPr>
        <w:rPr>
          <w:rFonts w:ascii="Arial" w:hAnsi="Arial"/>
          <w:lang w:eastAsia="zh-CN"/>
        </w:rPr>
      </w:pPr>
      <w:bookmarkStart w:id="889" w:name="_Figure_3.19_–"/>
      <w:bookmarkStart w:id="890" w:name="_Toc473620166"/>
      <w:bookmarkEnd w:id="889"/>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513318" w:rsidRPr="0039060B">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513318" w:rsidRPr="0039060B">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890"/>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lastRenderedPageBreak/>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891" w:name="_Toc462729154"/>
      <w:bookmarkStart w:id="892" w:name="_Toc464548023"/>
      <w:bookmarkStart w:id="893" w:name="_Toc464635318"/>
      <w:bookmarkStart w:id="894" w:name="_Toc471282818"/>
      <w:bookmarkStart w:id="895" w:name="_Toc471483659"/>
    </w:p>
    <w:p w14:paraId="0174011B" w14:textId="2037CE58" w:rsidR="00513318" w:rsidRPr="0039060B" w:rsidRDefault="00513318" w:rsidP="00FD1E6F">
      <w:pPr>
        <w:pStyle w:val="4"/>
        <w:numPr>
          <w:ilvl w:val="3"/>
          <w:numId w:val="36"/>
        </w:numPr>
        <w:rPr>
          <w:rFonts w:ascii="Arial" w:hAnsi="Arial"/>
        </w:rPr>
      </w:pPr>
      <w:bookmarkStart w:id="896" w:name="_Toc473620167"/>
      <w:bookmarkStart w:id="897" w:name="_Toc496191468"/>
      <w:bookmarkStart w:id="898" w:name="_Toc513542241"/>
      <w:r w:rsidRPr="0039060B">
        <w:rPr>
          <w:rFonts w:ascii="Arial" w:hAnsi="Arial"/>
        </w:rPr>
        <w:t>PUBCOMP</w:t>
      </w:r>
      <w:bookmarkEnd w:id="891"/>
      <w:bookmarkEnd w:id="892"/>
      <w:bookmarkEnd w:id="893"/>
      <w:bookmarkEnd w:id="894"/>
      <w:bookmarkEnd w:id="895"/>
      <w:bookmarkEnd w:id="896"/>
      <w:bookmarkEnd w:id="897"/>
      <w:bookmarkEnd w:id="898"/>
      <w:r w:rsidR="0039060B" w:rsidRPr="0039060B">
        <w:rPr>
          <w:rFonts w:ascii="Arial" w:hAnsi="Arial"/>
          <w:lang w:eastAsia="zh-CN"/>
        </w:rPr>
        <w:t>原因码</w:t>
      </w:r>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77529DFC" w:rsidR="00513318" w:rsidRPr="0039060B" w:rsidRDefault="0039060B" w:rsidP="00513318">
      <w:pPr>
        <w:rPr>
          <w:rFonts w:ascii="Arial" w:hAnsi="Arial"/>
          <w:lang w:eastAsia="zh-CN"/>
        </w:rPr>
      </w:pPr>
      <w:bookmarkStart w:id="899" w:name="_Ref459303322"/>
      <w:bookmarkStart w:id="900"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513318" w:rsidRPr="0039060B">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899"/>
      <w:bookmarkEnd w:id="900"/>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01" w:name="_Toc496191469"/>
      <w:bookmarkStart w:id="902" w:name="_Toc513542242"/>
      <w:r w:rsidRPr="003F5CDF">
        <w:rPr>
          <w:rFonts w:ascii="Arial" w:hAnsi="Arial"/>
        </w:rPr>
        <w:t>PUBCOMP</w:t>
      </w:r>
      <w:bookmarkEnd w:id="901"/>
      <w:bookmarkEnd w:id="902"/>
      <w:r w:rsidR="00605DEC" w:rsidRPr="003F5CDF">
        <w:rPr>
          <w:rFonts w:ascii="Arial" w:hAnsi="Arial"/>
          <w:lang w:eastAsia="zh-CN"/>
        </w:rPr>
        <w:t>属性</w:t>
      </w:r>
    </w:p>
    <w:p w14:paraId="7618E045" w14:textId="06E6E8F9" w:rsidR="00513318" w:rsidRPr="003F5CDF" w:rsidRDefault="00605DEC" w:rsidP="00FD1E6F">
      <w:pPr>
        <w:pStyle w:val="5"/>
        <w:numPr>
          <w:ilvl w:val="4"/>
          <w:numId w:val="36"/>
        </w:numPr>
        <w:rPr>
          <w:rFonts w:ascii="Arial" w:hAnsi="Arial"/>
        </w:rPr>
      </w:pPr>
      <w:r w:rsidRPr="003F5CDF">
        <w:rPr>
          <w:rFonts w:ascii="Arial" w:hAnsi="Arial"/>
          <w:lang w:eastAsia="zh-CN"/>
        </w:rPr>
        <w:t>属性长度</w:t>
      </w:r>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r w:rsidRPr="003F5CDF">
        <w:rPr>
          <w:rFonts w:ascii="Arial" w:hAnsi="Arial"/>
          <w:lang w:eastAsia="zh-CN"/>
        </w:rPr>
        <w:t>原因字符串</w:t>
      </w:r>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2589ACF2"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不能</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r w:rsidRPr="003F5CDF">
        <w:rPr>
          <w:rFonts w:ascii="Arial" w:hAnsi="Arial"/>
          <w:lang w:eastAsia="zh-CN"/>
        </w:rPr>
        <w:t>用户属性</w:t>
      </w:r>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03" w:name="_Toc471483663"/>
      <w:bookmarkStart w:id="904" w:name="_Toc473620172"/>
      <w:bookmarkStart w:id="905" w:name="_Toc496191473"/>
      <w:bookmarkStart w:id="906" w:name="_Toc513542246"/>
      <w:r w:rsidRPr="003F5CDF">
        <w:rPr>
          <w:rFonts w:ascii="Arial" w:hAnsi="Arial"/>
        </w:rPr>
        <w:lastRenderedPageBreak/>
        <w:t>PUBCOMP</w:t>
      </w:r>
      <w:bookmarkEnd w:id="903"/>
      <w:bookmarkEnd w:id="904"/>
      <w:bookmarkEnd w:id="905"/>
      <w:bookmarkEnd w:id="906"/>
      <w:r w:rsidR="00605DEC" w:rsidRPr="003F5CDF">
        <w:rPr>
          <w:rFonts w:ascii="Arial" w:hAnsi="Arial"/>
          <w:lang w:eastAsia="zh-CN"/>
        </w:rPr>
        <w:t>载荷</w:t>
      </w:r>
    </w:p>
    <w:p w14:paraId="6F92F7C9" w14:textId="2B39BAF4"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报文无有效载荷。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07" w:name="_Toc384800435"/>
      <w:bookmarkStart w:id="908" w:name="_Toc385349303"/>
      <w:bookmarkStart w:id="909" w:name="_Toc385349798"/>
      <w:bookmarkStart w:id="910" w:name="_Toc442180875"/>
      <w:bookmarkStart w:id="911" w:name="_Toc462729156"/>
      <w:bookmarkStart w:id="912" w:name="_Toc464548027"/>
      <w:bookmarkStart w:id="913" w:name="_Toc464635322"/>
      <w:bookmarkStart w:id="914" w:name="_Toc471282822"/>
      <w:bookmarkStart w:id="915" w:name="_Toc471483664"/>
      <w:bookmarkStart w:id="916" w:name="_Toc473620173"/>
      <w:bookmarkStart w:id="917" w:name="_Toc496191474"/>
      <w:bookmarkStart w:id="918" w:name="_Toc513542247"/>
      <w:r w:rsidRPr="003F5CDF">
        <w:rPr>
          <w:rFonts w:ascii="Arial" w:hAnsi="Arial"/>
        </w:rPr>
        <w:t>PUBCOMP</w:t>
      </w:r>
      <w:bookmarkEnd w:id="907"/>
      <w:bookmarkEnd w:id="908"/>
      <w:bookmarkEnd w:id="909"/>
      <w:bookmarkEnd w:id="910"/>
      <w:bookmarkEnd w:id="911"/>
      <w:bookmarkEnd w:id="912"/>
      <w:bookmarkEnd w:id="913"/>
      <w:bookmarkEnd w:id="914"/>
      <w:bookmarkEnd w:id="915"/>
      <w:bookmarkEnd w:id="916"/>
      <w:bookmarkEnd w:id="917"/>
      <w:bookmarkEnd w:id="918"/>
      <w:r w:rsidR="000231E5">
        <w:rPr>
          <w:rFonts w:ascii="Arial" w:hAnsi="Arial" w:hint="eastAsia"/>
          <w:lang w:eastAsia="zh-CN"/>
        </w:rPr>
        <w:t>行为</w:t>
      </w:r>
    </w:p>
    <w:p w14:paraId="68100EE4" w14:textId="3193DB9C" w:rsidR="00513318" w:rsidRPr="003F5CDF" w:rsidRDefault="00605DEC" w:rsidP="00513318">
      <w:pPr>
        <w:rPr>
          <w:rFonts w:ascii="Arial" w:hAnsi="Arial"/>
          <w:lang w:eastAsia="zh-CN"/>
        </w:rPr>
      </w:pPr>
      <w:r w:rsidRPr="003F5CDF">
        <w:rPr>
          <w:rFonts w:ascii="Arial" w:hAnsi="Arial"/>
          <w:lang w:eastAsia="zh-CN"/>
        </w:rPr>
        <w:t>如</w:t>
      </w:r>
      <w:hyperlink w:anchor="_QoS_2:_Exactly" w:history="1">
        <w:r w:rsidR="00513318" w:rsidRPr="003F5CDF">
          <w:rPr>
            <w:rStyle w:val="a5"/>
            <w:rFonts w:ascii="Arial" w:hAnsi="Arial"/>
          </w:rPr>
          <w:t>4.3.3</w:t>
        </w:r>
      </w:hyperlink>
      <w:r w:rsidRPr="003F5CDF">
        <w:rPr>
          <w:rStyle w:val="a5"/>
          <w:rFonts w:ascii="Arial" w:hAnsi="Arial"/>
          <w:lang w:eastAsia="zh-CN"/>
        </w:rPr>
        <w:t>节</w:t>
      </w:r>
      <w:r w:rsidR="003F5CDF" w:rsidRPr="003F5CDF">
        <w:rPr>
          <w:rFonts w:ascii="Arial" w:hAnsi="Arial"/>
        </w:rPr>
        <w:t xml:space="preserve"> </w:t>
      </w:r>
      <w:r w:rsidR="003F5CDF" w:rsidRPr="003F5CDF">
        <w:rPr>
          <w:rFonts w:ascii="Arial" w:hAnsi="Arial"/>
          <w:lang w:eastAsia="zh-CN"/>
        </w:rPr>
        <w:t>所述。</w:t>
      </w:r>
    </w:p>
    <w:p w14:paraId="4B183378" w14:textId="77777777" w:rsidR="00513318" w:rsidRPr="00BA5453" w:rsidRDefault="00513318" w:rsidP="00513318">
      <w:pPr>
        <w:rPr>
          <w:rFonts w:hint="eastAsia"/>
        </w:rPr>
      </w:pPr>
    </w:p>
    <w:p w14:paraId="7A7B58FC" w14:textId="4034E03D" w:rsidR="00513318" w:rsidRPr="00C154A9" w:rsidRDefault="00513318" w:rsidP="00FD1E6F">
      <w:pPr>
        <w:pStyle w:val="2"/>
        <w:numPr>
          <w:ilvl w:val="1"/>
          <w:numId w:val="36"/>
        </w:numPr>
        <w:rPr>
          <w:rFonts w:ascii="Arial" w:hAnsi="Arial"/>
        </w:rPr>
      </w:pPr>
      <w:bookmarkStart w:id="919" w:name="_Toc384800436"/>
      <w:bookmarkStart w:id="920" w:name="_Toc385349304"/>
      <w:bookmarkStart w:id="921" w:name="_Toc385349799"/>
      <w:bookmarkStart w:id="922" w:name="_Toc442180876"/>
      <w:bookmarkStart w:id="923" w:name="_Toc462729157"/>
      <w:bookmarkStart w:id="924" w:name="_Toc464548028"/>
      <w:bookmarkStart w:id="925" w:name="_Toc464635323"/>
      <w:bookmarkStart w:id="926" w:name="_Toc471282823"/>
      <w:bookmarkStart w:id="927" w:name="_Toc471483665"/>
      <w:bookmarkStart w:id="928" w:name="_Toc473620174"/>
      <w:bookmarkStart w:id="929" w:name="_Toc496191475"/>
      <w:bookmarkStart w:id="930" w:name="_Toc513542248"/>
      <w:r w:rsidRPr="00C154A9">
        <w:rPr>
          <w:rFonts w:ascii="Arial" w:hAnsi="Arial"/>
        </w:rPr>
        <w:t xml:space="preserve">SUBSCRIBE - </w:t>
      </w:r>
      <w:bookmarkEnd w:id="919"/>
      <w:bookmarkEnd w:id="920"/>
      <w:bookmarkEnd w:id="921"/>
      <w:bookmarkEnd w:id="922"/>
      <w:bookmarkEnd w:id="923"/>
      <w:bookmarkEnd w:id="924"/>
      <w:bookmarkEnd w:id="925"/>
      <w:bookmarkEnd w:id="926"/>
      <w:bookmarkEnd w:id="927"/>
      <w:bookmarkEnd w:id="928"/>
      <w:bookmarkEnd w:id="929"/>
      <w:bookmarkEnd w:id="930"/>
      <w:r w:rsidR="0018428F" w:rsidRPr="00C154A9">
        <w:rPr>
          <w:rFonts w:ascii="Arial" w:hAnsi="Arial"/>
          <w:lang w:eastAsia="zh-CN"/>
        </w:rPr>
        <w:t>订阅请求</w:t>
      </w:r>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BA5453" w:rsidRDefault="00513318" w:rsidP="00513318">
      <w:pPr>
        <w:rPr>
          <w:rFonts w:hint="eastAsia"/>
          <w:lang w:eastAsia="zh-CN"/>
        </w:rPr>
      </w:pPr>
    </w:p>
    <w:p w14:paraId="66935870" w14:textId="59AADECF" w:rsidR="00513318" w:rsidRPr="00C154A9" w:rsidRDefault="00513318" w:rsidP="00FD1E6F">
      <w:pPr>
        <w:pStyle w:val="3"/>
        <w:numPr>
          <w:ilvl w:val="2"/>
          <w:numId w:val="36"/>
        </w:numPr>
        <w:rPr>
          <w:rFonts w:ascii="Arial" w:hAnsi="Arial"/>
        </w:rPr>
      </w:pPr>
      <w:bookmarkStart w:id="931" w:name="_Toc473620175"/>
      <w:bookmarkStart w:id="932" w:name="_Toc496191476"/>
      <w:bookmarkStart w:id="933" w:name="_Toc513542249"/>
      <w:r w:rsidRPr="00C154A9">
        <w:rPr>
          <w:rFonts w:ascii="Arial" w:hAnsi="Arial"/>
        </w:rPr>
        <w:t>SUBSCRIBE</w:t>
      </w:r>
      <w:bookmarkEnd w:id="931"/>
      <w:bookmarkEnd w:id="932"/>
      <w:bookmarkEnd w:id="933"/>
      <w:r w:rsidR="00C154A9" w:rsidRPr="00C154A9">
        <w:rPr>
          <w:rFonts w:ascii="Arial" w:hAnsi="Arial"/>
          <w:lang w:eastAsia="zh-CN"/>
        </w:rPr>
        <w:t>固定报头</w:t>
      </w:r>
    </w:p>
    <w:p w14:paraId="3DB4BB58" w14:textId="4B2BF723" w:rsidR="00513318" w:rsidRPr="00C154A9" w:rsidRDefault="00C154A9" w:rsidP="009C2444">
      <w:pPr>
        <w:pStyle w:val="af0"/>
      </w:pPr>
      <w:bookmarkStart w:id="934" w:name="_Figure_3.20_–"/>
      <w:bookmarkEnd w:id="934"/>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513318" w:rsidRPr="00C154A9">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513318" w:rsidRPr="00C154A9">
        <w:rPr>
          <w:noProof/>
        </w:rPr>
        <w:t>18</w:t>
      </w:r>
      <w:r w:rsidR="00D506FC">
        <w:rPr>
          <w:noProof/>
        </w:rPr>
        <w:fldChar w:fldCharType="end"/>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BA5453" w:rsidRDefault="00513318" w:rsidP="00513318">
      <w:pPr>
        <w:rPr>
          <w:rFonts w:hint="eastAsia"/>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935"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935"/>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936" w:name="_Toc473620178"/>
      <w:bookmarkStart w:id="937" w:name="_Toc496191477"/>
      <w:bookmarkStart w:id="938" w:name="_Toc513542250"/>
      <w:r w:rsidRPr="007A2D93">
        <w:rPr>
          <w:rFonts w:ascii="Arial" w:hAnsi="Arial"/>
        </w:rPr>
        <w:t>SUBSCRIBE</w:t>
      </w:r>
      <w:bookmarkEnd w:id="936"/>
      <w:bookmarkEnd w:id="937"/>
      <w:bookmarkEnd w:id="938"/>
      <w:r w:rsidR="007A2D93" w:rsidRPr="007A2D93">
        <w:rPr>
          <w:rFonts w:ascii="Arial" w:hAnsi="Arial"/>
          <w:lang w:eastAsia="zh-CN"/>
        </w:rPr>
        <w:t>可变报头</w:t>
      </w:r>
    </w:p>
    <w:p w14:paraId="4FF681FE" w14:textId="4396182E"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2.2.1</w:t>
        </w:r>
      </w:hyperlink>
      <w:r w:rsidR="007A2D93" w:rsidRPr="007A2D93">
        <w:rPr>
          <w:rStyle w:val="a5"/>
          <w:rFonts w:ascii="Arial" w:hAnsi="Arial"/>
          <w:lang w:eastAsia="zh-CN"/>
        </w:rPr>
        <w:t>节</w:t>
      </w:r>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2.2.2</w:t>
        </w:r>
      </w:hyperlink>
      <w:r w:rsidR="007A2D93" w:rsidRPr="007A2D93">
        <w:rPr>
          <w:rStyle w:val="a5"/>
          <w:rFonts w:ascii="Arial" w:hAnsi="Arial"/>
          <w:lang w:eastAsia="zh-CN"/>
        </w:rPr>
        <w:t>节</w:t>
      </w:r>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1E9C33BB" w:rsidR="00513318" w:rsidRPr="007A2D93" w:rsidRDefault="007A2D93" w:rsidP="00513318">
      <w:pPr>
        <w:rPr>
          <w:rFonts w:ascii="Arial" w:hAnsi="Arial"/>
          <w:lang w:eastAsia="zh-CN"/>
        </w:rPr>
      </w:pPr>
      <w:bookmarkStart w:id="939" w:name="_Figure_3.21_-"/>
      <w:bookmarkStart w:id="940" w:name="_Toc473620180"/>
      <w:bookmarkEnd w:id="939"/>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513318" w:rsidRPr="007A2D93">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513318" w:rsidRPr="007A2D93">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940"/>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lastRenderedPageBreak/>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Default="00513318" w:rsidP="00513318">
      <w:pPr>
        <w:rPr>
          <w:rFonts w:hint="eastAsia"/>
        </w:rPr>
      </w:pPr>
    </w:p>
    <w:p w14:paraId="2A315005" w14:textId="288AC7BE" w:rsidR="00513318" w:rsidRPr="00137F5B" w:rsidRDefault="00513318" w:rsidP="00FD1E6F">
      <w:pPr>
        <w:pStyle w:val="4"/>
        <w:numPr>
          <w:ilvl w:val="3"/>
          <w:numId w:val="36"/>
        </w:numPr>
        <w:rPr>
          <w:rFonts w:ascii="Arial" w:hAnsi="Arial"/>
        </w:rPr>
      </w:pPr>
      <w:bookmarkStart w:id="941" w:name="_Toc496191478"/>
      <w:bookmarkStart w:id="942" w:name="_Toc513542251"/>
      <w:r w:rsidRPr="00137F5B">
        <w:rPr>
          <w:rFonts w:ascii="Arial" w:hAnsi="Arial"/>
        </w:rPr>
        <w:t>SUBSCRIBE</w:t>
      </w:r>
      <w:bookmarkEnd w:id="941"/>
      <w:bookmarkEnd w:id="942"/>
      <w:r w:rsidR="007A2D93" w:rsidRPr="00137F5B">
        <w:rPr>
          <w:rFonts w:ascii="Arial" w:hAnsi="Arial"/>
          <w:lang w:eastAsia="zh-CN"/>
        </w:rPr>
        <w:t>属性</w:t>
      </w:r>
    </w:p>
    <w:p w14:paraId="40D79DD1" w14:textId="2EAEF829" w:rsidR="00513318" w:rsidRPr="00137F5B" w:rsidRDefault="007A2D93" w:rsidP="00FD1E6F">
      <w:pPr>
        <w:pStyle w:val="5"/>
        <w:numPr>
          <w:ilvl w:val="4"/>
          <w:numId w:val="36"/>
        </w:numPr>
        <w:rPr>
          <w:rFonts w:ascii="Arial" w:hAnsi="Arial"/>
        </w:rPr>
      </w:pPr>
      <w:bookmarkStart w:id="943" w:name="_Toc384800439"/>
      <w:bookmarkStart w:id="944" w:name="_Toc385349310"/>
      <w:bookmarkStart w:id="945" w:name="_Toc385349802"/>
      <w:bookmarkStart w:id="946" w:name="_Toc442180879"/>
      <w:bookmarkStart w:id="947" w:name="_Toc462729161"/>
      <w:bookmarkStart w:id="948" w:name="_Toc464548032"/>
      <w:bookmarkStart w:id="949" w:name="_Toc464635327"/>
      <w:r w:rsidRPr="00137F5B">
        <w:rPr>
          <w:rFonts w:ascii="Arial" w:hAnsi="Arial"/>
          <w:lang w:eastAsia="zh-CN"/>
        </w:rPr>
        <w:t>属性长度</w:t>
      </w:r>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r w:rsidRPr="00B47C03">
        <w:rPr>
          <w:rFonts w:ascii="Arial" w:hAnsi="Arial"/>
          <w:lang w:eastAsia="zh-CN"/>
        </w:rPr>
        <w:t>订阅标识符</w:t>
      </w:r>
    </w:p>
    <w:p w14:paraId="07637C8E" w14:textId="7773A81E" w:rsidR="00513318" w:rsidRDefault="00513318" w:rsidP="00513318">
      <w:pPr>
        <w:rPr>
          <w:rFonts w:hint="eastAsia"/>
          <w:lang w:eastAsia="zh-CN"/>
        </w:rPr>
      </w:pPr>
      <w:r w:rsidRPr="000B2DEA">
        <w:rPr>
          <w:b/>
        </w:rPr>
        <w:t>11 (0x0B)</w:t>
      </w:r>
      <w:r w:rsidR="00137F5B">
        <w:rPr>
          <w:rFonts w:hint="eastAsia"/>
          <w:b/>
          <w:lang w:eastAsia="zh-CN"/>
        </w:rPr>
        <w:t>，</w:t>
      </w:r>
      <w:r w:rsidR="00137F5B">
        <w:rPr>
          <w:rFonts w:hint="eastAsia"/>
          <w:lang w:eastAsia="zh-CN"/>
        </w:rPr>
        <w:t>订阅标识符（</w:t>
      </w:r>
      <w:r>
        <w:t>Subscription Identifier</w:t>
      </w:r>
      <w:r w:rsidR="00137F5B">
        <w:rPr>
          <w:rFonts w:hint="eastAsia"/>
          <w:lang w:eastAsia="zh-CN"/>
        </w:rPr>
        <w:t>）标识符。</w:t>
      </w:r>
    </w:p>
    <w:p w14:paraId="0EAE1A52" w14:textId="2671F944" w:rsidR="00513318" w:rsidRDefault="00DC032C" w:rsidP="00513318">
      <w:pPr>
        <w:rPr>
          <w:rFonts w:eastAsia="Arial"/>
          <w:lang w:eastAsia="zh-CN"/>
        </w:rPr>
      </w:pPr>
      <w:r>
        <w:rPr>
          <w:rFonts w:hint="eastAsia"/>
          <w:lang w:eastAsia="zh-CN"/>
        </w:rPr>
        <w:t>跟随其后的是一个变</w:t>
      </w:r>
      <w:r w:rsidR="008407E5">
        <w:rPr>
          <w:rFonts w:hint="eastAsia"/>
          <w:lang w:eastAsia="zh-CN"/>
        </w:rPr>
        <w:t>长</w:t>
      </w:r>
      <w:r>
        <w:rPr>
          <w:rFonts w:hint="eastAsia"/>
          <w:lang w:eastAsia="zh-CN"/>
        </w:rPr>
        <w:t>字节整数表示订阅标识符。订阅标识符取值范围从</w:t>
      </w:r>
      <w:r>
        <w:rPr>
          <w:rFonts w:hint="eastAsia"/>
          <w:lang w:eastAsia="zh-CN"/>
        </w:rPr>
        <w:t>1</w:t>
      </w:r>
      <w:r>
        <w:rPr>
          <w:rFonts w:hint="eastAsia"/>
          <w:lang w:eastAsia="zh-CN"/>
        </w:rPr>
        <w:t>到</w:t>
      </w:r>
      <w:r w:rsidR="00513318">
        <w:rPr>
          <w:lang w:eastAsia="zh-CN"/>
        </w:rPr>
        <w:t>268,435,455</w:t>
      </w:r>
      <w:r>
        <w:rPr>
          <w:rFonts w:hint="eastAsia"/>
          <w:lang w:eastAsia="zh-CN"/>
        </w:rPr>
        <w:t>。订阅标识符的值为</w:t>
      </w:r>
      <w:r>
        <w:rPr>
          <w:rFonts w:hint="eastAsia"/>
          <w:lang w:eastAsia="zh-CN"/>
        </w:rPr>
        <w:t>0</w:t>
      </w:r>
      <w:r>
        <w:rPr>
          <w:rFonts w:hint="eastAsia"/>
          <w:lang w:eastAsia="zh-CN"/>
        </w:rPr>
        <w:t>或包含多个订阅标识符将造成协议错误（</w:t>
      </w:r>
      <w:r>
        <w:rPr>
          <w:rFonts w:hint="eastAsia"/>
          <w:lang w:eastAsia="zh-CN"/>
        </w:rPr>
        <w:t>Protocol</w:t>
      </w:r>
      <w:r>
        <w:rPr>
          <w:lang w:eastAsia="zh-CN"/>
        </w:rPr>
        <w:t xml:space="preserve"> Error</w:t>
      </w:r>
      <w:r>
        <w:rPr>
          <w:rFonts w:hint="eastAsia"/>
          <w:lang w:eastAsia="zh-CN"/>
        </w:rPr>
        <w:t>）。</w:t>
      </w:r>
    </w:p>
    <w:p w14:paraId="4834813F" w14:textId="77777777" w:rsidR="00513318" w:rsidRDefault="00513318" w:rsidP="00513318">
      <w:pPr>
        <w:rPr>
          <w:rFonts w:eastAsia="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0EFFA710"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3.8.3.1</w:t>
        </w:r>
      </w:hyperlink>
      <w:r w:rsidRPr="00B47C03">
        <w:rPr>
          <w:rStyle w:val="a5"/>
          <w:rFonts w:ascii="Arial" w:hAnsi="Arial"/>
          <w:lang w:eastAsia="zh-CN"/>
        </w:rPr>
        <w:t>节</w:t>
      </w:r>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r w:rsidRPr="00B47C03">
        <w:rPr>
          <w:rFonts w:ascii="Arial" w:hAnsi="Arial"/>
          <w:lang w:eastAsia="zh-CN"/>
        </w:rPr>
        <w:t>用户属性</w:t>
      </w:r>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950" w:name="_Toc471282828"/>
      <w:bookmarkStart w:id="951" w:name="_Toc471483670"/>
      <w:bookmarkStart w:id="952" w:name="_Toc473620183"/>
      <w:bookmarkStart w:id="953" w:name="_Toc496191482"/>
      <w:bookmarkStart w:id="954" w:name="_Toc513542255"/>
      <w:r w:rsidRPr="00763654">
        <w:rPr>
          <w:rFonts w:ascii="Arial" w:hAnsi="Arial"/>
        </w:rPr>
        <w:t>SUBSCRIBE</w:t>
      </w:r>
      <w:bookmarkEnd w:id="943"/>
      <w:bookmarkEnd w:id="944"/>
      <w:bookmarkEnd w:id="945"/>
      <w:bookmarkEnd w:id="946"/>
      <w:bookmarkEnd w:id="947"/>
      <w:bookmarkEnd w:id="948"/>
      <w:bookmarkEnd w:id="949"/>
      <w:bookmarkEnd w:id="950"/>
      <w:bookmarkEnd w:id="951"/>
      <w:bookmarkEnd w:id="952"/>
      <w:bookmarkEnd w:id="953"/>
      <w:bookmarkEnd w:id="954"/>
      <w:r w:rsidR="00B47C03" w:rsidRPr="00763654">
        <w:rPr>
          <w:rFonts w:ascii="Arial" w:hAnsi="Arial"/>
          <w:lang w:eastAsia="zh-CN"/>
        </w:rPr>
        <w:t>载荷</w:t>
      </w:r>
    </w:p>
    <w:p w14:paraId="078C2735" w14:textId="195CDBCF" w:rsidR="00513318" w:rsidRPr="00BA5453" w:rsidRDefault="00513318" w:rsidP="00513318">
      <w:pPr>
        <w:rPr>
          <w:rFonts w:hint="eastAsia"/>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255C7935">
        <w:rPr>
          <w:rFonts w:eastAsia="Arial"/>
          <w:lang w:eastAsia="zh-CN"/>
        </w:rPr>
        <w:t xml:space="preserve"> </w:t>
      </w:r>
    </w:p>
    <w:p w14:paraId="26C8C88A" w14:textId="77777777" w:rsidR="00513318" w:rsidRPr="00FC7058" w:rsidRDefault="00513318" w:rsidP="00513318">
      <w:pPr>
        <w:rPr>
          <w:rFonts w:ascii="Arial" w:hAnsi="Arial"/>
          <w:lang w:eastAsia="zh-CN"/>
        </w:rPr>
      </w:pPr>
    </w:p>
    <w:p w14:paraId="7FC21704" w14:textId="4D2E5F11"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4.13</w:t>
        </w:r>
      </w:hyperlink>
      <w:r w:rsidR="00FC7058" w:rsidRPr="00FC7058">
        <w:rPr>
          <w:rStyle w:val="a5"/>
          <w:rFonts w:ascii="Arial" w:hAnsi="Arial"/>
          <w:lang w:eastAsia="zh-CN"/>
        </w:rPr>
        <w:t>节</w:t>
      </w:r>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955" w:name="_Subscription_Options"/>
      <w:bookmarkEnd w:id="955"/>
      <w:r w:rsidRPr="00FC7058">
        <w:rPr>
          <w:rFonts w:ascii="Arial" w:hAnsi="Arial"/>
          <w:lang w:eastAsia="zh-CN"/>
        </w:rPr>
        <w:lastRenderedPageBreak/>
        <w:t>订阅选项</w:t>
      </w:r>
    </w:p>
    <w:p w14:paraId="766C3FCF" w14:textId="00E1D28D"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w:t>
      </w:r>
      <w:r w:rsidR="00513318" w:rsidRPr="00FC7058">
        <w:rPr>
          <w:rFonts w:ascii="Arial" w:hAnsi="Arial"/>
          <w:lang w:eastAsia="zh-CN"/>
        </w:rPr>
        <w:t xml:space="preserve">It is a Protocol Error if the </w:t>
      </w:r>
      <w:r w:rsidRPr="00FC7058">
        <w:rPr>
          <w:rFonts w:ascii="Arial" w:hAnsi="Arial"/>
          <w:lang w:eastAsia="zh-CN"/>
        </w:rPr>
        <w:t>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51756259" w:rsidR="00513318" w:rsidRPr="008E0BB6" w:rsidRDefault="007D1937" w:rsidP="00513318">
      <w:pPr>
        <w:rPr>
          <w:rFonts w:ascii="Arial" w:hAnsi="Arial"/>
          <w:lang w:eastAsia="zh-CN"/>
        </w:rPr>
      </w:pPr>
      <w:bookmarkStart w:id="956" w:name="_Figure_3.22_–"/>
      <w:bookmarkStart w:id="957" w:name="_Toc473620186"/>
      <w:bookmarkEnd w:id="956"/>
      <w:r w:rsidRPr="008E0BB6">
        <w:rPr>
          <w:rFonts w:ascii="Arial" w:hAnsi="Arial"/>
          <w:lang w:eastAsia="zh-CN"/>
        </w:rPr>
        <w:t>表</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513318" w:rsidRPr="008E0BB6">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513318" w:rsidRPr="008E0BB6">
        <w:rPr>
          <w:rFonts w:ascii="Arial" w:hAnsi="Arial"/>
          <w:noProof/>
        </w:rPr>
        <w:t>20</w:t>
      </w:r>
      <w:r w:rsidR="00E759A9" w:rsidRPr="008E0BB6">
        <w:rPr>
          <w:rFonts w:ascii="Arial" w:hAnsi="Arial"/>
          <w:noProof/>
        </w:rPr>
        <w:fldChar w:fldCharType="end"/>
      </w:r>
      <w:r w:rsidR="00513318" w:rsidRPr="008E0BB6">
        <w:rPr>
          <w:rFonts w:ascii="Arial" w:hAnsi="Arial"/>
        </w:rPr>
        <w:t>– SUBSCRIBE</w:t>
      </w:r>
      <w:bookmarkEnd w:id="957"/>
      <w:r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lastRenderedPageBreak/>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BA5453" w:rsidRDefault="00513318" w:rsidP="00513318">
      <w:pPr>
        <w:rPr>
          <w:rFonts w:hint="eastAsia"/>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40B7F31D" w:rsidR="00513318" w:rsidRDefault="008E0BB6" w:rsidP="00513318">
      <w:pPr>
        <w:ind w:left="567"/>
        <w:rPr>
          <w:rFonts w:eastAsia="Arial"/>
          <w:color w:val="FF0000"/>
          <w:lang w:eastAsia="zh-CN"/>
        </w:rPr>
      </w:pPr>
      <w:r w:rsidRPr="008E0BB6">
        <w:rPr>
          <w:rFonts w:ascii="Arial" w:hAnsi="Arial"/>
          <w:lang w:eastAsia="zh-CN"/>
        </w:rPr>
        <w:t>图</w:t>
      </w:r>
      <w:r w:rsidR="00513318" w:rsidRPr="008E0BB6">
        <w:rPr>
          <w:rFonts w:ascii="Arial" w:hAnsi="Arial"/>
          <w:lang w:eastAsia="zh-CN"/>
        </w:rPr>
        <w:t xml:space="preserve"> 3.21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8F2AD7" w:rsidP="00513318">
      <w:pPr>
        <w:rPr>
          <w:rFonts w:ascii="Arial" w:hAnsi="Arial"/>
          <w:lang w:eastAsia="zh-CN"/>
        </w:rPr>
      </w:pPr>
      <w:hyperlink w:anchor="_Table_3.4_-" w:history="1"/>
      <w:bookmarkStart w:id="958" w:name="_Table_3.4_-"/>
      <w:bookmarkEnd w:id="958"/>
    </w:p>
    <w:p w14:paraId="12F279D6" w14:textId="6E37DAB1" w:rsidR="00513318" w:rsidRPr="008E0BB6" w:rsidRDefault="008E0BB6" w:rsidP="00513318">
      <w:pPr>
        <w:rPr>
          <w:rFonts w:ascii="Arial" w:hAnsi="Arial"/>
          <w:lang w:eastAsia="zh-CN"/>
        </w:rPr>
      </w:pPr>
      <w:bookmarkStart w:id="959" w:name="_Figure_3.23_-"/>
      <w:bookmarkEnd w:id="959"/>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513318" w:rsidRPr="008E0BB6">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513318" w:rsidRPr="008E0BB6">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960" w:name="_Toc384800440"/>
      <w:bookmarkStart w:id="961" w:name="_Toc385349315"/>
      <w:bookmarkStart w:id="962" w:name="_Toc385349803"/>
      <w:bookmarkStart w:id="963" w:name="_Toc442180880"/>
      <w:bookmarkStart w:id="964" w:name="_Toc462729163"/>
      <w:bookmarkStart w:id="965" w:name="_Toc464548035"/>
      <w:bookmarkStart w:id="966" w:name="_Toc464635330"/>
      <w:bookmarkStart w:id="967" w:name="_Toc471282831"/>
      <w:bookmarkStart w:id="968" w:name="_Toc471483673"/>
      <w:bookmarkStart w:id="969" w:name="_Toc473620189"/>
      <w:bookmarkStart w:id="970" w:name="_Ref479930214"/>
      <w:bookmarkStart w:id="971" w:name="_Toc496191484"/>
      <w:bookmarkStart w:id="972" w:name="_Toc513542257"/>
      <w:r w:rsidRPr="00F7700E">
        <w:rPr>
          <w:rFonts w:ascii="Arial" w:hAnsi="Arial"/>
        </w:rPr>
        <w:lastRenderedPageBreak/>
        <w:t>SUBSCRIBE</w:t>
      </w:r>
      <w:bookmarkEnd w:id="960"/>
      <w:bookmarkEnd w:id="961"/>
      <w:bookmarkEnd w:id="962"/>
      <w:bookmarkEnd w:id="963"/>
      <w:bookmarkEnd w:id="964"/>
      <w:bookmarkEnd w:id="965"/>
      <w:bookmarkEnd w:id="966"/>
      <w:bookmarkEnd w:id="967"/>
      <w:bookmarkEnd w:id="968"/>
      <w:bookmarkEnd w:id="969"/>
      <w:bookmarkEnd w:id="970"/>
      <w:bookmarkEnd w:id="971"/>
      <w:bookmarkEnd w:id="972"/>
      <w:r w:rsidR="00716725" w:rsidRPr="00F7700E">
        <w:rPr>
          <w:rFonts w:ascii="Arial" w:hAnsi="Arial"/>
          <w:lang w:eastAsia="zh-CN"/>
        </w:rPr>
        <w:t>行为</w:t>
      </w:r>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789AE942" w:rsidR="00513318" w:rsidRPr="008B2F6F" w:rsidRDefault="008B2F6F" w:rsidP="00513318">
      <w:pPr>
        <w:rPr>
          <w:rFonts w:ascii="Arial" w:hAnsi="Arial"/>
          <w:lang w:eastAsia="zh-CN"/>
        </w:rPr>
      </w:pPr>
      <w:bookmarkStart w:id="973"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4.8</w:t>
        </w:r>
      </w:hyperlink>
      <w:r w:rsidRPr="008B2F6F">
        <w:rPr>
          <w:rStyle w:val="a5"/>
          <w:rFonts w:ascii="Arial" w:hAnsi="Arial"/>
          <w:lang w:eastAsia="zh-CN"/>
        </w:rPr>
        <w:t>节</w:t>
      </w:r>
      <w:r w:rsidRPr="008B2F6F">
        <w:rPr>
          <w:rFonts w:ascii="Arial" w:hAnsi="Arial"/>
          <w:lang w:eastAsia="zh-CN"/>
        </w:rPr>
        <w:t>。</w:t>
      </w:r>
      <w:bookmarkEnd w:id="973"/>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1ED774CB" w:rsidR="00513318" w:rsidRPr="00AE59B5" w:rsidRDefault="004F4CA5" w:rsidP="00513318">
      <w:pPr>
        <w:ind w:left="720"/>
        <w:rPr>
          <w:rFonts w:ascii="Arial" w:hAnsi="Arial"/>
        </w:rPr>
      </w:pPr>
      <w:r w:rsidRPr="00AE59B5">
        <w:rPr>
          <w:rFonts w:ascii="Arial" w:hAnsi="Arial"/>
          <w:lang w:eastAsia="zh-CN"/>
        </w:rPr>
        <w:lastRenderedPageBreak/>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。这意味着发布端</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Default="00BE7748" w:rsidP="00513318">
      <w:pPr>
        <w:rPr>
          <w:rFonts w:eastAsia="Arial"/>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Default="00513318" w:rsidP="00513318">
      <w:pPr>
        <w:ind w:left="720"/>
        <w:rPr>
          <w:rFonts w:eastAsia="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1CF4B655"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Pr="001E76D7">
        <w:rPr>
          <w:rFonts w:ascii="Arial" w:hAnsi="Arial"/>
          <w:lang w:eastAsia="zh-CN"/>
        </w:rPr>
        <w:t>网关实现维护其收到的每个唯一的订阅过滤器到其收到的一组客户端标识符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154A86" w:rsidRDefault="00513318" w:rsidP="00513318">
      <w:pPr>
        <w:ind w:left="720"/>
        <w:rPr>
          <w:rFonts w:eastAsia="Arial"/>
          <w:lang w:eastAsia="zh-CN"/>
        </w:rPr>
      </w:pPr>
    </w:p>
    <w:p w14:paraId="0C35B9A5" w14:textId="267257EF" w:rsidR="00513318" w:rsidRPr="00E4309D" w:rsidRDefault="00513318" w:rsidP="00FD1E6F">
      <w:pPr>
        <w:pStyle w:val="2"/>
        <w:numPr>
          <w:ilvl w:val="1"/>
          <w:numId w:val="36"/>
        </w:numPr>
        <w:rPr>
          <w:rFonts w:ascii="Arial" w:hAnsi="Arial"/>
        </w:rPr>
      </w:pPr>
      <w:bookmarkStart w:id="974" w:name="_Toc384800441"/>
      <w:bookmarkStart w:id="975" w:name="_Toc385349316"/>
      <w:bookmarkStart w:id="976" w:name="_Toc385349804"/>
      <w:bookmarkStart w:id="977" w:name="_Toc442180881"/>
      <w:bookmarkStart w:id="978" w:name="_Toc462729164"/>
      <w:bookmarkStart w:id="979" w:name="_Toc464548036"/>
      <w:bookmarkStart w:id="980" w:name="_Toc464635331"/>
      <w:bookmarkStart w:id="981" w:name="_Toc471282832"/>
      <w:bookmarkStart w:id="982" w:name="_Toc471483674"/>
      <w:bookmarkStart w:id="983" w:name="_Toc473620193"/>
      <w:bookmarkStart w:id="984" w:name="_Toc496191485"/>
      <w:bookmarkStart w:id="985" w:name="_Toc513542258"/>
      <w:r w:rsidRPr="00E4309D">
        <w:rPr>
          <w:rFonts w:ascii="Arial" w:hAnsi="Arial"/>
        </w:rPr>
        <w:t xml:space="preserve">SUBACK – </w:t>
      </w:r>
      <w:bookmarkEnd w:id="974"/>
      <w:bookmarkEnd w:id="975"/>
      <w:bookmarkEnd w:id="976"/>
      <w:bookmarkEnd w:id="977"/>
      <w:bookmarkEnd w:id="978"/>
      <w:bookmarkEnd w:id="979"/>
      <w:bookmarkEnd w:id="980"/>
      <w:bookmarkEnd w:id="981"/>
      <w:bookmarkEnd w:id="982"/>
      <w:bookmarkEnd w:id="983"/>
      <w:bookmarkEnd w:id="984"/>
      <w:bookmarkEnd w:id="985"/>
      <w:r w:rsidR="00E4309D" w:rsidRPr="00E4309D">
        <w:rPr>
          <w:rFonts w:ascii="Arial" w:hAnsi="Arial"/>
          <w:lang w:eastAsia="zh-CN"/>
        </w:rPr>
        <w:t>订阅确认</w:t>
      </w:r>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986" w:name="_Toc473620194"/>
      <w:bookmarkStart w:id="987" w:name="_Toc496191486"/>
      <w:bookmarkStart w:id="988" w:name="_Toc513542259"/>
      <w:r w:rsidRPr="006E746A">
        <w:rPr>
          <w:rFonts w:ascii="Arial" w:hAnsi="Arial"/>
        </w:rPr>
        <w:lastRenderedPageBreak/>
        <w:t>SUBACK</w:t>
      </w:r>
      <w:bookmarkEnd w:id="986"/>
      <w:bookmarkEnd w:id="987"/>
      <w:bookmarkEnd w:id="988"/>
      <w:r w:rsidR="00A63830" w:rsidRPr="006E746A">
        <w:rPr>
          <w:rFonts w:ascii="Arial" w:hAnsi="Arial"/>
          <w:lang w:eastAsia="zh-CN"/>
        </w:rPr>
        <w:t>固定报头</w:t>
      </w:r>
    </w:p>
    <w:p w14:paraId="186ACBBC" w14:textId="1F3E2132" w:rsidR="00513318" w:rsidRPr="006E746A" w:rsidRDefault="00A63830" w:rsidP="009C2444">
      <w:pPr>
        <w:pStyle w:val="af0"/>
      </w:pPr>
      <w:bookmarkStart w:id="989" w:name="_Figure_3.24_–"/>
      <w:bookmarkEnd w:id="989"/>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513318" w:rsidRPr="006E746A">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513318" w:rsidRPr="006E746A">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BA5453" w:rsidRDefault="00513318" w:rsidP="00513318">
      <w:pPr>
        <w:rPr>
          <w:rFonts w:hint="eastAsia"/>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990" w:name="_Toc473620196"/>
      <w:bookmarkStart w:id="991" w:name="_Toc496191487"/>
      <w:bookmarkStart w:id="992" w:name="_Toc513542260"/>
      <w:r w:rsidRPr="00536AFC">
        <w:rPr>
          <w:rFonts w:ascii="Arial" w:hAnsi="Arial"/>
          <w:lang w:eastAsia="zh-CN"/>
        </w:rPr>
        <w:t>SUBACK</w:t>
      </w:r>
      <w:bookmarkEnd w:id="990"/>
      <w:bookmarkEnd w:id="991"/>
      <w:bookmarkEnd w:id="992"/>
      <w:r w:rsidR="006E746A" w:rsidRPr="00536AFC">
        <w:rPr>
          <w:rFonts w:ascii="Arial" w:hAnsi="Arial"/>
          <w:lang w:eastAsia="zh-CN"/>
        </w:rPr>
        <w:t>可变报头</w:t>
      </w:r>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993" w:name="_Toc496191488"/>
      <w:bookmarkStart w:id="994" w:name="_Toc513542261"/>
      <w:r w:rsidRPr="00536AFC">
        <w:rPr>
          <w:rFonts w:ascii="Arial" w:hAnsi="Arial"/>
        </w:rPr>
        <w:t>SUBACK</w:t>
      </w:r>
      <w:bookmarkEnd w:id="993"/>
      <w:bookmarkEnd w:id="994"/>
      <w:r w:rsidR="0064770E" w:rsidRPr="00536AFC">
        <w:rPr>
          <w:rFonts w:ascii="Arial" w:hAnsi="Arial"/>
          <w:lang w:eastAsia="zh-CN"/>
        </w:rPr>
        <w:t>属性</w:t>
      </w:r>
    </w:p>
    <w:p w14:paraId="035AE6D1" w14:textId="5DC83BBF" w:rsidR="00513318" w:rsidRPr="00536AFC" w:rsidRDefault="00956CF8" w:rsidP="00FD1E6F">
      <w:pPr>
        <w:pStyle w:val="5"/>
        <w:numPr>
          <w:ilvl w:val="4"/>
          <w:numId w:val="36"/>
        </w:numPr>
        <w:rPr>
          <w:rFonts w:ascii="Arial" w:hAnsi="Arial"/>
        </w:rPr>
      </w:pPr>
      <w:r w:rsidRPr="00536AFC">
        <w:rPr>
          <w:rFonts w:ascii="Arial" w:hAnsi="Arial"/>
          <w:lang w:eastAsia="zh-CN"/>
        </w:rPr>
        <w:t>属性长度</w:t>
      </w:r>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r w:rsidRPr="00CE3269">
        <w:rPr>
          <w:rFonts w:ascii="Arial" w:hAnsi="Arial"/>
          <w:lang w:eastAsia="zh-CN"/>
        </w:rPr>
        <w:t>原因字符串</w:t>
      </w:r>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76EE3F58"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不能</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r w:rsidRPr="00CE3269">
        <w:rPr>
          <w:rFonts w:ascii="Arial" w:hAnsi="Arial"/>
          <w:lang w:eastAsia="zh-CN"/>
        </w:rPr>
        <w:t>用户属性</w:t>
      </w:r>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8F2AD7" w:rsidP="00513318">
      <w:pPr>
        <w:rPr>
          <w:rFonts w:ascii="Arial" w:hAnsi="Arial"/>
          <w:lang w:eastAsia="zh-CN"/>
        </w:rPr>
      </w:pPr>
      <w:hyperlink w:anchor="_Figure_3.25_-" w:history="1"/>
    </w:p>
    <w:p w14:paraId="5B957DDE" w14:textId="16FC0F91" w:rsidR="00513318" w:rsidRPr="00CE3269" w:rsidRDefault="00CE3269" w:rsidP="00513318">
      <w:pPr>
        <w:rPr>
          <w:rFonts w:ascii="Arial" w:hAnsi="Arial"/>
          <w:lang w:eastAsia="zh-CN"/>
        </w:rPr>
      </w:pPr>
      <w:bookmarkStart w:id="995" w:name="_Figure_3.25_-"/>
      <w:bookmarkStart w:id="996" w:name="_Figure_3.25_–"/>
      <w:bookmarkStart w:id="997" w:name="_Toc473620200"/>
      <w:bookmarkEnd w:id="995"/>
      <w:bookmarkEnd w:id="996"/>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513318" w:rsidRPr="00CE3269">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513318" w:rsidRPr="00CE3269">
        <w:rPr>
          <w:rFonts w:ascii="Arial" w:hAnsi="Arial"/>
          <w:noProof/>
          <w:lang w:eastAsia="zh-CN"/>
        </w:rPr>
        <w:t>23</w:t>
      </w:r>
      <w:r w:rsidR="00E759A9" w:rsidRPr="00CE3269">
        <w:rPr>
          <w:rFonts w:ascii="Arial" w:hAnsi="Arial"/>
          <w:noProof/>
        </w:rPr>
        <w:fldChar w:fldCharType="end"/>
      </w:r>
      <w:r w:rsidR="00513318" w:rsidRPr="00CE3269">
        <w:rPr>
          <w:rFonts w:ascii="Arial" w:hAnsi="Arial"/>
          <w:lang w:eastAsia="zh-CN"/>
        </w:rPr>
        <w:t xml:space="preserve"> SUBACK</w:t>
      </w:r>
      <w:bookmarkEnd w:id="997"/>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lastRenderedPageBreak/>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998" w:name="_Toc384800444"/>
      <w:bookmarkStart w:id="999" w:name="_Toc385349321"/>
      <w:bookmarkStart w:id="1000" w:name="_Toc385349807"/>
      <w:bookmarkStart w:id="1001" w:name="_Toc442180884"/>
      <w:bookmarkStart w:id="1002" w:name="_Toc462729167"/>
      <w:bookmarkStart w:id="1003" w:name="_Toc464548041"/>
      <w:bookmarkStart w:id="1004" w:name="_Toc464635336"/>
      <w:bookmarkStart w:id="1005" w:name="_Toc471282837"/>
    </w:p>
    <w:p w14:paraId="2913D2ED" w14:textId="1E60C745" w:rsidR="00513318" w:rsidRPr="004C4BCF" w:rsidRDefault="00513318" w:rsidP="00FD1E6F">
      <w:pPr>
        <w:pStyle w:val="3"/>
        <w:numPr>
          <w:ilvl w:val="2"/>
          <w:numId w:val="36"/>
        </w:numPr>
        <w:rPr>
          <w:rFonts w:ascii="Arial" w:hAnsi="Arial"/>
        </w:rPr>
      </w:pPr>
      <w:bookmarkStart w:id="1006" w:name="_Toc471483680"/>
      <w:bookmarkStart w:id="1007" w:name="_Toc473620201"/>
      <w:bookmarkStart w:id="1008" w:name="_Toc496191492"/>
      <w:bookmarkStart w:id="1009" w:name="_Toc513542265"/>
      <w:r w:rsidRPr="004C4BCF">
        <w:rPr>
          <w:rFonts w:ascii="Arial" w:hAnsi="Arial"/>
        </w:rPr>
        <w:t>SUBACK</w:t>
      </w:r>
      <w:bookmarkEnd w:id="998"/>
      <w:bookmarkEnd w:id="999"/>
      <w:bookmarkEnd w:id="1000"/>
      <w:bookmarkEnd w:id="1001"/>
      <w:bookmarkEnd w:id="1002"/>
      <w:bookmarkEnd w:id="1003"/>
      <w:bookmarkEnd w:id="1004"/>
      <w:bookmarkEnd w:id="1005"/>
      <w:bookmarkEnd w:id="1006"/>
      <w:bookmarkEnd w:id="1007"/>
      <w:bookmarkEnd w:id="1008"/>
      <w:bookmarkEnd w:id="1009"/>
      <w:r w:rsidR="00CE3269" w:rsidRPr="004C4BCF">
        <w:rPr>
          <w:rFonts w:ascii="Arial" w:hAnsi="Arial"/>
          <w:lang w:eastAsia="zh-CN"/>
        </w:rPr>
        <w:t>载荷</w:t>
      </w:r>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010" w:name="_Figure_3.26_-"/>
      <w:bookmarkStart w:id="1011" w:name="_Figure_3.26_–"/>
      <w:bookmarkEnd w:id="1010"/>
      <w:bookmarkEnd w:id="1011"/>
    </w:p>
    <w:p w14:paraId="3DAC254B" w14:textId="5407A0C3" w:rsidR="00513318" w:rsidRPr="00FF0763" w:rsidRDefault="004C4BCF" w:rsidP="00513318">
      <w:pPr>
        <w:rPr>
          <w:rFonts w:ascii="Arial" w:hAnsi="Arial"/>
          <w:lang w:eastAsia="zh-CN"/>
        </w:rPr>
      </w:pPr>
      <w:bookmarkStart w:id="1012" w:name="_Ref459632784"/>
      <w:bookmarkStart w:id="1013"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513318" w:rsidRPr="00FF0763">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012"/>
      <w:bookmarkEnd w:id="1013"/>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BA5453" w:rsidRDefault="00513318" w:rsidP="00513318">
      <w:pPr>
        <w:tabs>
          <w:tab w:val="left" w:pos="6540"/>
        </w:tabs>
        <w:rPr>
          <w:rFonts w:hint="eastAsia"/>
          <w:lang w:eastAsia="zh-CN"/>
        </w:rPr>
      </w:pPr>
      <w:r w:rsidRPr="00BA5453">
        <w:rPr>
          <w:lang w:eastAsia="zh-CN"/>
        </w:rPr>
        <w:tab/>
      </w:r>
    </w:p>
    <w:p w14:paraId="216D37CD" w14:textId="50AE9A0E" w:rsidR="00513318" w:rsidRPr="00B5085C" w:rsidRDefault="00FF0763" w:rsidP="00513318">
      <w:pPr>
        <w:rPr>
          <w:rFonts w:ascii="Arial" w:hAnsi="Arial"/>
          <w:color w:val="000000" w:themeColor="text1"/>
          <w:lang w:eastAsia="zh-CN"/>
        </w:rPr>
      </w:pPr>
      <w:bookmarkStart w:id="1014"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014"/>
      <w:r w:rsidR="00513318" w:rsidRPr="00B5085C">
        <w:rPr>
          <w:rFonts w:ascii="Arial" w:hAnsi="Arial"/>
          <w:lang w:eastAsia="zh-CN"/>
        </w:rPr>
        <w:t xml:space="preserve"> </w:t>
      </w:r>
      <w:r w:rsidR="00513318" w:rsidRPr="00B5085C">
        <w:rPr>
          <w:rFonts w:ascii="Arial" w:hAnsi="Arial"/>
          <w:color w:val="FF0000"/>
          <w:lang w:eastAsia="zh-CN"/>
        </w:rPr>
        <w:t>[MQTT-3.9.3-2]</w:t>
      </w:r>
      <w:r w:rsidR="00513318" w:rsidRPr="00B5085C">
        <w:rPr>
          <w:rFonts w:ascii="Arial" w:hAnsi="Arial"/>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015" w:name="_Table_3.5_-"/>
      <w:bookmarkStart w:id="1016" w:name="_Figure_3.27_-"/>
      <w:bookmarkEnd w:id="1015"/>
      <w:bookmarkEnd w:id="1016"/>
    </w:p>
    <w:p w14:paraId="220B45A0" w14:textId="081DF073" w:rsidR="00513318" w:rsidRPr="006075D7" w:rsidRDefault="00513318" w:rsidP="00FD1E6F">
      <w:pPr>
        <w:pStyle w:val="2"/>
        <w:numPr>
          <w:ilvl w:val="1"/>
          <w:numId w:val="36"/>
        </w:numPr>
        <w:rPr>
          <w:rFonts w:ascii="Arial" w:hAnsi="Arial"/>
        </w:rPr>
      </w:pPr>
      <w:bookmarkStart w:id="1017" w:name="_Toc384800445"/>
      <w:bookmarkStart w:id="1018" w:name="_Toc385349326"/>
      <w:bookmarkStart w:id="1019" w:name="_Toc385349808"/>
      <w:bookmarkStart w:id="1020" w:name="_Toc442180885"/>
      <w:bookmarkStart w:id="1021" w:name="_Toc462729169"/>
      <w:bookmarkStart w:id="1022" w:name="_Toc464548043"/>
      <w:bookmarkStart w:id="1023" w:name="_Toc464635338"/>
      <w:bookmarkStart w:id="1024" w:name="_Toc471282839"/>
      <w:bookmarkStart w:id="1025" w:name="_Toc471483682"/>
      <w:bookmarkStart w:id="1026" w:name="_Toc473620206"/>
      <w:bookmarkStart w:id="1027" w:name="_Toc496191493"/>
      <w:bookmarkStart w:id="1028" w:name="_Toc513542266"/>
      <w:r w:rsidRPr="006075D7">
        <w:rPr>
          <w:rFonts w:ascii="Arial" w:hAnsi="Arial"/>
        </w:rPr>
        <w:t xml:space="preserve">UNSUBSCRIBE – </w:t>
      </w:r>
      <w:bookmarkEnd w:id="1017"/>
      <w:bookmarkEnd w:id="1018"/>
      <w:bookmarkEnd w:id="1019"/>
      <w:bookmarkEnd w:id="1020"/>
      <w:bookmarkEnd w:id="1021"/>
      <w:bookmarkEnd w:id="1022"/>
      <w:bookmarkEnd w:id="1023"/>
      <w:bookmarkEnd w:id="1024"/>
      <w:bookmarkEnd w:id="1025"/>
      <w:bookmarkEnd w:id="1026"/>
      <w:bookmarkEnd w:id="1027"/>
      <w:bookmarkEnd w:id="1028"/>
      <w:r w:rsidR="006075D7" w:rsidRPr="006075D7">
        <w:rPr>
          <w:rFonts w:ascii="Arial" w:hAnsi="Arial"/>
          <w:lang w:eastAsia="zh-CN"/>
        </w:rPr>
        <w:t>取消订阅请求</w:t>
      </w:r>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029" w:name="_Toc473620207"/>
      <w:bookmarkStart w:id="1030" w:name="_Toc496191494"/>
      <w:bookmarkStart w:id="1031" w:name="_Toc513542267"/>
      <w:r w:rsidRPr="00460681">
        <w:rPr>
          <w:rFonts w:ascii="Arial" w:hAnsi="Arial"/>
        </w:rPr>
        <w:lastRenderedPageBreak/>
        <w:t>UNSUBSCRIBE</w:t>
      </w:r>
      <w:bookmarkEnd w:id="1029"/>
      <w:bookmarkEnd w:id="1030"/>
      <w:bookmarkEnd w:id="1031"/>
      <w:r w:rsidR="006075D7" w:rsidRPr="00460681">
        <w:rPr>
          <w:rFonts w:ascii="Arial" w:hAnsi="Arial"/>
          <w:lang w:eastAsia="zh-CN"/>
        </w:rPr>
        <w:t>固定报头</w:t>
      </w:r>
    </w:p>
    <w:p w14:paraId="270E5AA4" w14:textId="681DF853" w:rsidR="00513318" w:rsidRPr="00460681" w:rsidRDefault="006075D7" w:rsidP="009C2444">
      <w:pPr>
        <w:pStyle w:val="af0"/>
      </w:pPr>
      <w:bookmarkStart w:id="1032" w:name="_Figure_3.28_–"/>
      <w:bookmarkStart w:id="1033" w:name="_Toc385349328"/>
      <w:bookmarkEnd w:id="1032"/>
      <w:r w:rsidRPr="00460681">
        <w:t>图</w:t>
      </w:r>
      <w:r w:rsidR="00513318" w:rsidRPr="00460681">
        <w:t xml:space="preserve"> 3.28 – UNSUBSCRIBE</w:t>
      </w:r>
      <w:bookmarkEnd w:id="1033"/>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034" w:name="_Toc473620209"/>
      <w:bookmarkStart w:id="1035" w:name="_Toc496191495"/>
      <w:bookmarkStart w:id="1036" w:name="_Toc513542268"/>
      <w:r w:rsidRPr="006D43C5">
        <w:rPr>
          <w:rFonts w:ascii="Arial" w:hAnsi="Arial"/>
        </w:rPr>
        <w:t>UNSUBSCRIBE</w:t>
      </w:r>
      <w:bookmarkEnd w:id="1034"/>
      <w:bookmarkEnd w:id="1035"/>
      <w:bookmarkEnd w:id="1036"/>
      <w:r w:rsidR="00B859A2" w:rsidRPr="006D43C5">
        <w:rPr>
          <w:rFonts w:ascii="Arial" w:hAnsi="Arial"/>
          <w:lang w:eastAsia="zh-CN"/>
        </w:rPr>
        <w:t>可变报头</w:t>
      </w:r>
    </w:p>
    <w:p w14:paraId="5FCDF782" w14:textId="525108D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2.2.1</w:t>
        </w:r>
      </w:hyperlink>
      <w:r w:rsidR="006D43C5" w:rsidRPr="006D43C5">
        <w:rPr>
          <w:rStyle w:val="a5"/>
          <w:rFonts w:ascii="Arial" w:hAnsi="Arial"/>
          <w:lang w:eastAsia="zh-CN"/>
        </w:rPr>
        <w:t>节</w:t>
      </w:r>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rPr>
          <w:t>2.2.2</w:t>
        </w:r>
      </w:hyperlink>
      <w:r w:rsidR="006D43C5" w:rsidRPr="006D43C5">
        <w:rPr>
          <w:rStyle w:val="a5"/>
          <w:rFonts w:ascii="Arial" w:hAnsi="Arial"/>
          <w:lang w:eastAsia="zh-CN"/>
        </w:rPr>
        <w:t>节</w:t>
      </w:r>
      <w:r w:rsidR="006D43C5" w:rsidRPr="006D43C5">
        <w:rPr>
          <w:rFonts w:ascii="Arial" w:hAnsi="Arial"/>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rPr>
      </w:pPr>
    </w:p>
    <w:p w14:paraId="5516727C" w14:textId="4BC3BC38" w:rsidR="00513318" w:rsidRPr="004744B9" w:rsidRDefault="00513318" w:rsidP="00FD1E6F">
      <w:pPr>
        <w:pStyle w:val="4"/>
        <w:numPr>
          <w:ilvl w:val="3"/>
          <w:numId w:val="36"/>
        </w:numPr>
        <w:rPr>
          <w:rFonts w:ascii="Arial" w:hAnsi="Arial"/>
        </w:rPr>
      </w:pPr>
      <w:bookmarkStart w:id="1037" w:name="_Toc493772088"/>
      <w:bookmarkStart w:id="1038" w:name="_Toc496191496"/>
      <w:bookmarkStart w:id="1039" w:name="_Toc513542269"/>
      <w:r w:rsidRPr="004744B9">
        <w:rPr>
          <w:rFonts w:ascii="Arial" w:hAnsi="Arial"/>
        </w:rPr>
        <w:t>UNSUBSCRIBE</w:t>
      </w:r>
      <w:bookmarkEnd w:id="1037"/>
      <w:bookmarkEnd w:id="1038"/>
      <w:bookmarkEnd w:id="1039"/>
      <w:r w:rsidR="006D43C5" w:rsidRPr="004744B9">
        <w:rPr>
          <w:rFonts w:ascii="Arial" w:hAnsi="Arial"/>
          <w:lang w:eastAsia="zh-CN"/>
        </w:rPr>
        <w:t>属性</w:t>
      </w:r>
    </w:p>
    <w:p w14:paraId="5932EC11" w14:textId="3540767E" w:rsidR="00513318" w:rsidRPr="004744B9" w:rsidRDefault="006A58BF" w:rsidP="00FD1E6F">
      <w:pPr>
        <w:pStyle w:val="5"/>
        <w:numPr>
          <w:ilvl w:val="4"/>
          <w:numId w:val="36"/>
        </w:numPr>
        <w:rPr>
          <w:rFonts w:ascii="Arial" w:hAnsi="Arial"/>
        </w:rPr>
      </w:pPr>
      <w:r w:rsidRPr="004744B9">
        <w:rPr>
          <w:rFonts w:ascii="Arial" w:hAnsi="Arial"/>
          <w:lang w:eastAsia="zh-CN"/>
        </w:rPr>
        <w:t>属性长度</w:t>
      </w:r>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r w:rsidRPr="004744B9">
        <w:rPr>
          <w:rFonts w:ascii="Arial" w:hAnsi="Arial"/>
          <w:lang w:eastAsia="zh-CN"/>
        </w:rPr>
        <w:t>用户属性</w:t>
      </w:r>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040" w:name="_Figure_3.29_–"/>
      <w:bookmarkEnd w:id="1040"/>
    </w:p>
    <w:p w14:paraId="71221345" w14:textId="0506AD98" w:rsidR="00513318" w:rsidRPr="00E82492" w:rsidRDefault="00513318" w:rsidP="00FD1E6F">
      <w:pPr>
        <w:pStyle w:val="3"/>
        <w:numPr>
          <w:ilvl w:val="2"/>
          <w:numId w:val="36"/>
        </w:numPr>
        <w:rPr>
          <w:rFonts w:ascii="Arial" w:hAnsi="Arial"/>
        </w:rPr>
      </w:pPr>
      <w:bookmarkStart w:id="1041" w:name="_Toc384800448"/>
      <w:bookmarkStart w:id="1042" w:name="_Toc385349331"/>
      <w:bookmarkStart w:id="1043" w:name="_Toc385349811"/>
      <w:bookmarkStart w:id="1044" w:name="_Toc442180888"/>
      <w:bookmarkStart w:id="1045" w:name="_Toc462729172"/>
      <w:bookmarkStart w:id="1046" w:name="_Toc464548048"/>
      <w:bookmarkStart w:id="1047" w:name="_Toc464635343"/>
      <w:bookmarkStart w:id="1048" w:name="_Toc471282842"/>
      <w:bookmarkStart w:id="1049" w:name="_Toc471483685"/>
      <w:bookmarkStart w:id="1050" w:name="_Toc473620210"/>
      <w:bookmarkStart w:id="1051" w:name="_Toc496191499"/>
      <w:bookmarkStart w:id="1052" w:name="_Toc513542272"/>
      <w:r w:rsidRPr="00E82492">
        <w:rPr>
          <w:rFonts w:ascii="Arial" w:hAnsi="Arial"/>
        </w:rPr>
        <w:t>UNSUBSCRIBE</w:t>
      </w:r>
      <w:bookmarkEnd w:id="1041"/>
      <w:bookmarkEnd w:id="1042"/>
      <w:bookmarkEnd w:id="1043"/>
      <w:bookmarkEnd w:id="1044"/>
      <w:bookmarkEnd w:id="1045"/>
      <w:bookmarkEnd w:id="1046"/>
      <w:bookmarkEnd w:id="1047"/>
      <w:bookmarkEnd w:id="1048"/>
      <w:bookmarkEnd w:id="1049"/>
      <w:bookmarkEnd w:id="1050"/>
      <w:bookmarkEnd w:id="1051"/>
      <w:bookmarkEnd w:id="1052"/>
      <w:r w:rsidR="00925637" w:rsidRPr="00E82492">
        <w:rPr>
          <w:rFonts w:ascii="Arial" w:hAnsi="Arial"/>
          <w:lang w:eastAsia="zh-CN"/>
        </w:rPr>
        <w:t>载荷</w:t>
      </w:r>
    </w:p>
    <w:p w14:paraId="434A44F0" w14:textId="3FB93B22"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1.5.4</w:t>
        </w:r>
      </w:hyperlink>
      <w:r w:rsidR="00E82492" w:rsidRPr="00E82492">
        <w:rPr>
          <w:rStyle w:val="a5"/>
          <w:rFonts w:ascii="Arial" w:hAnsi="Arial"/>
          <w:highlight w:val="yellow"/>
          <w:lang w:eastAsia="zh-CN"/>
        </w:rPr>
        <w:t>节</w:t>
      </w:r>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BA5453" w:rsidRDefault="00513318" w:rsidP="00513318">
      <w:pPr>
        <w:rPr>
          <w:rFonts w:hint="eastAsia"/>
          <w:lang w:eastAsia="zh-CN"/>
        </w:rPr>
      </w:pPr>
    </w:p>
    <w:p w14:paraId="200E3252" w14:textId="64966BC4" w:rsidR="00513318" w:rsidRPr="00E82492" w:rsidRDefault="00513318" w:rsidP="00513318">
      <w:pPr>
        <w:rPr>
          <w:rFonts w:ascii="Arial" w:hAnsi="Arial"/>
          <w:lang w:eastAsia="zh-CN"/>
        </w:rPr>
      </w:pPr>
      <w:r w:rsidRPr="00E82492">
        <w:rPr>
          <w:rFonts w:ascii="Arial" w:hAnsi="Arial"/>
          <w:highlight w:val="yellow"/>
          <w:lang w:eastAsia="zh-CN"/>
        </w:rPr>
        <w:lastRenderedPageBreak/>
        <w:t>UNSUBSCRIBE</w:t>
      </w:r>
      <w:r w:rsidR="00E82492" w:rsidRPr="00E82492">
        <w:rPr>
          <w:rFonts w:ascii="Arial" w:hAnsi="Arial"/>
          <w:highlight w:val="yellow"/>
          <w:lang w:eastAsia="zh-CN"/>
        </w:rPr>
        <w:t>报文有效载荷必须包含至少一个主题过滤器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4.13</w:t>
        </w:r>
      </w:hyperlink>
      <w:r w:rsidR="00E82492" w:rsidRPr="00E82492">
        <w:rPr>
          <w:rStyle w:val="a5"/>
          <w:rFonts w:ascii="Arial" w:hAnsi="Arial"/>
          <w:lang w:eastAsia="zh-CN"/>
        </w:rPr>
        <w:t>节</w:t>
      </w:r>
      <w:r w:rsidR="00E82492" w:rsidRPr="00E82492">
        <w:rPr>
          <w:rFonts w:ascii="Arial" w:hAnsi="Arial"/>
          <w:lang w:eastAsia="zh-CN"/>
        </w:rPr>
        <w:t>。</w:t>
      </w:r>
    </w:p>
    <w:p w14:paraId="5BAD3CFE" w14:textId="77777777" w:rsidR="00513318" w:rsidRPr="00BA5453" w:rsidRDefault="00513318" w:rsidP="00513318">
      <w:pPr>
        <w:rPr>
          <w:rFonts w:hint="eastAsia"/>
          <w:lang w:eastAsia="zh-CN"/>
        </w:rPr>
      </w:pPr>
    </w:p>
    <w:p w14:paraId="2009C7DF" w14:textId="15CB9DCF" w:rsidR="00513318" w:rsidRPr="00E82492" w:rsidRDefault="00E82492" w:rsidP="00513318">
      <w:pPr>
        <w:ind w:left="567"/>
        <w:rPr>
          <w:rFonts w:ascii="宋体" w:eastAsia="宋体" w:hAnsi="宋体" w:cs="宋体"/>
          <w:b/>
          <w:lang w:eastAsia="zh-CN"/>
        </w:rPr>
      </w:pPr>
      <w:r>
        <w:rPr>
          <w:rFonts w:ascii="宋体" w:eastAsia="宋体" w:hAnsi="宋体" w:cs="宋体" w:hint="eastAsia"/>
          <w:b/>
          <w:lang w:eastAsia="zh-CN"/>
        </w:rPr>
        <w:t>非规范示例</w:t>
      </w:r>
    </w:p>
    <w:p w14:paraId="3245898F" w14:textId="2027A2F5" w:rsidR="00513318" w:rsidRPr="00BA5453" w:rsidRDefault="00E82492" w:rsidP="00513318">
      <w:pPr>
        <w:ind w:left="567"/>
        <w:rPr>
          <w:rFonts w:hint="eastAsia"/>
          <w:color w:val="000000"/>
          <w:lang w:eastAsia="zh-CN"/>
        </w:rPr>
      </w:pPr>
      <w:r>
        <w:rPr>
          <w:rFonts w:ascii="宋体" w:eastAsia="宋体" w:hAnsi="宋体" w:cs="宋体" w:hint="eastAsia"/>
          <w:color w:val="000000" w:themeColor="text1"/>
          <w:lang w:eastAsia="zh-CN"/>
        </w:rPr>
        <w:t>图</w:t>
      </w:r>
      <w:r w:rsidR="00513318">
        <w:rPr>
          <w:rFonts w:eastAsia="Arial"/>
          <w:color w:val="000000" w:themeColor="text1"/>
          <w:lang w:eastAsia="zh-CN"/>
        </w:rPr>
        <w:t xml:space="preserve"> 3.30 </w:t>
      </w:r>
      <w:r>
        <w:rPr>
          <w:rFonts w:ascii="宋体" w:eastAsia="宋体" w:hAnsi="宋体" w:cs="宋体" w:hint="eastAsia"/>
          <w:color w:val="000000" w:themeColor="text1"/>
          <w:lang w:eastAsia="zh-CN"/>
        </w:rPr>
        <w:t>展示了</w:t>
      </w:r>
      <w:r w:rsidR="00513318">
        <w:rPr>
          <w:rFonts w:eastAsia="Arial"/>
          <w:color w:val="000000" w:themeColor="text1"/>
          <w:lang w:eastAsia="zh-CN"/>
        </w:rPr>
        <w:t>UNSUBSCRIBE</w:t>
      </w:r>
      <w:r>
        <w:rPr>
          <w:rFonts w:ascii="宋体" w:eastAsia="宋体" w:hAnsi="宋体" w:cs="宋体" w:hint="eastAsia"/>
          <w:color w:val="000000" w:themeColor="text1"/>
          <w:lang w:eastAsia="zh-CN"/>
        </w:rPr>
        <w:t>报文的载荷示例，包括两个主题过滤器</w:t>
      </w:r>
      <w:r w:rsidR="00513318">
        <w:rPr>
          <w:rFonts w:eastAsia="Arial"/>
          <w:color w:val="000000" w:themeColor="text1"/>
          <w:lang w:eastAsia="zh-CN"/>
        </w:rPr>
        <w:t xml:space="preserve"> “a/b”</w:t>
      </w:r>
      <w:r>
        <w:rPr>
          <w:rFonts w:ascii="宋体" w:eastAsia="宋体" w:hAnsi="宋体" w:cs="宋体" w:hint="eastAsia"/>
          <w:color w:val="000000" w:themeColor="text1"/>
          <w:lang w:eastAsia="zh-CN"/>
        </w:rPr>
        <w:t>和</w:t>
      </w:r>
      <w:r w:rsidR="00513318">
        <w:rPr>
          <w:rFonts w:eastAsia="Arial"/>
          <w:color w:val="000000" w:themeColor="text1"/>
          <w:lang w:eastAsia="zh-CN"/>
        </w:rPr>
        <w:t>“c/d”</w:t>
      </w:r>
      <w:r>
        <w:rPr>
          <w:rFonts w:ascii="宋体" w:eastAsia="宋体" w:hAnsi="宋体" w:cs="宋体" w:hint="eastAsia"/>
          <w:color w:val="000000" w:themeColor="text1"/>
          <w:lang w:eastAsia="zh-CN"/>
        </w:rPr>
        <w:t>。</w:t>
      </w:r>
      <w:hyperlink w:anchor="_Table3.6_-_Payload" w:history="1"/>
    </w:p>
    <w:p w14:paraId="30BAFABB" w14:textId="77777777" w:rsidR="00513318" w:rsidRDefault="00513318" w:rsidP="00513318">
      <w:pPr>
        <w:rPr>
          <w:rFonts w:hint="eastAsia"/>
          <w:lang w:eastAsia="zh-CN"/>
        </w:rPr>
      </w:pPr>
      <w:bookmarkStart w:id="1053" w:name="_Table3.6_-_Payload"/>
      <w:bookmarkStart w:id="1054" w:name="_Figure_3.30_-"/>
      <w:bookmarkStart w:id="1055" w:name="_Toc385349334"/>
      <w:bookmarkEnd w:id="1053"/>
      <w:bookmarkEnd w:id="1054"/>
    </w:p>
    <w:p w14:paraId="1031B23A" w14:textId="1F3BD207" w:rsidR="00513318" w:rsidRPr="00BA5453" w:rsidRDefault="0048558F" w:rsidP="00513318">
      <w:pPr>
        <w:rPr>
          <w:rFonts w:hint="eastAsia"/>
        </w:rPr>
      </w:pPr>
      <w:r>
        <w:rPr>
          <w:rFonts w:hint="eastAsia"/>
          <w:lang w:eastAsia="zh-CN"/>
        </w:rPr>
        <w:t>图</w:t>
      </w:r>
      <w:r w:rsidR="00513318" w:rsidRPr="00BA5453">
        <w:t xml:space="preserve"> 3.30 - </w:t>
      </w:r>
      <w:r>
        <w:rPr>
          <w:rFonts w:hint="eastAsia"/>
          <w:lang w:eastAsia="zh-CN"/>
        </w:rPr>
        <w:t>载荷字节格式非规范示例</w:t>
      </w:r>
      <w:bookmarkEnd w:id="10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BA5453" w14:paraId="189C3EF3" w14:textId="77777777" w:rsidTr="00A654AF">
        <w:tc>
          <w:tcPr>
            <w:tcW w:w="1794" w:type="dxa"/>
            <w:shd w:val="clear" w:color="auto" w:fill="auto"/>
          </w:tcPr>
          <w:p w14:paraId="5D8F09D3" w14:textId="77777777" w:rsidR="00513318" w:rsidRPr="00BA5453" w:rsidRDefault="00513318" w:rsidP="00A654AF">
            <w:pPr>
              <w:jc w:val="center"/>
              <w:rPr>
                <w:rFonts w:hint="eastAsia"/>
              </w:rPr>
            </w:pPr>
          </w:p>
        </w:tc>
        <w:tc>
          <w:tcPr>
            <w:tcW w:w="2990" w:type="dxa"/>
            <w:shd w:val="clear" w:color="auto" w:fill="auto"/>
          </w:tcPr>
          <w:p w14:paraId="5378CAAE" w14:textId="49ABD605" w:rsidR="00513318" w:rsidRPr="0048558F" w:rsidRDefault="0048558F" w:rsidP="00A654AF">
            <w:pPr>
              <w:jc w:val="center"/>
              <w:rPr>
                <w:rFonts w:ascii="宋体" w:eastAsia="宋体" w:hAnsi="宋体" w:cs="宋体"/>
                <w:b/>
                <w:lang w:eastAsia="zh-CN"/>
              </w:rPr>
            </w:pPr>
            <w:r>
              <w:rPr>
                <w:rFonts w:ascii="宋体" w:eastAsia="宋体" w:hAnsi="宋体" w:cs="宋体" w:hint="eastAsia"/>
                <w:b/>
                <w:bCs/>
                <w:lang w:eastAsia="zh-CN"/>
              </w:rPr>
              <w:t>说明</w:t>
            </w:r>
          </w:p>
        </w:tc>
        <w:tc>
          <w:tcPr>
            <w:tcW w:w="599" w:type="dxa"/>
            <w:shd w:val="clear" w:color="auto" w:fill="auto"/>
          </w:tcPr>
          <w:p w14:paraId="5C0445AF" w14:textId="77777777" w:rsidR="00513318" w:rsidRPr="00BA5453" w:rsidRDefault="00513318" w:rsidP="00A654AF">
            <w:pPr>
              <w:jc w:val="center"/>
              <w:rPr>
                <w:rFonts w:hint="eastAsia"/>
                <w:b/>
              </w:rPr>
            </w:pPr>
            <w:r w:rsidRPr="255C7935">
              <w:rPr>
                <w:rFonts w:eastAsia="Arial"/>
                <w:b/>
                <w:bCs/>
              </w:rPr>
              <w:t>7</w:t>
            </w:r>
          </w:p>
        </w:tc>
        <w:tc>
          <w:tcPr>
            <w:tcW w:w="599" w:type="dxa"/>
            <w:shd w:val="clear" w:color="auto" w:fill="auto"/>
          </w:tcPr>
          <w:p w14:paraId="2AF22790" w14:textId="77777777" w:rsidR="00513318" w:rsidRPr="00BA5453" w:rsidRDefault="00513318" w:rsidP="00A654AF">
            <w:pPr>
              <w:jc w:val="center"/>
              <w:rPr>
                <w:rFonts w:hint="eastAsia"/>
                <w:b/>
              </w:rPr>
            </w:pPr>
            <w:r w:rsidRPr="255C7935">
              <w:rPr>
                <w:rFonts w:eastAsia="Arial"/>
                <w:b/>
                <w:bCs/>
              </w:rPr>
              <w:t>6</w:t>
            </w:r>
          </w:p>
        </w:tc>
        <w:tc>
          <w:tcPr>
            <w:tcW w:w="599" w:type="dxa"/>
            <w:shd w:val="clear" w:color="auto" w:fill="auto"/>
          </w:tcPr>
          <w:p w14:paraId="26E482C0" w14:textId="77777777" w:rsidR="00513318" w:rsidRPr="00BA5453" w:rsidRDefault="00513318" w:rsidP="00A654AF">
            <w:pPr>
              <w:jc w:val="center"/>
              <w:rPr>
                <w:rFonts w:hint="eastAsia"/>
                <w:b/>
              </w:rPr>
            </w:pPr>
            <w:r w:rsidRPr="255C7935">
              <w:rPr>
                <w:rFonts w:eastAsia="Arial"/>
                <w:b/>
                <w:bCs/>
              </w:rPr>
              <w:t>5</w:t>
            </w:r>
          </w:p>
        </w:tc>
        <w:tc>
          <w:tcPr>
            <w:tcW w:w="599" w:type="dxa"/>
            <w:shd w:val="clear" w:color="auto" w:fill="auto"/>
          </w:tcPr>
          <w:p w14:paraId="2778C583" w14:textId="77777777" w:rsidR="00513318" w:rsidRPr="00BA5453" w:rsidRDefault="00513318" w:rsidP="00A654AF">
            <w:pPr>
              <w:jc w:val="center"/>
              <w:rPr>
                <w:rFonts w:hint="eastAsia"/>
                <w:b/>
              </w:rPr>
            </w:pPr>
            <w:r w:rsidRPr="255C7935">
              <w:rPr>
                <w:rFonts w:eastAsia="Arial"/>
                <w:b/>
                <w:bCs/>
              </w:rPr>
              <w:t>4</w:t>
            </w:r>
          </w:p>
        </w:tc>
        <w:tc>
          <w:tcPr>
            <w:tcW w:w="599" w:type="dxa"/>
            <w:shd w:val="clear" w:color="auto" w:fill="auto"/>
          </w:tcPr>
          <w:p w14:paraId="5F3DEA2F" w14:textId="77777777" w:rsidR="00513318" w:rsidRPr="00BA5453" w:rsidRDefault="00513318" w:rsidP="00A654AF">
            <w:pPr>
              <w:jc w:val="center"/>
              <w:rPr>
                <w:rFonts w:hint="eastAsia"/>
                <w:b/>
              </w:rPr>
            </w:pPr>
            <w:r w:rsidRPr="255C7935">
              <w:rPr>
                <w:rFonts w:eastAsia="Arial"/>
                <w:b/>
                <w:bCs/>
              </w:rPr>
              <w:t>3</w:t>
            </w:r>
          </w:p>
        </w:tc>
        <w:tc>
          <w:tcPr>
            <w:tcW w:w="599" w:type="dxa"/>
            <w:shd w:val="clear" w:color="auto" w:fill="auto"/>
          </w:tcPr>
          <w:p w14:paraId="654E04BC" w14:textId="77777777" w:rsidR="00513318" w:rsidRPr="00BA5453" w:rsidRDefault="00513318" w:rsidP="00A654AF">
            <w:pPr>
              <w:jc w:val="center"/>
              <w:rPr>
                <w:rFonts w:hint="eastAsia"/>
                <w:b/>
              </w:rPr>
            </w:pPr>
            <w:r w:rsidRPr="255C7935">
              <w:rPr>
                <w:rFonts w:eastAsia="Arial"/>
                <w:b/>
                <w:bCs/>
              </w:rPr>
              <w:t>2</w:t>
            </w:r>
          </w:p>
        </w:tc>
        <w:tc>
          <w:tcPr>
            <w:tcW w:w="599" w:type="dxa"/>
            <w:shd w:val="clear" w:color="auto" w:fill="auto"/>
          </w:tcPr>
          <w:p w14:paraId="7D187D34" w14:textId="77777777" w:rsidR="00513318" w:rsidRPr="00BA5453" w:rsidRDefault="00513318" w:rsidP="00A654AF">
            <w:pPr>
              <w:jc w:val="center"/>
              <w:rPr>
                <w:rFonts w:hint="eastAsia"/>
                <w:b/>
              </w:rPr>
            </w:pPr>
            <w:r w:rsidRPr="255C7935">
              <w:rPr>
                <w:rFonts w:eastAsia="Arial"/>
                <w:b/>
                <w:bCs/>
              </w:rPr>
              <w:t>1</w:t>
            </w:r>
          </w:p>
        </w:tc>
        <w:tc>
          <w:tcPr>
            <w:tcW w:w="599" w:type="dxa"/>
            <w:shd w:val="clear" w:color="auto" w:fill="auto"/>
          </w:tcPr>
          <w:p w14:paraId="2F883D16" w14:textId="77777777" w:rsidR="00513318" w:rsidRPr="00BA5453" w:rsidRDefault="00513318" w:rsidP="00A654AF">
            <w:pPr>
              <w:jc w:val="center"/>
              <w:rPr>
                <w:rFonts w:hint="eastAsia"/>
                <w:b/>
              </w:rPr>
            </w:pPr>
            <w:r w:rsidRPr="255C7935">
              <w:rPr>
                <w:rFonts w:eastAsia="Arial"/>
                <w:b/>
                <w:bCs/>
              </w:rPr>
              <w:t>0</w:t>
            </w:r>
          </w:p>
        </w:tc>
      </w:tr>
      <w:tr w:rsidR="00513318" w:rsidRPr="00BA5453"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4A3DED" w14:textId="77777777" w:rsidTr="00A654AF">
        <w:tc>
          <w:tcPr>
            <w:tcW w:w="1794" w:type="dxa"/>
            <w:shd w:val="clear" w:color="auto" w:fill="auto"/>
          </w:tcPr>
          <w:p w14:paraId="292DC2C7" w14:textId="77777777" w:rsidR="00513318" w:rsidRPr="00BA5453" w:rsidRDefault="00513318" w:rsidP="00A654AF">
            <w:pPr>
              <w:rPr>
                <w:rFonts w:hint="eastAsia"/>
              </w:rPr>
            </w:pPr>
            <w:r w:rsidRPr="255C7935">
              <w:rPr>
                <w:rFonts w:eastAsia="Arial"/>
              </w:rPr>
              <w:t>byte 1</w:t>
            </w:r>
          </w:p>
        </w:tc>
        <w:tc>
          <w:tcPr>
            <w:tcW w:w="2990" w:type="dxa"/>
            <w:shd w:val="clear" w:color="auto" w:fill="auto"/>
          </w:tcPr>
          <w:p w14:paraId="5B96035D" w14:textId="62FB0B27"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250BF40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9DAA4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99B2C2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FAC3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F20F5F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E88F9C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7E2C9C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2633DE4" w14:textId="77777777" w:rsidR="00513318" w:rsidRPr="00BA5453" w:rsidRDefault="00513318" w:rsidP="00A654AF">
            <w:pPr>
              <w:jc w:val="center"/>
              <w:rPr>
                <w:rFonts w:hint="eastAsia"/>
              </w:rPr>
            </w:pPr>
            <w:r w:rsidRPr="255C7935">
              <w:rPr>
                <w:rFonts w:eastAsia="Arial"/>
              </w:rPr>
              <w:t>0</w:t>
            </w:r>
          </w:p>
        </w:tc>
      </w:tr>
      <w:tr w:rsidR="00513318" w:rsidRPr="00BA5453" w14:paraId="77729BE9" w14:textId="77777777" w:rsidTr="00A654AF">
        <w:tc>
          <w:tcPr>
            <w:tcW w:w="1794" w:type="dxa"/>
            <w:shd w:val="clear" w:color="auto" w:fill="auto"/>
          </w:tcPr>
          <w:p w14:paraId="0F368EBC" w14:textId="77777777" w:rsidR="00513318" w:rsidRPr="00BA5453" w:rsidRDefault="00513318" w:rsidP="00A654AF">
            <w:pPr>
              <w:rPr>
                <w:rFonts w:hint="eastAsia"/>
              </w:rPr>
            </w:pPr>
            <w:r w:rsidRPr="255C7935">
              <w:rPr>
                <w:rFonts w:eastAsia="Arial"/>
              </w:rPr>
              <w:t>byte 2</w:t>
            </w:r>
          </w:p>
        </w:tc>
        <w:tc>
          <w:tcPr>
            <w:tcW w:w="2990" w:type="dxa"/>
            <w:shd w:val="clear" w:color="auto" w:fill="auto"/>
          </w:tcPr>
          <w:p w14:paraId="3B0E6969" w14:textId="53E7B521"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32EEB3F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79F361"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7A870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E9A4F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0E745B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36B8F18"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05D7C56"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D77C94D" w14:textId="77777777" w:rsidR="00513318" w:rsidRPr="00BA5453" w:rsidRDefault="00513318" w:rsidP="00A654AF">
            <w:pPr>
              <w:jc w:val="center"/>
              <w:rPr>
                <w:rFonts w:hint="eastAsia"/>
              </w:rPr>
            </w:pPr>
            <w:r w:rsidRPr="255C7935">
              <w:rPr>
                <w:rFonts w:eastAsia="Arial"/>
              </w:rPr>
              <w:t>1</w:t>
            </w:r>
          </w:p>
        </w:tc>
      </w:tr>
      <w:tr w:rsidR="00513318" w:rsidRPr="00BA5453" w14:paraId="134B60DF" w14:textId="77777777" w:rsidTr="00A654AF">
        <w:tc>
          <w:tcPr>
            <w:tcW w:w="1794" w:type="dxa"/>
            <w:shd w:val="clear" w:color="auto" w:fill="auto"/>
          </w:tcPr>
          <w:p w14:paraId="02D42D1D" w14:textId="77777777" w:rsidR="00513318" w:rsidRPr="00BA5453" w:rsidRDefault="00513318" w:rsidP="00A654AF">
            <w:pPr>
              <w:rPr>
                <w:rFonts w:hint="eastAsia"/>
              </w:rPr>
            </w:pPr>
            <w:r w:rsidRPr="255C7935">
              <w:rPr>
                <w:rFonts w:eastAsia="Arial"/>
              </w:rPr>
              <w:t>byte 3</w:t>
            </w:r>
          </w:p>
        </w:tc>
        <w:tc>
          <w:tcPr>
            <w:tcW w:w="2990" w:type="dxa"/>
            <w:shd w:val="clear" w:color="auto" w:fill="auto"/>
          </w:tcPr>
          <w:p w14:paraId="20D36191" w14:textId="77777777" w:rsidR="00513318" w:rsidRPr="00BA5453" w:rsidRDefault="00513318" w:rsidP="00A654AF">
            <w:pPr>
              <w:jc w:val="center"/>
              <w:rPr>
                <w:rFonts w:hint="eastAsia"/>
              </w:rPr>
            </w:pPr>
            <w:r w:rsidRPr="255C7935">
              <w:rPr>
                <w:rFonts w:eastAsia="Arial"/>
              </w:rPr>
              <w:t>‘a’ (0x61)</w:t>
            </w:r>
          </w:p>
        </w:tc>
        <w:tc>
          <w:tcPr>
            <w:tcW w:w="599" w:type="dxa"/>
            <w:shd w:val="clear" w:color="auto" w:fill="auto"/>
          </w:tcPr>
          <w:p w14:paraId="6852BBB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8F8234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26D9BA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1F8449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C6CD55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64114C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C76D5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BA61EC" w14:textId="77777777" w:rsidR="00513318" w:rsidRPr="00BA5453" w:rsidRDefault="00513318" w:rsidP="00A654AF">
            <w:pPr>
              <w:jc w:val="center"/>
              <w:rPr>
                <w:rFonts w:hint="eastAsia"/>
              </w:rPr>
            </w:pPr>
            <w:r w:rsidRPr="255C7935">
              <w:rPr>
                <w:rFonts w:eastAsia="Arial"/>
              </w:rPr>
              <w:t>1</w:t>
            </w:r>
          </w:p>
        </w:tc>
      </w:tr>
      <w:tr w:rsidR="00513318" w:rsidRPr="00BA5453" w14:paraId="64561B27" w14:textId="77777777" w:rsidTr="00A654AF">
        <w:tc>
          <w:tcPr>
            <w:tcW w:w="1794" w:type="dxa"/>
            <w:shd w:val="clear" w:color="auto" w:fill="auto"/>
          </w:tcPr>
          <w:p w14:paraId="4DCFFF16" w14:textId="77777777" w:rsidR="00513318" w:rsidRPr="00BA5453" w:rsidRDefault="00513318" w:rsidP="00A654AF">
            <w:pPr>
              <w:rPr>
                <w:rFonts w:hint="eastAsia"/>
              </w:rPr>
            </w:pPr>
            <w:r w:rsidRPr="255C7935">
              <w:rPr>
                <w:rFonts w:eastAsia="Arial"/>
              </w:rPr>
              <w:t>byte 4</w:t>
            </w:r>
          </w:p>
        </w:tc>
        <w:tc>
          <w:tcPr>
            <w:tcW w:w="2990" w:type="dxa"/>
            <w:shd w:val="clear" w:color="auto" w:fill="auto"/>
          </w:tcPr>
          <w:p w14:paraId="3F79D20C"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3F7BF525"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1785DA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1AE18B3"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EF671F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F7F73B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786080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BEF776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CC53383" w14:textId="77777777" w:rsidR="00513318" w:rsidRPr="00BA5453" w:rsidRDefault="00513318" w:rsidP="00A654AF">
            <w:pPr>
              <w:jc w:val="center"/>
              <w:rPr>
                <w:rFonts w:hint="eastAsia"/>
              </w:rPr>
            </w:pPr>
            <w:r w:rsidRPr="255C7935">
              <w:rPr>
                <w:rFonts w:eastAsia="Arial"/>
              </w:rPr>
              <w:t>1</w:t>
            </w:r>
          </w:p>
        </w:tc>
      </w:tr>
      <w:tr w:rsidR="00513318" w:rsidRPr="00BA5453" w14:paraId="634002E6" w14:textId="77777777" w:rsidTr="00A654AF">
        <w:tc>
          <w:tcPr>
            <w:tcW w:w="1794" w:type="dxa"/>
            <w:shd w:val="clear" w:color="auto" w:fill="auto"/>
          </w:tcPr>
          <w:p w14:paraId="565C9D07" w14:textId="77777777" w:rsidR="00513318" w:rsidRPr="00BA5453" w:rsidRDefault="00513318" w:rsidP="00A654AF">
            <w:pPr>
              <w:rPr>
                <w:rFonts w:hint="eastAsia"/>
              </w:rPr>
            </w:pPr>
            <w:r w:rsidRPr="255C7935">
              <w:rPr>
                <w:rFonts w:eastAsia="Arial"/>
              </w:rPr>
              <w:t>byte 5</w:t>
            </w:r>
          </w:p>
        </w:tc>
        <w:tc>
          <w:tcPr>
            <w:tcW w:w="2990" w:type="dxa"/>
            <w:shd w:val="clear" w:color="auto" w:fill="auto"/>
          </w:tcPr>
          <w:p w14:paraId="3A010B08" w14:textId="77777777" w:rsidR="00513318" w:rsidRPr="00BA5453" w:rsidRDefault="00513318" w:rsidP="00A654AF">
            <w:pPr>
              <w:jc w:val="center"/>
              <w:rPr>
                <w:rFonts w:hint="eastAsia"/>
              </w:rPr>
            </w:pPr>
            <w:r w:rsidRPr="255C7935">
              <w:rPr>
                <w:rFonts w:eastAsia="Arial"/>
              </w:rPr>
              <w:t>‘b’ (0x62)</w:t>
            </w:r>
          </w:p>
        </w:tc>
        <w:tc>
          <w:tcPr>
            <w:tcW w:w="599" w:type="dxa"/>
            <w:shd w:val="clear" w:color="auto" w:fill="auto"/>
          </w:tcPr>
          <w:p w14:paraId="5511048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8E87C7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9FC135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9AD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207FB3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73D01C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A7B4F11"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67953C87" w14:textId="77777777" w:rsidR="00513318" w:rsidRPr="00BA5453" w:rsidRDefault="00513318" w:rsidP="00A654AF">
            <w:pPr>
              <w:jc w:val="center"/>
              <w:rPr>
                <w:rFonts w:hint="eastAsia"/>
              </w:rPr>
            </w:pPr>
            <w:r w:rsidRPr="255C7935">
              <w:rPr>
                <w:rFonts w:eastAsia="Arial"/>
              </w:rPr>
              <w:t>0</w:t>
            </w:r>
          </w:p>
        </w:tc>
      </w:tr>
      <w:tr w:rsidR="00513318" w:rsidRPr="00BA5453"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48558F" w:rsidRDefault="0048558F" w:rsidP="00A654AF">
            <w:pPr>
              <w:rPr>
                <w:rFonts w:ascii="宋体" w:eastAsia="宋体" w:hAnsi="宋体" w:cs="宋体"/>
                <w:lang w:eastAsia="zh-CN"/>
              </w:rPr>
            </w:pPr>
            <w:r>
              <w:rPr>
                <w:rFonts w:ascii="宋体" w:eastAsia="宋体" w:hAnsi="宋体" w:cs="宋体" w:hint="eastAsia"/>
                <w:lang w:eastAsia="zh-CN"/>
              </w:rPr>
              <w:t>主题过滤器</w:t>
            </w:r>
          </w:p>
        </w:tc>
      </w:tr>
      <w:tr w:rsidR="00513318" w:rsidRPr="00BA5453" w14:paraId="646B5A48" w14:textId="77777777" w:rsidTr="00A654AF">
        <w:tc>
          <w:tcPr>
            <w:tcW w:w="1794" w:type="dxa"/>
            <w:shd w:val="clear" w:color="auto" w:fill="auto"/>
          </w:tcPr>
          <w:p w14:paraId="79B96C11" w14:textId="77777777" w:rsidR="00513318" w:rsidRPr="00BA5453" w:rsidRDefault="00513318" w:rsidP="00A654AF">
            <w:pPr>
              <w:rPr>
                <w:rFonts w:hint="eastAsia"/>
              </w:rPr>
            </w:pPr>
            <w:r w:rsidRPr="255C7935">
              <w:rPr>
                <w:rFonts w:eastAsia="Arial"/>
              </w:rPr>
              <w:t>byte 6</w:t>
            </w:r>
          </w:p>
        </w:tc>
        <w:tc>
          <w:tcPr>
            <w:tcW w:w="2990" w:type="dxa"/>
            <w:shd w:val="clear" w:color="auto" w:fill="auto"/>
          </w:tcPr>
          <w:p w14:paraId="5973C6BA" w14:textId="45B59AA8"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MSB (0)</w:t>
            </w:r>
          </w:p>
        </w:tc>
        <w:tc>
          <w:tcPr>
            <w:tcW w:w="599" w:type="dxa"/>
            <w:shd w:val="clear" w:color="auto" w:fill="auto"/>
          </w:tcPr>
          <w:p w14:paraId="499BC5D4"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801444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3A672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93BB0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557BAA1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439931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FCDC06A"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35B662C" w14:textId="77777777" w:rsidR="00513318" w:rsidRPr="00BA5453" w:rsidRDefault="00513318" w:rsidP="00A654AF">
            <w:pPr>
              <w:jc w:val="center"/>
              <w:rPr>
                <w:rFonts w:hint="eastAsia"/>
              </w:rPr>
            </w:pPr>
            <w:r w:rsidRPr="255C7935">
              <w:rPr>
                <w:rFonts w:eastAsia="Arial"/>
              </w:rPr>
              <w:t>0</w:t>
            </w:r>
          </w:p>
        </w:tc>
      </w:tr>
      <w:tr w:rsidR="00513318" w:rsidRPr="00BA5453" w14:paraId="7DE8B218" w14:textId="77777777" w:rsidTr="00A654AF">
        <w:tc>
          <w:tcPr>
            <w:tcW w:w="1794" w:type="dxa"/>
            <w:shd w:val="clear" w:color="auto" w:fill="auto"/>
          </w:tcPr>
          <w:p w14:paraId="0573741F" w14:textId="77777777" w:rsidR="00513318" w:rsidRPr="00BA5453" w:rsidRDefault="00513318" w:rsidP="00A654AF">
            <w:pPr>
              <w:rPr>
                <w:rFonts w:hint="eastAsia"/>
              </w:rPr>
            </w:pPr>
            <w:r w:rsidRPr="255C7935">
              <w:rPr>
                <w:rFonts w:eastAsia="Arial"/>
              </w:rPr>
              <w:t>byte 7</w:t>
            </w:r>
          </w:p>
        </w:tc>
        <w:tc>
          <w:tcPr>
            <w:tcW w:w="2990" w:type="dxa"/>
            <w:shd w:val="clear" w:color="auto" w:fill="auto"/>
          </w:tcPr>
          <w:p w14:paraId="393A7552" w14:textId="100BC16F" w:rsidR="00513318" w:rsidRPr="00BA5453" w:rsidRDefault="0048558F" w:rsidP="00A654AF">
            <w:pPr>
              <w:jc w:val="center"/>
              <w:rPr>
                <w:rFonts w:hint="eastAsia"/>
              </w:rPr>
            </w:pPr>
            <w:r>
              <w:rPr>
                <w:rFonts w:ascii="宋体" w:eastAsia="宋体" w:hAnsi="宋体" w:cs="宋体" w:hint="eastAsia"/>
                <w:lang w:eastAsia="zh-CN"/>
              </w:rPr>
              <w:t>长度</w:t>
            </w:r>
            <w:r w:rsidR="00513318" w:rsidRPr="255C7935">
              <w:rPr>
                <w:rFonts w:eastAsia="Arial"/>
              </w:rPr>
              <w:t>LSB (3)</w:t>
            </w:r>
          </w:p>
        </w:tc>
        <w:tc>
          <w:tcPr>
            <w:tcW w:w="599" w:type="dxa"/>
            <w:shd w:val="clear" w:color="auto" w:fill="auto"/>
          </w:tcPr>
          <w:p w14:paraId="12B39D2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FA0131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B094F3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F30E67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2065C3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90D777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4ADBC6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8213B32" w14:textId="77777777" w:rsidR="00513318" w:rsidRPr="00BA5453" w:rsidRDefault="00513318" w:rsidP="00A654AF">
            <w:pPr>
              <w:jc w:val="center"/>
              <w:rPr>
                <w:rFonts w:hint="eastAsia"/>
              </w:rPr>
            </w:pPr>
            <w:r w:rsidRPr="255C7935">
              <w:rPr>
                <w:rFonts w:eastAsia="Arial"/>
              </w:rPr>
              <w:t>1</w:t>
            </w:r>
          </w:p>
        </w:tc>
      </w:tr>
      <w:tr w:rsidR="00513318" w:rsidRPr="00BA5453" w14:paraId="2629DDD3" w14:textId="77777777" w:rsidTr="00A654AF">
        <w:tc>
          <w:tcPr>
            <w:tcW w:w="1794" w:type="dxa"/>
            <w:shd w:val="clear" w:color="auto" w:fill="auto"/>
          </w:tcPr>
          <w:p w14:paraId="6305471D" w14:textId="77777777" w:rsidR="00513318" w:rsidRPr="00BA5453" w:rsidRDefault="00513318" w:rsidP="00A654AF">
            <w:pPr>
              <w:rPr>
                <w:rFonts w:hint="eastAsia"/>
              </w:rPr>
            </w:pPr>
            <w:r w:rsidRPr="255C7935">
              <w:rPr>
                <w:rFonts w:eastAsia="Arial"/>
              </w:rPr>
              <w:t>byte 8</w:t>
            </w:r>
          </w:p>
        </w:tc>
        <w:tc>
          <w:tcPr>
            <w:tcW w:w="2990" w:type="dxa"/>
            <w:shd w:val="clear" w:color="auto" w:fill="auto"/>
          </w:tcPr>
          <w:p w14:paraId="5C86223D" w14:textId="77777777" w:rsidR="00513318" w:rsidRPr="00BA5453" w:rsidRDefault="00513318" w:rsidP="00A654AF">
            <w:pPr>
              <w:jc w:val="center"/>
              <w:rPr>
                <w:rFonts w:hint="eastAsia"/>
              </w:rPr>
            </w:pPr>
            <w:r w:rsidRPr="255C7935">
              <w:rPr>
                <w:rFonts w:eastAsia="Arial"/>
              </w:rPr>
              <w:t>‘c’ (0x63)</w:t>
            </w:r>
          </w:p>
        </w:tc>
        <w:tc>
          <w:tcPr>
            <w:tcW w:w="599" w:type="dxa"/>
            <w:shd w:val="clear" w:color="auto" w:fill="auto"/>
          </w:tcPr>
          <w:p w14:paraId="20DC5DE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0BDF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7F88523C"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2BC7B39F"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27429CED"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18AF27C"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0A85565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84E1289" w14:textId="77777777" w:rsidR="00513318" w:rsidRPr="00BA5453" w:rsidRDefault="00513318" w:rsidP="00A654AF">
            <w:pPr>
              <w:jc w:val="center"/>
              <w:rPr>
                <w:rFonts w:hint="eastAsia"/>
              </w:rPr>
            </w:pPr>
            <w:r w:rsidRPr="255C7935">
              <w:rPr>
                <w:rFonts w:eastAsia="Arial"/>
              </w:rPr>
              <w:t>1</w:t>
            </w:r>
          </w:p>
        </w:tc>
      </w:tr>
      <w:tr w:rsidR="00513318" w:rsidRPr="00BA5453" w14:paraId="379902AD" w14:textId="77777777" w:rsidTr="00A654AF">
        <w:tc>
          <w:tcPr>
            <w:tcW w:w="1794" w:type="dxa"/>
            <w:shd w:val="clear" w:color="auto" w:fill="auto"/>
          </w:tcPr>
          <w:p w14:paraId="2F2FA924" w14:textId="77777777" w:rsidR="00513318" w:rsidRPr="00BA5453" w:rsidRDefault="00513318" w:rsidP="00A654AF">
            <w:pPr>
              <w:rPr>
                <w:rFonts w:hint="eastAsia"/>
              </w:rPr>
            </w:pPr>
            <w:r w:rsidRPr="255C7935">
              <w:rPr>
                <w:rFonts w:eastAsia="Arial"/>
              </w:rPr>
              <w:t>byte 9</w:t>
            </w:r>
          </w:p>
        </w:tc>
        <w:tc>
          <w:tcPr>
            <w:tcW w:w="2990" w:type="dxa"/>
            <w:shd w:val="clear" w:color="auto" w:fill="auto"/>
          </w:tcPr>
          <w:p w14:paraId="52789A7A" w14:textId="77777777" w:rsidR="00513318" w:rsidRPr="00BA5453" w:rsidRDefault="00513318" w:rsidP="00A654AF">
            <w:pPr>
              <w:jc w:val="center"/>
              <w:rPr>
                <w:rFonts w:hint="eastAsia"/>
              </w:rPr>
            </w:pPr>
            <w:r w:rsidRPr="255C7935">
              <w:rPr>
                <w:rFonts w:eastAsia="Arial"/>
              </w:rPr>
              <w:t>‘/’ (0x2F)</w:t>
            </w:r>
          </w:p>
        </w:tc>
        <w:tc>
          <w:tcPr>
            <w:tcW w:w="599" w:type="dxa"/>
            <w:shd w:val="clear" w:color="auto" w:fill="auto"/>
          </w:tcPr>
          <w:p w14:paraId="77CB1056"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43EA129"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1B98DB8"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367E8DEE"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3017C53E"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1AF6B6F0"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05D4DFBF"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984B99" w14:textId="77777777" w:rsidR="00513318" w:rsidRPr="00BA5453" w:rsidRDefault="00513318" w:rsidP="00A654AF">
            <w:pPr>
              <w:jc w:val="center"/>
              <w:rPr>
                <w:rFonts w:hint="eastAsia"/>
              </w:rPr>
            </w:pPr>
            <w:r w:rsidRPr="255C7935">
              <w:rPr>
                <w:rFonts w:eastAsia="Arial"/>
              </w:rPr>
              <w:t>1</w:t>
            </w:r>
          </w:p>
        </w:tc>
      </w:tr>
      <w:tr w:rsidR="00513318" w:rsidRPr="00BA5453" w14:paraId="1DC40CFD" w14:textId="77777777" w:rsidTr="00A654AF">
        <w:tc>
          <w:tcPr>
            <w:tcW w:w="1794" w:type="dxa"/>
            <w:shd w:val="clear" w:color="auto" w:fill="auto"/>
          </w:tcPr>
          <w:p w14:paraId="04087560" w14:textId="77777777" w:rsidR="00513318" w:rsidRPr="00BA5453" w:rsidRDefault="00513318" w:rsidP="00A654AF">
            <w:pPr>
              <w:rPr>
                <w:rFonts w:hint="eastAsia"/>
              </w:rPr>
            </w:pPr>
            <w:r w:rsidRPr="255C7935">
              <w:rPr>
                <w:rFonts w:eastAsia="Arial"/>
              </w:rPr>
              <w:t>byte 10</w:t>
            </w:r>
          </w:p>
        </w:tc>
        <w:tc>
          <w:tcPr>
            <w:tcW w:w="2990" w:type="dxa"/>
            <w:shd w:val="clear" w:color="auto" w:fill="auto"/>
          </w:tcPr>
          <w:p w14:paraId="538BA523" w14:textId="77777777" w:rsidR="00513318" w:rsidRPr="00BA5453" w:rsidRDefault="00513318" w:rsidP="00A654AF">
            <w:pPr>
              <w:jc w:val="center"/>
              <w:rPr>
                <w:rFonts w:hint="eastAsia"/>
              </w:rPr>
            </w:pPr>
            <w:r w:rsidRPr="255C7935">
              <w:rPr>
                <w:rFonts w:eastAsia="Arial"/>
              </w:rPr>
              <w:t>‘d’ (0x64)</w:t>
            </w:r>
          </w:p>
        </w:tc>
        <w:tc>
          <w:tcPr>
            <w:tcW w:w="599" w:type="dxa"/>
            <w:shd w:val="clear" w:color="auto" w:fill="auto"/>
          </w:tcPr>
          <w:p w14:paraId="2F4B1193"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6DEDF06B"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C2D25AA"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4B0AE112"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7B69421B"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101A0C75" w14:textId="77777777" w:rsidR="00513318" w:rsidRPr="00BA5453" w:rsidRDefault="00513318" w:rsidP="00A654AF">
            <w:pPr>
              <w:jc w:val="center"/>
              <w:rPr>
                <w:rFonts w:hint="eastAsia"/>
              </w:rPr>
            </w:pPr>
            <w:r w:rsidRPr="255C7935">
              <w:rPr>
                <w:rFonts w:eastAsia="Arial"/>
              </w:rPr>
              <w:t>1</w:t>
            </w:r>
          </w:p>
        </w:tc>
        <w:tc>
          <w:tcPr>
            <w:tcW w:w="599" w:type="dxa"/>
            <w:shd w:val="clear" w:color="auto" w:fill="auto"/>
          </w:tcPr>
          <w:p w14:paraId="525CA7B7" w14:textId="77777777" w:rsidR="00513318" w:rsidRPr="00BA5453" w:rsidRDefault="00513318" w:rsidP="00A654AF">
            <w:pPr>
              <w:jc w:val="center"/>
              <w:rPr>
                <w:rFonts w:hint="eastAsia"/>
              </w:rPr>
            </w:pPr>
            <w:r w:rsidRPr="255C7935">
              <w:rPr>
                <w:rFonts w:eastAsia="Arial"/>
              </w:rPr>
              <w:t>0</w:t>
            </w:r>
          </w:p>
        </w:tc>
        <w:tc>
          <w:tcPr>
            <w:tcW w:w="599" w:type="dxa"/>
            <w:shd w:val="clear" w:color="auto" w:fill="auto"/>
          </w:tcPr>
          <w:p w14:paraId="479AEEB2" w14:textId="77777777" w:rsidR="00513318" w:rsidRPr="00BA5453" w:rsidRDefault="00513318" w:rsidP="00A654AF">
            <w:pPr>
              <w:jc w:val="center"/>
              <w:rPr>
                <w:rFonts w:hint="eastAsia"/>
              </w:rPr>
            </w:pPr>
            <w:r w:rsidRPr="255C7935">
              <w:rPr>
                <w:rFonts w:eastAsia="Arial"/>
              </w:rPr>
              <w:t>0</w:t>
            </w:r>
          </w:p>
        </w:tc>
      </w:tr>
    </w:tbl>
    <w:p w14:paraId="05331616" w14:textId="77777777" w:rsidR="00513318" w:rsidRPr="009E70EE" w:rsidRDefault="00513318" w:rsidP="00513318">
      <w:pPr>
        <w:rPr>
          <w:rFonts w:ascii="Arial" w:hAnsi="Arial"/>
        </w:rPr>
      </w:pPr>
      <w:bookmarkStart w:id="1056" w:name="_Toc384800449"/>
      <w:bookmarkStart w:id="1057" w:name="_Toc385349335"/>
      <w:bookmarkStart w:id="1058" w:name="_Toc385349812"/>
      <w:bookmarkStart w:id="1059" w:name="_Toc442180889"/>
      <w:bookmarkStart w:id="1060" w:name="_Toc462729174"/>
      <w:bookmarkStart w:id="1061" w:name="_Toc464548050"/>
      <w:bookmarkStart w:id="1062" w:name="_Toc464635345"/>
      <w:bookmarkStart w:id="1063" w:name="_Toc471282843"/>
      <w:bookmarkStart w:id="1064" w:name="_Toc471483686"/>
    </w:p>
    <w:p w14:paraId="13E30B1C" w14:textId="560C28CF" w:rsidR="00513318" w:rsidRPr="009E70EE" w:rsidRDefault="00513318" w:rsidP="00FD1E6F">
      <w:pPr>
        <w:pStyle w:val="3"/>
        <w:numPr>
          <w:ilvl w:val="2"/>
          <w:numId w:val="36"/>
        </w:numPr>
        <w:rPr>
          <w:rFonts w:ascii="Arial" w:hAnsi="Arial"/>
        </w:rPr>
      </w:pPr>
      <w:bookmarkStart w:id="1065" w:name="_Toc473620212"/>
      <w:bookmarkStart w:id="1066" w:name="_Toc496191500"/>
      <w:bookmarkStart w:id="1067" w:name="_Toc513542273"/>
      <w:r w:rsidRPr="009E70EE">
        <w:rPr>
          <w:rFonts w:ascii="Arial" w:hAnsi="Arial"/>
        </w:rPr>
        <w:t>UNSUBSCRIBE</w:t>
      </w:r>
      <w:bookmarkEnd w:id="1056"/>
      <w:bookmarkEnd w:id="1057"/>
      <w:bookmarkEnd w:id="1058"/>
      <w:bookmarkEnd w:id="1059"/>
      <w:bookmarkEnd w:id="1060"/>
      <w:bookmarkEnd w:id="1061"/>
      <w:bookmarkEnd w:id="1062"/>
      <w:bookmarkEnd w:id="1063"/>
      <w:bookmarkEnd w:id="1064"/>
      <w:bookmarkEnd w:id="1065"/>
      <w:bookmarkEnd w:id="1066"/>
      <w:bookmarkEnd w:id="1067"/>
      <w:r w:rsidR="00EF3018" w:rsidRPr="009E70EE">
        <w:rPr>
          <w:rFonts w:ascii="Arial" w:hAnsi="Arial"/>
          <w:lang w:eastAsia="zh-CN"/>
        </w:rPr>
        <w:t>行为</w:t>
      </w:r>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它可以继续交付任何为交付给客户端而缓存的消息。</w:t>
      </w:r>
    </w:p>
    <w:p w14:paraId="1659FBFB" w14:textId="77777777" w:rsidR="009E70EE" w:rsidRDefault="009E70EE" w:rsidP="00513318">
      <w:pPr>
        <w:rPr>
          <w:rFonts w:hint="eastAsia"/>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报文必须包含和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报文相同的报文标识符。即使没有删除任何主题订阅，服务端也必须发送一个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A5453" w:rsidRDefault="00513318" w:rsidP="00513318">
      <w:pPr>
        <w:rPr>
          <w:rFonts w:hint="eastAsia"/>
          <w:lang w:eastAsia="zh-CN"/>
        </w:rPr>
      </w:pPr>
    </w:p>
    <w:p w14:paraId="71B91C4C" w14:textId="0D0B3791" w:rsidR="00513318" w:rsidRPr="00740B32" w:rsidRDefault="0089788E" w:rsidP="00513318">
      <w:pPr>
        <w:rPr>
          <w:rFonts w:ascii="宋体" w:eastAsia="宋体" w:hAnsi="宋体" w:cs="宋体"/>
          <w:lang w:eastAsia="zh-CN"/>
        </w:rPr>
      </w:pPr>
      <w:r w:rsidRPr="002F3312">
        <w:rPr>
          <w:rFonts w:ascii="Arial" w:hAnsi="Arial"/>
          <w:highlight w:val="yellow"/>
          <w:lang w:eastAsia="zh-CN"/>
        </w:rPr>
        <w:lastRenderedPageBreak/>
        <w:t>如果服务端收到的</w:t>
      </w:r>
      <w:r>
        <w:rPr>
          <w:rFonts w:ascii="Arial" w:hAnsi="Arial" w:hint="eastAsia"/>
          <w:highlight w:val="yellow"/>
          <w:lang w:eastAsia="zh-CN"/>
        </w:rPr>
        <w:t>U</w:t>
      </w:r>
      <w:r>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报文包含多个主题过滤器，服务端</w:t>
      </w:r>
      <w:r w:rsidRPr="002F3312">
        <w:rPr>
          <w:rFonts w:ascii="Arial" w:hAnsi="Arial"/>
          <w:b/>
          <w:highlight w:val="yellow"/>
          <w:lang w:eastAsia="zh-CN"/>
        </w:rPr>
        <w:t>必须</w:t>
      </w:r>
      <w:r w:rsidRPr="002F3312">
        <w:rPr>
          <w:rFonts w:ascii="Arial" w:hAnsi="Arial"/>
          <w:highlight w:val="yellow"/>
          <w:lang w:eastAsia="zh-CN"/>
        </w:rPr>
        <w:t>当做收到一系列多个</w:t>
      </w:r>
      <w:r w:rsidR="00740B32">
        <w:rPr>
          <w:rFonts w:ascii="Arial" w:hAnsi="Arial" w:hint="eastAsia"/>
          <w:highlight w:val="yellow"/>
          <w:lang w:eastAsia="zh-CN"/>
        </w:rPr>
        <w:t>U</w:t>
      </w:r>
      <w:r w:rsidR="00740B32">
        <w:rPr>
          <w:rFonts w:ascii="Arial" w:hAnsi="Arial"/>
          <w:highlight w:val="yellow"/>
          <w:lang w:eastAsia="zh-CN"/>
        </w:rPr>
        <w:t>N</w:t>
      </w:r>
      <w:r w:rsidRPr="002F3312">
        <w:rPr>
          <w:rFonts w:ascii="Arial" w:hAnsi="Arial"/>
          <w:highlight w:val="yellow"/>
          <w:lang w:eastAsia="zh-CN"/>
        </w:rPr>
        <w:t>SUBSCRIBE</w:t>
      </w:r>
      <w:r w:rsidRPr="002F3312">
        <w:rPr>
          <w:rFonts w:ascii="Arial" w:hAnsi="Arial"/>
          <w:highlight w:val="yellow"/>
          <w:lang w:eastAsia="zh-CN"/>
        </w:rPr>
        <w:t>报文来处理</w:t>
      </w:r>
      <w:r w:rsidRPr="002F3312">
        <w:rPr>
          <w:rFonts w:ascii="Arial" w:hAnsi="Arial"/>
          <w:highlight w:val="yellow"/>
          <w:lang w:eastAsia="zh-CN"/>
        </w:rPr>
        <w:t>--</w:t>
      </w:r>
      <w:r w:rsidRPr="002F3312">
        <w:rPr>
          <w:rFonts w:ascii="Arial" w:hAnsi="Arial"/>
          <w:highlight w:val="yellow"/>
          <w:lang w:eastAsia="zh-CN"/>
        </w:rPr>
        <w:t>除了将它们的响应组合为单个</w:t>
      </w:r>
      <w:r w:rsidRPr="002F3312">
        <w:rPr>
          <w:rFonts w:ascii="Arial" w:hAnsi="Arial"/>
          <w:highlight w:val="yellow"/>
          <w:lang w:eastAsia="zh-CN"/>
        </w:rPr>
        <w:t>SUBACK</w:t>
      </w:r>
      <w:r w:rsidRPr="002F3312">
        <w:rPr>
          <w:rFonts w:ascii="Arial" w:hAnsi="Arial"/>
          <w:highlight w:val="yellow"/>
          <w:lang w:eastAsia="zh-CN"/>
        </w:rPr>
        <w:t>响应</w:t>
      </w:r>
      <w:r w:rsidR="00513318">
        <w:rPr>
          <w:rFonts w:eastAsia="Arial"/>
          <w:lang w:eastAsia="zh-CN"/>
        </w:rPr>
        <w:t xml:space="preserve"> </w:t>
      </w:r>
      <w:r w:rsidR="00513318" w:rsidRPr="008220FE">
        <w:rPr>
          <w:rFonts w:eastAsia="Arial"/>
          <w:color w:val="FF0000"/>
          <w:lang w:eastAsia="zh-CN"/>
        </w:rPr>
        <w:t>[</w:t>
      </w:r>
      <w:r w:rsidR="00513318">
        <w:rPr>
          <w:rFonts w:eastAsia="Arial"/>
          <w:color w:val="FF0000"/>
          <w:lang w:eastAsia="zh-CN"/>
        </w:rPr>
        <w:t>MQTT-3.10.4-6</w:t>
      </w:r>
      <w:r w:rsidR="00513318" w:rsidRPr="008220FE">
        <w:rPr>
          <w:rFonts w:eastAsia="Arial"/>
          <w:color w:val="FF0000"/>
          <w:lang w:eastAsia="zh-CN"/>
        </w:rPr>
        <w:t>]</w:t>
      </w:r>
      <w:r w:rsidR="00740B32">
        <w:rPr>
          <w:rFonts w:ascii="宋体" w:eastAsia="宋体" w:hAnsi="宋体" w:cs="宋体" w:hint="eastAsia"/>
          <w:lang w:eastAsia="zh-CN"/>
        </w:rPr>
        <w:t>。</w:t>
      </w:r>
    </w:p>
    <w:p w14:paraId="657F8E29" w14:textId="77777777" w:rsidR="00513318" w:rsidRDefault="00513318" w:rsidP="00513318">
      <w:pPr>
        <w:rPr>
          <w:rFonts w:hint="eastAsia"/>
          <w:lang w:eastAsia="zh-CN"/>
        </w:rPr>
      </w:pPr>
    </w:p>
    <w:p w14:paraId="697DB327" w14:textId="44784C7F" w:rsidR="00513318" w:rsidRDefault="00740B32" w:rsidP="00513318">
      <w:pPr>
        <w:rPr>
          <w:rFonts w:hint="eastAsia"/>
          <w:lang w:eastAsia="zh-CN"/>
        </w:rPr>
      </w:pPr>
      <w:r>
        <w:rPr>
          <w:rFonts w:hint="eastAsia"/>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C107AD">
          <w:rPr>
            <w:rStyle w:val="a5"/>
            <w:lang w:eastAsia="zh-CN"/>
          </w:rPr>
          <w:t>4.8.2</w:t>
        </w:r>
      </w:hyperlink>
      <w:r>
        <w:rPr>
          <w:rStyle w:val="a5"/>
          <w:rFonts w:hint="eastAsia"/>
          <w:lang w:eastAsia="zh-CN"/>
        </w:rPr>
        <w:t>节</w:t>
      </w:r>
      <w:r>
        <w:rPr>
          <w:rFonts w:hint="eastAsia"/>
          <w:lang w:eastAsia="zh-CN"/>
        </w:rPr>
        <w:t>。</w:t>
      </w:r>
    </w:p>
    <w:p w14:paraId="164ECD77" w14:textId="77777777" w:rsidR="00513318" w:rsidRPr="00740B32" w:rsidRDefault="00513318" w:rsidP="00513318">
      <w:pPr>
        <w:rPr>
          <w:rFonts w:hint="eastAsia"/>
          <w:lang w:eastAsia="zh-CN"/>
        </w:rPr>
      </w:pPr>
    </w:p>
    <w:p w14:paraId="682D1017" w14:textId="5BFBD334" w:rsidR="00513318" w:rsidRDefault="00513318" w:rsidP="00FD1E6F">
      <w:pPr>
        <w:pStyle w:val="2"/>
        <w:numPr>
          <w:ilvl w:val="1"/>
          <w:numId w:val="36"/>
        </w:numPr>
        <w:rPr>
          <w:rFonts w:hint="eastAsia"/>
        </w:rPr>
      </w:pPr>
      <w:bookmarkStart w:id="1068" w:name="_Toc472758135"/>
      <w:bookmarkStart w:id="1069" w:name="_Toc473023655"/>
      <w:bookmarkStart w:id="1070" w:name="_Toc473620213"/>
      <w:bookmarkStart w:id="1071" w:name="_Toc496191501"/>
      <w:bookmarkStart w:id="1072" w:name="_Toc513542274"/>
      <w:bookmarkStart w:id="1073" w:name="_Toc384800450"/>
      <w:bookmarkStart w:id="1074" w:name="_Toc385349336"/>
      <w:bookmarkStart w:id="1075" w:name="_Toc385349813"/>
      <w:bookmarkStart w:id="1076" w:name="_Toc442180890"/>
      <w:bookmarkStart w:id="1077" w:name="_Toc462729175"/>
      <w:bookmarkStart w:id="1078" w:name="_Toc464548051"/>
      <w:bookmarkStart w:id="1079" w:name="_Toc464635346"/>
      <w:bookmarkStart w:id="1080" w:name="_Toc471282844"/>
      <w:bookmarkStart w:id="1081" w:name="_Toc471483687"/>
      <w:bookmarkEnd w:id="1068"/>
      <w:bookmarkEnd w:id="1069"/>
      <w:r w:rsidRPr="00BA5453">
        <w:t xml:space="preserve">UNSUBACK – </w:t>
      </w:r>
      <w:bookmarkEnd w:id="1070"/>
      <w:bookmarkEnd w:id="1071"/>
      <w:bookmarkEnd w:id="1072"/>
      <w:r w:rsidR="00473014">
        <w:rPr>
          <w:rFonts w:hint="eastAsia"/>
          <w:lang w:eastAsia="zh-CN"/>
        </w:rPr>
        <w:t>取消订阅确认</w:t>
      </w:r>
    </w:p>
    <w:bookmarkEnd w:id="1073"/>
    <w:bookmarkEnd w:id="1074"/>
    <w:bookmarkEnd w:id="1075"/>
    <w:bookmarkEnd w:id="1076"/>
    <w:bookmarkEnd w:id="1077"/>
    <w:bookmarkEnd w:id="1078"/>
    <w:bookmarkEnd w:id="1079"/>
    <w:bookmarkEnd w:id="1080"/>
    <w:bookmarkEnd w:id="1081"/>
    <w:p w14:paraId="23CF3599" w14:textId="782474FC" w:rsidR="00513318" w:rsidRDefault="00473014" w:rsidP="00513318">
      <w:pPr>
        <w:rPr>
          <w:rFonts w:hint="eastAsia"/>
          <w:lang w:eastAsia="zh-CN"/>
        </w:rPr>
      </w:pPr>
      <w:r>
        <w:rPr>
          <w:rFonts w:hint="eastAsia"/>
          <w:lang w:eastAsia="zh-CN"/>
        </w:rPr>
        <w:t>服务端发送</w:t>
      </w:r>
      <w:r w:rsidR="00513318">
        <w:t>UNSUBACK</w:t>
      </w:r>
      <w:r>
        <w:rPr>
          <w:rFonts w:hint="eastAsia"/>
          <w:lang w:eastAsia="zh-CN"/>
        </w:rPr>
        <w:t>报文给客户端用于确认收到</w:t>
      </w:r>
      <w:r w:rsidR="00513318">
        <w:t>UNSUBSCRIBE</w:t>
      </w:r>
      <w:r>
        <w:rPr>
          <w:rFonts w:hint="eastAsia"/>
          <w:lang w:eastAsia="zh-CN"/>
        </w:rPr>
        <w:t>报文。</w:t>
      </w:r>
    </w:p>
    <w:p w14:paraId="5F47EFFE" w14:textId="77777777" w:rsidR="00513318" w:rsidRDefault="00513318" w:rsidP="00513318">
      <w:pPr>
        <w:rPr>
          <w:rFonts w:hint="eastAsia"/>
        </w:rPr>
      </w:pPr>
    </w:p>
    <w:p w14:paraId="65CED311" w14:textId="20507043" w:rsidR="00513318" w:rsidRDefault="00513318" w:rsidP="00FD1E6F">
      <w:pPr>
        <w:pStyle w:val="3"/>
        <w:numPr>
          <w:ilvl w:val="2"/>
          <w:numId w:val="36"/>
        </w:numPr>
        <w:rPr>
          <w:rFonts w:hint="eastAsia"/>
        </w:rPr>
      </w:pPr>
      <w:bookmarkStart w:id="1082" w:name="_Toc473620214"/>
      <w:bookmarkStart w:id="1083" w:name="_Toc496191502"/>
      <w:bookmarkStart w:id="1084" w:name="_Toc513542275"/>
      <w:r>
        <w:t>UNSUBACK</w:t>
      </w:r>
      <w:bookmarkEnd w:id="1082"/>
      <w:bookmarkEnd w:id="1083"/>
      <w:bookmarkEnd w:id="1084"/>
      <w:r w:rsidR="00473014">
        <w:rPr>
          <w:rFonts w:hint="eastAsia"/>
          <w:lang w:eastAsia="zh-CN"/>
        </w:rPr>
        <w:t>固定报头</w:t>
      </w:r>
    </w:p>
    <w:p w14:paraId="4A840D50" w14:textId="567B97F1" w:rsidR="00513318" w:rsidRPr="00686321" w:rsidRDefault="00473014" w:rsidP="009C2444">
      <w:pPr>
        <w:pStyle w:val="af0"/>
      </w:pPr>
      <w:bookmarkStart w:id="1085" w:name="_Figure_3.31_–"/>
      <w:bookmarkStart w:id="1086" w:name="_Toc385349338"/>
      <w:bookmarkEnd w:id="1085"/>
      <w:r>
        <w:rPr>
          <w:rFonts w:hint="eastAsia"/>
        </w:rPr>
        <w:t>图</w:t>
      </w:r>
      <w:r w:rsidR="00513318" w:rsidRPr="00686321">
        <w:t xml:space="preserve"> 3.31 </w:t>
      </w:r>
      <w:r w:rsidR="00513318">
        <w:t>–</w:t>
      </w:r>
      <w:r w:rsidR="00513318" w:rsidRPr="00686321">
        <w:t xml:space="preserve"> </w:t>
      </w:r>
      <w:r w:rsidR="00513318">
        <w:t>UNSUBACK</w:t>
      </w:r>
      <w:bookmarkEnd w:id="1086"/>
      <w:r>
        <w:rPr>
          <w:rFonts w:hint="eastAsia"/>
        </w:rPr>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14:paraId="40BB1469" w14:textId="77777777" w:rsidTr="00A654AF">
        <w:tc>
          <w:tcPr>
            <w:tcW w:w="1457" w:type="dxa"/>
            <w:shd w:val="clear" w:color="auto" w:fill="auto"/>
          </w:tcPr>
          <w:p w14:paraId="46FFA39C" w14:textId="77777777" w:rsidR="00513318" w:rsidRPr="00E727B8" w:rsidRDefault="00513318" w:rsidP="00A654AF">
            <w:pPr>
              <w:jc w:val="center"/>
              <w:rPr>
                <w:rFonts w:hint="eastAsia"/>
                <w:b/>
              </w:rPr>
            </w:pPr>
            <w:r w:rsidRPr="2940C682">
              <w:rPr>
                <w:b/>
                <w:bCs/>
              </w:rPr>
              <w:t>Bit</w:t>
            </w:r>
          </w:p>
        </w:tc>
        <w:tc>
          <w:tcPr>
            <w:tcW w:w="991" w:type="dxa"/>
            <w:shd w:val="clear" w:color="auto" w:fill="auto"/>
          </w:tcPr>
          <w:p w14:paraId="58346093" w14:textId="77777777" w:rsidR="00513318" w:rsidRPr="00E727B8" w:rsidRDefault="00513318" w:rsidP="00A654AF">
            <w:pPr>
              <w:jc w:val="center"/>
              <w:rPr>
                <w:rFonts w:hint="eastAsia"/>
                <w:b/>
              </w:rPr>
            </w:pPr>
            <w:r w:rsidRPr="3D6CEEE2">
              <w:rPr>
                <w:b/>
                <w:bCs/>
              </w:rPr>
              <w:t>7</w:t>
            </w:r>
          </w:p>
        </w:tc>
        <w:tc>
          <w:tcPr>
            <w:tcW w:w="1080" w:type="dxa"/>
            <w:shd w:val="clear" w:color="auto" w:fill="auto"/>
          </w:tcPr>
          <w:p w14:paraId="6C69DD7D" w14:textId="77777777" w:rsidR="00513318" w:rsidRPr="00E727B8" w:rsidRDefault="00513318" w:rsidP="00A654AF">
            <w:pPr>
              <w:jc w:val="center"/>
              <w:rPr>
                <w:rFonts w:hint="eastAsia"/>
                <w:b/>
              </w:rPr>
            </w:pPr>
            <w:r w:rsidRPr="3D6CEEE2">
              <w:rPr>
                <w:b/>
                <w:bCs/>
              </w:rPr>
              <w:t>6</w:t>
            </w:r>
          </w:p>
        </w:tc>
        <w:tc>
          <w:tcPr>
            <w:tcW w:w="1080" w:type="dxa"/>
            <w:shd w:val="clear" w:color="auto" w:fill="auto"/>
          </w:tcPr>
          <w:p w14:paraId="3462E871" w14:textId="77777777" w:rsidR="00513318" w:rsidRPr="00E727B8" w:rsidRDefault="00513318" w:rsidP="00A654AF">
            <w:pPr>
              <w:jc w:val="center"/>
              <w:rPr>
                <w:rFonts w:hint="eastAsia"/>
                <w:b/>
              </w:rPr>
            </w:pPr>
            <w:r w:rsidRPr="3D6CEEE2">
              <w:rPr>
                <w:b/>
                <w:bCs/>
              </w:rPr>
              <w:t>5</w:t>
            </w:r>
          </w:p>
        </w:tc>
        <w:tc>
          <w:tcPr>
            <w:tcW w:w="1080" w:type="dxa"/>
            <w:shd w:val="clear" w:color="auto" w:fill="auto"/>
          </w:tcPr>
          <w:p w14:paraId="517BFD68" w14:textId="77777777" w:rsidR="00513318" w:rsidRPr="00E727B8" w:rsidRDefault="00513318" w:rsidP="00A654AF">
            <w:pPr>
              <w:jc w:val="center"/>
              <w:rPr>
                <w:rFonts w:hint="eastAsia"/>
                <w:b/>
              </w:rPr>
            </w:pPr>
            <w:r w:rsidRPr="3D6CEEE2">
              <w:rPr>
                <w:b/>
                <w:bCs/>
              </w:rPr>
              <w:t>4</w:t>
            </w:r>
          </w:p>
        </w:tc>
        <w:tc>
          <w:tcPr>
            <w:tcW w:w="1080" w:type="dxa"/>
            <w:shd w:val="clear" w:color="auto" w:fill="auto"/>
          </w:tcPr>
          <w:p w14:paraId="1CB56E21" w14:textId="77777777" w:rsidR="00513318" w:rsidRPr="00E727B8" w:rsidRDefault="00513318" w:rsidP="00A654AF">
            <w:pPr>
              <w:jc w:val="center"/>
              <w:rPr>
                <w:rFonts w:hint="eastAsia"/>
                <w:b/>
              </w:rPr>
            </w:pPr>
            <w:r w:rsidRPr="3D6CEEE2">
              <w:rPr>
                <w:b/>
                <w:bCs/>
              </w:rPr>
              <w:t>3</w:t>
            </w:r>
          </w:p>
        </w:tc>
        <w:tc>
          <w:tcPr>
            <w:tcW w:w="1080" w:type="dxa"/>
            <w:shd w:val="clear" w:color="auto" w:fill="auto"/>
          </w:tcPr>
          <w:p w14:paraId="774E9850" w14:textId="77777777" w:rsidR="00513318" w:rsidRPr="00E727B8" w:rsidRDefault="00513318" w:rsidP="00A654AF">
            <w:pPr>
              <w:jc w:val="center"/>
              <w:rPr>
                <w:rFonts w:hint="eastAsia"/>
                <w:b/>
              </w:rPr>
            </w:pPr>
            <w:r w:rsidRPr="3D6CEEE2">
              <w:rPr>
                <w:b/>
                <w:bCs/>
              </w:rPr>
              <w:t>2</w:t>
            </w:r>
          </w:p>
        </w:tc>
        <w:tc>
          <w:tcPr>
            <w:tcW w:w="900" w:type="dxa"/>
            <w:shd w:val="clear" w:color="auto" w:fill="auto"/>
          </w:tcPr>
          <w:p w14:paraId="1D363B56" w14:textId="77777777" w:rsidR="00513318" w:rsidRPr="00E727B8" w:rsidRDefault="00513318" w:rsidP="00A654AF">
            <w:pPr>
              <w:jc w:val="center"/>
              <w:rPr>
                <w:rFonts w:hint="eastAsia"/>
                <w:b/>
              </w:rPr>
            </w:pPr>
            <w:r w:rsidRPr="3D6CEEE2">
              <w:rPr>
                <w:b/>
                <w:bCs/>
              </w:rPr>
              <w:t>1</w:t>
            </w:r>
          </w:p>
        </w:tc>
        <w:tc>
          <w:tcPr>
            <w:tcW w:w="828" w:type="dxa"/>
            <w:shd w:val="clear" w:color="auto" w:fill="auto"/>
          </w:tcPr>
          <w:p w14:paraId="448F18E6" w14:textId="77777777" w:rsidR="00513318" w:rsidRPr="00E727B8" w:rsidRDefault="00513318" w:rsidP="00A654AF">
            <w:pPr>
              <w:jc w:val="center"/>
              <w:rPr>
                <w:rFonts w:hint="eastAsia"/>
                <w:b/>
              </w:rPr>
            </w:pPr>
            <w:r w:rsidRPr="3D6CEEE2">
              <w:rPr>
                <w:b/>
                <w:bCs/>
              </w:rPr>
              <w:t>0</w:t>
            </w:r>
          </w:p>
        </w:tc>
      </w:tr>
      <w:tr w:rsidR="0051331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Default="00513318" w:rsidP="00A654AF">
            <w:pPr>
              <w:rPr>
                <w:rFonts w:hint="eastAsia"/>
              </w:rPr>
            </w:pPr>
            <w: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Default="00513318" w:rsidP="00A654AF">
            <w:pPr>
              <w:jc w:val="center"/>
              <w:rPr>
                <w:rFonts w:hint="eastAsia"/>
                <w:lang w:eastAsia="zh-CN"/>
              </w:rPr>
            </w:pPr>
            <w:r>
              <w:rPr>
                <w:lang w:eastAsia="zh-CN"/>
              </w:rPr>
              <w:t>MQTT</w:t>
            </w:r>
            <w:r w:rsidR="00473014">
              <w:rPr>
                <w:rFonts w:hint="eastAsia"/>
                <w:lang w:eastAsia="zh-CN"/>
              </w:rPr>
              <w:t>控制报文类型</w:t>
            </w:r>
            <w:r>
              <w:rPr>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Default="00473014" w:rsidP="00A654AF">
            <w:pPr>
              <w:jc w:val="center"/>
              <w:rPr>
                <w:rFonts w:hint="eastAsia"/>
                <w:lang w:eastAsia="zh-CN"/>
              </w:rPr>
            </w:pPr>
            <w:r>
              <w:rPr>
                <w:rFonts w:hint="eastAsia"/>
                <w:lang w:eastAsia="zh-CN"/>
              </w:rPr>
              <w:t>保留位</w:t>
            </w:r>
          </w:p>
        </w:tc>
      </w:tr>
      <w:tr w:rsidR="00513318" w14:paraId="42357F08" w14:textId="77777777" w:rsidTr="00A654AF">
        <w:tc>
          <w:tcPr>
            <w:tcW w:w="1457" w:type="dxa"/>
            <w:shd w:val="clear" w:color="auto" w:fill="auto"/>
          </w:tcPr>
          <w:p w14:paraId="3FC83EC1" w14:textId="77777777" w:rsidR="00513318" w:rsidRDefault="00513318" w:rsidP="00A654AF">
            <w:pPr>
              <w:rPr>
                <w:rFonts w:hint="eastAsia"/>
              </w:rPr>
            </w:pPr>
          </w:p>
        </w:tc>
        <w:tc>
          <w:tcPr>
            <w:tcW w:w="991" w:type="dxa"/>
            <w:shd w:val="clear" w:color="auto" w:fill="auto"/>
          </w:tcPr>
          <w:p w14:paraId="001C59D1" w14:textId="77777777" w:rsidR="00513318" w:rsidRDefault="00513318" w:rsidP="00A654AF">
            <w:pPr>
              <w:jc w:val="center"/>
              <w:rPr>
                <w:rFonts w:hint="eastAsia"/>
              </w:rPr>
            </w:pPr>
            <w:r>
              <w:t>1</w:t>
            </w:r>
          </w:p>
        </w:tc>
        <w:tc>
          <w:tcPr>
            <w:tcW w:w="1080" w:type="dxa"/>
            <w:shd w:val="clear" w:color="auto" w:fill="auto"/>
          </w:tcPr>
          <w:p w14:paraId="5AAE6963" w14:textId="77777777" w:rsidR="00513318" w:rsidRDefault="00513318" w:rsidP="00A654AF">
            <w:pPr>
              <w:jc w:val="center"/>
              <w:rPr>
                <w:rFonts w:hint="eastAsia"/>
              </w:rPr>
            </w:pPr>
            <w:r>
              <w:t>0</w:t>
            </w:r>
          </w:p>
        </w:tc>
        <w:tc>
          <w:tcPr>
            <w:tcW w:w="1080" w:type="dxa"/>
            <w:shd w:val="clear" w:color="auto" w:fill="auto"/>
          </w:tcPr>
          <w:p w14:paraId="700DD939" w14:textId="77777777" w:rsidR="00513318" w:rsidRDefault="00513318" w:rsidP="00A654AF">
            <w:pPr>
              <w:jc w:val="center"/>
              <w:rPr>
                <w:rFonts w:hint="eastAsia"/>
              </w:rPr>
            </w:pPr>
            <w:r>
              <w:t>1</w:t>
            </w:r>
          </w:p>
        </w:tc>
        <w:tc>
          <w:tcPr>
            <w:tcW w:w="1080" w:type="dxa"/>
            <w:shd w:val="clear" w:color="auto" w:fill="auto"/>
          </w:tcPr>
          <w:p w14:paraId="5E535B43" w14:textId="77777777" w:rsidR="00513318" w:rsidRDefault="00513318" w:rsidP="00A654AF">
            <w:pPr>
              <w:jc w:val="center"/>
              <w:rPr>
                <w:rFonts w:hint="eastAsia"/>
              </w:rPr>
            </w:pPr>
            <w:r>
              <w:t>1</w:t>
            </w:r>
          </w:p>
        </w:tc>
        <w:tc>
          <w:tcPr>
            <w:tcW w:w="1080" w:type="dxa"/>
            <w:shd w:val="clear" w:color="auto" w:fill="auto"/>
          </w:tcPr>
          <w:p w14:paraId="3EE10769" w14:textId="77777777" w:rsidR="00513318" w:rsidRDefault="00513318" w:rsidP="00A654AF">
            <w:pPr>
              <w:jc w:val="center"/>
              <w:rPr>
                <w:rFonts w:hint="eastAsia"/>
              </w:rPr>
            </w:pPr>
            <w:r>
              <w:t>0</w:t>
            </w:r>
          </w:p>
        </w:tc>
        <w:tc>
          <w:tcPr>
            <w:tcW w:w="1080" w:type="dxa"/>
            <w:shd w:val="clear" w:color="auto" w:fill="auto"/>
          </w:tcPr>
          <w:p w14:paraId="59E61A77" w14:textId="77777777" w:rsidR="00513318" w:rsidRDefault="00513318" w:rsidP="00A654AF">
            <w:pPr>
              <w:jc w:val="center"/>
              <w:rPr>
                <w:rFonts w:hint="eastAsia"/>
              </w:rPr>
            </w:pPr>
            <w:r>
              <w:t>0</w:t>
            </w:r>
          </w:p>
        </w:tc>
        <w:tc>
          <w:tcPr>
            <w:tcW w:w="900" w:type="dxa"/>
            <w:shd w:val="clear" w:color="auto" w:fill="auto"/>
          </w:tcPr>
          <w:p w14:paraId="6B922078" w14:textId="77777777" w:rsidR="00513318" w:rsidRDefault="00513318" w:rsidP="00A654AF">
            <w:pPr>
              <w:jc w:val="center"/>
              <w:rPr>
                <w:rFonts w:hint="eastAsia"/>
              </w:rPr>
            </w:pPr>
            <w:r>
              <w:t>0</w:t>
            </w:r>
          </w:p>
        </w:tc>
        <w:tc>
          <w:tcPr>
            <w:tcW w:w="828" w:type="dxa"/>
            <w:shd w:val="clear" w:color="auto" w:fill="auto"/>
          </w:tcPr>
          <w:p w14:paraId="5FF4823E" w14:textId="77777777" w:rsidR="00513318" w:rsidRDefault="00513318" w:rsidP="00A654AF">
            <w:pPr>
              <w:jc w:val="center"/>
              <w:rPr>
                <w:rFonts w:hint="eastAsia"/>
              </w:rPr>
            </w:pPr>
            <w:r>
              <w:t>0</w:t>
            </w:r>
          </w:p>
        </w:tc>
      </w:tr>
      <w:tr w:rsidR="0051331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Default="00513318" w:rsidP="00A654AF">
            <w:pPr>
              <w:rPr>
                <w:rFonts w:hint="eastAsia"/>
              </w:rPr>
            </w:pPr>
            <w: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Default="00473014" w:rsidP="00A654AF">
            <w:pPr>
              <w:jc w:val="center"/>
              <w:rPr>
                <w:rFonts w:hint="eastAsia"/>
                <w:lang w:eastAsia="zh-CN"/>
              </w:rPr>
            </w:pPr>
            <w:r>
              <w:rPr>
                <w:rFonts w:hint="eastAsia"/>
                <w:lang w:eastAsia="zh-CN"/>
              </w:rPr>
              <w:t>剩余长度</w:t>
            </w:r>
          </w:p>
        </w:tc>
      </w:tr>
    </w:tbl>
    <w:p w14:paraId="22EC9082" w14:textId="77777777" w:rsidR="00513318" w:rsidRDefault="00513318" w:rsidP="00513318">
      <w:pPr>
        <w:rPr>
          <w:rFonts w:hint="eastAsia"/>
          <w:b/>
          <w:bCs/>
        </w:rPr>
      </w:pPr>
    </w:p>
    <w:p w14:paraId="6870904F" w14:textId="6A2B3DF2" w:rsidR="00513318" w:rsidRPr="00A97FDF" w:rsidRDefault="00473014" w:rsidP="00513318">
      <w:pPr>
        <w:rPr>
          <w:rFonts w:hint="eastAsia"/>
          <w:b/>
          <w:lang w:eastAsia="zh-CN"/>
        </w:rPr>
      </w:pPr>
      <w:r>
        <w:rPr>
          <w:rFonts w:hint="eastAsia"/>
          <w:b/>
          <w:lang w:eastAsia="zh-CN"/>
        </w:rPr>
        <w:t>剩余长度字段</w:t>
      </w:r>
    </w:p>
    <w:p w14:paraId="415D12AC" w14:textId="487509D3" w:rsidR="00513318" w:rsidRDefault="00473014" w:rsidP="00513318">
      <w:pPr>
        <w:rPr>
          <w:rFonts w:hint="eastAsia"/>
          <w:lang w:eastAsia="zh-CN"/>
        </w:rPr>
      </w:pPr>
      <w:r>
        <w:rPr>
          <w:rFonts w:hint="eastAsia"/>
          <w:lang w:eastAsia="zh-CN"/>
        </w:rPr>
        <w:t>等于可变报头的长度加上有效载荷的长度，编码为变</w:t>
      </w:r>
      <w:r w:rsidR="008407E5">
        <w:rPr>
          <w:rFonts w:hint="eastAsia"/>
          <w:lang w:eastAsia="zh-CN"/>
        </w:rPr>
        <w:t>长</w:t>
      </w:r>
      <w:r>
        <w:rPr>
          <w:rFonts w:hint="eastAsia"/>
          <w:lang w:eastAsia="zh-CN"/>
        </w:rPr>
        <w:t>字节整数。</w:t>
      </w:r>
    </w:p>
    <w:p w14:paraId="2AA22082" w14:textId="77777777" w:rsidR="00513318" w:rsidRPr="00A6697A" w:rsidRDefault="00513318" w:rsidP="00513318">
      <w:pPr>
        <w:rPr>
          <w:rFonts w:ascii="Arial" w:hAnsi="Arial"/>
          <w:lang w:eastAsia="zh-CN"/>
        </w:rPr>
      </w:pPr>
      <w:r w:rsidDel="008C3989">
        <w:rPr>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087" w:name="_Toc473620216"/>
      <w:bookmarkStart w:id="1088" w:name="_Toc496191503"/>
      <w:bookmarkStart w:id="1089" w:name="_Toc513542276"/>
      <w:r w:rsidRPr="00A6697A">
        <w:rPr>
          <w:rFonts w:ascii="Arial" w:hAnsi="Arial"/>
        </w:rPr>
        <w:t>UNSUBACK</w:t>
      </w:r>
      <w:bookmarkEnd w:id="1087"/>
      <w:bookmarkEnd w:id="1088"/>
      <w:bookmarkEnd w:id="1089"/>
      <w:r w:rsidR="00473014" w:rsidRPr="00A6697A">
        <w:rPr>
          <w:rFonts w:ascii="Arial" w:hAnsi="Arial"/>
          <w:lang w:eastAsia="zh-CN"/>
        </w:rPr>
        <w:t>可变报头</w:t>
      </w:r>
    </w:p>
    <w:p w14:paraId="4D4BDF5D" w14:textId="1F129F5C"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2.2.2</w:t>
        </w:r>
      </w:hyperlink>
      <w:r w:rsidR="00A6697A" w:rsidRPr="00A6697A">
        <w:rPr>
          <w:rStyle w:val="a5"/>
          <w:rFonts w:ascii="Arial" w:hAnsi="Arial"/>
          <w:lang w:eastAsia="zh-CN"/>
        </w:rPr>
        <w:t>节</w:t>
      </w:r>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6697A" w:rsidRDefault="00513318" w:rsidP="00513318">
      <w:pPr>
        <w:rPr>
          <w:rFonts w:ascii="Arial" w:hAnsi="Arial"/>
          <w:lang w:eastAsia="zh-CN"/>
        </w:rPr>
      </w:pPr>
      <w:r>
        <w:rPr>
          <w:lang w:eastAsia="zh-CN"/>
        </w:rPr>
        <w:t xml:space="preserve"> </w:t>
      </w:r>
      <w:hyperlink w:anchor="_Figure_3.32_–" w:history="1"/>
    </w:p>
    <w:p w14:paraId="05520C20" w14:textId="5229381E" w:rsidR="00513318" w:rsidRPr="00A6697A" w:rsidRDefault="00A6697A" w:rsidP="00513318">
      <w:pPr>
        <w:rPr>
          <w:rFonts w:ascii="Arial" w:hAnsi="Arial"/>
          <w:lang w:eastAsia="zh-CN"/>
        </w:rPr>
      </w:pPr>
      <w:bookmarkStart w:id="1090" w:name="_Figure_3.32_–"/>
      <w:bookmarkStart w:id="1091" w:name="_Toc385349340"/>
      <w:bookmarkEnd w:id="1090"/>
      <w:r w:rsidRPr="00A6697A">
        <w:rPr>
          <w:rFonts w:ascii="Arial" w:hAnsi="Arial"/>
          <w:lang w:eastAsia="zh-CN"/>
        </w:rPr>
        <w:t>图</w:t>
      </w:r>
      <w:r w:rsidR="00513318" w:rsidRPr="00A6697A">
        <w:rPr>
          <w:rFonts w:ascii="Arial" w:hAnsi="Arial"/>
          <w:lang w:eastAsia="zh-CN"/>
        </w:rPr>
        <w:t xml:space="preserve"> 3.32 – UNSUBACK</w:t>
      </w:r>
      <w:bookmarkEnd w:id="1091"/>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092" w:name="_Toc496191504"/>
      <w:bookmarkStart w:id="1093" w:name="_Toc513542277"/>
      <w:r w:rsidRPr="00A6697A">
        <w:rPr>
          <w:rFonts w:ascii="Arial" w:hAnsi="Arial"/>
        </w:rPr>
        <w:t>UNSUBACK</w:t>
      </w:r>
      <w:bookmarkEnd w:id="1092"/>
      <w:bookmarkEnd w:id="1093"/>
      <w:r w:rsidR="00A6697A" w:rsidRPr="00A6697A">
        <w:rPr>
          <w:rFonts w:ascii="Arial" w:hAnsi="Arial"/>
          <w:lang w:eastAsia="zh-CN"/>
        </w:rPr>
        <w:t>属性</w:t>
      </w:r>
    </w:p>
    <w:p w14:paraId="595A0C1B" w14:textId="6E7860CE" w:rsidR="00513318" w:rsidRPr="00A6697A" w:rsidRDefault="00A6697A" w:rsidP="00FD1E6F">
      <w:pPr>
        <w:pStyle w:val="5"/>
        <w:numPr>
          <w:ilvl w:val="4"/>
          <w:numId w:val="36"/>
        </w:numPr>
        <w:rPr>
          <w:rFonts w:ascii="Arial" w:hAnsi="Arial"/>
        </w:rPr>
      </w:pPr>
      <w:r w:rsidRPr="00A6697A">
        <w:rPr>
          <w:rFonts w:ascii="Arial" w:hAnsi="Arial"/>
          <w:lang w:eastAsia="zh-CN"/>
        </w:rPr>
        <w:t>属性长度</w:t>
      </w:r>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r w:rsidRPr="00F043CD">
        <w:rPr>
          <w:rFonts w:ascii="Arial" w:hAnsi="Arial"/>
          <w:lang w:eastAsia="zh-CN"/>
        </w:rPr>
        <w:lastRenderedPageBreak/>
        <w:t>原因字符串</w:t>
      </w:r>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49D1862B"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不能</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Default="00513318" w:rsidP="00513318">
      <w:pPr>
        <w:rPr>
          <w:rFonts w:hint="eastAsia"/>
          <w:lang w:eastAsia="zh-CN"/>
        </w:rPr>
      </w:pPr>
    </w:p>
    <w:p w14:paraId="6D056D44" w14:textId="5787AD8B" w:rsidR="00513318" w:rsidRPr="00E27C2E" w:rsidRDefault="00F043CD" w:rsidP="00FD1E6F">
      <w:pPr>
        <w:pStyle w:val="5"/>
        <w:numPr>
          <w:ilvl w:val="4"/>
          <w:numId w:val="36"/>
        </w:numPr>
        <w:rPr>
          <w:rFonts w:ascii="Arial" w:hAnsi="Arial"/>
        </w:rPr>
      </w:pPr>
      <w:r w:rsidRPr="00E27C2E">
        <w:rPr>
          <w:rFonts w:ascii="Arial" w:hAnsi="Arial"/>
          <w:lang w:eastAsia="zh-CN"/>
        </w:rPr>
        <w:t>用户属性</w:t>
      </w:r>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Default="00513318" w:rsidP="00513318">
      <w:pPr>
        <w:rPr>
          <w:rFonts w:hint="eastAsia"/>
          <w:lang w:eastAsia="zh-CN"/>
        </w:rPr>
      </w:pPr>
    </w:p>
    <w:p w14:paraId="5DD83EB0" w14:textId="6F2D4BDA" w:rsidR="00513318" w:rsidRPr="00E27C2E" w:rsidRDefault="00513318" w:rsidP="00FD1E6F">
      <w:pPr>
        <w:pStyle w:val="3"/>
        <w:numPr>
          <w:ilvl w:val="2"/>
          <w:numId w:val="36"/>
        </w:numPr>
        <w:rPr>
          <w:rFonts w:ascii="Arial" w:hAnsi="Arial"/>
        </w:rPr>
      </w:pPr>
      <w:bookmarkStart w:id="1094" w:name="_Toc471483693"/>
      <w:bookmarkStart w:id="1095" w:name="_Toc473620220"/>
      <w:bookmarkStart w:id="1096" w:name="_Toc496191508"/>
      <w:bookmarkStart w:id="1097" w:name="_Toc513542281"/>
      <w:r w:rsidRPr="00E27C2E">
        <w:rPr>
          <w:rFonts w:ascii="Arial" w:hAnsi="Arial"/>
        </w:rPr>
        <w:t>UNSUBACK</w:t>
      </w:r>
      <w:bookmarkEnd w:id="1094"/>
      <w:bookmarkEnd w:id="1095"/>
      <w:bookmarkEnd w:id="1096"/>
      <w:bookmarkEnd w:id="1097"/>
      <w:r w:rsidR="00E27C2E" w:rsidRPr="00E27C2E">
        <w:rPr>
          <w:rFonts w:ascii="Arial" w:hAnsi="Arial"/>
          <w:lang w:eastAsia="zh-CN"/>
        </w:rPr>
        <w:t>载荷</w:t>
      </w:r>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报文时对于每个收到的主题过滤器，必须使用一个取消订阅原因码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3BA5DA05" w:rsidR="00513318" w:rsidRPr="00AB4213" w:rsidRDefault="00E27C2E" w:rsidP="009C2444">
      <w:pPr>
        <w:pStyle w:val="af0"/>
      </w:pPr>
      <w:bookmarkStart w:id="1098"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513318" w:rsidRPr="00AB4213">
        <w:rPr>
          <w:noProof/>
        </w:rPr>
        <w:t>3</w:t>
      </w:r>
      <w:r w:rsidR="00D506FC" w:rsidRPr="00AB4213">
        <w:rPr>
          <w:noProof/>
        </w:rPr>
        <w:fldChar w:fldCharType="end"/>
      </w:r>
      <w:r w:rsidR="00513318" w:rsidRPr="00AB4213">
        <w:noBreakHyphen/>
        <w:t xml:space="preserve">9 - </w:t>
      </w:r>
      <w:bookmarkEnd w:id="1098"/>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099" w:name="_Toc384800454"/>
      <w:bookmarkStart w:id="1100" w:name="_Toc385349342"/>
      <w:bookmarkStart w:id="1101" w:name="_Toc385349817"/>
      <w:bookmarkStart w:id="1102" w:name="_Toc442180894"/>
      <w:bookmarkStart w:id="1103" w:name="_Toc462729179"/>
      <w:bookmarkStart w:id="1104" w:name="_Toc464548055"/>
      <w:bookmarkStart w:id="1105" w:name="_Toc464635350"/>
      <w:bookmarkStart w:id="1106" w:name="_Toc471282850"/>
      <w:bookmarkStart w:id="1107" w:name="_Toc471483694"/>
      <w:bookmarkStart w:id="1108" w:name="_Toc473620221"/>
      <w:bookmarkStart w:id="1109" w:name="_Toc496191509"/>
      <w:bookmarkStart w:id="1110" w:name="_Toc513542282"/>
      <w:r w:rsidRPr="00DC12D5">
        <w:rPr>
          <w:rFonts w:ascii="Arial" w:hAnsi="Arial"/>
        </w:rPr>
        <w:t>PINGREQ – PING</w:t>
      </w:r>
      <w:bookmarkEnd w:id="1099"/>
      <w:bookmarkEnd w:id="1100"/>
      <w:bookmarkEnd w:id="1101"/>
      <w:bookmarkEnd w:id="1102"/>
      <w:bookmarkEnd w:id="1103"/>
      <w:bookmarkEnd w:id="1104"/>
      <w:bookmarkEnd w:id="1105"/>
      <w:bookmarkEnd w:id="1106"/>
      <w:bookmarkEnd w:id="1107"/>
      <w:bookmarkEnd w:id="1108"/>
      <w:bookmarkEnd w:id="1109"/>
      <w:bookmarkEnd w:id="1110"/>
      <w:r w:rsidR="00DC12D5">
        <w:rPr>
          <w:rFonts w:ascii="Arial" w:hAnsi="Arial" w:hint="eastAsia"/>
          <w:lang w:eastAsia="zh-CN"/>
        </w:rPr>
        <w:t>请求</w:t>
      </w:r>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48339C7E"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7449F4A1" w:rsidR="00513318" w:rsidRPr="00DC12D5" w:rsidRDefault="001E7C0E" w:rsidP="00513318">
      <w:pPr>
        <w:rPr>
          <w:rFonts w:ascii="Arial" w:hAnsi="Arial"/>
          <w:lang w:eastAsia="zh-CN"/>
        </w:rPr>
      </w:pPr>
      <w:bookmarkStart w:id="1111" w:name="_Toc473620222"/>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3.1.2.10</w:t>
        </w:r>
      </w:hyperlink>
      <w:r w:rsidR="00DC12D5" w:rsidRPr="00DC12D5">
        <w:rPr>
          <w:rStyle w:val="a5"/>
          <w:rFonts w:ascii="Arial" w:hAnsi="Arial"/>
          <w:lang w:eastAsia="zh-CN"/>
        </w:rPr>
        <w:t>节</w:t>
      </w:r>
      <w:r w:rsidR="00DC12D5" w:rsidRPr="00DC12D5">
        <w:rPr>
          <w:rFonts w:ascii="Arial" w:hAnsi="Arial"/>
          <w:lang w:eastAsia="zh-CN"/>
        </w:rPr>
        <w:t>。</w:t>
      </w:r>
      <w:bookmarkEnd w:id="1111"/>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112" w:name="_Toc473620223"/>
      <w:bookmarkStart w:id="1113" w:name="_Toc496191510"/>
      <w:bookmarkStart w:id="1114" w:name="_Toc513542283"/>
      <w:r w:rsidRPr="00DC12D5">
        <w:rPr>
          <w:rFonts w:ascii="Arial" w:hAnsi="Arial"/>
        </w:rPr>
        <w:t>PINGREQ</w:t>
      </w:r>
      <w:bookmarkEnd w:id="1112"/>
      <w:bookmarkEnd w:id="1113"/>
      <w:bookmarkEnd w:id="1114"/>
      <w:r w:rsidR="00DC12D5" w:rsidRPr="00DC12D5">
        <w:rPr>
          <w:rFonts w:ascii="Arial" w:hAnsi="Arial"/>
          <w:lang w:eastAsia="zh-CN"/>
        </w:rPr>
        <w:t>固定报头</w:t>
      </w:r>
    </w:p>
    <w:p w14:paraId="315BD309" w14:textId="578F3FB0" w:rsidR="00513318" w:rsidRPr="00DC12D5" w:rsidRDefault="00DC12D5" w:rsidP="009C2444">
      <w:pPr>
        <w:pStyle w:val="af0"/>
      </w:pPr>
      <w:bookmarkStart w:id="1115" w:name="_Figure_3.33_–"/>
      <w:bookmarkStart w:id="1116" w:name="_Toc385349344"/>
      <w:bookmarkEnd w:id="1115"/>
      <w:r w:rsidRPr="00DC12D5">
        <w:t>图</w:t>
      </w:r>
      <w:r w:rsidR="00513318" w:rsidRPr="00DC12D5">
        <w:t xml:space="preserve"> 3.33 – PINGREQ</w:t>
      </w:r>
      <w:bookmarkEnd w:id="1116"/>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117" w:name="_Toc473620224"/>
      <w:bookmarkStart w:id="1118" w:name="_Toc496191511"/>
      <w:bookmarkStart w:id="1119" w:name="_Toc513542284"/>
      <w:r w:rsidRPr="00DC12D5">
        <w:rPr>
          <w:rFonts w:ascii="Arial" w:hAnsi="Arial"/>
        </w:rPr>
        <w:t>PINGREQ</w:t>
      </w:r>
      <w:bookmarkEnd w:id="1117"/>
      <w:bookmarkEnd w:id="1118"/>
      <w:bookmarkEnd w:id="1119"/>
      <w:r w:rsidR="00DC12D5" w:rsidRPr="00DC12D5">
        <w:rPr>
          <w:rFonts w:ascii="Arial" w:hAnsi="Arial"/>
          <w:lang w:eastAsia="zh-CN"/>
        </w:rPr>
        <w:t>可变报头</w:t>
      </w:r>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120" w:name="_Toc384800457"/>
      <w:bookmarkStart w:id="1121" w:name="_Toc385349346"/>
      <w:bookmarkStart w:id="1122" w:name="_Toc385349820"/>
      <w:bookmarkStart w:id="1123" w:name="_Toc442180897"/>
      <w:bookmarkStart w:id="1124" w:name="_Toc462729182"/>
      <w:bookmarkStart w:id="1125" w:name="_Toc464548058"/>
      <w:bookmarkStart w:id="1126" w:name="_Toc464635353"/>
      <w:bookmarkStart w:id="1127" w:name="_Toc471282853"/>
      <w:bookmarkStart w:id="1128" w:name="_Toc471483697"/>
      <w:bookmarkStart w:id="1129" w:name="_Toc473620225"/>
      <w:bookmarkStart w:id="1130" w:name="_Toc496191512"/>
      <w:bookmarkStart w:id="1131" w:name="_Toc513542285"/>
      <w:r w:rsidRPr="00DC12D5">
        <w:rPr>
          <w:rFonts w:ascii="Arial" w:hAnsi="Arial"/>
        </w:rPr>
        <w:t>PINGREQ</w:t>
      </w:r>
      <w:bookmarkEnd w:id="1120"/>
      <w:bookmarkEnd w:id="1121"/>
      <w:bookmarkEnd w:id="1122"/>
      <w:bookmarkEnd w:id="1123"/>
      <w:bookmarkEnd w:id="1124"/>
      <w:bookmarkEnd w:id="1125"/>
      <w:bookmarkEnd w:id="1126"/>
      <w:bookmarkEnd w:id="1127"/>
      <w:bookmarkEnd w:id="1128"/>
      <w:bookmarkEnd w:id="1129"/>
      <w:bookmarkEnd w:id="1130"/>
      <w:bookmarkEnd w:id="1131"/>
      <w:r w:rsidR="00DC12D5" w:rsidRPr="00DC12D5">
        <w:rPr>
          <w:rFonts w:ascii="Arial" w:hAnsi="Arial"/>
          <w:lang w:eastAsia="zh-CN"/>
        </w:rPr>
        <w:t>载荷</w:t>
      </w:r>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132" w:name="_Toc384800458"/>
      <w:bookmarkStart w:id="1133" w:name="_Toc385349347"/>
      <w:bookmarkStart w:id="1134" w:name="_Toc385349821"/>
      <w:bookmarkStart w:id="1135" w:name="_Toc442180898"/>
      <w:bookmarkStart w:id="1136" w:name="_Toc462729183"/>
      <w:bookmarkStart w:id="1137" w:name="_Toc464548059"/>
      <w:bookmarkStart w:id="1138" w:name="_Toc464635354"/>
      <w:bookmarkStart w:id="1139" w:name="_Toc471282854"/>
      <w:bookmarkStart w:id="1140" w:name="_Toc471483698"/>
      <w:bookmarkStart w:id="1141" w:name="_Toc473620226"/>
      <w:bookmarkStart w:id="1142" w:name="_Toc496191513"/>
      <w:bookmarkStart w:id="1143" w:name="_Toc513542286"/>
      <w:r w:rsidRPr="00DC12D5">
        <w:rPr>
          <w:rFonts w:ascii="Arial" w:hAnsi="Arial"/>
        </w:rPr>
        <w:t>PINGREQ</w:t>
      </w:r>
      <w:bookmarkEnd w:id="1132"/>
      <w:bookmarkEnd w:id="1133"/>
      <w:bookmarkEnd w:id="1134"/>
      <w:bookmarkEnd w:id="1135"/>
      <w:bookmarkEnd w:id="1136"/>
      <w:bookmarkEnd w:id="1137"/>
      <w:bookmarkEnd w:id="1138"/>
      <w:bookmarkEnd w:id="1139"/>
      <w:bookmarkEnd w:id="1140"/>
      <w:bookmarkEnd w:id="1141"/>
      <w:bookmarkEnd w:id="1142"/>
      <w:bookmarkEnd w:id="1143"/>
      <w:r w:rsidR="00DC12D5" w:rsidRPr="00DC12D5">
        <w:rPr>
          <w:rFonts w:ascii="Arial" w:hAnsi="Arial"/>
          <w:lang w:eastAsia="zh-CN"/>
        </w:rPr>
        <w:t>行为</w:t>
      </w:r>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144" w:name="_Toc384800459"/>
      <w:bookmarkStart w:id="1145" w:name="_Toc385349348"/>
      <w:bookmarkStart w:id="1146" w:name="_Toc385349822"/>
      <w:bookmarkStart w:id="1147" w:name="_Toc442180899"/>
      <w:bookmarkStart w:id="1148" w:name="_Toc462729184"/>
      <w:bookmarkStart w:id="1149" w:name="_Toc464548060"/>
      <w:bookmarkStart w:id="1150" w:name="_Toc464635355"/>
      <w:bookmarkStart w:id="1151" w:name="_Toc471282855"/>
      <w:bookmarkStart w:id="1152" w:name="_Toc471483699"/>
      <w:bookmarkStart w:id="1153" w:name="_Toc473620227"/>
      <w:bookmarkStart w:id="1154" w:name="_Toc496191514"/>
      <w:bookmarkStart w:id="1155" w:name="_Toc513542287"/>
      <w:r w:rsidRPr="00DC12D5">
        <w:rPr>
          <w:rFonts w:ascii="Arial" w:hAnsi="Arial"/>
        </w:rPr>
        <w:t>PINGRESP – PING</w:t>
      </w:r>
      <w:bookmarkEnd w:id="1144"/>
      <w:bookmarkEnd w:id="1145"/>
      <w:bookmarkEnd w:id="1146"/>
      <w:bookmarkEnd w:id="1147"/>
      <w:bookmarkEnd w:id="1148"/>
      <w:bookmarkEnd w:id="1149"/>
      <w:bookmarkEnd w:id="1150"/>
      <w:bookmarkEnd w:id="1151"/>
      <w:bookmarkEnd w:id="1152"/>
      <w:bookmarkEnd w:id="1153"/>
      <w:bookmarkEnd w:id="1154"/>
      <w:bookmarkEnd w:id="1155"/>
      <w:r w:rsidR="00DC12D5" w:rsidRPr="00DC12D5">
        <w:rPr>
          <w:rFonts w:ascii="Arial" w:hAnsi="Arial"/>
          <w:lang w:eastAsia="zh-CN"/>
        </w:rPr>
        <w:t>响应</w:t>
      </w:r>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600D20D3" w:rsidR="00513318" w:rsidRPr="00DC12D5" w:rsidRDefault="00DC12D5" w:rsidP="00513318">
      <w:pPr>
        <w:rPr>
          <w:rFonts w:ascii="Arial" w:hAnsi="Arial"/>
          <w:lang w:eastAsia="zh-CN"/>
        </w:rPr>
      </w:pPr>
      <w:bookmarkStart w:id="1156"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3.1.2.10</w:t>
        </w:r>
      </w:hyperlink>
      <w:r w:rsidRPr="00DC12D5">
        <w:rPr>
          <w:rStyle w:val="a5"/>
          <w:rFonts w:ascii="Arial" w:hAnsi="Arial"/>
          <w:lang w:eastAsia="zh-CN"/>
        </w:rPr>
        <w:t>节</w:t>
      </w:r>
      <w:r w:rsidRPr="00DC12D5">
        <w:rPr>
          <w:rFonts w:ascii="Arial" w:hAnsi="Arial"/>
          <w:lang w:eastAsia="zh-CN"/>
        </w:rPr>
        <w:t>。</w:t>
      </w:r>
      <w:bookmarkEnd w:id="1156"/>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157" w:name="_Toc473620229"/>
      <w:bookmarkStart w:id="1158" w:name="_Toc496191515"/>
      <w:bookmarkStart w:id="1159" w:name="_Toc513542288"/>
      <w:r w:rsidRPr="00DC12D5">
        <w:rPr>
          <w:rFonts w:ascii="Arial" w:hAnsi="Arial"/>
        </w:rPr>
        <w:t>PINGRESP</w:t>
      </w:r>
      <w:bookmarkEnd w:id="1157"/>
      <w:bookmarkEnd w:id="1158"/>
      <w:bookmarkEnd w:id="1159"/>
      <w:r w:rsidR="00DC12D5" w:rsidRPr="00DC12D5">
        <w:rPr>
          <w:rFonts w:ascii="Arial" w:hAnsi="Arial"/>
          <w:lang w:eastAsia="zh-CN"/>
        </w:rPr>
        <w:t>固定报头</w:t>
      </w:r>
    </w:p>
    <w:p w14:paraId="5C438C71" w14:textId="4C3961BF" w:rsidR="00513318" w:rsidRPr="00DC12D5" w:rsidRDefault="00DC12D5" w:rsidP="009C2444">
      <w:pPr>
        <w:pStyle w:val="af0"/>
      </w:pPr>
      <w:bookmarkStart w:id="1160" w:name="_Figure_3.34_–"/>
      <w:bookmarkStart w:id="1161" w:name="_Toc385349350"/>
      <w:bookmarkEnd w:id="1160"/>
      <w:r w:rsidRPr="00DC12D5">
        <w:t>图</w:t>
      </w:r>
      <w:r w:rsidR="00513318" w:rsidRPr="00DC12D5">
        <w:t xml:space="preserve"> 3.34 – PINGRESP</w:t>
      </w:r>
      <w:bookmarkEnd w:id="1161"/>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lastRenderedPageBreak/>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162" w:name="_Toc360556127"/>
      <w:bookmarkStart w:id="1163" w:name="_Toc360556129"/>
      <w:bookmarkStart w:id="1164" w:name="_Toc473620230"/>
      <w:bookmarkStart w:id="1165" w:name="_Toc496191516"/>
      <w:bookmarkStart w:id="1166" w:name="_Toc513542289"/>
      <w:bookmarkEnd w:id="1162"/>
      <w:bookmarkEnd w:id="1163"/>
      <w:r w:rsidRPr="00DC12D5">
        <w:rPr>
          <w:rFonts w:ascii="Arial" w:hAnsi="Arial"/>
        </w:rPr>
        <w:t>PINGRESP</w:t>
      </w:r>
      <w:bookmarkEnd w:id="1164"/>
      <w:bookmarkEnd w:id="1165"/>
      <w:bookmarkEnd w:id="1166"/>
      <w:r w:rsidR="00DC12D5" w:rsidRPr="00DC12D5">
        <w:rPr>
          <w:rFonts w:ascii="Arial" w:hAnsi="Arial"/>
          <w:lang w:eastAsia="zh-CN"/>
        </w:rPr>
        <w:t>可变报头</w:t>
      </w:r>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167" w:name="_Toc384800462"/>
      <w:bookmarkStart w:id="1168" w:name="_Toc385349352"/>
      <w:bookmarkStart w:id="1169" w:name="_Toc385349825"/>
      <w:bookmarkStart w:id="1170" w:name="_Toc442180902"/>
      <w:bookmarkStart w:id="1171" w:name="_Toc462729187"/>
      <w:bookmarkStart w:id="1172" w:name="_Toc464548063"/>
      <w:bookmarkStart w:id="1173" w:name="_Toc464635358"/>
      <w:bookmarkStart w:id="1174" w:name="_Toc471282858"/>
      <w:bookmarkStart w:id="1175" w:name="_Toc471483702"/>
      <w:bookmarkStart w:id="1176" w:name="_Toc473620231"/>
      <w:bookmarkStart w:id="1177" w:name="_Toc496191517"/>
      <w:bookmarkStart w:id="1178" w:name="_Toc513542290"/>
      <w:r w:rsidRPr="00DC12D5">
        <w:rPr>
          <w:rFonts w:ascii="Arial" w:hAnsi="Arial"/>
        </w:rPr>
        <w:t>PINGRESP</w:t>
      </w:r>
      <w:bookmarkEnd w:id="1167"/>
      <w:bookmarkEnd w:id="1168"/>
      <w:bookmarkEnd w:id="1169"/>
      <w:bookmarkEnd w:id="1170"/>
      <w:bookmarkEnd w:id="1171"/>
      <w:bookmarkEnd w:id="1172"/>
      <w:bookmarkEnd w:id="1173"/>
      <w:bookmarkEnd w:id="1174"/>
      <w:bookmarkEnd w:id="1175"/>
      <w:bookmarkEnd w:id="1176"/>
      <w:bookmarkEnd w:id="1177"/>
      <w:bookmarkEnd w:id="1178"/>
      <w:r w:rsidR="00DC12D5" w:rsidRPr="00DC12D5">
        <w:rPr>
          <w:rFonts w:ascii="Arial" w:hAnsi="Arial"/>
          <w:lang w:eastAsia="zh-CN"/>
        </w:rPr>
        <w:t>载荷</w:t>
      </w:r>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179" w:name="_Toc462729188"/>
      <w:bookmarkStart w:id="1180" w:name="_Toc464548064"/>
      <w:bookmarkStart w:id="1181" w:name="_Toc464635359"/>
      <w:bookmarkStart w:id="1182" w:name="_Toc471282859"/>
      <w:bookmarkStart w:id="1183" w:name="_Toc471483703"/>
      <w:bookmarkStart w:id="1184" w:name="_Toc473620232"/>
      <w:bookmarkStart w:id="1185" w:name="_Toc496191518"/>
      <w:bookmarkStart w:id="1186" w:name="_Toc513542291"/>
      <w:r w:rsidRPr="00DC12D5">
        <w:rPr>
          <w:rFonts w:ascii="Arial" w:hAnsi="Arial"/>
        </w:rPr>
        <w:t>PINGRESP</w:t>
      </w:r>
      <w:bookmarkEnd w:id="1179"/>
      <w:bookmarkEnd w:id="1180"/>
      <w:bookmarkEnd w:id="1181"/>
      <w:bookmarkEnd w:id="1182"/>
      <w:bookmarkEnd w:id="1183"/>
      <w:bookmarkEnd w:id="1184"/>
      <w:bookmarkEnd w:id="1185"/>
      <w:bookmarkEnd w:id="1186"/>
      <w:r w:rsidR="00DC12D5" w:rsidRPr="00DC12D5">
        <w:rPr>
          <w:rFonts w:ascii="Arial" w:hAnsi="Arial"/>
          <w:lang w:eastAsia="zh-CN"/>
        </w:rPr>
        <w:t>行为</w:t>
      </w:r>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3067BC" w:rsidRDefault="00513318" w:rsidP="00513318">
      <w:pPr>
        <w:rPr>
          <w:rFonts w:hint="eastAsia"/>
          <w:lang w:eastAsia="zh-CN"/>
        </w:rPr>
      </w:pPr>
    </w:p>
    <w:p w14:paraId="44009732" w14:textId="463F0062" w:rsidR="00513318" w:rsidRPr="003617B3" w:rsidRDefault="00513318" w:rsidP="00FD1E6F">
      <w:pPr>
        <w:pStyle w:val="2"/>
        <w:numPr>
          <w:ilvl w:val="1"/>
          <w:numId w:val="36"/>
        </w:numPr>
        <w:rPr>
          <w:rFonts w:ascii="Arial" w:hAnsi="Arial"/>
        </w:rPr>
      </w:pPr>
      <w:bookmarkStart w:id="1187" w:name="_Toc384800463"/>
      <w:bookmarkStart w:id="1188" w:name="_Toc385349353"/>
      <w:bookmarkStart w:id="1189" w:name="_Toc385349826"/>
      <w:bookmarkStart w:id="1190" w:name="_Toc442180903"/>
      <w:bookmarkStart w:id="1191" w:name="_Toc462729189"/>
      <w:bookmarkStart w:id="1192" w:name="_Toc464548065"/>
      <w:bookmarkStart w:id="1193" w:name="_Toc464635360"/>
      <w:bookmarkStart w:id="1194" w:name="_Toc471282860"/>
      <w:bookmarkStart w:id="1195" w:name="_Toc471483704"/>
      <w:bookmarkStart w:id="1196" w:name="_Toc473620233"/>
      <w:bookmarkStart w:id="1197" w:name="_Toc496191519"/>
      <w:bookmarkStart w:id="1198" w:name="_Toc513542292"/>
      <w:r w:rsidRPr="003617B3">
        <w:rPr>
          <w:rFonts w:ascii="Arial" w:hAnsi="Arial"/>
        </w:rPr>
        <w:t xml:space="preserve">DISCONNECT – </w:t>
      </w:r>
      <w:bookmarkEnd w:id="1187"/>
      <w:bookmarkEnd w:id="1188"/>
      <w:bookmarkEnd w:id="1189"/>
      <w:bookmarkEnd w:id="1190"/>
      <w:bookmarkEnd w:id="1191"/>
      <w:bookmarkEnd w:id="1192"/>
      <w:bookmarkEnd w:id="1193"/>
      <w:bookmarkEnd w:id="1194"/>
      <w:bookmarkEnd w:id="1195"/>
      <w:bookmarkEnd w:id="1196"/>
      <w:bookmarkEnd w:id="1197"/>
      <w:bookmarkEnd w:id="1198"/>
      <w:r w:rsidR="00636DFE" w:rsidRPr="003617B3">
        <w:rPr>
          <w:rFonts w:ascii="Arial" w:hAnsi="Arial"/>
          <w:lang w:eastAsia="zh-CN"/>
        </w:rPr>
        <w:t>断开通知</w:t>
      </w:r>
    </w:p>
    <w:p w14:paraId="65B530E7" w14:textId="5E8D25FA"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3.1.2.5</w:t>
        </w:r>
      </w:hyperlink>
      <w:r w:rsidR="003617B3" w:rsidRPr="003617B3">
        <w:rPr>
          <w:rStyle w:val="a5"/>
          <w:rFonts w:ascii="Arial" w:hAnsi="Arial"/>
          <w:lang w:eastAsia="zh-CN"/>
        </w:rPr>
        <w:t>节</w:t>
      </w:r>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8A05FB">
        <w:rPr>
          <w:rFonts w:ascii="Arial" w:hAnsi="Arial"/>
          <w:highlight w:val="yellow"/>
          <w:lang w:eastAsia="zh-CN"/>
        </w:rPr>
        <w:t>不能发送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199" w:name="_Toc473620234"/>
      <w:bookmarkStart w:id="1200" w:name="_Toc496191520"/>
      <w:bookmarkStart w:id="1201" w:name="_Toc513542293"/>
      <w:r w:rsidRPr="008A05FB">
        <w:rPr>
          <w:rFonts w:ascii="Arial" w:hAnsi="Arial"/>
        </w:rPr>
        <w:t>DISCONNECT</w:t>
      </w:r>
      <w:bookmarkEnd w:id="1199"/>
      <w:bookmarkEnd w:id="1200"/>
      <w:bookmarkEnd w:id="1201"/>
      <w:r w:rsidR="008A05FB" w:rsidRPr="008A05FB">
        <w:rPr>
          <w:rFonts w:ascii="Arial" w:hAnsi="Arial"/>
          <w:lang w:eastAsia="zh-CN"/>
        </w:rPr>
        <w:t>固定报头</w:t>
      </w:r>
    </w:p>
    <w:p w14:paraId="0658E151" w14:textId="1F63DEB2" w:rsidR="00513318" w:rsidRPr="008A05FB" w:rsidRDefault="008A05FB" w:rsidP="009C2444">
      <w:pPr>
        <w:pStyle w:val="af0"/>
      </w:pPr>
      <w:bookmarkStart w:id="1202" w:name="_Figure_3.35_–"/>
      <w:bookmarkStart w:id="1203" w:name="_Toc385349355"/>
      <w:bookmarkEnd w:id="1202"/>
      <w:r w:rsidRPr="008A05FB">
        <w:t>图</w:t>
      </w:r>
      <w:r w:rsidR="00513318" w:rsidRPr="008A05FB">
        <w:t xml:space="preserve"> 3.35 – DISCONNECT</w:t>
      </w:r>
      <w:bookmarkEnd w:id="1203"/>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204" w:name="_Toc473620236"/>
      <w:r w:rsidRPr="008A05FB">
        <w:rPr>
          <w:rFonts w:ascii="Arial" w:hAnsi="Arial"/>
          <w:lang w:eastAsia="zh-CN"/>
        </w:rPr>
        <w:lastRenderedPageBreak/>
        <w:t>等于可变报头的长度，编码为变</w:t>
      </w:r>
      <w:r w:rsidR="008407E5">
        <w:rPr>
          <w:rFonts w:ascii="Arial" w:hAnsi="Arial" w:hint="eastAsia"/>
          <w:lang w:eastAsia="zh-CN"/>
        </w:rPr>
        <w:t>长</w:t>
      </w:r>
      <w:r w:rsidRPr="008A05FB">
        <w:rPr>
          <w:rFonts w:ascii="Arial" w:hAnsi="Arial"/>
          <w:lang w:eastAsia="zh-CN"/>
        </w:rPr>
        <w:t>字节整数。</w:t>
      </w:r>
      <w:bookmarkEnd w:id="1204"/>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205" w:name="_Toc360556134"/>
      <w:bookmarkStart w:id="1206" w:name="_Toc360556135"/>
      <w:bookmarkStart w:id="1207" w:name="_Toc473620237"/>
      <w:bookmarkStart w:id="1208" w:name="_Toc496191521"/>
      <w:bookmarkStart w:id="1209" w:name="_Toc513542294"/>
      <w:bookmarkEnd w:id="1205"/>
      <w:bookmarkEnd w:id="1206"/>
      <w:r w:rsidRPr="008A05FB">
        <w:rPr>
          <w:rFonts w:ascii="Arial" w:hAnsi="Arial"/>
        </w:rPr>
        <w:t>DISCONNECT</w:t>
      </w:r>
      <w:bookmarkEnd w:id="1207"/>
      <w:bookmarkEnd w:id="1208"/>
      <w:bookmarkEnd w:id="1209"/>
      <w:r w:rsidR="008A05FB" w:rsidRPr="008A05FB">
        <w:rPr>
          <w:rFonts w:ascii="Arial" w:hAnsi="Arial"/>
          <w:lang w:eastAsia="zh-CN"/>
        </w:rPr>
        <w:t>可变报头</w:t>
      </w:r>
    </w:p>
    <w:p w14:paraId="0C46139A" w14:textId="777140C1"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2.2.2</w:t>
        </w:r>
      </w:hyperlink>
      <w:r w:rsidR="008A05FB" w:rsidRPr="008A05FB">
        <w:rPr>
          <w:rStyle w:val="a5"/>
          <w:rFonts w:ascii="Arial" w:hAnsi="Arial"/>
          <w:lang w:eastAsia="zh-CN"/>
        </w:rPr>
        <w:t>节</w:t>
      </w:r>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210" w:name="_Disconnect_Return_codes"/>
      <w:bookmarkStart w:id="1211" w:name="_Disconnect_Reason_Code"/>
      <w:bookmarkEnd w:id="1210"/>
      <w:bookmarkEnd w:id="1211"/>
      <w:r w:rsidRPr="0020786E">
        <w:rPr>
          <w:rFonts w:ascii="Arial" w:hAnsi="Arial"/>
          <w:lang w:eastAsia="zh-CN"/>
        </w:rPr>
        <w:t>断开原因码</w:t>
      </w:r>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20786E" w:rsidRDefault="0020786E" w:rsidP="00513318">
      <w:pPr>
        <w:rPr>
          <w:rFonts w:ascii="Arial" w:hAnsi="Arial"/>
          <w:color w:val="0070C0"/>
          <w:lang w:eastAsia="zh-CN"/>
        </w:rPr>
      </w:pPr>
      <w:r w:rsidRPr="0020786E">
        <w:rPr>
          <w:rFonts w:ascii="Arial" w:hAnsi="Arial"/>
          <w:lang w:eastAsia="zh-CN"/>
        </w:rPr>
        <w:t>单字节无符号断开原因码字段如下所示。</w:t>
      </w:r>
    </w:p>
    <w:p w14:paraId="538BBAF6" w14:textId="77777777" w:rsidR="00513318" w:rsidRPr="00D7207B" w:rsidRDefault="00513318" w:rsidP="00513318">
      <w:pPr>
        <w:rPr>
          <w:rFonts w:ascii="Arial" w:hAnsi="Arial"/>
          <w:color w:val="0070C0"/>
          <w:lang w:eastAsia="zh-CN"/>
        </w:rPr>
      </w:pPr>
      <w:r w:rsidRPr="5796DA54">
        <w:rPr>
          <w:rFonts w:eastAsia="Arial"/>
          <w:color w:val="0070C0"/>
          <w:lang w:eastAsia="zh-CN"/>
        </w:rPr>
        <w:t xml:space="preserve"> </w:t>
      </w:r>
    </w:p>
    <w:p w14:paraId="32906049" w14:textId="139E2119" w:rsidR="00513318" w:rsidRPr="00D7207B" w:rsidRDefault="0020786E" w:rsidP="00513318">
      <w:pPr>
        <w:rPr>
          <w:rFonts w:ascii="Arial" w:hAnsi="Arial"/>
          <w:lang w:eastAsia="zh-CN"/>
        </w:rPr>
      </w:pPr>
      <w:bookmarkStart w:id="1212" w:name="DisconnectReasonCode"/>
      <w:bookmarkStart w:id="1213" w:name="_Ref459629723"/>
      <w:bookmarkStart w:id="1214" w:name="_Ref472759204"/>
      <w:bookmarkStart w:id="1215" w:name="_Toc473620239"/>
      <w:bookmarkEnd w:id="1212"/>
      <w:r w:rsidRPr="00D7207B">
        <w:rPr>
          <w:rFonts w:ascii="Arial" w:hAnsi="Arial"/>
          <w:lang w:eastAsia="zh-CN"/>
        </w:rPr>
        <w:t>表</w:t>
      </w:r>
      <w:r w:rsidR="00513318" w:rsidRPr="00D7207B">
        <w:rPr>
          <w:rFonts w:ascii="Arial" w:hAnsi="Arial"/>
        </w:rPr>
        <w:t xml:space="preserve"> </w:t>
      </w:r>
      <w:r w:rsidR="00E759A9" w:rsidRPr="00D7207B">
        <w:rPr>
          <w:rFonts w:ascii="Arial" w:hAnsi="Arial"/>
          <w:noProof/>
        </w:rPr>
        <w:fldChar w:fldCharType="begin"/>
      </w:r>
      <w:r w:rsidR="00E759A9" w:rsidRPr="00D7207B">
        <w:rPr>
          <w:rFonts w:ascii="Arial" w:hAnsi="Arial"/>
          <w:noProof/>
        </w:rPr>
        <w:instrText xml:space="preserve"> STYLEREF 1 \s </w:instrText>
      </w:r>
      <w:r w:rsidR="00E759A9" w:rsidRPr="00D7207B">
        <w:rPr>
          <w:rFonts w:ascii="Arial" w:hAnsi="Arial"/>
          <w:noProof/>
        </w:rPr>
        <w:fldChar w:fldCharType="separate"/>
      </w:r>
      <w:r w:rsidR="00513318" w:rsidRPr="00D7207B">
        <w:rPr>
          <w:rFonts w:ascii="Arial" w:hAnsi="Arial"/>
          <w:noProof/>
        </w:rPr>
        <w:t>3</w:t>
      </w:r>
      <w:r w:rsidR="00E759A9" w:rsidRPr="00D7207B">
        <w:rPr>
          <w:rFonts w:ascii="Arial" w:hAnsi="Arial"/>
          <w:noProof/>
        </w:rPr>
        <w:fldChar w:fldCharType="end"/>
      </w:r>
      <w:r w:rsidR="00513318" w:rsidRPr="00D7207B">
        <w:rPr>
          <w:rFonts w:ascii="Arial" w:hAnsi="Arial"/>
        </w:rPr>
        <w:noBreakHyphen/>
        <w:t xml:space="preserve">10 – </w:t>
      </w:r>
      <w:bookmarkEnd w:id="1213"/>
      <w:bookmarkEnd w:id="1214"/>
      <w:bookmarkEnd w:id="1215"/>
      <w:r w:rsidRPr="00D7207B">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513318" w:rsidRPr="00D7207B" w14:paraId="30E56DFF" w14:textId="77777777" w:rsidTr="0020786E">
        <w:trPr>
          <w:cantSplit/>
        </w:trPr>
        <w:tc>
          <w:tcPr>
            <w:tcW w:w="917" w:type="dxa"/>
            <w:shd w:val="clear" w:color="auto" w:fill="auto"/>
          </w:tcPr>
          <w:p w14:paraId="67CAA017" w14:textId="681BB191" w:rsidR="00513318" w:rsidRPr="00D7207B" w:rsidRDefault="0020786E" w:rsidP="00A654AF">
            <w:pPr>
              <w:jc w:val="center"/>
              <w:rPr>
                <w:rFonts w:ascii="Arial" w:hAnsi="Arial"/>
                <w:b/>
                <w:lang w:eastAsia="zh-CN"/>
              </w:rPr>
            </w:pPr>
            <w:r w:rsidRPr="00D7207B">
              <w:rPr>
                <w:rFonts w:ascii="Arial" w:hAnsi="Arial"/>
                <w:b/>
                <w:bCs/>
                <w:lang w:eastAsia="zh-CN"/>
              </w:rPr>
              <w:t>值</w:t>
            </w:r>
          </w:p>
        </w:tc>
        <w:tc>
          <w:tcPr>
            <w:tcW w:w="901" w:type="dxa"/>
          </w:tcPr>
          <w:p w14:paraId="636C8ECF" w14:textId="0D4DB24C" w:rsidR="00513318" w:rsidRPr="00D7207B" w:rsidRDefault="0020786E" w:rsidP="00A654AF">
            <w:pPr>
              <w:jc w:val="center"/>
              <w:rPr>
                <w:rFonts w:ascii="Arial" w:hAnsi="Arial"/>
                <w:b/>
                <w:bCs/>
                <w:lang w:eastAsia="zh-CN"/>
              </w:rPr>
            </w:pPr>
            <w:r w:rsidRPr="00D7207B">
              <w:rPr>
                <w:rFonts w:ascii="Arial" w:hAnsi="Arial"/>
                <w:b/>
                <w:bCs/>
              </w:rPr>
              <w:t>16</w:t>
            </w:r>
            <w:r w:rsidRPr="00D7207B">
              <w:rPr>
                <w:rFonts w:ascii="Arial" w:hAnsi="Arial"/>
                <w:b/>
                <w:bCs/>
                <w:lang w:eastAsia="zh-CN"/>
              </w:rPr>
              <w:t>进制</w:t>
            </w:r>
          </w:p>
        </w:tc>
        <w:tc>
          <w:tcPr>
            <w:tcW w:w="2700" w:type="dxa"/>
          </w:tcPr>
          <w:p w14:paraId="56AF9016" w14:textId="34AFC21F" w:rsidR="00513318" w:rsidRPr="00D7207B" w:rsidRDefault="0020786E" w:rsidP="00A654AF">
            <w:pPr>
              <w:jc w:val="center"/>
              <w:rPr>
                <w:rFonts w:ascii="Arial" w:hAnsi="Arial"/>
                <w:b/>
                <w:lang w:eastAsia="zh-CN"/>
              </w:rPr>
            </w:pPr>
            <w:r w:rsidRPr="00D7207B">
              <w:rPr>
                <w:rFonts w:ascii="Arial" w:hAnsi="Arial"/>
                <w:b/>
                <w:bCs/>
                <w:lang w:eastAsia="zh-CN"/>
              </w:rPr>
              <w:t>原因码名称</w:t>
            </w:r>
          </w:p>
        </w:tc>
        <w:tc>
          <w:tcPr>
            <w:tcW w:w="1119" w:type="dxa"/>
          </w:tcPr>
          <w:p w14:paraId="2837839F" w14:textId="3C7F4969" w:rsidR="00513318" w:rsidRPr="00D7207B" w:rsidRDefault="0020786E" w:rsidP="00A654AF">
            <w:pPr>
              <w:jc w:val="center"/>
              <w:rPr>
                <w:rFonts w:ascii="Arial" w:hAnsi="Arial"/>
                <w:b/>
                <w:lang w:eastAsia="zh-CN"/>
              </w:rPr>
            </w:pPr>
            <w:r w:rsidRPr="00D7207B">
              <w:rPr>
                <w:rFonts w:ascii="Arial" w:hAnsi="Arial"/>
                <w:b/>
                <w:bCs/>
                <w:lang w:eastAsia="zh-CN"/>
              </w:rPr>
              <w:t>发送</w:t>
            </w:r>
            <w:r w:rsidR="003D127D">
              <w:rPr>
                <w:rFonts w:ascii="Arial" w:hAnsi="Arial" w:hint="eastAsia"/>
                <w:b/>
                <w:bCs/>
                <w:lang w:eastAsia="zh-CN"/>
              </w:rPr>
              <w:t>端</w:t>
            </w:r>
          </w:p>
        </w:tc>
        <w:tc>
          <w:tcPr>
            <w:tcW w:w="4551" w:type="dxa"/>
            <w:shd w:val="clear" w:color="auto" w:fill="auto"/>
          </w:tcPr>
          <w:p w14:paraId="74C12640" w14:textId="6BC10476" w:rsidR="00513318" w:rsidRPr="00D7207B" w:rsidRDefault="0020786E" w:rsidP="00A654AF">
            <w:pPr>
              <w:jc w:val="center"/>
              <w:rPr>
                <w:rFonts w:ascii="Arial" w:hAnsi="Arial"/>
                <w:b/>
                <w:lang w:eastAsia="zh-CN"/>
              </w:rPr>
            </w:pPr>
            <w:r w:rsidRPr="00D7207B">
              <w:rPr>
                <w:rFonts w:ascii="Arial" w:hAnsi="Arial"/>
                <w:b/>
                <w:bCs/>
                <w:lang w:eastAsia="zh-CN"/>
              </w:rPr>
              <w:t>说明</w:t>
            </w:r>
          </w:p>
        </w:tc>
      </w:tr>
      <w:tr w:rsidR="00513318" w:rsidRPr="00D7207B" w14:paraId="1195C4D5" w14:textId="77777777" w:rsidTr="0020786E">
        <w:trPr>
          <w:cantSplit/>
        </w:trPr>
        <w:tc>
          <w:tcPr>
            <w:tcW w:w="917" w:type="dxa"/>
            <w:shd w:val="clear" w:color="auto" w:fill="auto"/>
          </w:tcPr>
          <w:p w14:paraId="6CB99624" w14:textId="77777777" w:rsidR="00513318" w:rsidRPr="00D7207B" w:rsidRDefault="00513318" w:rsidP="00A654AF">
            <w:pPr>
              <w:rPr>
                <w:rFonts w:ascii="Arial" w:hAnsi="Arial"/>
              </w:rPr>
            </w:pPr>
            <w:r w:rsidRPr="00D7207B">
              <w:rPr>
                <w:rFonts w:ascii="Arial" w:hAnsi="Arial"/>
              </w:rPr>
              <w:t>0</w:t>
            </w:r>
          </w:p>
        </w:tc>
        <w:tc>
          <w:tcPr>
            <w:tcW w:w="901" w:type="dxa"/>
          </w:tcPr>
          <w:p w14:paraId="26C1E05C" w14:textId="77777777" w:rsidR="00513318" w:rsidRPr="00D7207B" w:rsidRDefault="00513318" w:rsidP="00A654AF">
            <w:pPr>
              <w:rPr>
                <w:rFonts w:ascii="Arial" w:hAnsi="Arial"/>
              </w:rPr>
            </w:pPr>
            <w:r w:rsidRPr="00D7207B">
              <w:rPr>
                <w:rFonts w:ascii="Arial" w:hAnsi="Arial"/>
              </w:rPr>
              <w:t>0x00</w:t>
            </w:r>
          </w:p>
        </w:tc>
        <w:tc>
          <w:tcPr>
            <w:tcW w:w="2700" w:type="dxa"/>
          </w:tcPr>
          <w:p w14:paraId="76C8F7DE" w14:textId="3391EF26" w:rsidR="00513318" w:rsidRPr="00D7207B" w:rsidRDefault="0020786E" w:rsidP="00A654AF">
            <w:pPr>
              <w:rPr>
                <w:rFonts w:ascii="Arial" w:hAnsi="Arial"/>
                <w:lang w:eastAsia="zh-CN"/>
              </w:rPr>
            </w:pPr>
            <w:r w:rsidRPr="00D7207B">
              <w:rPr>
                <w:rFonts w:ascii="Arial" w:hAnsi="Arial"/>
                <w:lang w:eastAsia="zh-CN"/>
              </w:rPr>
              <w:t>正常断开</w:t>
            </w:r>
          </w:p>
        </w:tc>
        <w:tc>
          <w:tcPr>
            <w:tcW w:w="1119" w:type="dxa"/>
          </w:tcPr>
          <w:p w14:paraId="16DA06AC" w14:textId="258A8925"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53EB440" w14:textId="0C83357D" w:rsidR="00513318" w:rsidRPr="00D7207B" w:rsidRDefault="0020786E" w:rsidP="00A654AF">
            <w:pPr>
              <w:rPr>
                <w:rFonts w:ascii="Arial" w:hAnsi="Arial"/>
                <w:lang w:eastAsia="zh-CN"/>
              </w:rPr>
            </w:pPr>
            <w:r w:rsidRPr="00D7207B">
              <w:rPr>
                <w:rFonts w:ascii="Arial" w:hAnsi="Arial"/>
                <w:lang w:eastAsia="zh-CN"/>
              </w:rPr>
              <w:t>正常关闭连接。不发送遗嘱。</w:t>
            </w:r>
          </w:p>
        </w:tc>
      </w:tr>
      <w:tr w:rsidR="00513318" w:rsidRPr="00D7207B" w14:paraId="54F3A60C" w14:textId="77777777" w:rsidTr="0020786E">
        <w:trPr>
          <w:cantSplit/>
        </w:trPr>
        <w:tc>
          <w:tcPr>
            <w:tcW w:w="917" w:type="dxa"/>
            <w:shd w:val="clear" w:color="auto" w:fill="auto"/>
          </w:tcPr>
          <w:p w14:paraId="39ACE117" w14:textId="77777777" w:rsidR="00513318" w:rsidRPr="00D7207B" w:rsidRDefault="00513318" w:rsidP="00A654AF">
            <w:pPr>
              <w:rPr>
                <w:rFonts w:ascii="Arial" w:hAnsi="Arial"/>
              </w:rPr>
            </w:pPr>
            <w:r w:rsidRPr="00D7207B">
              <w:rPr>
                <w:rFonts w:ascii="Arial" w:hAnsi="Arial"/>
              </w:rPr>
              <w:t>4</w:t>
            </w:r>
          </w:p>
        </w:tc>
        <w:tc>
          <w:tcPr>
            <w:tcW w:w="901" w:type="dxa"/>
          </w:tcPr>
          <w:p w14:paraId="384414A9" w14:textId="77777777" w:rsidR="00513318" w:rsidRPr="00D7207B" w:rsidRDefault="00513318" w:rsidP="00A654AF">
            <w:pPr>
              <w:rPr>
                <w:rFonts w:ascii="Arial" w:hAnsi="Arial"/>
              </w:rPr>
            </w:pPr>
            <w:r w:rsidRPr="00D7207B">
              <w:rPr>
                <w:rFonts w:ascii="Arial" w:hAnsi="Arial"/>
              </w:rPr>
              <w:t>0x04</w:t>
            </w:r>
          </w:p>
        </w:tc>
        <w:tc>
          <w:tcPr>
            <w:tcW w:w="2700" w:type="dxa"/>
          </w:tcPr>
          <w:p w14:paraId="26D9610D" w14:textId="3A51B7DF" w:rsidR="00513318" w:rsidRPr="00D7207B" w:rsidRDefault="0020786E" w:rsidP="00A654AF">
            <w:pPr>
              <w:rPr>
                <w:rFonts w:ascii="Arial" w:hAnsi="Arial"/>
                <w:lang w:eastAsia="zh-CN"/>
              </w:rPr>
            </w:pPr>
            <w:r w:rsidRPr="00D7207B">
              <w:rPr>
                <w:rFonts w:ascii="Arial" w:hAnsi="Arial"/>
                <w:lang w:eastAsia="zh-CN"/>
              </w:rPr>
              <w:t>包含遗嘱消息的断开</w:t>
            </w:r>
          </w:p>
        </w:tc>
        <w:tc>
          <w:tcPr>
            <w:tcW w:w="1119" w:type="dxa"/>
          </w:tcPr>
          <w:p w14:paraId="7C6CF866" w14:textId="17426F6B" w:rsidR="00513318" w:rsidRPr="00D7207B" w:rsidRDefault="0020786E" w:rsidP="00A654AF">
            <w:pPr>
              <w:jc w:val="center"/>
              <w:rPr>
                <w:rFonts w:ascii="Arial" w:hAnsi="Arial"/>
                <w:lang w:eastAsia="zh-CN"/>
              </w:rPr>
            </w:pPr>
            <w:r w:rsidRPr="00D7207B">
              <w:rPr>
                <w:rFonts w:ascii="Arial" w:hAnsi="Arial"/>
                <w:lang w:eastAsia="zh-CN"/>
              </w:rPr>
              <w:t>客户端</w:t>
            </w:r>
          </w:p>
        </w:tc>
        <w:tc>
          <w:tcPr>
            <w:tcW w:w="4551" w:type="dxa"/>
            <w:shd w:val="clear" w:color="auto" w:fill="auto"/>
          </w:tcPr>
          <w:p w14:paraId="7B826899" w14:textId="042EF513" w:rsidR="00513318" w:rsidRPr="00D7207B" w:rsidRDefault="0020786E" w:rsidP="00A654AF">
            <w:pPr>
              <w:rPr>
                <w:rFonts w:ascii="Arial" w:hAnsi="Arial"/>
                <w:lang w:eastAsia="zh-CN"/>
              </w:rPr>
            </w:pPr>
            <w:r w:rsidRPr="00D7207B">
              <w:rPr>
                <w:rFonts w:ascii="Arial" w:hAnsi="Arial"/>
                <w:lang w:eastAsia="zh-CN"/>
              </w:rPr>
              <w:t>客户端希望断开但也需要服务端发布它的遗嘱消息。</w:t>
            </w:r>
          </w:p>
        </w:tc>
      </w:tr>
      <w:tr w:rsidR="00513318" w:rsidRPr="00D7207B" w14:paraId="6A20BB58" w14:textId="77777777" w:rsidTr="0020786E">
        <w:trPr>
          <w:cantSplit/>
        </w:trPr>
        <w:tc>
          <w:tcPr>
            <w:tcW w:w="917" w:type="dxa"/>
            <w:shd w:val="clear" w:color="auto" w:fill="auto"/>
          </w:tcPr>
          <w:p w14:paraId="22360CED" w14:textId="77777777" w:rsidR="00513318" w:rsidRPr="00D7207B" w:rsidRDefault="00513318" w:rsidP="00A654AF">
            <w:pPr>
              <w:rPr>
                <w:rFonts w:ascii="Arial" w:hAnsi="Arial"/>
              </w:rPr>
            </w:pPr>
            <w:r w:rsidRPr="00D7207B">
              <w:rPr>
                <w:rFonts w:ascii="Arial" w:hAnsi="Arial"/>
              </w:rPr>
              <w:t>128</w:t>
            </w:r>
          </w:p>
        </w:tc>
        <w:tc>
          <w:tcPr>
            <w:tcW w:w="901" w:type="dxa"/>
          </w:tcPr>
          <w:p w14:paraId="0E9AAF86" w14:textId="77777777" w:rsidR="00513318" w:rsidRPr="00D7207B" w:rsidDel="003F24FD" w:rsidRDefault="00513318" w:rsidP="00A654AF">
            <w:pPr>
              <w:rPr>
                <w:rFonts w:ascii="Arial" w:hAnsi="Arial"/>
              </w:rPr>
            </w:pPr>
            <w:r w:rsidRPr="00D7207B">
              <w:rPr>
                <w:rFonts w:ascii="Arial" w:hAnsi="Arial"/>
              </w:rPr>
              <w:t>0x80</w:t>
            </w:r>
          </w:p>
        </w:tc>
        <w:tc>
          <w:tcPr>
            <w:tcW w:w="2700" w:type="dxa"/>
          </w:tcPr>
          <w:p w14:paraId="5F4C6FD6" w14:textId="5C6C41E6" w:rsidR="00513318" w:rsidRPr="00D7207B" w:rsidRDefault="0020786E" w:rsidP="00A654AF">
            <w:pPr>
              <w:rPr>
                <w:rFonts w:ascii="Arial" w:hAnsi="Arial"/>
                <w:lang w:eastAsia="zh-CN"/>
              </w:rPr>
            </w:pPr>
            <w:r w:rsidRPr="00D7207B">
              <w:rPr>
                <w:rFonts w:ascii="Arial" w:hAnsi="Arial"/>
                <w:lang w:eastAsia="zh-CN"/>
              </w:rPr>
              <w:t>未指定错误</w:t>
            </w:r>
          </w:p>
        </w:tc>
        <w:tc>
          <w:tcPr>
            <w:tcW w:w="1119" w:type="dxa"/>
          </w:tcPr>
          <w:p w14:paraId="126B3B83" w14:textId="41882A06"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36D6D11B" w14:textId="4271D1FA" w:rsidR="00513318" w:rsidRPr="00D7207B" w:rsidRDefault="0020786E" w:rsidP="00A654AF">
            <w:pPr>
              <w:rPr>
                <w:rFonts w:ascii="Arial" w:hAnsi="Arial"/>
                <w:lang w:eastAsia="zh-CN"/>
              </w:rPr>
            </w:pPr>
            <w:r w:rsidRPr="00D7207B">
              <w:rPr>
                <w:rFonts w:ascii="Arial" w:hAnsi="Arial"/>
                <w:lang w:eastAsia="zh-CN"/>
              </w:rPr>
              <w:t>连接被关闭，但发送</w:t>
            </w:r>
            <w:r w:rsidR="003D127D">
              <w:rPr>
                <w:rFonts w:ascii="Arial" w:hAnsi="Arial" w:hint="eastAsia"/>
                <w:lang w:eastAsia="zh-CN"/>
              </w:rPr>
              <w:t>端</w:t>
            </w:r>
            <w:r w:rsidRPr="00D7207B">
              <w:rPr>
                <w:rFonts w:ascii="Arial" w:hAnsi="Arial"/>
                <w:lang w:eastAsia="zh-CN"/>
              </w:rPr>
              <w:t>不愿意透露原因，或者没有其他适用的原因码。</w:t>
            </w:r>
          </w:p>
        </w:tc>
      </w:tr>
      <w:tr w:rsidR="00513318" w:rsidRPr="00D7207B" w14:paraId="66370A6B" w14:textId="77777777" w:rsidTr="0020786E">
        <w:trPr>
          <w:cantSplit/>
        </w:trPr>
        <w:tc>
          <w:tcPr>
            <w:tcW w:w="917" w:type="dxa"/>
            <w:shd w:val="clear" w:color="auto" w:fill="auto"/>
          </w:tcPr>
          <w:p w14:paraId="04C00433" w14:textId="77777777" w:rsidR="00513318" w:rsidRPr="00D7207B" w:rsidRDefault="00513318" w:rsidP="00A654AF">
            <w:pPr>
              <w:rPr>
                <w:rFonts w:ascii="Arial" w:hAnsi="Arial"/>
              </w:rPr>
            </w:pPr>
            <w:r w:rsidRPr="00D7207B">
              <w:rPr>
                <w:rFonts w:ascii="Arial" w:hAnsi="Arial"/>
              </w:rPr>
              <w:t>129</w:t>
            </w:r>
          </w:p>
        </w:tc>
        <w:tc>
          <w:tcPr>
            <w:tcW w:w="901" w:type="dxa"/>
          </w:tcPr>
          <w:p w14:paraId="556DDB36" w14:textId="77777777" w:rsidR="00513318" w:rsidRPr="00D7207B" w:rsidRDefault="00513318" w:rsidP="00A654AF">
            <w:pPr>
              <w:rPr>
                <w:rFonts w:ascii="Arial" w:hAnsi="Arial"/>
              </w:rPr>
            </w:pPr>
            <w:r w:rsidRPr="00D7207B">
              <w:rPr>
                <w:rFonts w:ascii="Arial" w:hAnsi="Arial"/>
              </w:rPr>
              <w:t>0x81</w:t>
            </w:r>
          </w:p>
        </w:tc>
        <w:tc>
          <w:tcPr>
            <w:tcW w:w="2700" w:type="dxa"/>
          </w:tcPr>
          <w:p w14:paraId="727F99C7" w14:textId="12DF5A5A" w:rsidR="00513318" w:rsidRPr="00D7207B" w:rsidRDefault="0020786E" w:rsidP="00A654AF">
            <w:pPr>
              <w:rPr>
                <w:rFonts w:ascii="Arial" w:hAnsi="Arial"/>
                <w:lang w:eastAsia="zh-CN"/>
              </w:rPr>
            </w:pPr>
            <w:r w:rsidRPr="00D7207B">
              <w:rPr>
                <w:rFonts w:ascii="Arial" w:hAnsi="Arial"/>
                <w:lang w:eastAsia="zh-CN"/>
              </w:rPr>
              <w:t>无效的报文</w:t>
            </w:r>
          </w:p>
        </w:tc>
        <w:tc>
          <w:tcPr>
            <w:tcW w:w="1119" w:type="dxa"/>
          </w:tcPr>
          <w:p w14:paraId="243B6E77" w14:textId="54CFE1DE"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70998C9" w14:textId="393DD485" w:rsidR="00513318" w:rsidRPr="00D7207B" w:rsidRDefault="0020786E" w:rsidP="00A654AF">
            <w:pPr>
              <w:rPr>
                <w:rFonts w:ascii="Arial" w:hAnsi="Arial"/>
                <w:lang w:eastAsia="zh-CN"/>
              </w:rPr>
            </w:pPr>
            <w:r w:rsidRPr="00D7207B">
              <w:rPr>
                <w:rFonts w:ascii="Arial" w:hAnsi="Arial"/>
                <w:lang w:eastAsia="zh-CN"/>
              </w:rPr>
              <w:t>收到的报文不符合本规范。</w:t>
            </w:r>
          </w:p>
        </w:tc>
      </w:tr>
      <w:tr w:rsidR="00513318" w:rsidRPr="00D7207B" w14:paraId="0CA63E3D" w14:textId="77777777" w:rsidTr="0020786E">
        <w:trPr>
          <w:cantSplit/>
        </w:trPr>
        <w:tc>
          <w:tcPr>
            <w:tcW w:w="917" w:type="dxa"/>
            <w:shd w:val="clear" w:color="auto" w:fill="auto"/>
          </w:tcPr>
          <w:p w14:paraId="68979BF0" w14:textId="77777777" w:rsidR="00513318" w:rsidRPr="00D7207B" w:rsidRDefault="00513318" w:rsidP="00A654AF">
            <w:pPr>
              <w:rPr>
                <w:rFonts w:ascii="Arial" w:hAnsi="Arial"/>
              </w:rPr>
            </w:pPr>
            <w:r w:rsidRPr="00D7207B">
              <w:rPr>
                <w:rFonts w:ascii="Arial" w:hAnsi="Arial"/>
              </w:rPr>
              <w:t>130</w:t>
            </w:r>
          </w:p>
        </w:tc>
        <w:tc>
          <w:tcPr>
            <w:tcW w:w="901" w:type="dxa"/>
          </w:tcPr>
          <w:p w14:paraId="1B4623B3" w14:textId="77777777" w:rsidR="00513318" w:rsidRPr="00D7207B" w:rsidRDefault="00513318" w:rsidP="00A654AF">
            <w:pPr>
              <w:rPr>
                <w:rFonts w:ascii="Arial" w:hAnsi="Arial"/>
              </w:rPr>
            </w:pPr>
            <w:r w:rsidRPr="00D7207B">
              <w:rPr>
                <w:rFonts w:ascii="Arial" w:hAnsi="Arial"/>
              </w:rPr>
              <w:t>0x82</w:t>
            </w:r>
          </w:p>
        </w:tc>
        <w:tc>
          <w:tcPr>
            <w:tcW w:w="2700" w:type="dxa"/>
          </w:tcPr>
          <w:p w14:paraId="6CD457E0" w14:textId="7773C4D5" w:rsidR="00513318" w:rsidRPr="00D7207B" w:rsidRDefault="0020786E" w:rsidP="00A654AF">
            <w:pPr>
              <w:rPr>
                <w:rFonts w:ascii="Arial" w:hAnsi="Arial"/>
                <w:lang w:eastAsia="zh-CN"/>
              </w:rPr>
            </w:pPr>
            <w:r w:rsidRPr="00D7207B">
              <w:rPr>
                <w:rFonts w:ascii="Arial" w:hAnsi="Arial"/>
                <w:lang w:eastAsia="zh-CN"/>
              </w:rPr>
              <w:t>协议错误</w:t>
            </w:r>
          </w:p>
        </w:tc>
        <w:tc>
          <w:tcPr>
            <w:tcW w:w="1119" w:type="dxa"/>
          </w:tcPr>
          <w:p w14:paraId="293C2204" w14:textId="491C72AC"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F1ADD4" w14:textId="5965B544" w:rsidR="00513318" w:rsidRPr="00D7207B" w:rsidRDefault="0020786E" w:rsidP="00A654AF">
            <w:pPr>
              <w:rPr>
                <w:rFonts w:ascii="Arial" w:hAnsi="Arial"/>
                <w:lang w:eastAsia="zh-CN"/>
              </w:rPr>
            </w:pPr>
            <w:r w:rsidRPr="00D7207B">
              <w:rPr>
                <w:rFonts w:ascii="Arial" w:hAnsi="Arial"/>
                <w:lang w:eastAsia="zh-CN"/>
              </w:rPr>
              <w:t>收到意外的或无序的报文。</w:t>
            </w:r>
          </w:p>
        </w:tc>
      </w:tr>
      <w:tr w:rsidR="00513318" w:rsidRPr="00D7207B" w14:paraId="59BA0323" w14:textId="77777777" w:rsidTr="0020786E">
        <w:trPr>
          <w:cantSplit/>
        </w:trPr>
        <w:tc>
          <w:tcPr>
            <w:tcW w:w="917" w:type="dxa"/>
            <w:shd w:val="clear" w:color="auto" w:fill="auto"/>
          </w:tcPr>
          <w:p w14:paraId="60AE61AF" w14:textId="77777777" w:rsidR="00513318" w:rsidRPr="00D7207B" w:rsidRDefault="00513318" w:rsidP="00A654AF">
            <w:pPr>
              <w:rPr>
                <w:rFonts w:ascii="Arial" w:hAnsi="Arial"/>
              </w:rPr>
            </w:pPr>
            <w:r w:rsidRPr="00D7207B">
              <w:rPr>
                <w:rFonts w:ascii="Arial" w:hAnsi="Arial"/>
              </w:rPr>
              <w:t>131</w:t>
            </w:r>
          </w:p>
        </w:tc>
        <w:tc>
          <w:tcPr>
            <w:tcW w:w="901" w:type="dxa"/>
          </w:tcPr>
          <w:p w14:paraId="1CE657E6" w14:textId="77777777" w:rsidR="00513318" w:rsidRPr="00D7207B" w:rsidRDefault="00513318" w:rsidP="00A654AF">
            <w:pPr>
              <w:rPr>
                <w:rFonts w:ascii="Arial" w:hAnsi="Arial"/>
              </w:rPr>
            </w:pPr>
            <w:r w:rsidRPr="00D7207B">
              <w:rPr>
                <w:rFonts w:ascii="Arial" w:hAnsi="Arial"/>
              </w:rPr>
              <w:t>0x83</w:t>
            </w:r>
          </w:p>
        </w:tc>
        <w:tc>
          <w:tcPr>
            <w:tcW w:w="2700" w:type="dxa"/>
          </w:tcPr>
          <w:p w14:paraId="4BC6DB3C" w14:textId="3F3DCAA1" w:rsidR="00513318" w:rsidRPr="00D7207B" w:rsidRDefault="0020786E" w:rsidP="00A654AF">
            <w:pPr>
              <w:rPr>
                <w:rFonts w:ascii="Arial" w:hAnsi="Arial"/>
                <w:lang w:eastAsia="zh-CN"/>
              </w:rPr>
            </w:pPr>
            <w:r w:rsidRPr="00D7207B">
              <w:rPr>
                <w:rFonts w:ascii="Arial" w:hAnsi="Arial"/>
                <w:lang w:eastAsia="zh-CN"/>
              </w:rPr>
              <w:t>实现指定错误</w:t>
            </w:r>
          </w:p>
        </w:tc>
        <w:tc>
          <w:tcPr>
            <w:tcW w:w="1119" w:type="dxa"/>
          </w:tcPr>
          <w:p w14:paraId="26D56DFB" w14:textId="27428832" w:rsidR="00513318" w:rsidRPr="00D7207B" w:rsidRDefault="0020786E"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64E90036" w14:textId="460946B0" w:rsidR="00513318" w:rsidRPr="00D7207B" w:rsidRDefault="0020786E" w:rsidP="00A654AF">
            <w:pPr>
              <w:rPr>
                <w:rFonts w:ascii="Arial" w:hAnsi="Arial"/>
                <w:lang w:eastAsia="zh-CN"/>
              </w:rPr>
            </w:pPr>
            <w:r w:rsidRPr="00D7207B">
              <w:rPr>
                <w:rFonts w:ascii="Arial" w:hAnsi="Arial"/>
                <w:lang w:eastAsia="zh-CN"/>
              </w:rPr>
              <w:t>收到的报文有效，但</w:t>
            </w:r>
            <w:r w:rsidR="001663EB" w:rsidRPr="00D7207B">
              <w:rPr>
                <w:rFonts w:ascii="Arial" w:hAnsi="Arial"/>
                <w:lang w:eastAsia="zh-CN"/>
              </w:rPr>
              <w:t>根据实现无法进行处理。</w:t>
            </w:r>
          </w:p>
        </w:tc>
      </w:tr>
      <w:tr w:rsidR="00513318" w:rsidRPr="00D7207B" w14:paraId="2814D120" w14:textId="77777777" w:rsidTr="0020786E">
        <w:trPr>
          <w:cantSplit/>
        </w:trPr>
        <w:tc>
          <w:tcPr>
            <w:tcW w:w="917" w:type="dxa"/>
            <w:shd w:val="clear" w:color="auto" w:fill="auto"/>
          </w:tcPr>
          <w:p w14:paraId="501748A7" w14:textId="77777777" w:rsidR="00513318" w:rsidRPr="00D7207B" w:rsidRDefault="00513318" w:rsidP="00A654AF">
            <w:pPr>
              <w:rPr>
                <w:rFonts w:ascii="Arial" w:hAnsi="Arial"/>
              </w:rPr>
            </w:pPr>
            <w:r w:rsidRPr="00D7207B">
              <w:rPr>
                <w:rFonts w:ascii="Arial" w:hAnsi="Arial"/>
              </w:rPr>
              <w:t>135</w:t>
            </w:r>
          </w:p>
        </w:tc>
        <w:tc>
          <w:tcPr>
            <w:tcW w:w="901" w:type="dxa"/>
          </w:tcPr>
          <w:p w14:paraId="284B20EF" w14:textId="77777777" w:rsidR="00513318" w:rsidRPr="00D7207B" w:rsidRDefault="00513318" w:rsidP="00A654AF">
            <w:pPr>
              <w:rPr>
                <w:rFonts w:ascii="Arial" w:hAnsi="Arial"/>
              </w:rPr>
            </w:pPr>
            <w:r w:rsidRPr="00D7207B">
              <w:rPr>
                <w:rFonts w:ascii="Arial" w:hAnsi="Arial"/>
              </w:rPr>
              <w:t>0x87</w:t>
            </w:r>
          </w:p>
        </w:tc>
        <w:tc>
          <w:tcPr>
            <w:tcW w:w="2700" w:type="dxa"/>
          </w:tcPr>
          <w:p w14:paraId="653B4ABC" w14:textId="5BADE544" w:rsidR="00513318" w:rsidRPr="00D7207B" w:rsidRDefault="001663EB" w:rsidP="00A654AF">
            <w:pPr>
              <w:rPr>
                <w:rFonts w:ascii="Arial" w:hAnsi="Arial"/>
                <w:lang w:eastAsia="zh-CN"/>
              </w:rPr>
            </w:pPr>
            <w:r w:rsidRPr="00D7207B">
              <w:rPr>
                <w:rFonts w:ascii="Arial" w:hAnsi="Arial"/>
                <w:lang w:eastAsia="zh-CN"/>
              </w:rPr>
              <w:t>未授权</w:t>
            </w:r>
          </w:p>
        </w:tc>
        <w:tc>
          <w:tcPr>
            <w:tcW w:w="1119" w:type="dxa"/>
          </w:tcPr>
          <w:p w14:paraId="2EAF0D4D" w14:textId="715CDBB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C9E183F" w14:textId="71759BF2" w:rsidR="00513318" w:rsidRPr="00D7207B" w:rsidRDefault="001663EB" w:rsidP="00A654AF">
            <w:pPr>
              <w:rPr>
                <w:rFonts w:ascii="Arial" w:hAnsi="Arial"/>
                <w:lang w:eastAsia="zh-CN"/>
              </w:rPr>
            </w:pPr>
            <w:r w:rsidRPr="00D7207B">
              <w:rPr>
                <w:rFonts w:ascii="Arial" w:hAnsi="Arial"/>
                <w:lang w:eastAsia="zh-CN"/>
              </w:rPr>
              <w:t>请求没有被授权</w:t>
            </w:r>
          </w:p>
        </w:tc>
      </w:tr>
      <w:tr w:rsidR="00513318" w:rsidRPr="00D7207B" w14:paraId="03136609" w14:textId="77777777" w:rsidTr="0020786E">
        <w:trPr>
          <w:cantSplit/>
        </w:trPr>
        <w:tc>
          <w:tcPr>
            <w:tcW w:w="917" w:type="dxa"/>
            <w:shd w:val="clear" w:color="auto" w:fill="auto"/>
          </w:tcPr>
          <w:p w14:paraId="41A780DB" w14:textId="77777777" w:rsidR="00513318" w:rsidRPr="00D7207B" w:rsidRDefault="00513318" w:rsidP="00A654AF">
            <w:pPr>
              <w:rPr>
                <w:rFonts w:ascii="Arial" w:hAnsi="Arial"/>
              </w:rPr>
            </w:pPr>
            <w:r w:rsidRPr="00D7207B">
              <w:rPr>
                <w:rFonts w:ascii="Arial" w:hAnsi="Arial"/>
              </w:rPr>
              <w:t>137</w:t>
            </w:r>
          </w:p>
        </w:tc>
        <w:tc>
          <w:tcPr>
            <w:tcW w:w="901" w:type="dxa"/>
          </w:tcPr>
          <w:p w14:paraId="52072F4B" w14:textId="77777777" w:rsidR="00513318" w:rsidRPr="00D7207B" w:rsidRDefault="00513318" w:rsidP="00A654AF">
            <w:pPr>
              <w:rPr>
                <w:rFonts w:ascii="Arial" w:hAnsi="Arial"/>
              </w:rPr>
            </w:pPr>
            <w:r w:rsidRPr="00D7207B">
              <w:rPr>
                <w:rFonts w:ascii="Arial" w:hAnsi="Arial"/>
              </w:rPr>
              <w:t>0x89</w:t>
            </w:r>
          </w:p>
        </w:tc>
        <w:tc>
          <w:tcPr>
            <w:tcW w:w="2700" w:type="dxa"/>
          </w:tcPr>
          <w:p w14:paraId="78AE3300" w14:textId="2B3869FD" w:rsidR="00513318" w:rsidRPr="00D7207B" w:rsidRDefault="001663EB" w:rsidP="00A654AF">
            <w:pPr>
              <w:rPr>
                <w:rFonts w:ascii="Arial" w:hAnsi="Arial"/>
                <w:lang w:eastAsia="zh-CN"/>
              </w:rPr>
            </w:pPr>
            <w:r w:rsidRPr="00D7207B">
              <w:rPr>
                <w:rFonts w:ascii="Arial" w:hAnsi="Arial"/>
                <w:lang w:eastAsia="zh-CN"/>
              </w:rPr>
              <w:t>服务端正忙</w:t>
            </w:r>
          </w:p>
        </w:tc>
        <w:tc>
          <w:tcPr>
            <w:tcW w:w="1119" w:type="dxa"/>
          </w:tcPr>
          <w:p w14:paraId="4DE77046" w14:textId="109A419F"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CB0F36" w14:textId="3B8BABF9" w:rsidR="00513318" w:rsidRPr="00D7207B" w:rsidRDefault="001663EB" w:rsidP="00A654AF">
            <w:pPr>
              <w:rPr>
                <w:rFonts w:ascii="Arial" w:hAnsi="Arial"/>
                <w:lang w:eastAsia="zh-CN"/>
              </w:rPr>
            </w:pPr>
            <w:r w:rsidRPr="00D7207B">
              <w:rPr>
                <w:rFonts w:ascii="Arial" w:hAnsi="Arial"/>
                <w:lang w:eastAsia="zh-CN"/>
              </w:rPr>
              <w:t>服务端正忙且不能继续处理此客户端的请求。</w:t>
            </w:r>
          </w:p>
        </w:tc>
      </w:tr>
      <w:tr w:rsidR="00513318" w:rsidRPr="00D7207B" w14:paraId="3457D92A" w14:textId="77777777" w:rsidTr="0020786E">
        <w:trPr>
          <w:cantSplit/>
        </w:trPr>
        <w:tc>
          <w:tcPr>
            <w:tcW w:w="917" w:type="dxa"/>
            <w:shd w:val="clear" w:color="auto" w:fill="auto"/>
          </w:tcPr>
          <w:p w14:paraId="1A3E0B76" w14:textId="77777777" w:rsidR="00513318" w:rsidRPr="00D7207B" w:rsidRDefault="00513318" w:rsidP="00A654AF">
            <w:pPr>
              <w:rPr>
                <w:rFonts w:ascii="Arial" w:hAnsi="Arial"/>
              </w:rPr>
            </w:pPr>
            <w:r w:rsidRPr="00D7207B">
              <w:rPr>
                <w:rFonts w:ascii="Arial" w:hAnsi="Arial"/>
              </w:rPr>
              <w:t>139</w:t>
            </w:r>
          </w:p>
        </w:tc>
        <w:tc>
          <w:tcPr>
            <w:tcW w:w="901" w:type="dxa"/>
          </w:tcPr>
          <w:p w14:paraId="594A7D71" w14:textId="77777777" w:rsidR="00513318" w:rsidRPr="00D7207B" w:rsidRDefault="00513318" w:rsidP="00A654AF">
            <w:pPr>
              <w:rPr>
                <w:rFonts w:ascii="Arial" w:hAnsi="Arial"/>
              </w:rPr>
            </w:pPr>
            <w:r w:rsidRPr="00D7207B">
              <w:rPr>
                <w:rFonts w:ascii="Arial" w:hAnsi="Arial"/>
              </w:rPr>
              <w:t>0x8B</w:t>
            </w:r>
          </w:p>
        </w:tc>
        <w:tc>
          <w:tcPr>
            <w:tcW w:w="2700" w:type="dxa"/>
          </w:tcPr>
          <w:p w14:paraId="19BB4526" w14:textId="7FE5E145" w:rsidR="00513318" w:rsidRPr="00D7207B" w:rsidRDefault="001663EB" w:rsidP="00A654AF">
            <w:pPr>
              <w:rPr>
                <w:rFonts w:ascii="Arial" w:hAnsi="Arial"/>
                <w:lang w:eastAsia="zh-CN"/>
              </w:rPr>
            </w:pPr>
            <w:r w:rsidRPr="00D7207B">
              <w:rPr>
                <w:rFonts w:ascii="Arial" w:hAnsi="Arial"/>
                <w:lang w:eastAsia="zh-CN"/>
              </w:rPr>
              <w:t>服务正关闭</w:t>
            </w:r>
          </w:p>
        </w:tc>
        <w:tc>
          <w:tcPr>
            <w:tcW w:w="1119" w:type="dxa"/>
          </w:tcPr>
          <w:p w14:paraId="40588843" w14:textId="67790B0E"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F705ACB" w14:textId="28492F8A" w:rsidR="00513318" w:rsidRPr="00D7207B" w:rsidDel="003F24FD" w:rsidRDefault="001663EB" w:rsidP="00A654AF">
            <w:pPr>
              <w:rPr>
                <w:rFonts w:ascii="Arial" w:hAnsi="Arial"/>
                <w:lang w:eastAsia="zh-CN"/>
              </w:rPr>
            </w:pPr>
            <w:r w:rsidRPr="00D7207B">
              <w:rPr>
                <w:rFonts w:ascii="Arial" w:hAnsi="Arial"/>
                <w:lang w:eastAsia="zh-CN"/>
              </w:rPr>
              <w:t>服务正在关闭。</w:t>
            </w:r>
          </w:p>
        </w:tc>
      </w:tr>
      <w:tr w:rsidR="00513318" w:rsidRPr="00D7207B" w14:paraId="379C370E" w14:textId="77777777" w:rsidTr="0020786E">
        <w:trPr>
          <w:cantSplit/>
        </w:trPr>
        <w:tc>
          <w:tcPr>
            <w:tcW w:w="917" w:type="dxa"/>
            <w:shd w:val="clear" w:color="auto" w:fill="auto"/>
          </w:tcPr>
          <w:p w14:paraId="2932FBAC" w14:textId="77777777" w:rsidR="00513318" w:rsidRPr="00D7207B" w:rsidRDefault="00513318" w:rsidP="00A654AF">
            <w:pPr>
              <w:rPr>
                <w:rFonts w:ascii="Arial" w:hAnsi="Arial"/>
              </w:rPr>
            </w:pPr>
            <w:r w:rsidRPr="00D7207B">
              <w:rPr>
                <w:rFonts w:ascii="Arial" w:hAnsi="Arial"/>
              </w:rPr>
              <w:t>141</w:t>
            </w:r>
          </w:p>
        </w:tc>
        <w:tc>
          <w:tcPr>
            <w:tcW w:w="901" w:type="dxa"/>
          </w:tcPr>
          <w:p w14:paraId="23EDC00A" w14:textId="77777777" w:rsidR="00513318" w:rsidRPr="00D7207B" w:rsidRDefault="00513318" w:rsidP="00A654AF">
            <w:pPr>
              <w:rPr>
                <w:rFonts w:ascii="Arial" w:hAnsi="Arial"/>
              </w:rPr>
            </w:pPr>
            <w:r w:rsidRPr="00D7207B">
              <w:rPr>
                <w:rFonts w:ascii="Arial" w:hAnsi="Arial"/>
              </w:rPr>
              <w:t>0x8D</w:t>
            </w:r>
          </w:p>
        </w:tc>
        <w:tc>
          <w:tcPr>
            <w:tcW w:w="2700" w:type="dxa"/>
          </w:tcPr>
          <w:p w14:paraId="72ED0F34" w14:textId="4398D660" w:rsidR="00513318" w:rsidRPr="00D7207B" w:rsidRDefault="001663EB" w:rsidP="00A654AF">
            <w:pPr>
              <w:rPr>
                <w:rFonts w:ascii="Arial" w:hAnsi="Arial"/>
                <w:lang w:eastAsia="zh-CN"/>
              </w:rPr>
            </w:pPr>
            <w:r w:rsidRPr="00D7207B">
              <w:rPr>
                <w:rFonts w:ascii="Arial" w:hAnsi="Arial"/>
                <w:lang w:eastAsia="zh-CN"/>
              </w:rPr>
              <w:t>保持连接超时</w:t>
            </w:r>
          </w:p>
        </w:tc>
        <w:tc>
          <w:tcPr>
            <w:tcW w:w="1119" w:type="dxa"/>
          </w:tcPr>
          <w:p w14:paraId="0B6D3A5A" w14:textId="7D3643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86436EE" w14:textId="02EF8974" w:rsidR="00513318" w:rsidRPr="00D7207B" w:rsidRDefault="001663EB" w:rsidP="00A654AF">
            <w:pPr>
              <w:rPr>
                <w:rFonts w:ascii="Arial" w:hAnsi="Arial"/>
                <w:lang w:eastAsia="zh-CN"/>
              </w:rPr>
            </w:pPr>
            <w:r w:rsidRPr="00D7207B">
              <w:rPr>
                <w:rFonts w:ascii="Arial" w:hAnsi="Arial"/>
                <w:lang w:eastAsia="zh-CN"/>
              </w:rPr>
              <w:t>连接因为在超过</w:t>
            </w:r>
            <w:r w:rsidRPr="00D7207B">
              <w:rPr>
                <w:rFonts w:ascii="Arial" w:hAnsi="Arial"/>
                <w:lang w:eastAsia="zh-CN"/>
              </w:rPr>
              <w:t>1.5</w:t>
            </w:r>
            <w:r w:rsidRPr="00D7207B">
              <w:rPr>
                <w:rFonts w:ascii="Arial" w:hAnsi="Arial"/>
                <w:lang w:eastAsia="zh-CN"/>
              </w:rPr>
              <w:t>倍的保持连接时间内没有收到任何报文而关闭。</w:t>
            </w:r>
          </w:p>
        </w:tc>
      </w:tr>
      <w:tr w:rsidR="00513318" w:rsidRPr="00D7207B" w14:paraId="57FE7CF4" w14:textId="77777777" w:rsidTr="0020786E">
        <w:trPr>
          <w:cantSplit/>
        </w:trPr>
        <w:tc>
          <w:tcPr>
            <w:tcW w:w="917" w:type="dxa"/>
            <w:shd w:val="clear" w:color="auto" w:fill="auto"/>
          </w:tcPr>
          <w:p w14:paraId="7EF8F1D1" w14:textId="77777777" w:rsidR="00513318" w:rsidRPr="00D7207B" w:rsidRDefault="00513318" w:rsidP="00A654AF">
            <w:pPr>
              <w:rPr>
                <w:rFonts w:ascii="Arial" w:hAnsi="Arial"/>
              </w:rPr>
            </w:pPr>
            <w:r w:rsidRPr="00D7207B">
              <w:rPr>
                <w:rFonts w:ascii="Arial" w:hAnsi="Arial"/>
              </w:rPr>
              <w:t>142</w:t>
            </w:r>
          </w:p>
        </w:tc>
        <w:tc>
          <w:tcPr>
            <w:tcW w:w="901" w:type="dxa"/>
          </w:tcPr>
          <w:p w14:paraId="2F61E80C" w14:textId="77777777" w:rsidR="00513318" w:rsidRPr="00D7207B" w:rsidRDefault="00513318" w:rsidP="00A654AF">
            <w:pPr>
              <w:rPr>
                <w:rFonts w:ascii="Arial" w:hAnsi="Arial"/>
              </w:rPr>
            </w:pPr>
            <w:r w:rsidRPr="00D7207B">
              <w:rPr>
                <w:rFonts w:ascii="Arial" w:hAnsi="Arial"/>
              </w:rPr>
              <w:t>0x8E</w:t>
            </w:r>
          </w:p>
        </w:tc>
        <w:tc>
          <w:tcPr>
            <w:tcW w:w="2700" w:type="dxa"/>
          </w:tcPr>
          <w:p w14:paraId="5A0FD76B" w14:textId="78AF571A" w:rsidR="00513318" w:rsidRPr="00D7207B" w:rsidRDefault="001663EB" w:rsidP="00A654AF">
            <w:pPr>
              <w:rPr>
                <w:rFonts w:ascii="Arial" w:hAnsi="Arial"/>
                <w:lang w:eastAsia="zh-CN"/>
              </w:rPr>
            </w:pPr>
            <w:r w:rsidRPr="00D7207B">
              <w:rPr>
                <w:rFonts w:ascii="Arial" w:hAnsi="Arial"/>
                <w:lang w:eastAsia="zh-CN"/>
              </w:rPr>
              <w:t>会话被接管</w:t>
            </w:r>
          </w:p>
        </w:tc>
        <w:tc>
          <w:tcPr>
            <w:tcW w:w="1119" w:type="dxa"/>
          </w:tcPr>
          <w:p w14:paraId="2CC81384" w14:textId="27063E5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2A17B29" w14:textId="145E11C6" w:rsidR="00513318" w:rsidRPr="00D7207B" w:rsidDel="003F24FD" w:rsidRDefault="001663EB" w:rsidP="00A654AF">
            <w:pPr>
              <w:rPr>
                <w:rFonts w:ascii="Arial" w:hAnsi="Arial"/>
                <w:lang w:eastAsia="zh-CN"/>
              </w:rPr>
            </w:pPr>
            <w:r w:rsidRPr="00D7207B">
              <w:rPr>
                <w:rFonts w:ascii="Arial" w:hAnsi="Arial"/>
                <w:lang w:eastAsia="zh-CN"/>
              </w:rPr>
              <w:t>另一个使用了相同的客户端标识符的连接已建立，导致此连接关闭。</w:t>
            </w:r>
          </w:p>
        </w:tc>
      </w:tr>
      <w:tr w:rsidR="00513318" w:rsidRPr="00D7207B" w14:paraId="45C21B0E" w14:textId="77777777" w:rsidTr="0020786E">
        <w:trPr>
          <w:cantSplit/>
        </w:trPr>
        <w:tc>
          <w:tcPr>
            <w:tcW w:w="917" w:type="dxa"/>
            <w:shd w:val="clear" w:color="auto" w:fill="auto"/>
          </w:tcPr>
          <w:p w14:paraId="590C8B29" w14:textId="77777777" w:rsidR="00513318" w:rsidRPr="00D7207B" w:rsidRDefault="00513318" w:rsidP="00A654AF">
            <w:pPr>
              <w:rPr>
                <w:rFonts w:ascii="Arial" w:hAnsi="Arial"/>
              </w:rPr>
            </w:pPr>
            <w:r w:rsidRPr="00D7207B">
              <w:rPr>
                <w:rFonts w:ascii="Arial" w:hAnsi="Arial"/>
              </w:rPr>
              <w:t>143</w:t>
            </w:r>
          </w:p>
        </w:tc>
        <w:tc>
          <w:tcPr>
            <w:tcW w:w="901" w:type="dxa"/>
          </w:tcPr>
          <w:p w14:paraId="51437AA9" w14:textId="77777777" w:rsidR="00513318" w:rsidRPr="00D7207B" w:rsidRDefault="00513318" w:rsidP="00A654AF">
            <w:pPr>
              <w:rPr>
                <w:rFonts w:ascii="Arial" w:hAnsi="Arial"/>
              </w:rPr>
            </w:pPr>
            <w:r w:rsidRPr="00D7207B">
              <w:rPr>
                <w:rFonts w:ascii="Arial" w:hAnsi="Arial"/>
              </w:rPr>
              <w:t>0x8F</w:t>
            </w:r>
          </w:p>
        </w:tc>
        <w:tc>
          <w:tcPr>
            <w:tcW w:w="2700" w:type="dxa"/>
          </w:tcPr>
          <w:p w14:paraId="24C58C46" w14:textId="4B78C1B0" w:rsidR="00513318" w:rsidRPr="00D7207B" w:rsidRDefault="001663EB" w:rsidP="00A654AF">
            <w:pPr>
              <w:rPr>
                <w:rFonts w:ascii="Arial" w:hAnsi="Arial"/>
                <w:lang w:eastAsia="zh-CN"/>
              </w:rPr>
            </w:pPr>
            <w:r w:rsidRPr="00D7207B">
              <w:rPr>
                <w:rFonts w:ascii="Arial" w:hAnsi="Arial"/>
                <w:lang w:eastAsia="zh-CN"/>
              </w:rPr>
              <w:t>主题过滤器无效</w:t>
            </w:r>
          </w:p>
        </w:tc>
        <w:tc>
          <w:tcPr>
            <w:tcW w:w="1119" w:type="dxa"/>
          </w:tcPr>
          <w:p w14:paraId="49A31BF7" w14:textId="3E114545"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1174B7F6" w14:textId="3033B4B6" w:rsidR="00513318" w:rsidRPr="00D7207B" w:rsidDel="003F24FD" w:rsidRDefault="001663EB" w:rsidP="00A654AF">
            <w:pPr>
              <w:rPr>
                <w:rFonts w:ascii="Arial" w:hAnsi="Arial"/>
                <w:lang w:eastAsia="zh-CN"/>
              </w:rPr>
            </w:pPr>
            <w:r w:rsidRPr="00D7207B">
              <w:rPr>
                <w:rFonts w:ascii="Arial" w:hAnsi="Arial"/>
                <w:lang w:eastAsia="zh-CN"/>
              </w:rPr>
              <w:t>主题过滤器格式正确，但不被服务端所接受。</w:t>
            </w:r>
          </w:p>
        </w:tc>
      </w:tr>
      <w:tr w:rsidR="00513318" w:rsidRPr="00D7207B" w14:paraId="06120FB3" w14:textId="77777777" w:rsidTr="0020786E">
        <w:trPr>
          <w:cantSplit/>
        </w:trPr>
        <w:tc>
          <w:tcPr>
            <w:tcW w:w="917" w:type="dxa"/>
            <w:shd w:val="clear" w:color="auto" w:fill="auto"/>
          </w:tcPr>
          <w:p w14:paraId="4294B4E3" w14:textId="77777777" w:rsidR="00513318" w:rsidRPr="00D7207B" w:rsidRDefault="00513318" w:rsidP="00A654AF">
            <w:pPr>
              <w:rPr>
                <w:rFonts w:ascii="Arial" w:hAnsi="Arial"/>
              </w:rPr>
            </w:pPr>
            <w:r w:rsidRPr="00D7207B">
              <w:rPr>
                <w:rFonts w:ascii="Arial" w:hAnsi="Arial"/>
              </w:rPr>
              <w:t>144</w:t>
            </w:r>
          </w:p>
        </w:tc>
        <w:tc>
          <w:tcPr>
            <w:tcW w:w="901" w:type="dxa"/>
          </w:tcPr>
          <w:p w14:paraId="5DEC4945" w14:textId="77777777" w:rsidR="00513318" w:rsidRPr="00D7207B" w:rsidRDefault="00513318" w:rsidP="00A654AF">
            <w:pPr>
              <w:rPr>
                <w:rFonts w:ascii="Arial" w:hAnsi="Arial"/>
              </w:rPr>
            </w:pPr>
            <w:r w:rsidRPr="00D7207B">
              <w:rPr>
                <w:rFonts w:ascii="Arial" w:hAnsi="Arial"/>
              </w:rPr>
              <w:t>0x90</w:t>
            </w:r>
          </w:p>
        </w:tc>
        <w:tc>
          <w:tcPr>
            <w:tcW w:w="2700" w:type="dxa"/>
          </w:tcPr>
          <w:p w14:paraId="4CC3CFFB" w14:textId="65FB285C" w:rsidR="00513318" w:rsidRPr="00D7207B" w:rsidRDefault="001663EB" w:rsidP="00A654AF">
            <w:pPr>
              <w:rPr>
                <w:rFonts w:ascii="Arial" w:hAnsi="Arial"/>
                <w:lang w:eastAsia="zh-CN"/>
              </w:rPr>
            </w:pPr>
            <w:r w:rsidRPr="00D7207B">
              <w:rPr>
                <w:rFonts w:ascii="Arial" w:hAnsi="Arial"/>
                <w:lang w:eastAsia="zh-CN"/>
              </w:rPr>
              <w:t>主题名无效</w:t>
            </w:r>
          </w:p>
        </w:tc>
        <w:tc>
          <w:tcPr>
            <w:tcW w:w="1119" w:type="dxa"/>
          </w:tcPr>
          <w:p w14:paraId="0F0EA9F3" w14:textId="76297E82"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09A99FB" w14:textId="7FC35573" w:rsidR="00513318" w:rsidRPr="00D7207B" w:rsidDel="003F24FD" w:rsidRDefault="001663EB" w:rsidP="00A654AF">
            <w:pPr>
              <w:rPr>
                <w:rFonts w:ascii="Arial" w:hAnsi="Arial"/>
                <w:lang w:eastAsia="zh-CN"/>
              </w:rPr>
            </w:pPr>
            <w:r w:rsidRPr="00D7207B">
              <w:rPr>
                <w:rFonts w:ascii="Arial" w:hAnsi="Arial"/>
                <w:lang w:eastAsia="zh-CN"/>
              </w:rPr>
              <w:t>主题名格式正确，但不被客户端或服务端所接受。</w:t>
            </w:r>
          </w:p>
        </w:tc>
      </w:tr>
      <w:tr w:rsidR="00513318" w:rsidRPr="00D7207B" w14:paraId="0A0A7CCF" w14:textId="77777777" w:rsidTr="0020786E">
        <w:trPr>
          <w:cantSplit/>
        </w:trPr>
        <w:tc>
          <w:tcPr>
            <w:tcW w:w="917" w:type="dxa"/>
            <w:shd w:val="clear" w:color="auto" w:fill="auto"/>
          </w:tcPr>
          <w:p w14:paraId="7DF0ED83" w14:textId="77777777" w:rsidR="00513318" w:rsidRPr="00D7207B" w:rsidRDefault="00513318" w:rsidP="00A654AF">
            <w:pPr>
              <w:rPr>
                <w:rFonts w:ascii="Arial" w:hAnsi="Arial"/>
              </w:rPr>
            </w:pPr>
            <w:r w:rsidRPr="00D7207B">
              <w:rPr>
                <w:rFonts w:ascii="Arial" w:hAnsi="Arial"/>
              </w:rPr>
              <w:lastRenderedPageBreak/>
              <w:t>147</w:t>
            </w:r>
          </w:p>
        </w:tc>
        <w:tc>
          <w:tcPr>
            <w:tcW w:w="901" w:type="dxa"/>
          </w:tcPr>
          <w:p w14:paraId="1ED4B03B" w14:textId="77777777" w:rsidR="00513318" w:rsidRPr="00D7207B" w:rsidRDefault="00513318" w:rsidP="00A654AF">
            <w:pPr>
              <w:rPr>
                <w:rFonts w:ascii="Arial" w:hAnsi="Arial"/>
              </w:rPr>
            </w:pPr>
            <w:r w:rsidRPr="00D7207B">
              <w:rPr>
                <w:rFonts w:ascii="Arial" w:hAnsi="Arial"/>
              </w:rPr>
              <w:t>0x93</w:t>
            </w:r>
          </w:p>
        </w:tc>
        <w:tc>
          <w:tcPr>
            <w:tcW w:w="2700" w:type="dxa"/>
          </w:tcPr>
          <w:p w14:paraId="607981CD" w14:textId="0FCCD02A" w:rsidR="00513318" w:rsidRPr="00D7207B" w:rsidRDefault="001663EB" w:rsidP="00A654AF">
            <w:pPr>
              <w:rPr>
                <w:rFonts w:ascii="Arial" w:hAnsi="Arial"/>
                <w:lang w:eastAsia="zh-CN"/>
              </w:rPr>
            </w:pPr>
            <w:r w:rsidRPr="00D7207B">
              <w:rPr>
                <w:rFonts w:ascii="Arial" w:hAnsi="Arial"/>
                <w:lang w:eastAsia="zh-CN"/>
              </w:rPr>
              <w:t>超出接收最大值</w:t>
            </w:r>
          </w:p>
        </w:tc>
        <w:tc>
          <w:tcPr>
            <w:tcW w:w="1119" w:type="dxa"/>
          </w:tcPr>
          <w:p w14:paraId="3075826B" w14:textId="09E3A93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271920C2" w14:textId="6FAE0991" w:rsidR="00513318" w:rsidRPr="00D7207B" w:rsidRDefault="001663EB" w:rsidP="00A654AF">
            <w:pPr>
              <w:rPr>
                <w:rFonts w:ascii="Arial" w:hAnsi="Arial"/>
                <w:lang w:eastAsia="zh-CN"/>
              </w:rPr>
            </w:pPr>
            <w:r w:rsidRPr="00D7207B">
              <w:rPr>
                <w:rFonts w:ascii="Arial" w:hAnsi="Arial"/>
                <w:lang w:eastAsia="zh-CN"/>
              </w:rPr>
              <w:t>客户端或服务端收到了数量超过接收最大值的未发送</w:t>
            </w:r>
            <w:r w:rsidRPr="00D7207B">
              <w:rPr>
                <w:rFonts w:ascii="Arial" w:hAnsi="Arial"/>
                <w:lang w:eastAsia="zh-CN"/>
              </w:rPr>
              <w:t>PUBACK</w:t>
            </w:r>
            <w:r w:rsidRPr="00D7207B">
              <w:rPr>
                <w:rFonts w:ascii="Arial" w:hAnsi="Arial"/>
                <w:lang w:eastAsia="zh-CN"/>
              </w:rPr>
              <w:t>或</w:t>
            </w:r>
            <w:r w:rsidRPr="00D7207B">
              <w:rPr>
                <w:rFonts w:ascii="Arial" w:hAnsi="Arial"/>
                <w:lang w:eastAsia="zh-CN"/>
              </w:rPr>
              <w:t>PUBCOMP</w:t>
            </w:r>
            <w:r w:rsidRPr="00D7207B">
              <w:rPr>
                <w:rFonts w:ascii="Arial" w:hAnsi="Arial"/>
                <w:lang w:eastAsia="zh-CN"/>
              </w:rPr>
              <w:t>的发布消息。</w:t>
            </w:r>
          </w:p>
        </w:tc>
      </w:tr>
      <w:tr w:rsidR="00513318" w:rsidRPr="00D7207B" w14:paraId="252A2C43" w14:textId="77777777" w:rsidTr="0020786E">
        <w:trPr>
          <w:cantSplit/>
        </w:trPr>
        <w:tc>
          <w:tcPr>
            <w:tcW w:w="917" w:type="dxa"/>
            <w:shd w:val="clear" w:color="auto" w:fill="auto"/>
          </w:tcPr>
          <w:p w14:paraId="4F62CBDE" w14:textId="77777777" w:rsidR="00513318" w:rsidRPr="00D7207B" w:rsidRDefault="00513318" w:rsidP="00A654AF">
            <w:pPr>
              <w:rPr>
                <w:rFonts w:ascii="Arial" w:hAnsi="Arial"/>
              </w:rPr>
            </w:pPr>
            <w:r w:rsidRPr="00D7207B">
              <w:rPr>
                <w:rFonts w:ascii="Arial" w:hAnsi="Arial"/>
              </w:rPr>
              <w:t>148</w:t>
            </w:r>
          </w:p>
        </w:tc>
        <w:tc>
          <w:tcPr>
            <w:tcW w:w="901" w:type="dxa"/>
          </w:tcPr>
          <w:p w14:paraId="1C33E61B" w14:textId="77777777" w:rsidR="00513318" w:rsidRPr="00D7207B" w:rsidRDefault="00513318" w:rsidP="00A654AF">
            <w:pPr>
              <w:rPr>
                <w:rFonts w:ascii="Arial" w:hAnsi="Arial"/>
              </w:rPr>
            </w:pPr>
            <w:r w:rsidRPr="00D7207B">
              <w:rPr>
                <w:rFonts w:ascii="Arial" w:hAnsi="Arial"/>
              </w:rPr>
              <w:t>0x94</w:t>
            </w:r>
          </w:p>
        </w:tc>
        <w:tc>
          <w:tcPr>
            <w:tcW w:w="2700" w:type="dxa"/>
          </w:tcPr>
          <w:p w14:paraId="0E0F6737" w14:textId="4FBD7766" w:rsidR="00513318" w:rsidRPr="00D7207B" w:rsidRDefault="001663EB" w:rsidP="00A654AF">
            <w:pPr>
              <w:rPr>
                <w:rFonts w:ascii="Arial" w:hAnsi="Arial"/>
                <w:lang w:eastAsia="zh-CN"/>
              </w:rPr>
            </w:pPr>
            <w:r w:rsidRPr="00D7207B">
              <w:rPr>
                <w:rFonts w:ascii="Arial" w:hAnsi="Arial"/>
                <w:lang w:eastAsia="zh-CN"/>
              </w:rPr>
              <w:t>主题别名无效</w:t>
            </w:r>
          </w:p>
        </w:tc>
        <w:tc>
          <w:tcPr>
            <w:tcW w:w="1119" w:type="dxa"/>
          </w:tcPr>
          <w:p w14:paraId="7FF74E71" w14:textId="0207FA74"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893E5C" w14:textId="69D69226" w:rsidR="00513318" w:rsidRPr="00D7207B" w:rsidRDefault="001663EB" w:rsidP="00A654AF">
            <w:pPr>
              <w:rPr>
                <w:rFonts w:ascii="Arial" w:hAnsi="Arial"/>
                <w:lang w:eastAsia="zh-CN"/>
              </w:rPr>
            </w:pPr>
            <w:r w:rsidRPr="00D7207B">
              <w:rPr>
                <w:rFonts w:ascii="Arial" w:hAnsi="Arial"/>
                <w:lang w:eastAsia="zh-CN"/>
              </w:rPr>
              <w:t>客户端或服务端收到的</w:t>
            </w:r>
            <w:r w:rsidRPr="00D7207B">
              <w:rPr>
                <w:rFonts w:ascii="Arial" w:hAnsi="Arial"/>
                <w:lang w:eastAsia="zh-CN"/>
              </w:rPr>
              <w:t>PUBLISH</w:t>
            </w:r>
            <w:r w:rsidRPr="00D7207B">
              <w:rPr>
                <w:rFonts w:ascii="Arial" w:hAnsi="Arial"/>
                <w:lang w:eastAsia="zh-CN"/>
              </w:rPr>
              <w:t>报文包含的主题别名大于</w:t>
            </w:r>
            <w:r w:rsidR="00E46879" w:rsidRPr="00D7207B">
              <w:rPr>
                <w:rFonts w:ascii="Arial" w:hAnsi="Arial"/>
                <w:lang w:eastAsia="zh-CN"/>
              </w:rPr>
              <w:t>其在</w:t>
            </w:r>
            <w:r w:rsidR="00E46879" w:rsidRPr="00D7207B">
              <w:rPr>
                <w:rFonts w:ascii="Arial" w:hAnsi="Arial"/>
                <w:lang w:eastAsia="zh-CN"/>
              </w:rPr>
              <w:t>CONNECT</w:t>
            </w:r>
            <w:r w:rsidR="00E46879" w:rsidRPr="00D7207B">
              <w:rPr>
                <w:rFonts w:ascii="Arial" w:hAnsi="Arial"/>
                <w:lang w:eastAsia="zh-CN"/>
              </w:rPr>
              <w:t>或</w:t>
            </w:r>
            <w:r w:rsidR="00E46879" w:rsidRPr="00D7207B">
              <w:rPr>
                <w:rFonts w:ascii="Arial" w:hAnsi="Arial"/>
                <w:lang w:eastAsia="zh-CN"/>
              </w:rPr>
              <w:t>CONNACK</w:t>
            </w:r>
            <w:r w:rsidR="00E46879" w:rsidRPr="00D7207B">
              <w:rPr>
                <w:rFonts w:ascii="Arial" w:hAnsi="Arial"/>
                <w:lang w:eastAsia="zh-CN"/>
              </w:rPr>
              <w:t>中发送的</w:t>
            </w:r>
            <w:r w:rsidRPr="00D7207B">
              <w:rPr>
                <w:rFonts w:ascii="Arial" w:hAnsi="Arial"/>
                <w:lang w:eastAsia="zh-CN"/>
              </w:rPr>
              <w:t>主题别名最大值</w:t>
            </w:r>
            <w:r w:rsidR="00E46879" w:rsidRPr="00D7207B">
              <w:rPr>
                <w:rFonts w:ascii="Arial" w:hAnsi="Arial"/>
                <w:lang w:eastAsia="zh-CN"/>
              </w:rPr>
              <w:t>。</w:t>
            </w:r>
          </w:p>
        </w:tc>
      </w:tr>
      <w:tr w:rsidR="00513318" w:rsidRPr="00D7207B" w14:paraId="1D8485F8" w14:textId="77777777" w:rsidTr="0020786E">
        <w:trPr>
          <w:cantSplit/>
        </w:trPr>
        <w:tc>
          <w:tcPr>
            <w:tcW w:w="917" w:type="dxa"/>
            <w:shd w:val="clear" w:color="auto" w:fill="auto"/>
          </w:tcPr>
          <w:p w14:paraId="5DF0BBD6" w14:textId="77777777" w:rsidR="00513318" w:rsidRPr="00D7207B" w:rsidRDefault="00513318" w:rsidP="00A654AF">
            <w:pPr>
              <w:rPr>
                <w:rFonts w:ascii="Arial" w:hAnsi="Arial"/>
              </w:rPr>
            </w:pPr>
            <w:r w:rsidRPr="00D7207B">
              <w:rPr>
                <w:rFonts w:ascii="Arial" w:hAnsi="Arial"/>
              </w:rPr>
              <w:t>149</w:t>
            </w:r>
          </w:p>
        </w:tc>
        <w:tc>
          <w:tcPr>
            <w:tcW w:w="901" w:type="dxa"/>
          </w:tcPr>
          <w:p w14:paraId="7762F51A" w14:textId="77777777" w:rsidR="00513318" w:rsidRPr="00D7207B" w:rsidRDefault="00513318" w:rsidP="00A654AF">
            <w:pPr>
              <w:rPr>
                <w:rFonts w:ascii="Arial" w:hAnsi="Arial"/>
              </w:rPr>
            </w:pPr>
            <w:r w:rsidRPr="00D7207B">
              <w:rPr>
                <w:rFonts w:ascii="Arial" w:hAnsi="Arial"/>
              </w:rPr>
              <w:t>0x95</w:t>
            </w:r>
          </w:p>
        </w:tc>
        <w:tc>
          <w:tcPr>
            <w:tcW w:w="2700" w:type="dxa"/>
          </w:tcPr>
          <w:p w14:paraId="2A61EA05" w14:textId="05EDB1E5" w:rsidR="00513318" w:rsidRPr="00D7207B" w:rsidRDefault="00E46879" w:rsidP="00A654AF">
            <w:pPr>
              <w:rPr>
                <w:rFonts w:ascii="Arial" w:hAnsi="Arial"/>
                <w:lang w:eastAsia="zh-CN"/>
              </w:rPr>
            </w:pPr>
            <w:r w:rsidRPr="00D7207B">
              <w:rPr>
                <w:rFonts w:ascii="Arial" w:hAnsi="Arial"/>
                <w:lang w:eastAsia="zh-CN"/>
              </w:rPr>
              <w:t>报文过大</w:t>
            </w:r>
          </w:p>
        </w:tc>
        <w:tc>
          <w:tcPr>
            <w:tcW w:w="1119" w:type="dxa"/>
          </w:tcPr>
          <w:p w14:paraId="095B9A29" w14:textId="6B8FCC6B"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1A35D04B" w14:textId="2655E92D" w:rsidR="00513318" w:rsidRPr="00D7207B" w:rsidDel="003F24FD" w:rsidRDefault="00E46879" w:rsidP="00A654AF">
            <w:pPr>
              <w:rPr>
                <w:rFonts w:ascii="Arial" w:hAnsi="Arial"/>
                <w:lang w:eastAsia="zh-CN"/>
              </w:rPr>
            </w:pPr>
            <w:r w:rsidRPr="00D7207B">
              <w:rPr>
                <w:rFonts w:ascii="Arial" w:hAnsi="Arial"/>
                <w:lang w:eastAsia="zh-CN"/>
              </w:rPr>
              <w:t>报文长度大于此客户端或服务端的最大报文长度。</w:t>
            </w:r>
          </w:p>
        </w:tc>
      </w:tr>
      <w:tr w:rsidR="00513318" w:rsidRPr="00D7207B" w14:paraId="1032BD3A" w14:textId="77777777" w:rsidTr="0020786E">
        <w:trPr>
          <w:cantSplit/>
        </w:trPr>
        <w:tc>
          <w:tcPr>
            <w:tcW w:w="917" w:type="dxa"/>
            <w:shd w:val="clear" w:color="auto" w:fill="auto"/>
          </w:tcPr>
          <w:p w14:paraId="001441D5" w14:textId="77777777" w:rsidR="00513318" w:rsidRPr="00D7207B" w:rsidRDefault="00513318" w:rsidP="00A654AF">
            <w:pPr>
              <w:rPr>
                <w:rFonts w:ascii="Arial" w:hAnsi="Arial"/>
              </w:rPr>
            </w:pPr>
            <w:r w:rsidRPr="00D7207B">
              <w:rPr>
                <w:rFonts w:ascii="Arial" w:hAnsi="Arial"/>
              </w:rPr>
              <w:t>150</w:t>
            </w:r>
          </w:p>
        </w:tc>
        <w:tc>
          <w:tcPr>
            <w:tcW w:w="901" w:type="dxa"/>
          </w:tcPr>
          <w:p w14:paraId="242E277A" w14:textId="77777777" w:rsidR="00513318" w:rsidRPr="00D7207B" w:rsidRDefault="00513318" w:rsidP="00A654AF">
            <w:pPr>
              <w:rPr>
                <w:rFonts w:ascii="Arial" w:hAnsi="Arial"/>
              </w:rPr>
            </w:pPr>
            <w:r w:rsidRPr="00D7207B">
              <w:rPr>
                <w:rFonts w:ascii="Arial" w:hAnsi="Arial"/>
              </w:rPr>
              <w:t>0x96</w:t>
            </w:r>
          </w:p>
        </w:tc>
        <w:tc>
          <w:tcPr>
            <w:tcW w:w="2700" w:type="dxa"/>
          </w:tcPr>
          <w:p w14:paraId="19AD3569" w14:textId="26854266" w:rsidR="00513318" w:rsidRPr="00D7207B" w:rsidRDefault="00E46879" w:rsidP="00A654AF">
            <w:pPr>
              <w:rPr>
                <w:rFonts w:ascii="Arial" w:hAnsi="Arial"/>
                <w:lang w:eastAsia="zh-CN"/>
              </w:rPr>
            </w:pPr>
            <w:r w:rsidRPr="00D7207B">
              <w:rPr>
                <w:rFonts w:ascii="Arial" w:hAnsi="Arial"/>
                <w:lang w:eastAsia="zh-CN"/>
              </w:rPr>
              <w:t>消息速率过高</w:t>
            </w:r>
          </w:p>
        </w:tc>
        <w:tc>
          <w:tcPr>
            <w:tcW w:w="1119" w:type="dxa"/>
          </w:tcPr>
          <w:p w14:paraId="24E6C634" w14:textId="5D63B66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44E7030" w14:textId="766B2CEA" w:rsidR="00513318" w:rsidRPr="00D7207B" w:rsidDel="003F24FD" w:rsidRDefault="00E46879" w:rsidP="00A654AF">
            <w:pPr>
              <w:rPr>
                <w:rFonts w:ascii="Arial" w:hAnsi="Arial"/>
                <w:lang w:eastAsia="zh-CN"/>
              </w:rPr>
            </w:pPr>
            <w:r w:rsidRPr="00D7207B">
              <w:rPr>
                <w:rFonts w:ascii="Arial" w:hAnsi="Arial"/>
                <w:lang w:eastAsia="zh-CN"/>
              </w:rPr>
              <w:t>收到的数据速率太高。</w:t>
            </w:r>
          </w:p>
        </w:tc>
      </w:tr>
      <w:tr w:rsidR="00513318" w:rsidRPr="00D7207B" w14:paraId="58EF8632" w14:textId="77777777" w:rsidTr="0020786E">
        <w:trPr>
          <w:cantSplit/>
        </w:trPr>
        <w:tc>
          <w:tcPr>
            <w:tcW w:w="917" w:type="dxa"/>
            <w:shd w:val="clear" w:color="auto" w:fill="auto"/>
          </w:tcPr>
          <w:p w14:paraId="0592211B" w14:textId="77777777" w:rsidR="00513318" w:rsidRPr="00D7207B" w:rsidRDefault="00513318" w:rsidP="00A654AF">
            <w:pPr>
              <w:rPr>
                <w:rFonts w:ascii="Arial" w:hAnsi="Arial"/>
              </w:rPr>
            </w:pPr>
            <w:r w:rsidRPr="00D7207B">
              <w:rPr>
                <w:rFonts w:ascii="Arial" w:hAnsi="Arial"/>
              </w:rPr>
              <w:t>151</w:t>
            </w:r>
          </w:p>
        </w:tc>
        <w:tc>
          <w:tcPr>
            <w:tcW w:w="901" w:type="dxa"/>
          </w:tcPr>
          <w:p w14:paraId="520CC3C7" w14:textId="77777777" w:rsidR="00513318" w:rsidRPr="00D7207B" w:rsidRDefault="00513318" w:rsidP="00A654AF">
            <w:pPr>
              <w:rPr>
                <w:rFonts w:ascii="Arial" w:hAnsi="Arial"/>
              </w:rPr>
            </w:pPr>
            <w:r w:rsidRPr="00D7207B">
              <w:rPr>
                <w:rFonts w:ascii="Arial" w:hAnsi="Arial"/>
              </w:rPr>
              <w:t>0x97</w:t>
            </w:r>
          </w:p>
        </w:tc>
        <w:tc>
          <w:tcPr>
            <w:tcW w:w="2700" w:type="dxa"/>
          </w:tcPr>
          <w:p w14:paraId="4EBF8142" w14:textId="48B18AA7" w:rsidR="00513318" w:rsidRPr="00D7207B" w:rsidRDefault="00E46879" w:rsidP="00A654AF">
            <w:pPr>
              <w:rPr>
                <w:rFonts w:ascii="Arial" w:hAnsi="Arial"/>
                <w:lang w:eastAsia="zh-CN"/>
              </w:rPr>
            </w:pPr>
            <w:r w:rsidRPr="00D7207B">
              <w:rPr>
                <w:rFonts w:ascii="Arial" w:hAnsi="Arial"/>
                <w:lang w:eastAsia="zh-CN"/>
              </w:rPr>
              <w:t>超出配额</w:t>
            </w:r>
          </w:p>
        </w:tc>
        <w:tc>
          <w:tcPr>
            <w:tcW w:w="1119" w:type="dxa"/>
          </w:tcPr>
          <w:p w14:paraId="23CEA442" w14:textId="7A0355D7"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980454D" w14:textId="015B3BA6" w:rsidR="00513318" w:rsidRPr="00D7207B" w:rsidRDefault="00E46879" w:rsidP="00A654AF">
            <w:pPr>
              <w:rPr>
                <w:rFonts w:ascii="Arial" w:hAnsi="Arial"/>
                <w:lang w:eastAsia="zh-CN"/>
              </w:rPr>
            </w:pPr>
            <w:r w:rsidRPr="00D7207B">
              <w:rPr>
                <w:rFonts w:ascii="Arial" w:hAnsi="Arial"/>
                <w:lang w:eastAsia="zh-CN"/>
              </w:rPr>
              <w:t>已超出实现限制或管理限制。</w:t>
            </w:r>
          </w:p>
        </w:tc>
      </w:tr>
      <w:tr w:rsidR="00513318" w:rsidRPr="00D7207B" w14:paraId="6848E498" w14:textId="77777777" w:rsidTr="0020786E">
        <w:trPr>
          <w:cantSplit/>
        </w:trPr>
        <w:tc>
          <w:tcPr>
            <w:tcW w:w="917" w:type="dxa"/>
            <w:shd w:val="clear" w:color="auto" w:fill="auto"/>
          </w:tcPr>
          <w:p w14:paraId="77FC033A" w14:textId="77777777" w:rsidR="00513318" w:rsidRPr="00D7207B" w:rsidRDefault="00513318" w:rsidP="00A654AF">
            <w:pPr>
              <w:rPr>
                <w:rFonts w:ascii="Arial" w:hAnsi="Arial"/>
              </w:rPr>
            </w:pPr>
            <w:r w:rsidRPr="00D7207B">
              <w:rPr>
                <w:rFonts w:ascii="Arial" w:hAnsi="Arial"/>
              </w:rPr>
              <w:t>152</w:t>
            </w:r>
          </w:p>
        </w:tc>
        <w:tc>
          <w:tcPr>
            <w:tcW w:w="901" w:type="dxa"/>
          </w:tcPr>
          <w:p w14:paraId="1A14CAD3" w14:textId="77777777" w:rsidR="00513318" w:rsidRPr="00D7207B" w:rsidRDefault="00513318" w:rsidP="00A654AF">
            <w:pPr>
              <w:rPr>
                <w:rFonts w:ascii="Arial" w:hAnsi="Arial"/>
              </w:rPr>
            </w:pPr>
            <w:r w:rsidRPr="00D7207B">
              <w:rPr>
                <w:rFonts w:ascii="Arial" w:hAnsi="Arial"/>
              </w:rPr>
              <w:t>0x98</w:t>
            </w:r>
          </w:p>
        </w:tc>
        <w:tc>
          <w:tcPr>
            <w:tcW w:w="2700" w:type="dxa"/>
          </w:tcPr>
          <w:p w14:paraId="2AB5B2C8" w14:textId="3E7BE006" w:rsidR="00513318" w:rsidRPr="00D7207B" w:rsidRDefault="00E46879" w:rsidP="00A654AF">
            <w:pPr>
              <w:rPr>
                <w:rFonts w:ascii="Arial" w:hAnsi="Arial"/>
                <w:lang w:eastAsia="zh-CN"/>
              </w:rPr>
            </w:pPr>
            <w:r w:rsidRPr="00D7207B">
              <w:rPr>
                <w:rFonts w:ascii="Arial" w:hAnsi="Arial"/>
                <w:lang w:eastAsia="zh-CN"/>
              </w:rPr>
              <w:t>管理操作</w:t>
            </w:r>
          </w:p>
        </w:tc>
        <w:tc>
          <w:tcPr>
            <w:tcW w:w="1119" w:type="dxa"/>
          </w:tcPr>
          <w:p w14:paraId="179869FE" w14:textId="20562A9E"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4D26E5C0" w14:textId="0D81A680" w:rsidR="00513318" w:rsidRPr="00D7207B" w:rsidDel="003F24FD" w:rsidRDefault="00E46879" w:rsidP="00A654AF">
            <w:pPr>
              <w:rPr>
                <w:rFonts w:ascii="Arial" w:hAnsi="Arial"/>
                <w:lang w:eastAsia="zh-CN"/>
              </w:rPr>
            </w:pPr>
            <w:r w:rsidRPr="00D7207B">
              <w:rPr>
                <w:rFonts w:ascii="Arial" w:hAnsi="Arial"/>
                <w:lang w:eastAsia="zh-CN"/>
              </w:rPr>
              <w:t>连接因为管理操作被关闭。</w:t>
            </w:r>
          </w:p>
        </w:tc>
      </w:tr>
      <w:tr w:rsidR="00513318" w:rsidRPr="00D7207B" w14:paraId="1581804F" w14:textId="77777777" w:rsidTr="0020786E">
        <w:trPr>
          <w:cantSplit/>
        </w:trPr>
        <w:tc>
          <w:tcPr>
            <w:tcW w:w="917" w:type="dxa"/>
            <w:shd w:val="clear" w:color="auto" w:fill="auto"/>
          </w:tcPr>
          <w:p w14:paraId="4F767FFF" w14:textId="77777777" w:rsidR="00513318" w:rsidRPr="00D7207B" w:rsidRDefault="00513318" w:rsidP="00A654AF">
            <w:pPr>
              <w:rPr>
                <w:rFonts w:ascii="Arial" w:hAnsi="Arial"/>
              </w:rPr>
            </w:pPr>
            <w:r w:rsidRPr="00D7207B">
              <w:rPr>
                <w:rFonts w:ascii="Arial" w:hAnsi="Arial"/>
              </w:rPr>
              <w:t>153</w:t>
            </w:r>
          </w:p>
        </w:tc>
        <w:tc>
          <w:tcPr>
            <w:tcW w:w="901" w:type="dxa"/>
          </w:tcPr>
          <w:p w14:paraId="10193F3E" w14:textId="77777777" w:rsidR="00513318" w:rsidRPr="00D7207B" w:rsidRDefault="00513318" w:rsidP="00A654AF">
            <w:pPr>
              <w:rPr>
                <w:rFonts w:ascii="Arial" w:hAnsi="Arial"/>
              </w:rPr>
            </w:pPr>
            <w:r w:rsidRPr="00D7207B">
              <w:rPr>
                <w:rFonts w:ascii="Arial" w:hAnsi="Arial"/>
              </w:rPr>
              <w:t>0x99</w:t>
            </w:r>
          </w:p>
        </w:tc>
        <w:tc>
          <w:tcPr>
            <w:tcW w:w="2700" w:type="dxa"/>
          </w:tcPr>
          <w:p w14:paraId="339BECB0" w14:textId="1E0D918B" w:rsidR="00513318" w:rsidRPr="00D7207B" w:rsidRDefault="00E46879" w:rsidP="00A654AF">
            <w:pPr>
              <w:rPr>
                <w:rFonts w:ascii="Arial" w:hAnsi="Arial"/>
                <w:lang w:eastAsia="zh-CN"/>
              </w:rPr>
            </w:pPr>
            <w:r w:rsidRPr="00D7207B">
              <w:rPr>
                <w:rFonts w:ascii="Arial" w:hAnsi="Arial"/>
                <w:lang w:eastAsia="zh-CN"/>
              </w:rPr>
              <w:t>载荷格式无效</w:t>
            </w:r>
          </w:p>
        </w:tc>
        <w:tc>
          <w:tcPr>
            <w:tcW w:w="1119" w:type="dxa"/>
          </w:tcPr>
          <w:p w14:paraId="7FD3FA7E" w14:textId="7FD86C0D" w:rsidR="00513318" w:rsidRPr="00D7207B" w:rsidRDefault="001663EB" w:rsidP="00A654AF">
            <w:pPr>
              <w:jc w:val="center"/>
              <w:rPr>
                <w:rFonts w:ascii="Arial" w:hAnsi="Arial"/>
                <w:lang w:eastAsia="zh-CN"/>
              </w:rPr>
            </w:pPr>
            <w:r w:rsidRPr="00D7207B">
              <w:rPr>
                <w:rFonts w:ascii="Arial" w:hAnsi="Arial"/>
                <w:lang w:eastAsia="zh-CN"/>
              </w:rPr>
              <w:t>客户端或服务端</w:t>
            </w:r>
          </w:p>
        </w:tc>
        <w:tc>
          <w:tcPr>
            <w:tcW w:w="4551" w:type="dxa"/>
            <w:shd w:val="clear" w:color="auto" w:fill="auto"/>
          </w:tcPr>
          <w:p w14:paraId="023DBCD2" w14:textId="43D38DF9" w:rsidR="00513318" w:rsidRPr="00D7207B" w:rsidRDefault="00E46879" w:rsidP="00A654AF">
            <w:pPr>
              <w:rPr>
                <w:rFonts w:ascii="Arial" w:hAnsi="Arial"/>
                <w:lang w:eastAsia="zh-CN"/>
              </w:rPr>
            </w:pPr>
            <w:r w:rsidRPr="00D7207B">
              <w:rPr>
                <w:rFonts w:ascii="Arial" w:hAnsi="Arial"/>
                <w:lang w:eastAsia="zh-CN"/>
              </w:rPr>
              <w:t>载荷格式与指定的载荷格式指示符不匹配。</w:t>
            </w:r>
          </w:p>
        </w:tc>
      </w:tr>
      <w:tr w:rsidR="00513318" w:rsidRPr="00D7207B" w14:paraId="21BAD247" w14:textId="77777777" w:rsidTr="0020786E">
        <w:trPr>
          <w:cantSplit/>
        </w:trPr>
        <w:tc>
          <w:tcPr>
            <w:tcW w:w="917" w:type="dxa"/>
            <w:shd w:val="clear" w:color="auto" w:fill="auto"/>
          </w:tcPr>
          <w:p w14:paraId="24241D23" w14:textId="77777777" w:rsidR="00513318" w:rsidRPr="00D7207B" w:rsidRDefault="00513318" w:rsidP="00A654AF">
            <w:pPr>
              <w:rPr>
                <w:rFonts w:ascii="Arial" w:hAnsi="Arial"/>
              </w:rPr>
            </w:pPr>
            <w:r w:rsidRPr="00D7207B">
              <w:rPr>
                <w:rFonts w:ascii="Arial" w:hAnsi="Arial"/>
              </w:rPr>
              <w:t>154</w:t>
            </w:r>
          </w:p>
        </w:tc>
        <w:tc>
          <w:tcPr>
            <w:tcW w:w="901" w:type="dxa"/>
          </w:tcPr>
          <w:p w14:paraId="187E884E" w14:textId="77777777" w:rsidR="00513318" w:rsidRPr="00D7207B" w:rsidRDefault="00513318" w:rsidP="00A654AF">
            <w:pPr>
              <w:rPr>
                <w:rFonts w:ascii="Arial" w:hAnsi="Arial"/>
              </w:rPr>
            </w:pPr>
            <w:r w:rsidRPr="00D7207B">
              <w:rPr>
                <w:rFonts w:ascii="Arial" w:hAnsi="Arial"/>
              </w:rPr>
              <w:t>0x9A</w:t>
            </w:r>
          </w:p>
        </w:tc>
        <w:tc>
          <w:tcPr>
            <w:tcW w:w="2700" w:type="dxa"/>
          </w:tcPr>
          <w:p w14:paraId="493FE1D7" w14:textId="6C0E645D" w:rsidR="00513318" w:rsidRPr="00D7207B" w:rsidRDefault="00E46879" w:rsidP="00A654AF">
            <w:pPr>
              <w:rPr>
                <w:rFonts w:ascii="Arial" w:hAnsi="Arial"/>
                <w:color w:val="333333"/>
                <w:sz w:val="21"/>
                <w:szCs w:val="21"/>
                <w:lang w:eastAsia="zh-CN"/>
              </w:rPr>
            </w:pPr>
            <w:r w:rsidRPr="00D7207B">
              <w:rPr>
                <w:rFonts w:ascii="Arial" w:hAnsi="Arial"/>
                <w:color w:val="333333"/>
                <w:sz w:val="21"/>
                <w:szCs w:val="21"/>
                <w:lang w:eastAsia="zh-CN"/>
              </w:rPr>
              <w:t>不支持保留</w:t>
            </w:r>
          </w:p>
        </w:tc>
        <w:tc>
          <w:tcPr>
            <w:tcW w:w="1119" w:type="dxa"/>
          </w:tcPr>
          <w:p w14:paraId="32C7D637" w14:textId="2101D06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3771BF0B" w14:textId="2A1B6A0C" w:rsidR="00513318" w:rsidRPr="00D7207B" w:rsidRDefault="00E46879" w:rsidP="00A654AF">
            <w:pPr>
              <w:rPr>
                <w:rFonts w:ascii="Arial" w:hAnsi="Arial"/>
                <w:lang w:eastAsia="zh-CN"/>
              </w:rPr>
            </w:pPr>
            <w:r w:rsidRPr="00D7207B">
              <w:rPr>
                <w:rFonts w:ascii="Arial" w:hAnsi="Arial"/>
                <w:lang w:eastAsia="zh-CN"/>
              </w:rPr>
              <w:t>服务端不支持保留消息。</w:t>
            </w:r>
          </w:p>
        </w:tc>
      </w:tr>
      <w:tr w:rsidR="00513318" w:rsidRPr="00D7207B" w14:paraId="6FA52D15" w14:textId="77777777" w:rsidTr="0020786E">
        <w:trPr>
          <w:cantSplit/>
        </w:trPr>
        <w:tc>
          <w:tcPr>
            <w:tcW w:w="917" w:type="dxa"/>
            <w:shd w:val="clear" w:color="auto" w:fill="auto"/>
          </w:tcPr>
          <w:p w14:paraId="1721B9FF"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155</w:t>
            </w:r>
          </w:p>
        </w:tc>
        <w:tc>
          <w:tcPr>
            <w:tcW w:w="901" w:type="dxa"/>
          </w:tcPr>
          <w:p w14:paraId="03E93B11" w14:textId="77777777" w:rsidR="00513318" w:rsidRPr="00D7207B" w:rsidRDefault="00513318" w:rsidP="00A654AF">
            <w:pPr>
              <w:rPr>
                <w:rFonts w:ascii="Arial" w:hAnsi="Arial"/>
              </w:rPr>
            </w:pPr>
            <w:r w:rsidRPr="00D7207B">
              <w:rPr>
                <w:rFonts w:ascii="Arial" w:hAnsi="Arial"/>
              </w:rPr>
              <w:t>0x9B</w:t>
            </w:r>
          </w:p>
        </w:tc>
        <w:tc>
          <w:tcPr>
            <w:tcW w:w="2700" w:type="dxa"/>
          </w:tcPr>
          <w:p w14:paraId="258B9CF8" w14:textId="7F1BEAEB" w:rsidR="00513318" w:rsidRPr="00D7207B" w:rsidRDefault="00E46879" w:rsidP="00A654AF">
            <w:pPr>
              <w:rPr>
                <w:rFonts w:ascii="Arial" w:hAnsi="Arial"/>
                <w:lang w:eastAsia="zh-CN"/>
              </w:rPr>
            </w:pPr>
            <w:r w:rsidRPr="00D7207B">
              <w:rPr>
                <w:rFonts w:ascii="Arial" w:hAnsi="Arial"/>
                <w:lang w:eastAsia="zh-CN"/>
              </w:rPr>
              <w:t>不支持的</w:t>
            </w:r>
            <w:r w:rsidRPr="00D7207B">
              <w:rPr>
                <w:rFonts w:ascii="Arial" w:hAnsi="Arial"/>
                <w:lang w:eastAsia="zh-CN"/>
              </w:rPr>
              <w:t>QoS</w:t>
            </w:r>
            <w:r w:rsidRPr="00D7207B">
              <w:rPr>
                <w:rFonts w:ascii="Arial" w:hAnsi="Arial"/>
                <w:lang w:eastAsia="zh-CN"/>
              </w:rPr>
              <w:t>等级</w:t>
            </w:r>
          </w:p>
        </w:tc>
        <w:tc>
          <w:tcPr>
            <w:tcW w:w="1119" w:type="dxa"/>
          </w:tcPr>
          <w:p w14:paraId="7811ACDC" w14:textId="778CC3B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59215ACC" w14:textId="35E7C8D9" w:rsidR="00513318" w:rsidRPr="00D7207B" w:rsidRDefault="00E46879" w:rsidP="00A654AF">
            <w:pPr>
              <w:rPr>
                <w:rFonts w:ascii="Arial" w:hAnsi="Arial"/>
                <w:lang w:eastAsia="zh-CN"/>
              </w:rPr>
            </w:pPr>
            <w:r w:rsidRPr="00D7207B">
              <w:rPr>
                <w:rFonts w:ascii="Arial" w:hAnsi="Arial"/>
                <w:lang w:eastAsia="zh-CN"/>
              </w:rPr>
              <w:t>客户端指定的</w:t>
            </w:r>
            <w:r w:rsidRPr="00D7207B">
              <w:rPr>
                <w:rFonts w:ascii="Arial" w:hAnsi="Arial"/>
                <w:lang w:eastAsia="zh-CN"/>
              </w:rPr>
              <w:t>QoS</w:t>
            </w:r>
            <w:r w:rsidRPr="00D7207B">
              <w:rPr>
                <w:rFonts w:ascii="Arial" w:hAnsi="Arial"/>
                <w:lang w:eastAsia="zh-CN"/>
              </w:rPr>
              <w:t>等级大于</w:t>
            </w:r>
            <w:r w:rsidRPr="00D7207B">
              <w:rPr>
                <w:rFonts w:ascii="Arial" w:hAnsi="Arial"/>
                <w:lang w:eastAsia="zh-CN"/>
              </w:rPr>
              <w:t>CONNACK</w:t>
            </w:r>
            <w:r w:rsidRPr="00D7207B">
              <w:rPr>
                <w:rFonts w:ascii="Arial" w:hAnsi="Arial"/>
                <w:lang w:eastAsia="zh-CN"/>
              </w:rPr>
              <w:t>报文中指定的最大</w:t>
            </w:r>
            <w:r w:rsidRPr="00D7207B">
              <w:rPr>
                <w:rFonts w:ascii="Arial" w:hAnsi="Arial"/>
                <w:lang w:eastAsia="zh-CN"/>
              </w:rPr>
              <w:t>QoS</w:t>
            </w:r>
            <w:r w:rsidRPr="00D7207B">
              <w:rPr>
                <w:rFonts w:ascii="Arial" w:hAnsi="Arial"/>
                <w:lang w:eastAsia="zh-CN"/>
              </w:rPr>
              <w:t>等级。</w:t>
            </w:r>
            <w:r w:rsidR="00513318" w:rsidRPr="00D7207B">
              <w:rPr>
                <w:rFonts w:ascii="Arial" w:hAnsi="Arial"/>
                <w:lang w:eastAsia="zh-CN"/>
              </w:rPr>
              <w:t xml:space="preserve"> </w:t>
            </w:r>
          </w:p>
        </w:tc>
      </w:tr>
      <w:tr w:rsidR="00513318" w:rsidRPr="00D7207B" w14:paraId="0EA0405E" w14:textId="77777777" w:rsidTr="0020786E">
        <w:trPr>
          <w:cantSplit/>
        </w:trPr>
        <w:tc>
          <w:tcPr>
            <w:tcW w:w="917" w:type="dxa"/>
            <w:shd w:val="clear" w:color="auto" w:fill="auto"/>
          </w:tcPr>
          <w:p w14:paraId="2EBF6AD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156</w:t>
            </w:r>
          </w:p>
        </w:tc>
        <w:tc>
          <w:tcPr>
            <w:tcW w:w="901" w:type="dxa"/>
          </w:tcPr>
          <w:p w14:paraId="00720596" w14:textId="77777777" w:rsidR="00513318" w:rsidRPr="00D7207B" w:rsidRDefault="00513318" w:rsidP="00A654AF">
            <w:pPr>
              <w:rPr>
                <w:rFonts w:ascii="Arial" w:hAnsi="Arial"/>
              </w:rPr>
            </w:pPr>
            <w:r w:rsidRPr="00D7207B">
              <w:rPr>
                <w:rFonts w:ascii="Arial" w:hAnsi="Arial"/>
              </w:rPr>
              <w:t>0x9C</w:t>
            </w:r>
          </w:p>
        </w:tc>
        <w:tc>
          <w:tcPr>
            <w:tcW w:w="2700" w:type="dxa"/>
          </w:tcPr>
          <w:p w14:paraId="314CF24E" w14:textId="0F1DBCBF" w:rsidR="00513318" w:rsidRPr="00D7207B" w:rsidRDefault="00E46879" w:rsidP="00A654AF">
            <w:pPr>
              <w:rPr>
                <w:rFonts w:ascii="Arial" w:hAnsi="Arial"/>
                <w:lang w:eastAsia="zh-CN"/>
              </w:rPr>
            </w:pPr>
            <w:r w:rsidRPr="00D7207B">
              <w:rPr>
                <w:rFonts w:ascii="Arial" w:hAnsi="Arial"/>
                <w:lang w:eastAsia="zh-CN"/>
              </w:rPr>
              <w:t>使用其他服务端</w:t>
            </w:r>
          </w:p>
        </w:tc>
        <w:tc>
          <w:tcPr>
            <w:tcW w:w="1119" w:type="dxa"/>
          </w:tcPr>
          <w:p w14:paraId="6FF8779F" w14:textId="41E01F1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2A11F993" w14:textId="220B3356" w:rsidR="00513318" w:rsidRPr="00D7207B" w:rsidRDefault="00E46879" w:rsidP="00A654AF">
            <w:pPr>
              <w:rPr>
                <w:rFonts w:ascii="Arial" w:hAnsi="Arial"/>
                <w:lang w:eastAsia="zh-CN"/>
              </w:rPr>
            </w:pPr>
            <w:r w:rsidRPr="00D7207B">
              <w:rPr>
                <w:rFonts w:ascii="Arial" w:hAnsi="Arial"/>
                <w:lang w:eastAsia="zh-CN"/>
              </w:rPr>
              <w:t>客户端应该临时使用其他服务端。</w:t>
            </w:r>
          </w:p>
        </w:tc>
      </w:tr>
      <w:tr w:rsidR="00513318" w:rsidRPr="00D7207B" w14:paraId="3218A733" w14:textId="77777777" w:rsidTr="0020786E">
        <w:trPr>
          <w:cantSplit/>
        </w:trPr>
        <w:tc>
          <w:tcPr>
            <w:tcW w:w="917" w:type="dxa"/>
            <w:shd w:val="clear" w:color="auto" w:fill="auto"/>
          </w:tcPr>
          <w:p w14:paraId="34D1FFF6"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157</w:t>
            </w:r>
          </w:p>
        </w:tc>
        <w:tc>
          <w:tcPr>
            <w:tcW w:w="901" w:type="dxa"/>
          </w:tcPr>
          <w:p w14:paraId="7755417A" w14:textId="77777777" w:rsidR="00513318" w:rsidRPr="00D7207B" w:rsidRDefault="00513318" w:rsidP="00A654AF">
            <w:pPr>
              <w:rPr>
                <w:rFonts w:ascii="Arial" w:hAnsi="Arial"/>
              </w:rPr>
            </w:pPr>
            <w:r w:rsidRPr="00D7207B">
              <w:rPr>
                <w:rFonts w:ascii="Arial" w:hAnsi="Arial"/>
              </w:rPr>
              <w:t>0x9D</w:t>
            </w:r>
          </w:p>
        </w:tc>
        <w:tc>
          <w:tcPr>
            <w:tcW w:w="2700" w:type="dxa"/>
          </w:tcPr>
          <w:p w14:paraId="1CBDDF9B" w14:textId="3557746B" w:rsidR="00513318" w:rsidRPr="00D7207B" w:rsidRDefault="00E46879" w:rsidP="00A654AF">
            <w:pPr>
              <w:rPr>
                <w:rFonts w:ascii="Arial" w:hAnsi="Arial"/>
                <w:lang w:eastAsia="zh-CN"/>
              </w:rPr>
            </w:pPr>
            <w:r w:rsidRPr="00D7207B">
              <w:rPr>
                <w:rFonts w:ascii="Arial" w:hAnsi="Arial"/>
                <w:lang w:eastAsia="zh-CN"/>
              </w:rPr>
              <w:t>服务端已移动</w:t>
            </w:r>
          </w:p>
        </w:tc>
        <w:tc>
          <w:tcPr>
            <w:tcW w:w="1119" w:type="dxa"/>
          </w:tcPr>
          <w:p w14:paraId="3B380192" w14:textId="0414DD1A"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EA103B8" w14:textId="02D6B20F" w:rsidR="00513318" w:rsidRPr="00D7207B" w:rsidRDefault="00E46879" w:rsidP="00A654AF">
            <w:pPr>
              <w:rPr>
                <w:rFonts w:ascii="Arial" w:hAnsi="Arial"/>
                <w:lang w:eastAsia="zh-CN"/>
              </w:rPr>
            </w:pPr>
            <w:r w:rsidRPr="00D7207B">
              <w:rPr>
                <w:rFonts w:ascii="Arial" w:hAnsi="Arial"/>
                <w:lang w:eastAsia="zh-CN"/>
              </w:rPr>
              <w:t>服务端已移动且客户端应该永久使用其他服务端。</w:t>
            </w:r>
          </w:p>
        </w:tc>
      </w:tr>
      <w:tr w:rsidR="00513318" w:rsidRPr="00D7207B" w14:paraId="05F32075" w14:textId="77777777" w:rsidTr="0020786E">
        <w:trPr>
          <w:cantSplit/>
        </w:trPr>
        <w:tc>
          <w:tcPr>
            <w:tcW w:w="917" w:type="dxa"/>
            <w:shd w:val="clear" w:color="auto" w:fill="auto"/>
          </w:tcPr>
          <w:p w14:paraId="76D32504"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158</w:t>
            </w:r>
          </w:p>
        </w:tc>
        <w:tc>
          <w:tcPr>
            <w:tcW w:w="901" w:type="dxa"/>
          </w:tcPr>
          <w:p w14:paraId="1D401453" w14:textId="77777777" w:rsidR="00513318" w:rsidRPr="00D7207B" w:rsidRDefault="00513318" w:rsidP="00A654AF">
            <w:pPr>
              <w:rPr>
                <w:rFonts w:ascii="Arial" w:hAnsi="Arial"/>
              </w:rPr>
            </w:pPr>
            <w:r w:rsidRPr="00D7207B">
              <w:rPr>
                <w:rFonts w:ascii="Arial" w:hAnsi="Arial"/>
              </w:rPr>
              <w:t>0x9E</w:t>
            </w:r>
          </w:p>
        </w:tc>
        <w:tc>
          <w:tcPr>
            <w:tcW w:w="2700" w:type="dxa"/>
          </w:tcPr>
          <w:p w14:paraId="3E587005" w14:textId="0BA98C52" w:rsidR="00513318" w:rsidRPr="00D7207B" w:rsidRDefault="00D7207B" w:rsidP="00A654AF">
            <w:pPr>
              <w:rPr>
                <w:rFonts w:ascii="Arial" w:hAnsi="Arial"/>
                <w:lang w:eastAsia="zh-CN"/>
              </w:rPr>
            </w:pPr>
            <w:r w:rsidRPr="00D7207B">
              <w:rPr>
                <w:rFonts w:ascii="Arial" w:hAnsi="Arial"/>
                <w:lang w:eastAsia="zh-CN"/>
              </w:rPr>
              <w:t>不支持</w:t>
            </w:r>
            <w:r w:rsidR="00E46879" w:rsidRPr="00D7207B">
              <w:rPr>
                <w:rFonts w:ascii="Arial" w:hAnsi="Arial"/>
                <w:lang w:eastAsia="zh-CN"/>
              </w:rPr>
              <w:t>共享订阅</w:t>
            </w:r>
          </w:p>
        </w:tc>
        <w:tc>
          <w:tcPr>
            <w:tcW w:w="1119" w:type="dxa"/>
          </w:tcPr>
          <w:p w14:paraId="61CE4EAD" w14:textId="43E8CE0D"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42AD1B0A" w14:textId="2C2C62EB" w:rsidR="00513318" w:rsidRPr="00D7207B" w:rsidRDefault="00D7207B" w:rsidP="00A654AF">
            <w:pPr>
              <w:rPr>
                <w:rFonts w:ascii="Arial" w:hAnsi="Arial"/>
                <w:lang w:eastAsia="zh-CN"/>
              </w:rPr>
            </w:pPr>
            <w:r w:rsidRPr="00D7207B">
              <w:rPr>
                <w:rFonts w:ascii="Arial" w:hAnsi="Arial"/>
                <w:lang w:eastAsia="zh-CN"/>
              </w:rPr>
              <w:t>服务端不支持共享订阅。</w:t>
            </w:r>
          </w:p>
        </w:tc>
      </w:tr>
      <w:tr w:rsidR="00513318" w:rsidRPr="00D7207B" w14:paraId="40EB656D" w14:textId="77777777" w:rsidTr="0020786E">
        <w:trPr>
          <w:cantSplit/>
        </w:trPr>
        <w:tc>
          <w:tcPr>
            <w:tcW w:w="917" w:type="dxa"/>
            <w:shd w:val="clear" w:color="auto" w:fill="auto"/>
          </w:tcPr>
          <w:p w14:paraId="5B30E977" w14:textId="77777777" w:rsidR="00513318" w:rsidRPr="00D7207B" w:rsidRDefault="00513318" w:rsidP="00A654AF">
            <w:pPr>
              <w:rPr>
                <w:rFonts w:ascii="Arial" w:hAnsi="Arial"/>
                <w:color w:val="333333"/>
                <w:sz w:val="21"/>
                <w:szCs w:val="21"/>
              </w:rPr>
            </w:pPr>
            <w:r w:rsidRPr="00D7207B">
              <w:rPr>
                <w:rFonts w:ascii="Arial" w:hAnsi="Arial"/>
                <w:color w:val="333333"/>
                <w:sz w:val="21"/>
                <w:szCs w:val="21"/>
              </w:rPr>
              <w:t>159</w:t>
            </w:r>
          </w:p>
        </w:tc>
        <w:tc>
          <w:tcPr>
            <w:tcW w:w="901" w:type="dxa"/>
          </w:tcPr>
          <w:p w14:paraId="7E796693" w14:textId="77777777" w:rsidR="00513318" w:rsidRPr="00D7207B" w:rsidRDefault="00513318" w:rsidP="00A654AF">
            <w:pPr>
              <w:rPr>
                <w:rFonts w:ascii="Arial" w:hAnsi="Arial"/>
              </w:rPr>
            </w:pPr>
            <w:r w:rsidRPr="00D7207B">
              <w:rPr>
                <w:rFonts w:ascii="Arial" w:hAnsi="Arial"/>
              </w:rPr>
              <w:t>0x9F</w:t>
            </w:r>
          </w:p>
        </w:tc>
        <w:tc>
          <w:tcPr>
            <w:tcW w:w="2700" w:type="dxa"/>
          </w:tcPr>
          <w:p w14:paraId="12610845" w14:textId="21DEF749" w:rsidR="00513318" w:rsidRPr="00D7207B" w:rsidRDefault="00D7207B" w:rsidP="00A654AF">
            <w:pPr>
              <w:rPr>
                <w:rFonts w:ascii="Arial" w:hAnsi="Arial"/>
                <w:lang w:eastAsia="zh-CN"/>
              </w:rPr>
            </w:pPr>
            <w:r w:rsidRPr="00D7207B">
              <w:rPr>
                <w:rFonts w:ascii="Arial" w:hAnsi="Arial"/>
                <w:lang w:eastAsia="zh-CN"/>
              </w:rPr>
              <w:t>超出连接速率限制</w:t>
            </w:r>
          </w:p>
        </w:tc>
        <w:tc>
          <w:tcPr>
            <w:tcW w:w="1119" w:type="dxa"/>
          </w:tcPr>
          <w:p w14:paraId="2F870414" w14:textId="12F7C944"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9B431E7" w14:textId="38725498" w:rsidR="00513318" w:rsidRPr="00D7207B" w:rsidRDefault="00D7207B" w:rsidP="00A654AF">
            <w:pPr>
              <w:rPr>
                <w:rFonts w:ascii="Arial" w:hAnsi="Arial"/>
                <w:lang w:eastAsia="zh-CN"/>
              </w:rPr>
            </w:pPr>
            <w:r w:rsidRPr="00D7207B">
              <w:rPr>
                <w:rFonts w:ascii="Arial" w:hAnsi="Arial"/>
                <w:lang w:eastAsia="zh-CN"/>
              </w:rPr>
              <w:t>此连接因为连接速率过高而被关闭。</w:t>
            </w:r>
          </w:p>
        </w:tc>
      </w:tr>
      <w:tr w:rsidR="00513318" w:rsidRPr="00D7207B" w14:paraId="1ACBA289" w14:textId="77777777" w:rsidTr="0020786E">
        <w:trPr>
          <w:cantSplit/>
        </w:trPr>
        <w:tc>
          <w:tcPr>
            <w:tcW w:w="917" w:type="dxa"/>
            <w:shd w:val="clear" w:color="auto" w:fill="auto"/>
          </w:tcPr>
          <w:p w14:paraId="219EDFC4" w14:textId="77777777" w:rsidR="00513318" w:rsidRPr="00D7207B" w:rsidRDefault="00513318" w:rsidP="00A654AF">
            <w:pPr>
              <w:rPr>
                <w:rFonts w:ascii="Arial" w:hAnsi="Arial"/>
                <w:color w:val="333333"/>
                <w:sz w:val="21"/>
                <w:szCs w:val="21"/>
              </w:rPr>
            </w:pPr>
            <w:r w:rsidRPr="00D7207B">
              <w:rPr>
                <w:rFonts w:ascii="Arial" w:hAnsi="Arial"/>
              </w:rPr>
              <w:t>160</w:t>
            </w:r>
          </w:p>
        </w:tc>
        <w:tc>
          <w:tcPr>
            <w:tcW w:w="901" w:type="dxa"/>
          </w:tcPr>
          <w:p w14:paraId="66FB1B85" w14:textId="77777777" w:rsidR="00513318" w:rsidRPr="00D7207B" w:rsidRDefault="00513318" w:rsidP="00A654AF">
            <w:pPr>
              <w:rPr>
                <w:rFonts w:ascii="Arial" w:hAnsi="Arial"/>
              </w:rPr>
            </w:pPr>
            <w:r w:rsidRPr="00D7207B">
              <w:rPr>
                <w:rFonts w:ascii="Arial" w:hAnsi="Arial"/>
              </w:rPr>
              <w:t>0xA0</w:t>
            </w:r>
          </w:p>
        </w:tc>
        <w:tc>
          <w:tcPr>
            <w:tcW w:w="2700" w:type="dxa"/>
          </w:tcPr>
          <w:p w14:paraId="4A5BBBCC" w14:textId="35B80A03" w:rsidR="00513318" w:rsidRPr="00D7207B" w:rsidRDefault="00D7207B" w:rsidP="00A654AF">
            <w:pPr>
              <w:rPr>
                <w:rFonts w:ascii="Arial" w:hAnsi="Arial"/>
                <w:lang w:eastAsia="zh-CN"/>
              </w:rPr>
            </w:pPr>
            <w:r w:rsidRPr="00D7207B">
              <w:rPr>
                <w:rFonts w:ascii="Arial" w:hAnsi="Arial"/>
                <w:lang w:eastAsia="zh-CN"/>
              </w:rPr>
              <w:t>最大连接时间</w:t>
            </w:r>
          </w:p>
        </w:tc>
        <w:tc>
          <w:tcPr>
            <w:tcW w:w="1119" w:type="dxa"/>
          </w:tcPr>
          <w:p w14:paraId="3C404BF7" w14:textId="3E81B196"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09AF07D1" w14:textId="3DB2D230" w:rsidR="00513318" w:rsidRPr="00D7207B" w:rsidRDefault="00D7207B" w:rsidP="00A654AF">
            <w:pPr>
              <w:rPr>
                <w:rFonts w:ascii="Arial" w:hAnsi="Arial"/>
                <w:lang w:eastAsia="zh-CN"/>
              </w:rPr>
            </w:pPr>
            <w:r w:rsidRPr="00D7207B">
              <w:rPr>
                <w:rFonts w:ascii="Arial" w:hAnsi="Arial"/>
                <w:lang w:eastAsia="zh-CN"/>
              </w:rPr>
              <w:t>超出为此连接授予的最大连接时间。</w:t>
            </w:r>
          </w:p>
        </w:tc>
      </w:tr>
      <w:tr w:rsidR="00513318" w:rsidRPr="00D7207B" w14:paraId="222877AF" w14:textId="77777777" w:rsidTr="0020786E">
        <w:trPr>
          <w:cantSplit/>
        </w:trPr>
        <w:tc>
          <w:tcPr>
            <w:tcW w:w="917" w:type="dxa"/>
            <w:shd w:val="clear" w:color="auto" w:fill="auto"/>
          </w:tcPr>
          <w:p w14:paraId="112731CC" w14:textId="77777777" w:rsidR="00513318" w:rsidRPr="00D7207B" w:rsidRDefault="00513318" w:rsidP="00A654AF">
            <w:pPr>
              <w:rPr>
                <w:rFonts w:ascii="Arial" w:hAnsi="Arial"/>
              </w:rPr>
            </w:pPr>
            <w:r w:rsidRPr="00D7207B">
              <w:rPr>
                <w:rFonts w:ascii="Arial" w:hAnsi="Arial"/>
              </w:rPr>
              <w:t>161</w:t>
            </w:r>
          </w:p>
        </w:tc>
        <w:tc>
          <w:tcPr>
            <w:tcW w:w="901" w:type="dxa"/>
          </w:tcPr>
          <w:p w14:paraId="27AE124A" w14:textId="77777777" w:rsidR="00513318" w:rsidRPr="00D7207B" w:rsidRDefault="00513318" w:rsidP="00A654AF">
            <w:pPr>
              <w:rPr>
                <w:rFonts w:ascii="Arial" w:hAnsi="Arial"/>
              </w:rPr>
            </w:pPr>
            <w:r w:rsidRPr="00D7207B">
              <w:rPr>
                <w:rFonts w:ascii="Arial" w:hAnsi="Arial"/>
              </w:rPr>
              <w:t>0xA1</w:t>
            </w:r>
          </w:p>
        </w:tc>
        <w:tc>
          <w:tcPr>
            <w:tcW w:w="2700" w:type="dxa"/>
          </w:tcPr>
          <w:p w14:paraId="5C0056AE" w14:textId="10879C37" w:rsidR="00513318" w:rsidRPr="00D7207B" w:rsidRDefault="00D7207B" w:rsidP="00A654AF">
            <w:pPr>
              <w:rPr>
                <w:rFonts w:ascii="Arial" w:hAnsi="Arial"/>
              </w:rPr>
            </w:pPr>
            <w:r w:rsidRPr="00D7207B">
              <w:rPr>
                <w:rFonts w:ascii="Arial" w:hAnsi="Arial"/>
                <w:lang w:eastAsia="zh-CN"/>
              </w:rPr>
              <w:t>不支持订阅标识符</w:t>
            </w:r>
          </w:p>
        </w:tc>
        <w:tc>
          <w:tcPr>
            <w:tcW w:w="1119" w:type="dxa"/>
          </w:tcPr>
          <w:p w14:paraId="140A3B16" w14:textId="59AF5C88"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678987B7" w14:textId="1DD866B3" w:rsidR="00513318" w:rsidRPr="00D7207B" w:rsidRDefault="00D7207B" w:rsidP="00A654AF">
            <w:pPr>
              <w:rPr>
                <w:rFonts w:ascii="Arial" w:hAnsi="Arial"/>
                <w:lang w:eastAsia="zh-CN"/>
              </w:rPr>
            </w:pPr>
            <w:r w:rsidRPr="00D7207B">
              <w:rPr>
                <w:rFonts w:ascii="Arial" w:hAnsi="Arial"/>
                <w:lang w:eastAsia="zh-CN"/>
              </w:rPr>
              <w:t>服务端不支持订阅标识符；订阅未被接受。</w:t>
            </w:r>
          </w:p>
        </w:tc>
      </w:tr>
      <w:tr w:rsidR="00513318" w:rsidRPr="00D7207B" w14:paraId="04F2C836" w14:textId="77777777" w:rsidTr="0020786E">
        <w:trPr>
          <w:cantSplit/>
        </w:trPr>
        <w:tc>
          <w:tcPr>
            <w:tcW w:w="917" w:type="dxa"/>
            <w:shd w:val="clear" w:color="auto" w:fill="auto"/>
          </w:tcPr>
          <w:p w14:paraId="05844640" w14:textId="77777777" w:rsidR="00513318" w:rsidRPr="00D7207B" w:rsidRDefault="00513318" w:rsidP="00A654AF">
            <w:pPr>
              <w:rPr>
                <w:rFonts w:ascii="Arial" w:hAnsi="Arial"/>
              </w:rPr>
            </w:pPr>
            <w:r w:rsidRPr="00D7207B">
              <w:rPr>
                <w:rFonts w:ascii="Arial" w:hAnsi="Arial"/>
              </w:rPr>
              <w:t>162</w:t>
            </w:r>
          </w:p>
        </w:tc>
        <w:tc>
          <w:tcPr>
            <w:tcW w:w="901" w:type="dxa"/>
          </w:tcPr>
          <w:p w14:paraId="3E87B847" w14:textId="77777777" w:rsidR="00513318" w:rsidRPr="00D7207B" w:rsidRDefault="00513318" w:rsidP="00A654AF">
            <w:pPr>
              <w:rPr>
                <w:rFonts w:ascii="Arial" w:hAnsi="Arial"/>
              </w:rPr>
            </w:pPr>
            <w:r w:rsidRPr="00D7207B">
              <w:rPr>
                <w:rFonts w:ascii="Arial" w:hAnsi="Arial"/>
              </w:rPr>
              <w:t>0xA2</w:t>
            </w:r>
          </w:p>
        </w:tc>
        <w:tc>
          <w:tcPr>
            <w:tcW w:w="2700" w:type="dxa"/>
          </w:tcPr>
          <w:p w14:paraId="77B54A04" w14:textId="5C3E1CB4" w:rsidR="00513318" w:rsidRPr="00D7207B" w:rsidRDefault="00D7207B" w:rsidP="00A654AF">
            <w:pPr>
              <w:rPr>
                <w:rFonts w:ascii="Arial" w:hAnsi="Arial"/>
                <w:lang w:eastAsia="zh-CN"/>
              </w:rPr>
            </w:pPr>
            <w:r w:rsidRPr="00D7207B">
              <w:rPr>
                <w:rFonts w:ascii="Arial" w:hAnsi="Arial"/>
                <w:lang w:eastAsia="zh-CN"/>
              </w:rPr>
              <w:t>不支持通配符订阅</w:t>
            </w:r>
          </w:p>
        </w:tc>
        <w:tc>
          <w:tcPr>
            <w:tcW w:w="1119" w:type="dxa"/>
          </w:tcPr>
          <w:p w14:paraId="00E56D93" w14:textId="169112AC" w:rsidR="00513318" w:rsidRPr="00D7207B" w:rsidRDefault="001663EB" w:rsidP="00A654AF">
            <w:pPr>
              <w:jc w:val="center"/>
              <w:rPr>
                <w:rFonts w:ascii="Arial" w:hAnsi="Arial"/>
                <w:lang w:eastAsia="zh-CN"/>
              </w:rPr>
            </w:pPr>
            <w:r w:rsidRPr="00D7207B">
              <w:rPr>
                <w:rFonts w:ascii="Arial" w:hAnsi="Arial"/>
                <w:lang w:eastAsia="zh-CN"/>
              </w:rPr>
              <w:t>服务端</w:t>
            </w:r>
          </w:p>
        </w:tc>
        <w:tc>
          <w:tcPr>
            <w:tcW w:w="4551" w:type="dxa"/>
            <w:shd w:val="clear" w:color="auto" w:fill="auto"/>
          </w:tcPr>
          <w:p w14:paraId="7CA94617" w14:textId="2E14D40C" w:rsidR="00513318" w:rsidRPr="00D7207B" w:rsidRDefault="00D7207B" w:rsidP="00A654AF">
            <w:pPr>
              <w:rPr>
                <w:rFonts w:ascii="Arial" w:hAnsi="Arial"/>
                <w:lang w:eastAsia="zh-CN"/>
              </w:rPr>
            </w:pPr>
            <w:r w:rsidRPr="00D7207B">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216" w:name="_Hlk486261025"/>
      <w:r w:rsidRPr="00A834EB">
        <w:rPr>
          <w:rFonts w:ascii="Arial" w:hAnsi="Arial"/>
          <w:b/>
          <w:lang w:eastAsia="zh-CN"/>
        </w:rPr>
        <w:t>非规范评注</w:t>
      </w:r>
    </w:p>
    <w:bookmarkEnd w:id="1216"/>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217" w:name="_Toc496191523"/>
      <w:bookmarkStart w:id="1218" w:name="_Toc513542296"/>
      <w:r w:rsidRPr="00181D2C">
        <w:rPr>
          <w:rFonts w:ascii="Arial" w:hAnsi="Arial"/>
        </w:rPr>
        <w:t>DISCONNECT</w:t>
      </w:r>
      <w:bookmarkEnd w:id="1217"/>
      <w:bookmarkEnd w:id="1218"/>
      <w:r w:rsidR="004D0625" w:rsidRPr="00181D2C">
        <w:rPr>
          <w:rFonts w:ascii="Arial" w:hAnsi="Arial"/>
          <w:lang w:eastAsia="zh-CN"/>
        </w:rPr>
        <w:t>属性</w:t>
      </w:r>
    </w:p>
    <w:p w14:paraId="10451FA7" w14:textId="5F38F1DC" w:rsidR="00513318" w:rsidRPr="00181D2C" w:rsidRDefault="004D0625" w:rsidP="00FD1E6F">
      <w:pPr>
        <w:pStyle w:val="5"/>
        <w:numPr>
          <w:ilvl w:val="4"/>
          <w:numId w:val="36"/>
        </w:numPr>
        <w:rPr>
          <w:rFonts w:ascii="Arial" w:hAnsi="Arial"/>
        </w:rPr>
      </w:pPr>
      <w:r w:rsidRPr="00181D2C">
        <w:rPr>
          <w:rFonts w:ascii="Arial" w:hAnsi="Arial"/>
          <w:lang w:eastAsia="zh-CN"/>
        </w:rPr>
        <w:t>属性长度</w:t>
      </w:r>
    </w:p>
    <w:p w14:paraId="46DC1306" w14:textId="525A0A83" w:rsidR="00513318" w:rsidRPr="00181D2C" w:rsidRDefault="00513318" w:rsidP="00513318">
      <w:pPr>
        <w:rPr>
          <w:rFonts w:ascii="Arial" w:hAnsi="Arial"/>
        </w:rPr>
      </w:pPr>
      <w:r w:rsidRPr="00181D2C">
        <w:rPr>
          <w:rFonts w:ascii="Arial" w:hAnsi="Arial"/>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rPr>
      </w:pPr>
    </w:p>
    <w:p w14:paraId="425E6800" w14:textId="274041AA" w:rsidR="00513318" w:rsidRPr="00181D2C" w:rsidRDefault="004D0625" w:rsidP="00FD1E6F">
      <w:pPr>
        <w:pStyle w:val="5"/>
        <w:numPr>
          <w:ilvl w:val="4"/>
          <w:numId w:val="36"/>
        </w:numPr>
        <w:rPr>
          <w:rFonts w:ascii="Arial" w:hAnsi="Arial"/>
        </w:rPr>
      </w:pPr>
      <w:r w:rsidRPr="00181D2C">
        <w:rPr>
          <w:rFonts w:ascii="Arial" w:hAnsi="Arial"/>
          <w:lang w:eastAsia="zh-CN"/>
        </w:rPr>
        <w:t>会话过期间隔</w:t>
      </w:r>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4813A3D5"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4.13</w:t>
        </w:r>
      </w:hyperlink>
      <w:r w:rsidRPr="00181D2C">
        <w:rPr>
          <w:rStyle w:val="a5"/>
          <w:rFonts w:ascii="Arial" w:hAnsi="Arial"/>
          <w:lang w:eastAsia="zh-CN"/>
        </w:rPr>
        <w:t>节</w:t>
      </w:r>
      <w:r w:rsidRPr="00181D2C">
        <w:rPr>
          <w:rFonts w:ascii="Arial" w:hAnsi="Arial"/>
          <w:lang w:eastAsia="zh-CN"/>
        </w:rPr>
        <w:t xml:space="preserve"> </w:t>
      </w:r>
      <w:r w:rsidRPr="00181D2C">
        <w:rPr>
          <w:rFonts w:ascii="Arial" w:hAnsi="Arial"/>
          <w:lang w:eastAsia="zh-CN"/>
        </w:rPr>
        <w:t>所述。</w:t>
      </w:r>
    </w:p>
    <w:p w14:paraId="7FB19956" w14:textId="77777777" w:rsidR="00513318" w:rsidRDefault="00513318" w:rsidP="00513318">
      <w:pPr>
        <w:rPr>
          <w:rFonts w:eastAsia="Arial"/>
          <w:lang w:eastAsia="zh-CN"/>
        </w:rPr>
      </w:pPr>
    </w:p>
    <w:p w14:paraId="5B5480D6" w14:textId="260F7061" w:rsidR="00513318" w:rsidRPr="00CD7097" w:rsidRDefault="00955CB6" w:rsidP="00FD1E6F">
      <w:pPr>
        <w:pStyle w:val="5"/>
        <w:numPr>
          <w:ilvl w:val="4"/>
          <w:numId w:val="36"/>
        </w:numPr>
        <w:rPr>
          <w:rFonts w:hint="eastAsia"/>
        </w:rPr>
      </w:pPr>
      <w:r>
        <w:rPr>
          <w:rFonts w:hint="eastAsia"/>
          <w:lang w:eastAsia="zh-CN"/>
        </w:rPr>
        <w:t>原因字符串</w:t>
      </w:r>
    </w:p>
    <w:p w14:paraId="53DF70AD" w14:textId="456DD871" w:rsidR="00513318" w:rsidRDefault="00513318" w:rsidP="00513318">
      <w:pPr>
        <w:rPr>
          <w:rFonts w:hint="eastAsia"/>
        </w:rPr>
      </w:pPr>
      <w:r w:rsidRPr="000B2DEA">
        <w:rPr>
          <w:b/>
        </w:rPr>
        <w:t>31 (0x1F)</w:t>
      </w:r>
      <w:r w:rsidR="00955CB6">
        <w:rPr>
          <w:rFonts w:hint="eastAsia"/>
          <w:b/>
          <w:lang w:eastAsia="zh-CN"/>
        </w:rPr>
        <w:t>，</w:t>
      </w:r>
      <w:r w:rsidR="00955CB6">
        <w:rPr>
          <w:rFonts w:hint="eastAsia"/>
          <w:lang w:eastAsia="zh-CN"/>
        </w:rPr>
        <w:t>原因字符串（</w:t>
      </w:r>
      <w:r w:rsidRPr="004578A7">
        <w:t>Reason String</w:t>
      </w:r>
      <w:r w:rsidR="00955CB6">
        <w:rPr>
          <w:rFonts w:hint="eastAsia"/>
          <w:lang w:eastAsia="zh-CN"/>
        </w:rPr>
        <w:t>）标识符。</w:t>
      </w:r>
    </w:p>
    <w:p w14:paraId="3DF27C02" w14:textId="251B118F" w:rsidR="00513318" w:rsidRDefault="00955CB6" w:rsidP="00513318">
      <w:pPr>
        <w:rPr>
          <w:rFonts w:hint="eastAsia"/>
          <w:lang w:eastAsia="zh-CN"/>
        </w:rPr>
      </w:pPr>
      <w:r>
        <w:rPr>
          <w:rFonts w:hint="eastAsia"/>
          <w:lang w:eastAsia="zh-CN"/>
        </w:rPr>
        <w:t>跟随其后的是</w:t>
      </w:r>
      <w:r w:rsidR="00513318">
        <w:rPr>
          <w:lang w:eastAsia="zh-CN"/>
        </w:rPr>
        <w:t>UTF-8</w:t>
      </w:r>
      <w:r>
        <w:rPr>
          <w:rFonts w:hint="eastAsia"/>
          <w:lang w:eastAsia="zh-CN"/>
        </w:rPr>
        <w:t>编码字符串表示断开原因。此原因字符串</w:t>
      </w:r>
      <w:r w:rsidR="001C301C">
        <w:rPr>
          <w:rFonts w:hint="eastAsia"/>
          <w:lang w:eastAsia="zh-CN"/>
        </w:rPr>
        <w:t>是为诊断而设计的可读字符串，</w:t>
      </w:r>
      <w:r w:rsidRPr="00955CB6">
        <w:rPr>
          <w:rFonts w:hint="eastAsia"/>
          <w:b/>
          <w:lang w:eastAsia="zh-CN"/>
        </w:rPr>
        <w:t>不能</w:t>
      </w:r>
      <w:r>
        <w:rPr>
          <w:rFonts w:hint="eastAsia"/>
          <w:lang w:eastAsia="zh-CN"/>
        </w:rPr>
        <w:t>被接收</w:t>
      </w:r>
      <w:r w:rsidR="003D127D">
        <w:rPr>
          <w:rFonts w:hint="eastAsia"/>
          <w:lang w:eastAsia="zh-CN"/>
        </w:rPr>
        <w:t>端</w:t>
      </w:r>
      <w:r>
        <w:rPr>
          <w:rFonts w:hint="eastAsia"/>
          <w:lang w:eastAsia="zh-CN"/>
        </w:rPr>
        <w:t>所解析。</w:t>
      </w:r>
      <w:r w:rsidR="00513318">
        <w:rPr>
          <w:lang w:eastAsia="zh-CN"/>
        </w:rPr>
        <w:t xml:space="preserve"> </w:t>
      </w:r>
    </w:p>
    <w:p w14:paraId="1A8C266E" w14:textId="77777777" w:rsidR="00513318" w:rsidRDefault="00513318" w:rsidP="00513318">
      <w:pPr>
        <w:rPr>
          <w:rFonts w:hint="eastAsia"/>
          <w:lang w:eastAsia="zh-CN"/>
        </w:rPr>
      </w:pPr>
    </w:p>
    <w:p w14:paraId="0DAB0B4D" w14:textId="51A7B0AE" w:rsidR="00513318" w:rsidRPr="00E37957" w:rsidRDefault="00955CB6" w:rsidP="00513318">
      <w:pPr>
        <w:rPr>
          <w:rFonts w:ascii="宋体" w:eastAsia="宋体" w:hAnsi="宋体" w:cs="宋体"/>
          <w:lang w:eastAsia="zh-CN"/>
        </w:rPr>
      </w:pPr>
      <w:r>
        <w:rPr>
          <w:rFonts w:hint="eastAsia"/>
          <w:highlight w:val="yellow"/>
          <w:lang w:eastAsia="zh-CN"/>
        </w:rPr>
        <w:t>如果此属性使得</w:t>
      </w:r>
      <w:r>
        <w:rPr>
          <w:rFonts w:hint="eastAsia"/>
          <w:highlight w:val="yellow"/>
          <w:lang w:eastAsia="zh-CN"/>
        </w:rPr>
        <w:t>D</w:t>
      </w:r>
      <w:r>
        <w:rPr>
          <w:highlight w:val="yellow"/>
          <w:lang w:eastAsia="zh-CN"/>
        </w:rPr>
        <w:t>ISCONNECT</w:t>
      </w:r>
      <w:r>
        <w:rPr>
          <w:rFonts w:hint="eastAsia"/>
          <w:highlight w:val="yellow"/>
          <w:lang w:eastAsia="zh-CN"/>
        </w:rPr>
        <w:t>报文的长度超出了接收</w:t>
      </w:r>
      <w:r w:rsidR="003D127D">
        <w:rPr>
          <w:rFonts w:hint="eastAsia"/>
          <w:highlight w:val="yellow"/>
          <w:lang w:eastAsia="zh-CN"/>
        </w:rPr>
        <w:t>端</w:t>
      </w:r>
      <w:r>
        <w:rPr>
          <w:rFonts w:hint="eastAsia"/>
          <w:highlight w:val="yellow"/>
          <w:lang w:eastAsia="zh-CN"/>
        </w:rPr>
        <w:t>指定的最大报文长度，则发送</w:t>
      </w:r>
      <w:r w:rsidR="00BF0FFE">
        <w:rPr>
          <w:rFonts w:hint="eastAsia"/>
          <w:highlight w:val="yellow"/>
          <w:lang w:eastAsia="zh-CN"/>
        </w:rPr>
        <w:t>端</w:t>
      </w:r>
      <w:r w:rsidRPr="00955CB6">
        <w:rPr>
          <w:rFonts w:hint="eastAsia"/>
          <w:b/>
          <w:highlight w:val="yellow"/>
          <w:lang w:eastAsia="zh-CN"/>
        </w:rPr>
        <w:t>不能</w:t>
      </w:r>
      <w:r>
        <w:rPr>
          <w:rFonts w:hint="eastAsia"/>
          <w:highlight w:val="yellow"/>
          <w:lang w:eastAsia="zh-CN"/>
        </w:rPr>
        <w:t>发送此属性</w:t>
      </w:r>
      <w:r w:rsidR="00513318">
        <w:rPr>
          <w:lang w:eastAsia="zh-CN"/>
        </w:rPr>
        <w:t xml:space="preserve"> </w:t>
      </w:r>
      <w:r w:rsidR="00513318" w:rsidRPr="008E04FA">
        <w:rPr>
          <w:color w:val="FF0000"/>
          <w:lang w:eastAsia="zh-CN"/>
        </w:rPr>
        <w:t>[</w:t>
      </w:r>
      <w:r w:rsidR="00513318">
        <w:rPr>
          <w:color w:val="FF0000"/>
          <w:lang w:eastAsia="zh-CN"/>
        </w:rPr>
        <w:t>MQTT-3.14.2-3</w:t>
      </w:r>
      <w:r w:rsidR="00513318" w:rsidRPr="008E04FA">
        <w:rPr>
          <w:color w:val="FF0000"/>
          <w:lang w:eastAsia="zh-CN"/>
        </w:rPr>
        <w:t>]</w:t>
      </w:r>
      <w:r>
        <w:rPr>
          <w:rFonts w:hint="eastAsia"/>
          <w:lang w:eastAsia="zh-CN"/>
        </w:rPr>
        <w:t>。</w:t>
      </w:r>
      <w:r w:rsidR="00E37957">
        <w:rPr>
          <w:rFonts w:hint="eastAsia"/>
          <w:lang w:eastAsia="zh-CN"/>
        </w:rPr>
        <w:t>包含多个原因字符串将造成协议错误</w:t>
      </w:r>
      <w:r w:rsidR="00E37957">
        <w:rPr>
          <w:rFonts w:ascii="宋体" w:eastAsia="宋体" w:hAnsi="宋体" w:cs="宋体" w:hint="eastAsia"/>
          <w:lang w:eastAsia="zh-CN"/>
        </w:rPr>
        <w:t>（</w:t>
      </w:r>
      <w:r w:rsidR="00513318">
        <w:rPr>
          <w:rFonts w:eastAsia="Arial"/>
          <w:lang w:eastAsia="zh-CN"/>
        </w:rPr>
        <w:t>Protocol Error</w:t>
      </w:r>
      <w:r w:rsidR="00E37957">
        <w:rPr>
          <w:rFonts w:ascii="宋体" w:eastAsia="宋体" w:hAnsi="宋体" w:cs="宋体" w:hint="eastAsia"/>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r w:rsidRPr="00F86CC8">
        <w:rPr>
          <w:rFonts w:ascii="Arial" w:hAnsi="Arial"/>
          <w:lang w:eastAsia="zh-CN"/>
        </w:rPr>
        <w:t>用户属性</w:t>
      </w:r>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r w:rsidRPr="001011DA">
        <w:rPr>
          <w:rFonts w:ascii="Arial" w:hAnsi="Arial"/>
          <w:lang w:eastAsia="zh-CN"/>
        </w:rPr>
        <w:t>服务端参考</w:t>
      </w:r>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0E9DADED" w:rsidR="00513318" w:rsidRDefault="00F86CC8" w:rsidP="00513318">
      <w:pPr>
        <w:rPr>
          <w:rFonts w:hint="eastAsia"/>
          <w:lang w:eastAsia="zh-CN"/>
        </w:rPr>
      </w:pPr>
      <w:r w:rsidRPr="001011DA">
        <w:rPr>
          <w:rFonts w:ascii="Arial" w:hAnsi="Arial"/>
          <w:lang w:eastAsia="zh-CN"/>
        </w:rPr>
        <w:lastRenderedPageBreak/>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，客户端可以使用它来识别其他要使用的服务端。包含多个服务端引用将造成协议错误（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2FD378B" w:rsidR="00513318" w:rsidRPr="001011DA" w:rsidRDefault="001011DA" w:rsidP="00513318">
      <w:pPr>
        <w:rPr>
          <w:rFonts w:ascii="Arial" w:hAnsi="Arial"/>
          <w:lang w:eastAsia="zh-CN"/>
        </w:rPr>
      </w:pPr>
      <w:r w:rsidRPr="001011DA">
        <w:rPr>
          <w:rFonts w:ascii="Arial" w:hAnsi="Arial"/>
          <w:lang w:eastAsia="zh-CN"/>
        </w:rPr>
        <w:t>服务端发送包含一个服务端引用和原因码</w:t>
      </w:r>
      <w:r w:rsidRPr="001011DA">
        <w:rPr>
          <w:rFonts w:ascii="Arial" w:hAnsi="Arial"/>
          <w:lang w:eastAsia="zh-CN"/>
        </w:rPr>
        <w:t>0x9C</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4.13</w:t>
        </w:r>
      </w:hyperlink>
      <w:r w:rsidRPr="001011DA">
        <w:rPr>
          <w:rStyle w:val="a5"/>
          <w:rFonts w:ascii="Arial" w:hAnsi="Arial"/>
          <w:lang w:eastAsia="zh-CN"/>
        </w:rPr>
        <w:t>节</w:t>
      </w:r>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3D918679" w:rsidR="00513318" w:rsidRPr="00CE2F35" w:rsidRDefault="001011DA" w:rsidP="00513318">
      <w:pPr>
        <w:rPr>
          <w:rFonts w:ascii="Arial" w:hAnsi="Arial"/>
          <w:lang w:eastAsia="zh-CN"/>
        </w:rPr>
      </w:pPr>
      <w:r w:rsidRPr="00CE2F35">
        <w:rPr>
          <w:rFonts w:ascii="Arial" w:hAnsi="Arial"/>
          <w:lang w:eastAsia="zh-CN"/>
        </w:rPr>
        <w:t>关于如何使用服务端引用，参考</w:t>
      </w:r>
      <w:hyperlink w:anchor="_Server_redirection" w:history="1">
        <w:r w:rsidR="00513318" w:rsidRPr="00CE2F35">
          <w:rPr>
            <w:rStyle w:val="a5"/>
            <w:rFonts w:ascii="Arial" w:hAnsi="Arial"/>
            <w:lang w:eastAsia="zh-CN"/>
          </w:rPr>
          <w:t>4.11</w:t>
        </w:r>
      </w:hyperlink>
      <w:r w:rsidRPr="00CE2F35">
        <w:rPr>
          <w:rStyle w:val="a5"/>
          <w:rFonts w:ascii="Arial" w:hAnsi="Arial"/>
          <w:lang w:eastAsia="zh-CN"/>
        </w:rPr>
        <w:t>节</w:t>
      </w:r>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063A5D6F" w:rsidR="00513318" w:rsidRPr="00CE2F35" w:rsidRDefault="001011DA" w:rsidP="00513318">
      <w:pPr>
        <w:rPr>
          <w:rFonts w:ascii="Arial" w:hAnsi="Arial"/>
          <w:lang w:eastAsia="zh-CN"/>
        </w:rPr>
      </w:pPr>
      <w:bookmarkStart w:id="1219"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513318" w:rsidRPr="00CE2F35">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513318" w:rsidRPr="00CE2F35">
        <w:rPr>
          <w:rFonts w:ascii="Arial" w:hAnsi="Arial"/>
          <w:noProof/>
        </w:rPr>
        <w:t>24</w:t>
      </w:r>
      <w:r w:rsidR="00E759A9" w:rsidRPr="00CE2F35">
        <w:rPr>
          <w:rFonts w:ascii="Arial" w:hAnsi="Arial"/>
          <w:noProof/>
        </w:rPr>
        <w:fldChar w:fldCharType="end"/>
      </w:r>
      <w:r w:rsidR="00513318" w:rsidRPr="00CE2F35">
        <w:rPr>
          <w:rFonts w:ascii="Arial" w:hAnsi="Arial"/>
        </w:rPr>
        <w:t xml:space="preserve"> DISCONNECT</w:t>
      </w:r>
      <w:bookmarkEnd w:id="1219"/>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77777777" w:rsidR="00513318" w:rsidRPr="00CE2F35" w:rsidRDefault="00513318" w:rsidP="00A654AF">
            <w:pPr>
              <w:jc w:val="center"/>
              <w:rPr>
                <w:rFonts w:ascii="Arial" w:hAnsi="Arial"/>
              </w:rPr>
            </w:pPr>
            <w:r w:rsidRPr="00CE2F35">
              <w:rPr>
                <w:rFonts w:ascii="Arial" w:hAnsi="Arial"/>
              </w:rPr>
              <w:t>1</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220" w:name="_Toc384800466"/>
      <w:bookmarkStart w:id="1221" w:name="_Toc385349357"/>
      <w:bookmarkStart w:id="1222" w:name="_Toc385349829"/>
      <w:bookmarkStart w:id="1223" w:name="_Toc442180906"/>
      <w:bookmarkStart w:id="1224" w:name="_Toc462729194"/>
      <w:bookmarkStart w:id="1225" w:name="_Toc464548073"/>
      <w:bookmarkStart w:id="1226" w:name="_Toc464635368"/>
      <w:bookmarkStart w:id="1227" w:name="_Toc471282868"/>
      <w:bookmarkStart w:id="1228" w:name="_Toc471483713"/>
    </w:p>
    <w:p w14:paraId="2963BF54" w14:textId="6074B102" w:rsidR="00513318" w:rsidRPr="00CE2F35" w:rsidRDefault="00513318" w:rsidP="00FD1E6F">
      <w:pPr>
        <w:pStyle w:val="3"/>
        <w:numPr>
          <w:ilvl w:val="2"/>
          <w:numId w:val="36"/>
        </w:numPr>
        <w:rPr>
          <w:rFonts w:ascii="Arial" w:hAnsi="Arial"/>
        </w:rPr>
      </w:pPr>
      <w:bookmarkStart w:id="1229" w:name="_Toc496191529"/>
      <w:bookmarkStart w:id="1230" w:name="_Toc513542302"/>
      <w:r w:rsidRPr="00CE2F35">
        <w:rPr>
          <w:rFonts w:ascii="Arial" w:hAnsi="Arial"/>
        </w:rPr>
        <w:t>DISCONNECT</w:t>
      </w:r>
      <w:bookmarkEnd w:id="1229"/>
      <w:bookmarkEnd w:id="1230"/>
      <w:r w:rsidR="001011DA" w:rsidRPr="00CE2F35">
        <w:rPr>
          <w:rFonts w:ascii="Arial" w:hAnsi="Arial"/>
          <w:lang w:eastAsia="zh-CN"/>
        </w:rPr>
        <w:t>载荷</w:t>
      </w:r>
    </w:p>
    <w:p w14:paraId="72AFB72E" w14:textId="0E9D419C"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报文无有效载荷。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231" w:name="_Toc473906327"/>
      <w:bookmarkStart w:id="1232" w:name="_Toc496191530"/>
      <w:bookmarkStart w:id="1233" w:name="_Toc513542303"/>
      <w:bookmarkStart w:id="1234" w:name="_Toc473620247"/>
      <w:r w:rsidRPr="00CE2F35">
        <w:rPr>
          <w:rFonts w:ascii="Arial" w:hAnsi="Arial"/>
        </w:rPr>
        <w:t>DISCONNECT</w:t>
      </w:r>
      <w:bookmarkEnd w:id="1231"/>
      <w:bookmarkEnd w:id="1232"/>
      <w:bookmarkEnd w:id="1233"/>
      <w:r w:rsidR="001011DA" w:rsidRPr="00CE2F35">
        <w:rPr>
          <w:rFonts w:ascii="Arial" w:hAnsi="Arial"/>
          <w:lang w:eastAsia="zh-CN"/>
        </w:rPr>
        <w:t>行为</w:t>
      </w:r>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71B9FAE4"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3.1.2.5</w:t>
        </w:r>
      </w:hyperlink>
      <w:r w:rsidRPr="00CE2F35">
        <w:rPr>
          <w:rStyle w:val="a5"/>
          <w:rFonts w:ascii="Arial" w:hAnsi="Arial"/>
          <w:lang w:eastAsia="zh-CN"/>
        </w:rPr>
        <w:t>节</w:t>
      </w:r>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1812256F" w:rsidR="00513318" w:rsidRPr="00CE2F35" w:rsidRDefault="00CE2F35" w:rsidP="00FD1E6F">
      <w:pPr>
        <w:numPr>
          <w:ilvl w:val="0"/>
          <w:numId w:val="17"/>
        </w:numPr>
        <w:rPr>
          <w:rFonts w:ascii="Arial" w:hAnsi="Arial"/>
        </w:rPr>
      </w:pPr>
      <w:r w:rsidRPr="00CE2F35">
        <w:rPr>
          <w:rFonts w:ascii="Arial" w:hAnsi="Arial"/>
          <w:b/>
          <w:lang w:eastAsia="zh-CN"/>
        </w:rPr>
        <w:t>必须</w:t>
      </w:r>
      <w:r w:rsidRPr="00CE2F35">
        <w:rPr>
          <w:rFonts w:ascii="Arial" w:hAnsi="Arial"/>
          <w:lang w:eastAsia="zh-CN"/>
        </w:rPr>
        <w:t>关闭网络连接</w:t>
      </w:r>
    </w:p>
    <w:bookmarkEnd w:id="1220"/>
    <w:bookmarkEnd w:id="1221"/>
    <w:bookmarkEnd w:id="1222"/>
    <w:bookmarkEnd w:id="1223"/>
    <w:bookmarkEnd w:id="1224"/>
    <w:bookmarkEnd w:id="1225"/>
    <w:bookmarkEnd w:id="1226"/>
    <w:bookmarkEnd w:id="1227"/>
    <w:bookmarkEnd w:id="1228"/>
    <w:bookmarkEnd w:id="1234"/>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235" w:name="_Toc464548075"/>
      <w:bookmarkStart w:id="1236" w:name="_Toc464635370"/>
      <w:bookmarkStart w:id="1237" w:name="_Toc471282870"/>
      <w:bookmarkStart w:id="1238" w:name="_Toc471483715"/>
      <w:bookmarkStart w:id="1239" w:name="_Toc473620249"/>
      <w:bookmarkStart w:id="1240" w:name="_Toc496191531"/>
      <w:bookmarkStart w:id="1241" w:name="_Toc513542304"/>
      <w:r w:rsidRPr="00890117">
        <w:rPr>
          <w:rFonts w:ascii="Arial" w:hAnsi="Arial"/>
        </w:rPr>
        <w:lastRenderedPageBreak/>
        <w:t xml:space="preserve">AUTH – </w:t>
      </w:r>
      <w:bookmarkEnd w:id="1235"/>
      <w:bookmarkEnd w:id="1236"/>
      <w:bookmarkEnd w:id="1237"/>
      <w:bookmarkEnd w:id="1238"/>
      <w:bookmarkEnd w:id="1239"/>
      <w:bookmarkEnd w:id="1240"/>
      <w:bookmarkEnd w:id="1241"/>
      <w:r w:rsidR="009F0E31" w:rsidRPr="00890117">
        <w:rPr>
          <w:rFonts w:ascii="Arial" w:hAnsi="Arial"/>
          <w:lang w:eastAsia="zh-CN"/>
        </w:rPr>
        <w:t>认证交换</w:t>
      </w:r>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242" w:name="_Toc473620250"/>
      <w:bookmarkStart w:id="1243" w:name="_Toc496191532"/>
      <w:bookmarkStart w:id="1244" w:name="_Toc513542305"/>
      <w:r w:rsidRPr="00890117">
        <w:rPr>
          <w:rFonts w:ascii="Arial" w:hAnsi="Arial"/>
        </w:rPr>
        <w:t>AUTH</w:t>
      </w:r>
      <w:bookmarkEnd w:id="1242"/>
      <w:bookmarkEnd w:id="1243"/>
      <w:bookmarkEnd w:id="1244"/>
      <w:r w:rsidR="00890117" w:rsidRPr="00890117">
        <w:rPr>
          <w:rFonts w:ascii="Arial" w:hAnsi="Arial"/>
          <w:lang w:eastAsia="zh-CN"/>
        </w:rPr>
        <w:t>固定报头</w:t>
      </w:r>
    </w:p>
    <w:p w14:paraId="63C41165" w14:textId="6C6ADCEB" w:rsidR="00513318" w:rsidRPr="00890117" w:rsidRDefault="00890117" w:rsidP="009C2444">
      <w:pPr>
        <w:pStyle w:val="af0"/>
      </w:pPr>
      <w:r w:rsidRPr="00890117">
        <w:t>图</w:t>
      </w:r>
      <w:r w:rsidR="00513318" w:rsidRPr="00890117">
        <w:t xml:space="preserve"> 3.35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rPr>
      </w:pPr>
      <w:bookmarkStart w:id="1245" w:name="_Toc473620252"/>
      <w:r w:rsidRPr="00890117">
        <w:rPr>
          <w:rFonts w:ascii="Arial" w:hAnsi="Arial"/>
          <w:lang w:eastAsia="zh-CN"/>
        </w:rPr>
        <w:t>等于可变报头的长度，编码为变长字节整数。</w:t>
      </w:r>
      <w:bookmarkEnd w:id="1245"/>
    </w:p>
    <w:p w14:paraId="67DF7AD5" w14:textId="77777777" w:rsidR="00513318" w:rsidRPr="004E300F" w:rsidRDefault="00513318" w:rsidP="00513318">
      <w:pPr>
        <w:rPr>
          <w:rFonts w:ascii="Arial" w:hAnsi="Arial"/>
        </w:rPr>
      </w:pPr>
    </w:p>
    <w:p w14:paraId="03781CEB" w14:textId="2F17CCB1" w:rsidR="00513318" w:rsidRPr="004E300F" w:rsidRDefault="00513318" w:rsidP="00FD1E6F">
      <w:pPr>
        <w:pStyle w:val="3"/>
        <w:numPr>
          <w:ilvl w:val="2"/>
          <w:numId w:val="36"/>
        </w:numPr>
        <w:rPr>
          <w:rFonts w:ascii="Arial" w:hAnsi="Arial"/>
        </w:rPr>
      </w:pPr>
      <w:bookmarkStart w:id="1246" w:name="_Toc473620253"/>
      <w:bookmarkStart w:id="1247" w:name="_Toc496191533"/>
      <w:bookmarkStart w:id="1248" w:name="_Toc513542306"/>
      <w:r w:rsidRPr="004E300F">
        <w:rPr>
          <w:rFonts w:ascii="Arial" w:hAnsi="Arial"/>
        </w:rPr>
        <w:t>AUTH</w:t>
      </w:r>
      <w:bookmarkEnd w:id="1246"/>
      <w:bookmarkEnd w:id="1247"/>
      <w:bookmarkEnd w:id="1248"/>
      <w:r w:rsidR="00890117" w:rsidRPr="004E300F">
        <w:rPr>
          <w:rFonts w:ascii="Arial" w:hAnsi="Arial"/>
          <w:lang w:eastAsia="zh-CN"/>
        </w:rPr>
        <w:t>可变报头</w:t>
      </w:r>
    </w:p>
    <w:p w14:paraId="31FA0730" w14:textId="210D9434"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2.2.2</w:t>
        </w:r>
      </w:hyperlink>
      <w:r w:rsidR="004E300F" w:rsidRPr="004E300F">
        <w:rPr>
          <w:rStyle w:val="a5"/>
          <w:rFonts w:ascii="Arial" w:hAnsi="Arial"/>
          <w:lang w:eastAsia="zh-CN"/>
        </w:rPr>
        <w:t>节</w:t>
      </w:r>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r w:rsidRPr="004E300F">
        <w:rPr>
          <w:rFonts w:ascii="Arial" w:hAnsi="Arial"/>
          <w:lang w:eastAsia="zh-CN"/>
        </w:rPr>
        <w:t>认证原因码</w:t>
      </w:r>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34D46799" w:rsidR="00513318" w:rsidRPr="004E300F" w:rsidRDefault="004E300F" w:rsidP="00513318">
      <w:pPr>
        <w:rPr>
          <w:rFonts w:ascii="Arial" w:hAnsi="Arial"/>
          <w:lang w:eastAsia="zh-CN"/>
        </w:rPr>
      </w:pPr>
      <w:bookmarkStart w:id="1249" w:name="_Ref472759840"/>
      <w:bookmarkStart w:id="1250"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513318" w:rsidRPr="004E300F">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249"/>
      <w:bookmarkEnd w:id="1250"/>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251" w:name="_Toc496191535"/>
      <w:bookmarkStart w:id="1252" w:name="_Toc513542308"/>
      <w:r w:rsidRPr="004E300F">
        <w:rPr>
          <w:rFonts w:ascii="Arial" w:hAnsi="Arial"/>
        </w:rPr>
        <w:t>AUTH</w:t>
      </w:r>
      <w:bookmarkEnd w:id="1251"/>
      <w:bookmarkEnd w:id="1252"/>
      <w:r w:rsidR="004E300F" w:rsidRPr="004E300F">
        <w:rPr>
          <w:rFonts w:ascii="Arial" w:hAnsi="Arial"/>
          <w:lang w:eastAsia="zh-CN"/>
        </w:rPr>
        <w:t>属性</w:t>
      </w:r>
    </w:p>
    <w:p w14:paraId="463CF3EC" w14:textId="271B20BA" w:rsidR="00513318" w:rsidRPr="004E300F" w:rsidRDefault="004E300F" w:rsidP="00FD1E6F">
      <w:pPr>
        <w:pStyle w:val="5"/>
        <w:numPr>
          <w:ilvl w:val="4"/>
          <w:numId w:val="36"/>
        </w:numPr>
        <w:rPr>
          <w:rFonts w:ascii="Arial" w:hAnsi="Arial"/>
        </w:rPr>
      </w:pPr>
      <w:r w:rsidRPr="004E300F">
        <w:rPr>
          <w:rFonts w:ascii="Arial" w:hAnsi="Arial"/>
          <w:lang w:eastAsia="zh-CN"/>
        </w:rPr>
        <w:t>属性长度</w:t>
      </w:r>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Default="00513318" w:rsidP="00513318">
      <w:pPr>
        <w:rPr>
          <w:rFonts w:eastAsia="Arial"/>
          <w:lang w:eastAsia="zh-CN"/>
        </w:rPr>
      </w:pPr>
    </w:p>
    <w:p w14:paraId="2666E87F" w14:textId="570EA5C9" w:rsidR="00513318" w:rsidRPr="009E7BE7" w:rsidRDefault="00726B7B" w:rsidP="00FD1E6F">
      <w:pPr>
        <w:pStyle w:val="5"/>
        <w:numPr>
          <w:ilvl w:val="4"/>
          <w:numId w:val="36"/>
        </w:numPr>
        <w:rPr>
          <w:rFonts w:ascii="Arial" w:hAnsi="Arial"/>
        </w:rPr>
      </w:pPr>
      <w:r w:rsidRPr="009E7BE7">
        <w:rPr>
          <w:rFonts w:ascii="Arial" w:hAnsi="Arial"/>
          <w:lang w:eastAsia="zh-CN"/>
        </w:rPr>
        <w:t>认证方法</w:t>
      </w:r>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768F8CBB" w:rsidR="00513318" w:rsidRPr="009E7BE7" w:rsidRDefault="00726B7B" w:rsidP="00513318">
      <w:pPr>
        <w:rPr>
          <w:rFonts w:ascii="Arial" w:hAnsi="Arial"/>
          <w:lang w:eastAsia="zh-CN"/>
        </w:rPr>
      </w:pPr>
      <w:r w:rsidRPr="009E7BE7">
        <w:rPr>
          <w:rFonts w:ascii="Arial" w:hAnsi="Arial"/>
          <w:lang w:eastAsia="zh-CN"/>
        </w:rPr>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4.12</w:t>
        </w:r>
      </w:hyperlink>
      <w:r w:rsidRPr="009E7BE7">
        <w:rPr>
          <w:rStyle w:val="a5"/>
          <w:rFonts w:ascii="Arial" w:hAnsi="Arial"/>
          <w:lang w:eastAsia="zh-CN"/>
        </w:rPr>
        <w:t>节</w:t>
      </w:r>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r w:rsidRPr="001C301C">
        <w:rPr>
          <w:rFonts w:ascii="Arial" w:hAnsi="Arial"/>
          <w:lang w:eastAsia="zh-CN"/>
        </w:rPr>
        <w:t>认证数据</w:t>
      </w:r>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44B82F18"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4.12</w:t>
        </w:r>
      </w:hyperlink>
      <w:r w:rsidRPr="001C301C">
        <w:rPr>
          <w:rStyle w:val="a5"/>
          <w:rFonts w:ascii="Arial" w:hAnsi="Arial"/>
          <w:lang w:eastAsia="zh-CN"/>
        </w:rPr>
        <w:t>节</w:t>
      </w:r>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r w:rsidRPr="001C301C">
        <w:rPr>
          <w:rFonts w:ascii="Arial" w:hAnsi="Arial"/>
          <w:lang w:eastAsia="zh-CN"/>
        </w:rPr>
        <w:t>原因字符串</w:t>
      </w:r>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5CC49E7D"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不能</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r w:rsidRPr="00742526">
        <w:rPr>
          <w:rFonts w:ascii="Arial" w:hAnsi="Arial"/>
          <w:lang w:eastAsia="zh-CN"/>
        </w:rPr>
        <w:t>用户属性</w:t>
      </w:r>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rPr>
      </w:pPr>
      <w:bookmarkStart w:id="1253" w:name="_Toc464548082"/>
      <w:bookmarkStart w:id="1254" w:name="_Toc464635377"/>
      <w:bookmarkStart w:id="1255" w:name="_Toc471282877"/>
      <w:bookmarkStart w:id="1256" w:name="_Toc471483723"/>
      <w:bookmarkStart w:id="1257" w:name="_Toc473620260"/>
      <w:bookmarkEnd w:id="1253"/>
      <w:bookmarkEnd w:id="1254"/>
      <w:bookmarkEnd w:id="1255"/>
      <w:bookmarkEnd w:id="1256"/>
      <w:bookmarkEnd w:id="1257"/>
    </w:p>
    <w:p w14:paraId="0D2D01AB" w14:textId="69CDB48B" w:rsidR="00513318" w:rsidRPr="00742526" w:rsidRDefault="00513318" w:rsidP="00FD1E6F">
      <w:pPr>
        <w:pStyle w:val="3"/>
        <w:numPr>
          <w:ilvl w:val="2"/>
          <w:numId w:val="36"/>
        </w:numPr>
        <w:rPr>
          <w:rFonts w:ascii="Arial" w:hAnsi="Arial"/>
        </w:rPr>
      </w:pPr>
      <w:bookmarkStart w:id="1258" w:name="_Toc496191541"/>
      <w:bookmarkStart w:id="1259" w:name="_Toc513542314"/>
      <w:r w:rsidRPr="00742526">
        <w:rPr>
          <w:rFonts w:ascii="Arial" w:hAnsi="Arial"/>
        </w:rPr>
        <w:t>AUTH</w:t>
      </w:r>
      <w:bookmarkEnd w:id="1258"/>
      <w:bookmarkEnd w:id="1259"/>
      <w:r w:rsidR="00742526" w:rsidRPr="00742526">
        <w:rPr>
          <w:rFonts w:ascii="Arial" w:hAnsi="Arial"/>
          <w:lang w:eastAsia="zh-CN"/>
        </w:rPr>
        <w:t>载荷</w:t>
      </w:r>
    </w:p>
    <w:p w14:paraId="12A5ACB4" w14:textId="661A8FA4"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报文无有效载荷。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260" w:name="_Toc464548083"/>
      <w:bookmarkStart w:id="1261" w:name="_Toc464635378"/>
      <w:bookmarkStart w:id="1262" w:name="_Toc471282878"/>
      <w:bookmarkStart w:id="1263" w:name="_Toc471483724"/>
      <w:bookmarkStart w:id="1264" w:name="_Toc473620261"/>
      <w:bookmarkStart w:id="1265" w:name="_Toc496191542"/>
      <w:bookmarkStart w:id="1266" w:name="_Toc513542315"/>
      <w:r w:rsidRPr="00742526">
        <w:rPr>
          <w:rFonts w:ascii="Arial" w:hAnsi="Arial"/>
        </w:rPr>
        <w:t>AUTH</w:t>
      </w:r>
      <w:bookmarkEnd w:id="1260"/>
      <w:bookmarkEnd w:id="1261"/>
      <w:bookmarkEnd w:id="1262"/>
      <w:bookmarkEnd w:id="1263"/>
      <w:bookmarkEnd w:id="1264"/>
      <w:bookmarkEnd w:id="1265"/>
      <w:bookmarkEnd w:id="1266"/>
      <w:r w:rsidR="00742526" w:rsidRPr="00742526">
        <w:rPr>
          <w:rFonts w:ascii="Arial" w:hAnsi="Arial"/>
          <w:lang w:eastAsia="zh-CN"/>
        </w:rPr>
        <w:t>行为</w:t>
      </w:r>
    </w:p>
    <w:p w14:paraId="33FBEC1F" w14:textId="21088BA4" w:rsidR="00513318" w:rsidRPr="00D923ED" w:rsidRDefault="00742526" w:rsidP="00513318">
      <w:pPr>
        <w:rPr>
          <w:rFonts w:ascii="Arial" w:hAnsi="Arial"/>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rPr>
          <w:t>4.12</w:t>
        </w:r>
      </w:hyperlink>
      <w:r w:rsidRPr="00742526">
        <w:rPr>
          <w:rStyle w:val="a5"/>
          <w:rFonts w:ascii="Arial" w:hAnsi="Arial"/>
          <w:lang w:eastAsia="zh-CN"/>
        </w:rPr>
        <w:t>节</w:t>
      </w:r>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267" w:name="_Operational_behavior"/>
      <w:bookmarkStart w:id="1268" w:name="_Toc287332011"/>
      <w:bookmarkEnd w:id="1267"/>
      <w:r w:rsidRPr="00D923ED">
        <w:rPr>
          <w:rFonts w:ascii="Arial" w:hAnsi="Arial"/>
          <w:lang w:eastAsia="zh-CN"/>
        </w:rPr>
        <w:lastRenderedPageBreak/>
        <w:t>操作行为</w:t>
      </w:r>
    </w:p>
    <w:p w14:paraId="68EFA167" w14:textId="64CB4C00" w:rsidR="00513318" w:rsidRPr="00D923ED" w:rsidRDefault="00020A38" w:rsidP="00FD1E6F">
      <w:pPr>
        <w:pStyle w:val="2"/>
        <w:numPr>
          <w:ilvl w:val="1"/>
          <w:numId w:val="36"/>
        </w:numPr>
        <w:rPr>
          <w:rFonts w:ascii="Arial" w:hAnsi="Arial"/>
        </w:rPr>
      </w:pPr>
      <w:bookmarkStart w:id="1269" w:name="_Session_State"/>
      <w:bookmarkStart w:id="1270" w:name="_Ref369188333"/>
      <w:bookmarkStart w:id="1271" w:name="_Ref369188335"/>
      <w:bookmarkStart w:id="1272" w:name="_Ref369188337"/>
      <w:bookmarkStart w:id="1273" w:name="_Toc384800469"/>
      <w:bookmarkStart w:id="1274" w:name="_Toc385349360"/>
      <w:bookmarkStart w:id="1275" w:name="_Toc385349832"/>
      <w:bookmarkStart w:id="1276" w:name="_Toc442180909"/>
      <w:bookmarkStart w:id="1277" w:name="_Toc462729197"/>
      <w:bookmarkStart w:id="1278" w:name="_Toc464548085"/>
      <w:bookmarkStart w:id="1279" w:name="_Toc464635380"/>
      <w:bookmarkStart w:id="1280" w:name="_Toc471282880"/>
      <w:bookmarkStart w:id="1281" w:name="_Toc471483726"/>
      <w:bookmarkStart w:id="1282" w:name="_Toc473620263"/>
      <w:bookmarkEnd w:id="1269"/>
      <w:r w:rsidRPr="00D923ED">
        <w:rPr>
          <w:rFonts w:ascii="Arial" w:hAnsi="Arial"/>
          <w:lang w:eastAsia="zh-CN"/>
        </w:rPr>
        <w:t>会话状态</w:t>
      </w:r>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55FE741D"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保留消息不是会话状态的一部分，会话结束时不能删除保留消息。</w:t>
      </w:r>
    </w:p>
    <w:p w14:paraId="230F07F4" w14:textId="77777777" w:rsidR="00513318" w:rsidRPr="00913716" w:rsidRDefault="00513318" w:rsidP="00513318">
      <w:pPr>
        <w:rPr>
          <w:rFonts w:hint="eastAsia"/>
          <w:lang w:eastAsia="zh-CN"/>
        </w:rPr>
      </w:pPr>
    </w:p>
    <w:p w14:paraId="12B0CE4C" w14:textId="50FBEB59" w:rsidR="00513318" w:rsidRPr="001B2EDE" w:rsidRDefault="004020D0" w:rsidP="00FD1E6F">
      <w:pPr>
        <w:pStyle w:val="3"/>
        <w:numPr>
          <w:ilvl w:val="2"/>
          <w:numId w:val="36"/>
        </w:numPr>
        <w:rPr>
          <w:rFonts w:ascii="Arial" w:hAnsi="Arial"/>
        </w:rPr>
      </w:pPr>
      <w:bookmarkStart w:id="1283" w:name="_Storing_Session_State"/>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r w:rsidRPr="001B2EDE">
        <w:rPr>
          <w:rFonts w:ascii="Arial" w:hAnsi="Arial"/>
          <w:lang w:eastAsia="zh-CN"/>
        </w:rPr>
        <w:t>存储会话状态</w:t>
      </w:r>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284" w:name="_Toc479577486"/>
      <w:bookmarkStart w:id="1285" w:name="_Toc479924989"/>
      <w:bookmarkStart w:id="1286" w:name="_Toc479933098"/>
      <w:bookmarkStart w:id="1287" w:name="_Toc479937271"/>
      <w:bookmarkStart w:id="1288" w:name="_Toc479577487"/>
      <w:bookmarkStart w:id="1289" w:name="_Toc479924990"/>
      <w:bookmarkStart w:id="1290" w:name="_Toc479933099"/>
      <w:bookmarkStart w:id="1291" w:name="_Toc479937272"/>
      <w:bookmarkStart w:id="1292" w:name="_Toc479577488"/>
      <w:bookmarkStart w:id="1293" w:name="_Toc479924991"/>
      <w:bookmarkStart w:id="1294" w:name="_Toc479933100"/>
      <w:bookmarkStart w:id="1295" w:name="_Toc479937273"/>
      <w:bookmarkEnd w:id="1284"/>
      <w:bookmarkEnd w:id="1285"/>
      <w:bookmarkEnd w:id="1286"/>
      <w:bookmarkEnd w:id="1287"/>
      <w:bookmarkEnd w:id="1288"/>
      <w:bookmarkEnd w:id="1289"/>
      <w:bookmarkEnd w:id="1290"/>
      <w:bookmarkEnd w:id="1291"/>
      <w:bookmarkEnd w:id="1292"/>
      <w:bookmarkEnd w:id="1293"/>
      <w:bookmarkEnd w:id="1294"/>
      <w:bookmarkEnd w:id="1295"/>
      <w:r w:rsidRPr="000938E7">
        <w:rPr>
          <w:rFonts w:ascii="Arial" w:hAnsi="Arial"/>
          <w:lang w:eastAsia="zh-CN"/>
        </w:rPr>
        <w:t>会话状态非规范示例</w:t>
      </w:r>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72FC1DC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与之相反，停车计费支付应用的提供商可能决定任何情况下都不能让数据支付消息丢失，因此他们要求在通过网络传输之前，所有的数据必须写入到非易失性存储器中（如硬盘）。</w:t>
      </w:r>
    </w:p>
    <w:p w14:paraId="1371A53B" w14:textId="77777777" w:rsidR="00513318" w:rsidRPr="00BA5453" w:rsidRDefault="00513318" w:rsidP="00513318">
      <w:pPr>
        <w:rPr>
          <w:rFonts w:hint="eastAsia"/>
          <w:lang w:eastAsia="zh-CN"/>
        </w:rPr>
      </w:pPr>
    </w:p>
    <w:p w14:paraId="09DC8B33" w14:textId="5AADEC01" w:rsidR="00513318" w:rsidRPr="00747A51" w:rsidRDefault="00747A51" w:rsidP="00FD1E6F">
      <w:pPr>
        <w:pStyle w:val="2"/>
        <w:numPr>
          <w:ilvl w:val="1"/>
          <w:numId w:val="36"/>
        </w:numPr>
        <w:rPr>
          <w:rFonts w:ascii="Arial" w:hAnsi="Arial"/>
        </w:rPr>
      </w:pPr>
      <w:bookmarkStart w:id="1296" w:name="_Network_Connections"/>
      <w:bookmarkEnd w:id="1296"/>
      <w:r w:rsidRPr="00747A51">
        <w:rPr>
          <w:rFonts w:ascii="Arial" w:hAnsi="Arial"/>
          <w:lang w:eastAsia="zh-CN"/>
        </w:rPr>
        <w:t>网络连接</w:t>
      </w:r>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协议要求基础传输层能够提供有序的、可靠的、双向传输（从客户端到服务端和从服务端到客户端）字节流。此规范不要求任何指定的传输协议。客户端或服务端可以支持这里列出的任何传输协议，或者满足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客户端或服务端必须支持使用一个或多个提供有序的、可靠的、双向传输（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297" w:name="_Toc473620271"/>
    </w:p>
    <w:bookmarkEnd w:id="1297"/>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Default="00C64EE9" w:rsidP="00513318">
      <w:pPr>
        <w:ind w:left="720"/>
        <w:rPr>
          <w:rFonts w:hint="eastAsia"/>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Pr>
          <w:lang w:eastAsia="zh-CN"/>
        </w:rPr>
        <w:t xml:space="preserve"> </w:t>
      </w:r>
    </w:p>
    <w:p w14:paraId="1D146EAE" w14:textId="77777777" w:rsidR="00513318" w:rsidRDefault="00513318" w:rsidP="00513318">
      <w:pPr>
        <w:rPr>
          <w:rFonts w:hint="eastAsia"/>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298" w:name="_Quality_of_Service"/>
      <w:bookmarkEnd w:id="1298"/>
      <w:r w:rsidRPr="005C115E">
        <w:rPr>
          <w:rFonts w:ascii="Arial" w:hAnsi="Arial"/>
          <w:lang w:eastAsia="zh-CN"/>
        </w:rPr>
        <w:t>服务质量等级和协议流程</w:t>
      </w:r>
    </w:p>
    <w:p w14:paraId="361AFB06" w14:textId="0A4466DC" w:rsidR="00513318" w:rsidRPr="005C115E" w:rsidRDefault="00513318" w:rsidP="00513318">
      <w:pPr>
        <w:rPr>
          <w:rFonts w:ascii="Arial" w:hAnsi="Arial"/>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BA5453" w:rsidRDefault="00513318" w:rsidP="00513318">
      <w:pPr>
        <w:rPr>
          <w:rFonts w:hint="eastAsia"/>
        </w:rPr>
      </w:pPr>
    </w:p>
    <w:p w14:paraId="241EAF18" w14:textId="6A7E2EA4" w:rsidR="00513318" w:rsidRPr="005C115E" w:rsidRDefault="00513318" w:rsidP="00FD1E6F">
      <w:pPr>
        <w:pStyle w:val="3"/>
        <w:numPr>
          <w:ilvl w:val="2"/>
          <w:numId w:val="36"/>
        </w:numPr>
        <w:rPr>
          <w:rFonts w:ascii="Arial" w:hAnsi="Arial"/>
        </w:rPr>
      </w:pPr>
      <w:bookmarkStart w:id="1299" w:name="_Toc384800473"/>
      <w:bookmarkStart w:id="1300" w:name="_Toc385349364"/>
      <w:bookmarkStart w:id="1301" w:name="_Toc385349836"/>
      <w:bookmarkStart w:id="1302" w:name="_Toc442180913"/>
      <w:bookmarkStart w:id="1303" w:name="_Toc462729201"/>
      <w:bookmarkStart w:id="1304" w:name="_Toc464548089"/>
      <w:bookmarkStart w:id="1305" w:name="_Toc464635384"/>
      <w:bookmarkStart w:id="1306" w:name="_Toc471282884"/>
      <w:bookmarkStart w:id="1307" w:name="_Toc471483730"/>
      <w:bookmarkStart w:id="1308" w:name="_Toc473620273"/>
      <w:bookmarkStart w:id="1309" w:name="_Toc496191549"/>
      <w:bookmarkStart w:id="1310" w:name="_Toc513542322"/>
      <w:r w:rsidRPr="005C115E">
        <w:rPr>
          <w:rFonts w:ascii="Arial" w:hAnsi="Arial"/>
        </w:rPr>
        <w:t>QoS 0</w:t>
      </w:r>
      <w:r w:rsidR="005C115E" w:rsidRPr="005C115E">
        <w:rPr>
          <w:rFonts w:ascii="Arial" w:hAnsi="Arial"/>
          <w:lang w:eastAsia="zh-CN"/>
        </w:rPr>
        <w:t>：</w:t>
      </w:r>
      <w:bookmarkEnd w:id="1299"/>
      <w:bookmarkEnd w:id="1300"/>
      <w:bookmarkEnd w:id="1301"/>
      <w:bookmarkEnd w:id="1302"/>
      <w:bookmarkEnd w:id="1303"/>
      <w:bookmarkEnd w:id="1304"/>
      <w:bookmarkEnd w:id="1305"/>
      <w:bookmarkEnd w:id="1306"/>
      <w:bookmarkEnd w:id="1307"/>
      <w:bookmarkEnd w:id="1308"/>
      <w:bookmarkEnd w:id="1309"/>
      <w:bookmarkEnd w:id="1310"/>
      <w:r w:rsidR="005C115E" w:rsidRPr="005C115E">
        <w:rPr>
          <w:rFonts w:ascii="Arial" w:hAnsi="Arial"/>
          <w:lang w:eastAsia="zh-CN"/>
        </w:rPr>
        <w:t>最多分发一次</w:t>
      </w:r>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311"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311"/>
    </w:p>
    <w:p w14:paraId="35517A62" w14:textId="4BC000DB" w:rsidR="00513318" w:rsidRPr="005C115E" w:rsidRDefault="005C115E" w:rsidP="00FD1E6F">
      <w:pPr>
        <w:numPr>
          <w:ilvl w:val="0"/>
          <w:numId w:val="30"/>
        </w:numPr>
        <w:rPr>
          <w:rFonts w:ascii="Arial" w:hAnsi="Arial"/>
        </w:rPr>
      </w:pPr>
      <w:r w:rsidRPr="005C115E">
        <w:rPr>
          <w:rFonts w:ascii="Arial" w:hAnsi="Arial"/>
          <w:highlight w:val="yellow"/>
          <w:lang w:eastAsia="zh-CN"/>
        </w:rPr>
        <w:t>必须发送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312"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312"/>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71262605" w:rsidR="00513318" w:rsidRPr="005C115E" w:rsidRDefault="005C115E" w:rsidP="00513318">
      <w:pPr>
        <w:ind w:left="720"/>
        <w:rPr>
          <w:rFonts w:ascii="Arial" w:hAnsi="Arial"/>
        </w:rPr>
      </w:pPr>
      <w:bookmarkStart w:id="1313" w:name="_Figure_4.1_–"/>
      <w:bookmarkStart w:id="1314" w:name="_Toc385349365"/>
      <w:bookmarkEnd w:id="1313"/>
      <w:r w:rsidRPr="005C115E">
        <w:rPr>
          <w:rFonts w:ascii="Arial" w:hAnsi="Arial"/>
          <w:lang w:eastAsia="zh-CN"/>
        </w:rPr>
        <w:t>图</w:t>
      </w:r>
      <w:r w:rsidR="00513318" w:rsidRPr="005C115E">
        <w:rPr>
          <w:rFonts w:ascii="Arial" w:hAnsi="Arial"/>
        </w:rPr>
        <w:t xml:space="preserve"> 4.1 – QoS</w:t>
      </w:r>
      <w:r w:rsidRPr="005C115E">
        <w:rPr>
          <w:rFonts w:ascii="Arial" w:hAnsi="Arial"/>
          <w:lang w:eastAsia="zh-CN"/>
        </w:rPr>
        <w:t>等级</w:t>
      </w:r>
      <w:r w:rsidR="00513318" w:rsidRPr="005C115E">
        <w:rPr>
          <w:rFonts w:ascii="Arial" w:hAnsi="Arial"/>
        </w:rPr>
        <w:t>0</w:t>
      </w:r>
      <w:r w:rsidRPr="005C115E">
        <w:rPr>
          <w:rFonts w:ascii="Arial" w:hAnsi="Arial"/>
          <w:lang w:eastAsia="zh-CN"/>
        </w:rPr>
        <w:t>协议流程图，非规范示例</w:t>
      </w:r>
      <w:bookmarkEnd w:id="131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4731CA3B" w14:textId="77777777" w:rsidR="005C115E" w:rsidRPr="005C115E" w:rsidRDefault="005C115E" w:rsidP="005C115E">
            <w:pPr>
              <w:jc w:val="center"/>
              <w:rPr>
                <w:rFonts w:ascii="Arial" w:hAnsi="Arial"/>
                <w:lang w:eastAsia="zh-CN"/>
              </w:rPr>
            </w:pPr>
            <w:r w:rsidRPr="005C115E">
              <w:rPr>
                <w:rFonts w:ascii="Arial" w:hAnsi="Arial"/>
                <w:lang w:eastAsia="zh-CN"/>
              </w:rPr>
              <w:t>分发应用消息给适当的后续接收</w:t>
            </w:r>
          </w:p>
          <w:p w14:paraId="6EB98D64" w14:textId="5C2823C1" w:rsidR="00513318" w:rsidRPr="005C115E" w:rsidRDefault="005C115E" w:rsidP="005C115E">
            <w:pPr>
              <w:jc w:val="center"/>
              <w:rPr>
                <w:rFonts w:ascii="Arial" w:hAnsi="Arial"/>
                <w:b/>
              </w:rPr>
            </w:pPr>
            <w:r w:rsidRPr="005C115E">
              <w:rPr>
                <w:rFonts w:ascii="Arial" w:hAnsi="Arial"/>
              </w:rPr>
              <w:t>者（们）</w:t>
            </w:r>
          </w:p>
        </w:tc>
      </w:tr>
    </w:tbl>
    <w:p w14:paraId="36E1E92D" w14:textId="77777777" w:rsidR="00513318" w:rsidRDefault="00513318" w:rsidP="00513318">
      <w:pPr>
        <w:rPr>
          <w:rFonts w:hint="eastAsia"/>
        </w:rPr>
      </w:pPr>
      <w:bookmarkStart w:id="1315" w:name="_Ref384138490"/>
      <w:bookmarkStart w:id="1316" w:name="_Toc384800474"/>
      <w:bookmarkStart w:id="1317" w:name="_Toc385349366"/>
      <w:bookmarkStart w:id="1318" w:name="_Toc385349837"/>
      <w:bookmarkStart w:id="1319" w:name="_Toc442180914"/>
      <w:bookmarkStart w:id="1320" w:name="_Toc462729202"/>
      <w:bookmarkStart w:id="1321" w:name="_Toc464548090"/>
      <w:bookmarkStart w:id="1322" w:name="_Toc464635385"/>
      <w:bookmarkStart w:id="1323" w:name="_Toc471282885"/>
    </w:p>
    <w:p w14:paraId="13BB455B" w14:textId="5F64D3AB" w:rsidR="00513318" w:rsidRPr="00384175" w:rsidRDefault="00513318" w:rsidP="00FD1E6F">
      <w:pPr>
        <w:pStyle w:val="3"/>
        <w:numPr>
          <w:ilvl w:val="2"/>
          <w:numId w:val="36"/>
        </w:numPr>
        <w:rPr>
          <w:rFonts w:ascii="Arial" w:hAnsi="Arial"/>
        </w:rPr>
      </w:pPr>
      <w:bookmarkStart w:id="1324" w:name="_QoS_1:_At"/>
      <w:bookmarkStart w:id="1325" w:name="_Toc471483731"/>
      <w:bookmarkStart w:id="1326" w:name="_Toc473620276"/>
      <w:bookmarkStart w:id="1327" w:name="_Ref475108975"/>
      <w:bookmarkStart w:id="1328" w:name="_Toc496191550"/>
      <w:bookmarkStart w:id="1329" w:name="_Toc513542323"/>
      <w:bookmarkEnd w:id="1324"/>
      <w:r w:rsidRPr="00384175">
        <w:rPr>
          <w:rFonts w:ascii="Arial" w:hAnsi="Arial"/>
        </w:rPr>
        <w:t>QoS 1</w:t>
      </w:r>
      <w:r w:rsidR="00384175" w:rsidRPr="00384175">
        <w:rPr>
          <w:rFonts w:ascii="Arial" w:hAnsi="Arial"/>
          <w:lang w:eastAsia="zh-CN"/>
        </w:rPr>
        <w:t>：至少分发一次</w:t>
      </w:r>
      <w:bookmarkEnd w:id="1315"/>
      <w:bookmarkEnd w:id="1316"/>
      <w:bookmarkEnd w:id="1317"/>
      <w:bookmarkEnd w:id="1318"/>
      <w:bookmarkEnd w:id="1319"/>
      <w:bookmarkEnd w:id="1320"/>
      <w:bookmarkEnd w:id="1321"/>
      <w:bookmarkEnd w:id="1322"/>
      <w:bookmarkEnd w:id="1323"/>
      <w:bookmarkEnd w:id="1325"/>
      <w:bookmarkEnd w:id="1326"/>
      <w:bookmarkEnd w:id="1327"/>
      <w:bookmarkEnd w:id="1328"/>
      <w:bookmarkEnd w:id="1329"/>
    </w:p>
    <w:p w14:paraId="12607E04" w14:textId="0387C448" w:rsidR="00513318" w:rsidRPr="00384175" w:rsidRDefault="00384175" w:rsidP="00384175">
      <w:pPr>
        <w:jc w:val="both"/>
        <w:rPr>
          <w:rFonts w:ascii="Arial" w:hAnsi="Arial"/>
        </w:rPr>
      </w:pPr>
      <w:r w:rsidRPr="00384175">
        <w:rPr>
          <w:rFonts w:ascii="Arial" w:hAnsi="Arial"/>
          <w:lang w:eastAsia="zh-CN"/>
        </w:rPr>
        <w:t>服务质量确保消息至少送达一次。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rPr>
          <w:t>2.2.1</w:t>
        </w:r>
      </w:hyperlink>
      <w:r w:rsidRPr="00384175">
        <w:rPr>
          <w:rStyle w:val="a5"/>
          <w:rFonts w:ascii="Arial" w:hAnsi="Arial"/>
          <w:lang w:eastAsia="zh-CN"/>
        </w:rPr>
        <w:t>节</w:t>
      </w:r>
      <w:r w:rsidR="00513318" w:rsidRPr="00384175">
        <w:rPr>
          <w:rFonts w:ascii="Arial" w:hAnsi="Arial"/>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en-GB"/>
        </w:rPr>
      </w:pPr>
    </w:p>
    <w:p w14:paraId="16B113A4" w14:textId="7A1D2554" w:rsidR="00513318" w:rsidRPr="00557990" w:rsidRDefault="00EC28D3" w:rsidP="00513318">
      <w:pPr>
        <w:rPr>
          <w:rFonts w:ascii="Arial" w:hAnsi="Arial"/>
          <w:lang w:eastAsia="zh-CN"/>
        </w:rPr>
      </w:pPr>
      <w:bookmarkStart w:id="1330"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330"/>
    </w:p>
    <w:p w14:paraId="224B461C" w14:textId="71602269"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分配一个未使用的用户标识符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77FF0B07"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4.4</w:t>
        </w:r>
      </w:hyperlink>
      <w:r w:rsidRPr="00557990">
        <w:rPr>
          <w:rStyle w:val="a5"/>
          <w:rFonts w:ascii="Arial" w:hAnsi="Arial"/>
          <w:lang w:eastAsia="zh-CN"/>
        </w:rPr>
        <w:t>节</w:t>
      </w:r>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rPr>
      </w:pPr>
      <w:bookmarkStart w:id="1331"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331"/>
      <w:r w:rsidRPr="00515C17">
        <w:rPr>
          <w:rFonts w:ascii="Arial" w:hAnsi="Arial"/>
          <w:lang w:eastAsia="zh-CN"/>
        </w:rPr>
        <w:t>。</w:t>
      </w:r>
      <w:r w:rsidR="00513318" w:rsidRPr="00515C17">
        <w:rPr>
          <w:rFonts w:ascii="Arial" w:hAnsi="Arial"/>
        </w:rPr>
        <w:t xml:space="preserve"> </w:t>
      </w:r>
    </w:p>
    <w:p w14:paraId="7685C4EE" w14:textId="77777777" w:rsidR="00513318" w:rsidRPr="00515C17" w:rsidRDefault="00513318" w:rsidP="00513318">
      <w:pPr>
        <w:ind w:left="60"/>
        <w:rPr>
          <w:rFonts w:ascii="Arial" w:hAnsi="Arial"/>
          <w:highlight w:val="yellow"/>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332"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332"/>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5A73D1EA" w:rsidR="00513318" w:rsidRPr="00C103C5" w:rsidRDefault="00C103C5" w:rsidP="00513318">
      <w:pPr>
        <w:ind w:left="720"/>
        <w:rPr>
          <w:rFonts w:ascii="Arial" w:hAnsi="Arial"/>
        </w:rPr>
      </w:pPr>
      <w:bookmarkStart w:id="1333" w:name="_Figure_4.2_–"/>
      <w:bookmarkStart w:id="1334" w:name="_Toc385349367"/>
      <w:bookmarkEnd w:id="1333"/>
      <w:r w:rsidRPr="00C103C5">
        <w:rPr>
          <w:rFonts w:ascii="Arial" w:hAnsi="Arial"/>
          <w:lang w:eastAsia="zh-CN"/>
        </w:rPr>
        <w:t>图</w:t>
      </w:r>
      <w:r w:rsidR="00513318" w:rsidRPr="00C103C5">
        <w:rPr>
          <w:rFonts w:ascii="Arial" w:hAnsi="Arial"/>
        </w:rPr>
        <w:t xml:space="preserve"> 4.2 – QoS</w:t>
      </w:r>
      <w:r w:rsidRPr="00C103C5">
        <w:rPr>
          <w:rFonts w:ascii="Arial" w:hAnsi="Arial"/>
          <w:lang w:eastAsia="zh-CN"/>
        </w:rPr>
        <w:t>等级</w:t>
      </w:r>
      <w:r w:rsidR="00513318" w:rsidRPr="00C103C5">
        <w:rPr>
          <w:rFonts w:ascii="Arial" w:hAnsi="Arial"/>
        </w:rPr>
        <w:t>1</w:t>
      </w:r>
      <w:r w:rsidRPr="00C103C5">
        <w:rPr>
          <w:rFonts w:ascii="Arial" w:hAnsi="Arial"/>
          <w:lang w:eastAsia="zh-CN"/>
        </w:rPr>
        <w:t>协议流程图，非规范示例</w:t>
      </w:r>
      <w:bookmarkEnd w:id="1334"/>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BA5453" w:rsidRDefault="00513318" w:rsidP="00513318">
      <w:pPr>
        <w:ind w:left="720"/>
        <w:rPr>
          <w:rFonts w:hint="eastAsia"/>
          <w:lang w:eastAsia="zh-CN"/>
        </w:rPr>
      </w:pPr>
    </w:p>
    <w:p w14:paraId="39F943CD" w14:textId="07B68D2A" w:rsidR="00513318" w:rsidRPr="00C103C5" w:rsidRDefault="00513318" w:rsidP="00FD1E6F">
      <w:pPr>
        <w:pStyle w:val="3"/>
        <w:numPr>
          <w:ilvl w:val="2"/>
          <w:numId w:val="36"/>
        </w:numPr>
        <w:rPr>
          <w:rFonts w:ascii="Arial" w:hAnsi="Arial"/>
        </w:rPr>
      </w:pPr>
      <w:bookmarkStart w:id="1335" w:name="_QoS_2:_Exactly"/>
      <w:bookmarkStart w:id="1336" w:name="_Ref384138602"/>
      <w:bookmarkStart w:id="1337" w:name="_Ref384138787"/>
      <w:bookmarkStart w:id="1338" w:name="_Ref384138988"/>
      <w:bookmarkStart w:id="1339" w:name="_Toc384800475"/>
      <w:bookmarkStart w:id="1340" w:name="_Toc385349368"/>
      <w:bookmarkStart w:id="1341" w:name="_Toc385349838"/>
      <w:bookmarkStart w:id="1342" w:name="_Toc442180915"/>
      <w:bookmarkStart w:id="1343" w:name="_Toc462729203"/>
      <w:bookmarkStart w:id="1344" w:name="_Toc464548091"/>
      <w:bookmarkStart w:id="1345" w:name="_Toc464635386"/>
      <w:bookmarkStart w:id="1346" w:name="_Toc471282886"/>
      <w:bookmarkStart w:id="1347" w:name="_Toc471483732"/>
      <w:bookmarkStart w:id="1348" w:name="_Toc473620280"/>
      <w:bookmarkStart w:id="1349" w:name="_Toc496191551"/>
      <w:bookmarkStart w:id="1350" w:name="_Toc513542324"/>
      <w:bookmarkEnd w:id="1335"/>
      <w:r w:rsidRPr="00C103C5">
        <w:rPr>
          <w:rFonts w:ascii="Arial" w:hAnsi="Arial"/>
        </w:rPr>
        <w:t>QoS 2</w:t>
      </w:r>
      <w:r w:rsidR="00C103C5" w:rsidRPr="00C103C5">
        <w:rPr>
          <w:rFonts w:ascii="Arial" w:hAnsi="Arial"/>
          <w:lang w:eastAsia="zh-CN"/>
        </w:rPr>
        <w:t>：</w:t>
      </w:r>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r w:rsidR="00C103C5" w:rsidRPr="00C103C5">
        <w:rPr>
          <w:rFonts w:ascii="Arial" w:hAnsi="Arial"/>
          <w:lang w:eastAsia="zh-CN"/>
        </w:rPr>
        <w:t>仅分发一次</w:t>
      </w:r>
    </w:p>
    <w:p w14:paraId="2AAADE99" w14:textId="550F930F" w:rsidR="00513318" w:rsidRPr="00C103C5" w:rsidRDefault="00C103C5" w:rsidP="00513318">
      <w:pPr>
        <w:rPr>
          <w:rFonts w:ascii="Arial" w:hAnsi="Arial"/>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rPr>
      </w:pPr>
    </w:p>
    <w:p w14:paraId="0DA0A653" w14:textId="6E095B8F"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rPr>
          <w:t>2.2.1</w:t>
        </w:r>
      </w:hyperlink>
      <w:r w:rsidR="00C103C5" w:rsidRPr="00C103C5">
        <w:rPr>
          <w:rStyle w:val="a5"/>
          <w:rFonts w:ascii="Arial" w:hAnsi="Arial"/>
          <w:lang w:eastAsia="zh-CN"/>
        </w:rPr>
        <w:t>节</w:t>
      </w:r>
      <w:r w:rsidRPr="00C103C5">
        <w:rPr>
          <w:rFonts w:ascii="Arial" w:hAnsi="Arial"/>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BA5453" w:rsidRDefault="00513318" w:rsidP="00513318">
      <w:pPr>
        <w:rPr>
          <w:rFonts w:hint="eastAsia"/>
          <w:highlight w:val="yellow"/>
          <w:lang w:eastAsia="zh-CN"/>
        </w:rPr>
      </w:pPr>
    </w:p>
    <w:p w14:paraId="57E96AFC" w14:textId="07681C2E" w:rsidR="00513318" w:rsidRPr="005A64B0" w:rsidRDefault="00C103C5" w:rsidP="00513318">
      <w:pPr>
        <w:rPr>
          <w:rFonts w:ascii="Arial" w:hAnsi="Arial"/>
          <w:lang w:eastAsia="zh-CN"/>
        </w:rPr>
      </w:pPr>
      <w:bookmarkStart w:id="1351"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351"/>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0A2264E5"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rPr>
        <w:t>[MQTT-4.3.3-3]</w:t>
      </w:r>
      <w:r w:rsidRPr="005A64B0">
        <w:rPr>
          <w:rFonts w:ascii="Arial" w:hAnsi="Arial"/>
          <w:lang w:eastAsia="zh-CN"/>
        </w:rPr>
        <w:t>。</w:t>
      </w:r>
      <w:hyperlink w:anchor="_Figure_4.3_–" w:history="1">
        <w:r w:rsidR="00513318" w:rsidRPr="005A64B0" w:rsidDel="001D0904">
          <w:rPr>
            <w:rStyle w:val="a5"/>
            <w:rFonts w:ascii="Arial" w:hAnsi="Arial"/>
          </w:rPr>
          <w:t>4.4</w:t>
        </w:r>
      </w:hyperlink>
      <w:r w:rsidRPr="005A64B0">
        <w:rPr>
          <w:rStyle w:val="a5"/>
          <w:rFonts w:ascii="Arial" w:hAnsi="Arial"/>
          <w:lang w:eastAsia="zh-CN"/>
        </w:rPr>
        <w:t>节</w:t>
      </w:r>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报文必须包含与原始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必须将这个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BA5453" w:rsidRDefault="00513318" w:rsidP="00513318">
      <w:pPr>
        <w:ind w:left="720"/>
        <w:rPr>
          <w:rFonts w:hint="eastAsia"/>
          <w:highlight w:val="yellow"/>
        </w:rPr>
      </w:pPr>
    </w:p>
    <w:p w14:paraId="073738BD" w14:textId="45CA896C"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r w:rsidR="00513318" w:rsidRPr="008544D5">
        <w:rPr>
          <w:rFonts w:ascii="Arial" w:hAnsi="Arial"/>
          <w:lang w:eastAsia="zh-CN"/>
        </w:rPr>
        <w:t xml:space="preserve"> </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555C215"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4.9</w:t>
        </w:r>
      </w:hyperlink>
      <w:r w:rsidRPr="008544D5">
        <w:rPr>
          <w:rStyle w:val="a5"/>
          <w:rFonts w:ascii="Arial" w:hAnsi="Arial"/>
          <w:lang w:eastAsia="zh-CN"/>
        </w:rPr>
        <w:t>节</w:t>
      </w:r>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en-GB"/>
        </w:rPr>
      </w:pPr>
      <w:bookmarkStart w:id="1352"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352"/>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报文必须包含报文标识符，这个标识符来自接收到的、已经接受所有权的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必须继续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D30C52" w:rsidRDefault="00513318" w:rsidP="00513318">
      <w:pPr>
        <w:ind w:left="360"/>
        <w:rPr>
          <w:rFonts w:hint="eastAsia"/>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353" w:name="_Figure_4.3_–"/>
      <w:bookmarkStart w:id="1354" w:name="_Message_delivery_retry"/>
      <w:bookmarkStart w:id="1355" w:name="_Toc385349369"/>
      <w:bookmarkEnd w:id="1353"/>
      <w:bookmarkEnd w:id="1354"/>
      <w:r w:rsidRPr="00355DCB">
        <w:rPr>
          <w:rFonts w:ascii="Arial" w:hAnsi="Arial"/>
          <w:lang w:eastAsia="zh-CN"/>
        </w:rPr>
        <w:lastRenderedPageBreak/>
        <w:t>消息分发重试</w:t>
      </w:r>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的情况下重连时，客户端和服务端都必须使用原始报文标识符重新发送任何未被确认的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1D7195EB" w:rsidR="00513318" w:rsidRPr="00355DCB" w:rsidRDefault="00995AD4" w:rsidP="00513318">
      <w:pPr>
        <w:ind w:left="720"/>
        <w:rPr>
          <w:rFonts w:ascii="Arial" w:hAnsi="Arial"/>
        </w:rPr>
      </w:pPr>
      <w:r w:rsidRPr="00355DCB">
        <w:rPr>
          <w:rFonts w:ascii="Arial" w:hAnsi="Arial"/>
          <w:lang w:eastAsia="zh-CN"/>
        </w:rPr>
        <w:t>图</w:t>
      </w:r>
      <w:r w:rsidR="00513318" w:rsidRPr="00355DCB">
        <w:rPr>
          <w:rFonts w:ascii="Arial" w:hAnsi="Arial"/>
        </w:rPr>
        <w:t xml:space="preserve"> 4.3 – QoS</w:t>
      </w:r>
      <w:r w:rsidRPr="00355DCB">
        <w:rPr>
          <w:rFonts w:ascii="Arial" w:hAnsi="Arial"/>
          <w:lang w:eastAsia="zh-CN"/>
        </w:rPr>
        <w:t>等级</w:t>
      </w:r>
      <w:r w:rsidR="00513318" w:rsidRPr="00355DCB">
        <w:rPr>
          <w:rFonts w:ascii="Arial" w:hAnsi="Arial"/>
        </w:rPr>
        <w:t>2</w:t>
      </w:r>
      <w:r w:rsidRPr="00355DCB">
        <w:rPr>
          <w:rFonts w:ascii="Arial" w:hAnsi="Arial"/>
          <w:lang w:eastAsia="zh-CN"/>
        </w:rPr>
        <w:t>协议流程图，非规范示例</w:t>
      </w:r>
      <w:bookmarkEnd w:id="135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rPr>
            </w:pPr>
          </w:p>
        </w:tc>
        <w:tc>
          <w:tcPr>
            <w:tcW w:w="3060" w:type="dxa"/>
            <w:shd w:val="clear" w:color="auto" w:fill="auto"/>
          </w:tcPr>
          <w:p w14:paraId="3A21546C" w14:textId="77777777" w:rsidR="00513318" w:rsidRPr="00355DCB" w:rsidRDefault="00513318" w:rsidP="00A654AF">
            <w:pPr>
              <w:rPr>
                <w:rFonts w:ascii="Arial" w:hAnsi="Arial"/>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BA5453" w:rsidRDefault="00513318" w:rsidP="00513318">
      <w:pPr>
        <w:ind w:left="720"/>
        <w:rPr>
          <w:rFonts w:hint="eastAsia"/>
          <w:lang w:eastAsia="zh-CN"/>
        </w:rPr>
      </w:pPr>
    </w:p>
    <w:p w14:paraId="25060885" w14:textId="6D56DB43" w:rsidR="00513318" w:rsidRPr="00DD21C2" w:rsidRDefault="004A21D9" w:rsidP="00FD1E6F">
      <w:pPr>
        <w:pStyle w:val="2"/>
        <w:numPr>
          <w:ilvl w:val="1"/>
          <w:numId w:val="36"/>
        </w:numPr>
        <w:rPr>
          <w:rFonts w:ascii="Arial" w:hAnsi="Arial"/>
        </w:rPr>
      </w:pPr>
      <w:r w:rsidRPr="00DD21C2">
        <w:rPr>
          <w:rFonts w:ascii="Arial" w:hAnsi="Arial"/>
          <w:lang w:eastAsia="zh-CN"/>
        </w:rPr>
        <w:lastRenderedPageBreak/>
        <w:t>消息收到</w:t>
      </w:r>
    </w:p>
    <w:p w14:paraId="73819F12" w14:textId="6C643A1D"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4.7</w:t>
        </w:r>
        <w:r w:rsidR="0054751E" w:rsidRPr="00DD21C2">
          <w:rPr>
            <w:rStyle w:val="a5"/>
            <w:rFonts w:ascii="Arial" w:hAnsi="Arial"/>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3BECDD7D"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 </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F014CB" w:rsidRDefault="00513318" w:rsidP="00513318">
      <w:pPr>
        <w:rPr>
          <w:rFonts w:hint="eastAsia"/>
          <w:lang w:eastAsia="zh-CN"/>
        </w:rPr>
      </w:pPr>
    </w:p>
    <w:p w14:paraId="69623B01" w14:textId="106E5E2D" w:rsidR="00513318" w:rsidRPr="002B55B3" w:rsidRDefault="00F014CB" w:rsidP="00FD1E6F">
      <w:pPr>
        <w:pStyle w:val="2"/>
        <w:numPr>
          <w:ilvl w:val="1"/>
          <w:numId w:val="36"/>
        </w:numPr>
        <w:rPr>
          <w:rFonts w:ascii="Arial" w:hAnsi="Arial"/>
        </w:rPr>
      </w:pPr>
      <w:r w:rsidRPr="002B55B3">
        <w:rPr>
          <w:rFonts w:ascii="Arial" w:hAnsi="Arial"/>
          <w:lang w:eastAsia="zh-CN"/>
        </w:rPr>
        <w:t>消息排序</w:t>
      </w:r>
    </w:p>
    <w:p w14:paraId="787E73C5" w14:textId="2B1CE231"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4.3</w:t>
        </w:r>
        <w:r w:rsidRPr="002B55B3">
          <w:rPr>
            <w:rStyle w:val="a5"/>
            <w:rFonts w:ascii="Arial" w:hAnsi="Arial"/>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446AA5" w:rsidRDefault="00513318" w:rsidP="00513318">
      <w:pPr>
        <w:ind w:left="360"/>
        <w:rPr>
          <w:rFonts w:hint="eastAsia"/>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BA5453" w:rsidRDefault="00513318" w:rsidP="00513318">
      <w:pPr>
        <w:rPr>
          <w:rFonts w:hint="eastAsia"/>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rPr>
      </w:pPr>
    </w:p>
    <w:p w14:paraId="7A053627" w14:textId="62A3D9CB"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4.9</w:t>
        </w:r>
      </w:hyperlink>
      <w:r w:rsidRPr="003F5574">
        <w:rPr>
          <w:rStyle w:val="a5"/>
          <w:rFonts w:ascii="Arial" w:hAnsi="Arial"/>
          <w:lang w:eastAsia="zh-CN"/>
        </w:rPr>
        <w:t>节</w:t>
      </w:r>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356" w:name="_Topic_Names_and"/>
      <w:bookmarkEnd w:id="1356"/>
      <w:r w:rsidRPr="008743AD">
        <w:rPr>
          <w:rFonts w:ascii="Arial" w:hAnsi="Arial"/>
          <w:lang w:eastAsia="zh-CN"/>
        </w:rPr>
        <w:t>主题名和主题过滤器</w:t>
      </w:r>
    </w:p>
    <w:p w14:paraId="64FFAC8D" w14:textId="044FB249" w:rsidR="00513318" w:rsidRPr="008743AD" w:rsidRDefault="003F5574" w:rsidP="00FD1E6F">
      <w:pPr>
        <w:pStyle w:val="3"/>
        <w:numPr>
          <w:ilvl w:val="2"/>
          <w:numId w:val="36"/>
        </w:numPr>
        <w:rPr>
          <w:rFonts w:ascii="Arial" w:hAnsi="Arial"/>
        </w:rPr>
      </w:pPr>
      <w:bookmarkStart w:id="1357" w:name="_Topic_wildcards"/>
      <w:bookmarkEnd w:id="1357"/>
      <w:r w:rsidRPr="008743AD">
        <w:rPr>
          <w:rFonts w:ascii="Arial" w:hAnsi="Arial"/>
          <w:lang w:eastAsia="zh-CN"/>
        </w:rPr>
        <w:t>主题通配符</w:t>
      </w:r>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BA5453" w:rsidRDefault="00513318" w:rsidP="00513318">
      <w:pPr>
        <w:rPr>
          <w:rFonts w:hint="eastAsia"/>
          <w:lang w:eastAsia="zh-CN"/>
        </w:rPr>
      </w:pPr>
    </w:p>
    <w:p w14:paraId="178D9A83" w14:textId="09F6383C" w:rsidR="00513318" w:rsidRPr="008743AD" w:rsidRDefault="008743AD" w:rsidP="00FD1E6F">
      <w:pPr>
        <w:pStyle w:val="4"/>
        <w:numPr>
          <w:ilvl w:val="3"/>
          <w:numId w:val="36"/>
        </w:numPr>
        <w:rPr>
          <w:rFonts w:ascii="Arial" w:hAnsi="Arial"/>
        </w:rPr>
      </w:pPr>
      <w:r w:rsidRPr="008743AD">
        <w:rPr>
          <w:rFonts w:ascii="Arial" w:hAnsi="Arial"/>
          <w:lang w:eastAsia="zh-CN"/>
        </w:rPr>
        <w:t>主题层级分隔符</w:t>
      </w:r>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BA5453" w:rsidRDefault="00513318" w:rsidP="00513318">
      <w:pPr>
        <w:rPr>
          <w:rFonts w:hint="eastAsia"/>
          <w:lang w:eastAsia="zh-CN"/>
        </w:rPr>
      </w:pPr>
    </w:p>
    <w:p w14:paraId="50001F44" w14:textId="57D594CB" w:rsidR="00513318" w:rsidRPr="00B83FB3" w:rsidRDefault="008743AD" w:rsidP="00FD1E6F">
      <w:pPr>
        <w:pStyle w:val="4"/>
        <w:numPr>
          <w:ilvl w:val="3"/>
          <w:numId w:val="36"/>
        </w:numPr>
        <w:rPr>
          <w:rFonts w:ascii="Arial" w:hAnsi="Arial"/>
        </w:rPr>
      </w:pPr>
      <w:r w:rsidRPr="00B83FB3">
        <w:rPr>
          <w:rFonts w:ascii="Arial" w:hAnsi="Arial"/>
          <w:lang w:eastAsia="zh-CN"/>
        </w:rPr>
        <w:t>多层通配符</w:t>
      </w:r>
    </w:p>
    <w:p w14:paraId="2FBC4274" w14:textId="01846EBA" w:rsidR="00513318" w:rsidRPr="00B83FB3" w:rsidRDefault="00B83FB3" w:rsidP="00513318">
      <w:pPr>
        <w:rPr>
          <w:rFonts w:ascii="Arial" w:hAnsi="Arial"/>
          <w:lang w:eastAsia="zh-CN"/>
        </w:rPr>
      </w:pPr>
      <w:r w:rsidRPr="00B83FB3">
        <w:rPr>
          <w:rFonts w:ascii="Arial" w:hAnsi="Arial"/>
          <w:lang w:eastAsia="zh-CN"/>
        </w:rPr>
        <w:t>数组符号（</w:t>
      </w:r>
      <w:r w:rsidR="00513318" w:rsidRPr="00B83FB3">
        <w:rPr>
          <w:rFonts w:ascii="Arial" w:hAnsi="Arial"/>
          <w:lang w:eastAsia="zh-CN"/>
        </w:rPr>
        <w:t>‘#’ U+0023</w:t>
      </w:r>
      <w:r w:rsidRPr="00B83FB3">
        <w:rPr>
          <w:rFonts w:ascii="Arial" w:hAnsi="Arial"/>
          <w:lang w:eastAsia="zh-CN"/>
        </w:rPr>
        <w:t>）是用于匹配主题中任意层级的通配符。多层通配符表示它的父级和任意数量的子层级。</w:t>
      </w:r>
      <w:r w:rsidRPr="00B83FB3">
        <w:rPr>
          <w:rFonts w:ascii="Arial" w:hAnsi="Arial"/>
          <w:highlight w:val="yellow"/>
          <w:lang w:eastAsia="zh-CN"/>
        </w:rPr>
        <w:t>多层通配符</w:t>
      </w:r>
      <w:r w:rsidRPr="00B83FB3">
        <w:rPr>
          <w:rFonts w:ascii="Arial" w:hAnsi="Arial"/>
          <w:b/>
          <w:highlight w:val="yellow"/>
          <w:lang w:eastAsia="zh-CN"/>
        </w:rPr>
        <w:t>必须</w:t>
      </w:r>
      <w:r w:rsidRPr="00B83FB3">
        <w:rPr>
          <w:rFonts w:ascii="Arial" w:hAnsi="Arial"/>
          <w:highlight w:val="yellow"/>
          <w:lang w:eastAsia="zh-CN"/>
        </w:rPr>
        <w:t>单独指定，或者跟在主题层级分隔符后面。不管哪种情况，它都</w:t>
      </w:r>
      <w:r w:rsidRPr="00B83FB3">
        <w:rPr>
          <w:rFonts w:ascii="Arial" w:hAnsi="Arial"/>
          <w:b/>
          <w:highlight w:val="yellow"/>
          <w:lang w:eastAsia="zh-CN"/>
        </w:rPr>
        <w:t>必须</w:t>
      </w:r>
      <w:r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Pr="00B83FB3">
        <w:rPr>
          <w:rFonts w:ascii="Arial" w:hAnsi="Arial"/>
          <w:lang w:eastAsia="zh-CN"/>
        </w:rPr>
        <w:t>。</w:t>
      </w:r>
    </w:p>
    <w:p w14:paraId="644E324E" w14:textId="77777777" w:rsidR="00513318" w:rsidRPr="00BA5453" w:rsidRDefault="00513318" w:rsidP="00513318">
      <w:pPr>
        <w:rPr>
          <w:rFonts w:hint="eastAsia"/>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BA5453" w:rsidRDefault="00513318" w:rsidP="00513318">
      <w:pPr>
        <w:ind w:left="720"/>
        <w:rPr>
          <w:rFonts w:eastAsia="Batang" w:hint="eastAsia"/>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BA5453" w:rsidRDefault="00513318" w:rsidP="00513318">
      <w:pPr>
        <w:ind w:left="1080"/>
        <w:rPr>
          <w:rFonts w:eastAsia="Arial"/>
        </w:rPr>
      </w:pPr>
    </w:p>
    <w:p w14:paraId="7A2073DE" w14:textId="6321862C" w:rsidR="00513318" w:rsidRPr="0035565C" w:rsidRDefault="0035565C" w:rsidP="00FD1E6F">
      <w:pPr>
        <w:pStyle w:val="4"/>
        <w:numPr>
          <w:ilvl w:val="3"/>
          <w:numId w:val="36"/>
        </w:numPr>
        <w:rPr>
          <w:rFonts w:ascii="Arial" w:hAnsi="Arial"/>
        </w:rPr>
      </w:pPr>
      <w:r w:rsidRPr="0035565C">
        <w:rPr>
          <w:rFonts w:ascii="Arial" w:hAnsi="Arial"/>
          <w:lang w:eastAsia="zh-CN"/>
        </w:rPr>
        <w:t>单层通配符</w:t>
      </w:r>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lastRenderedPageBreak/>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BA5453" w:rsidRDefault="00513318" w:rsidP="00513318">
      <w:pPr>
        <w:ind w:left="1440"/>
        <w:rPr>
          <w:rFonts w:eastAsia="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p>
    <w:p w14:paraId="45E03AAA" w14:textId="3D7B51C1"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Pr="002708F4">
        <w:rPr>
          <w:rFonts w:ascii="Arial" w:hAnsi="Arial"/>
          <w:b/>
          <w:lang w:eastAsia="zh-CN"/>
        </w:rPr>
        <w:t>必须</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r w:rsidR="00A654AF" w:rsidRPr="002708F4">
        <w:rPr>
          <w:rFonts w:ascii="Arial" w:hAnsi="Arial"/>
          <w:lang w:eastAsia="zh-CN"/>
        </w:rPr>
        <w:t xml:space="preserve"> </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BA5453" w:rsidRDefault="00513318" w:rsidP="00513318">
      <w:pPr>
        <w:ind w:left="1080"/>
        <w:rPr>
          <w:rFonts w:eastAsia="Arial"/>
          <w:lang w:eastAsia="zh-CN"/>
        </w:rPr>
      </w:pPr>
    </w:p>
    <w:p w14:paraId="35B7A6BD" w14:textId="5EFC15A8" w:rsidR="00513318" w:rsidRPr="002708F4" w:rsidRDefault="002708F4" w:rsidP="00FD1E6F">
      <w:pPr>
        <w:pStyle w:val="3"/>
        <w:numPr>
          <w:ilvl w:val="2"/>
          <w:numId w:val="36"/>
        </w:numPr>
        <w:rPr>
          <w:rFonts w:ascii="Arial" w:hAnsi="Arial"/>
        </w:rPr>
      </w:pPr>
      <w:r w:rsidRPr="002708F4">
        <w:rPr>
          <w:rFonts w:ascii="Arial" w:hAnsi="Arial"/>
          <w:lang w:eastAsia="zh-CN"/>
        </w:rPr>
        <w:t>主题语义和用法</w:t>
      </w:r>
    </w:p>
    <w:p w14:paraId="61847088" w14:textId="1B7DB123" w:rsidR="00513318" w:rsidRPr="002708F4" w:rsidRDefault="002708F4" w:rsidP="00513318">
      <w:pPr>
        <w:rPr>
          <w:rFonts w:ascii="Arial" w:hAnsi="Arial"/>
        </w:rPr>
      </w:pPr>
      <w:r w:rsidRPr="002708F4">
        <w:rPr>
          <w:rFonts w:ascii="Arial" w:hAnsi="Arial"/>
        </w:rPr>
        <w:t>主题名和主题过滤器必须符合下列规则</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712B3B01"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1.5.4</w:t>
        </w:r>
      </w:hyperlink>
      <w:r w:rsidRPr="002708F4">
        <w:rPr>
          <w:rStyle w:val="a5"/>
          <w:rFonts w:ascii="Arial" w:hAnsi="Arial"/>
          <w:lang w:eastAsia="zh-CN"/>
        </w:rPr>
        <w:t>节</w:t>
      </w:r>
      <w:r w:rsidRPr="002708F4">
        <w:rPr>
          <w:rFonts w:ascii="Arial" w:hAnsi="Arial"/>
          <w:lang w:eastAsia="zh-CN"/>
        </w:rPr>
        <w:t xml:space="preserve"> </w:t>
      </w:r>
      <w:r w:rsidRPr="002708F4">
        <w:rPr>
          <w:rFonts w:ascii="Arial" w:hAnsi="Arial"/>
          <w:lang w:eastAsia="zh-CN"/>
        </w:rPr>
        <w:t>。</w:t>
      </w:r>
    </w:p>
    <w:p w14:paraId="7E8D0C37" w14:textId="77777777" w:rsidR="00513318" w:rsidRPr="00BA5453" w:rsidRDefault="00513318" w:rsidP="00513318">
      <w:pPr>
        <w:rPr>
          <w:rFonts w:eastAsia="Arial"/>
        </w:rPr>
      </w:pPr>
    </w:p>
    <w:p w14:paraId="041A98B0" w14:textId="331B0082" w:rsidR="00513318" w:rsidRPr="002D09F8" w:rsidRDefault="002708F4" w:rsidP="00513318">
      <w:pPr>
        <w:rPr>
          <w:rFonts w:ascii="Arial" w:hAnsi="Arial"/>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rPr>
      </w:pPr>
    </w:p>
    <w:p w14:paraId="1A74A746" w14:textId="77777777" w:rsidR="002D09F8" w:rsidRPr="002D09F8" w:rsidRDefault="002D09F8" w:rsidP="002D09F8">
      <w:pPr>
        <w:rPr>
          <w:rFonts w:ascii="Arial" w:hAnsi="Arial"/>
          <w:highlight w:val="yellow"/>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w:t>
      </w:r>
    </w:p>
    <w:p w14:paraId="6F5CD42A" w14:textId="77777777" w:rsidR="002D09F8" w:rsidRPr="002D09F8" w:rsidRDefault="002D09F8" w:rsidP="002D09F8">
      <w:pPr>
        <w:rPr>
          <w:rFonts w:ascii="Arial" w:hAnsi="Arial"/>
          <w:lang w:eastAsia="zh-CN"/>
        </w:rPr>
      </w:pPr>
      <w:r w:rsidRPr="002D09F8">
        <w:rPr>
          <w:rFonts w:ascii="Arial" w:hAnsi="Arial"/>
          <w:highlight w:val="yellow"/>
          <w:lang w:eastAsia="zh-CN"/>
        </w:rPr>
        <w:t>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w:t>
      </w:r>
    </w:p>
    <w:p w14:paraId="36C79305" w14:textId="6D125952"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lang w:eastAsia="zh-CN"/>
        </w:rPr>
        <w:t>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48049F3E" w:rsidR="00513318" w:rsidRPr="002D09F8" w:rsidRDefault="002D09F8" w:rsidP="002D09F8">
      <w:pPr>
        <w:rPr>
          <w:rFonts w:ascii="Arial" w:hAnsi="Arial"/>
        </w:rPr>
      </w:pPr>
      <w:r w:rsidRPr="002D09F8">
        <w:rPr>
          <w:rFonts w:ascii="Arial" w:hAnsi="Arial"/>
          <w:lang w:eastAsia="zh-CN"/>
        </w:rPr>
        <w:t>如果订阅的主题过滤器与消息的主题名匹配，应用消息会被发送给每一个匹配的客户端订阅。主题</w:t>
      </w:r>
      <w:r w:rsidRPr="002D09F8">
        <w:rPr>
          <w:rFonts w:ascii="Arial" w:hAnsi="Arial"/>
          <w:b/>
          <w:lang w:eastAsia="zh-CN"/>
        </w:rPr>
        <w:t>可能</w:t>
      </w:r>
      <w:r w:rsidRPr="002D09F8">
        <w:rPr>
          <w:rFonts w:ascii="Arial" w:hAnsi="Arial"/>
          <w:lang w:eastAsia="zh-CN"/>
        </w:rPr>
        <w:t>是管理员在服务端预先定义好的，也</w:t>
      </w:r>
      <w:r w:rsidRPr="002D09F8">
        <w:rPr>
          <w:rFonts w:ascii="Arial" w:hAnsi="Arial"/>
          <w:b/>
          <w:lang w:eastAsia="zh-CN"/>
        </w:rPr>
        <w:t>可能</w:t>
      </w:r>
      <w:r w:rsidRPr="002D09F8">
        <w:rPr>
          <w:rFonts w:ascii="Arial" w:hAnsi="Arial"/>
          <w:lang w:eastAsia="zh-CN"/>
        </w:rPr>
        <w:t>是服务端收到第一个订阅或使用那个主题名的应用消息时动态添加的。服务端也可以使用一个安全组件有选择地授权客户端使用某个主题资源。</w:t>
      </w:r>
    </w:p>
    <w:p w14:paraId="5D5CC6F8" w14:textId="77777777" w:rsidR="00513318" w:rsidRDefault="00513318" w:rsidP="00513318">
      <w:pPr>
        <w:rPr>
          <w:rFonts w:hint="eastAsia"/>
        </w:rPr>
      </w:pPr>
      <w:bookmarkStart w:id="1358" w:name="_Ref381955543"/>
      <w:bookmarkStart w:id="1359" w:name="_Toc384800483"/>
      <w:bookmarkStart w:id="1360" w:name="_Toc385349380"/>
      <w:bookmarkStart w:id="1361" w:name="_Toc385349846"/>
      <w:bookmarkStart w:id="1362" w:name="_Toc442180923"/>
    </w:p>
    <w:p w14:paraId="4B49F455" w14:textId="7393E848" w:rsidR="00513318" w:rsidRPr="00CE1E0E" w:rsidRDefault="002D09F8" w:rsidP="00FD1E6F">
      <w:pPr>
        <w:pStyle w:val="2"/>
        <w:numPr>
          <w:ilvl w:val="1"/>
          <w:numId w:val="36"/>
        </w:numPr>
        <w:rPr>
          <w:rFonts w:ascii="Arial" w:hAnsi="Arial"/>
        </w:rPr>
      </w:pPr>
      <w:bookmarkStart w:id="1363" w:name="_Subscriptions"/>
      <w:bookmarkStart w:id="1364" w:name="_Toc462729214"/>
      <w:bookmarkStart w:id="1365" w:name="_Ref463221052"/>
      <w:bookmarkEnd w:id="1363"/>
      <w:r w:rsidRPr="00CE1E0E">
        <w:rPr>
          <w:rFonts w:ascii="Arial" w:hAnsi="Arial"/>
          <w:lang w:eastAsia="zh-CN"/>
        </w:rPr>
        <w:t>订阅</w:t>
      </w:r>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rPr>
      </w:pPr>
    </w:p>
    <w:p w14:paraId="13F397A0" w14:textId="53CC3C35" w:rsidR="00513318" w:rsidRPr="00DE2A19" w:rsidRDefault="002D09F8" w:rsidP="00FD1E6F">
      <w:pPr>
        <w:pStyle w:val="3"/>
        <w:numPr>
          <w:ilvl w:val="2"/>
          <w:numId w:val="36"/>
        </w:numPr>
        <w:rPr>
          <w:rFonts w:ascii="Arial" w:hAnsi="Arial"/>
        </w:rPr>
      </w:pPr>
      <w:bookmarkStart w:id="1366" w:name="_Toc464548103"/>
      <w:bookmarkStart w:id="1367" w:name="_Toc464635398"/>
      <w:bookmarkStart w:id="1368" w:name="_Toc471282898"/>
      <w:bookmarkStart w:id="1369" w:name="_Toc471483744"/>
      <w:bookmarkStart w:id="1370" w:name="_Toc473620303"/>
      <w:r w:rsidRPr="00DE2A19">
        <w:rPr>
          <w:rFonts w:ascii="Arial" w:hAnsi="Arial"/>
          <w:lang w:eastAsia="zh-CN"/>
        </w:rPr>
        <w:t>非共享订阅</w:t>
      </w:r>
    </w:p>
    <w:bookmarkEnd w:id="1366"/>
    <w:bookmarkEnd w:id="1367"/>
    <w:bookmarkEnd w:id="1368"/>
    <w:bookmarkEnd w:id="1369"/>
    <w:bookmarkEnd w:id="1370"/>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371" w:name="_Shared_Subscriptions"/>
      <w:bookmarkEnd w:id="1371"/>
      <w:r w:rsidRPr="00DE2A19">
        <w:rPr>
          <w:rFonts w:ascii="Arial" w:hAnsi="Arial"/>
          <w:lang w:eastAsia="zh-CN"/>
        </w:rPr>
        <w:t>共享订阅</w:t>
      </w:r>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0AB48E12" w:rsidR="00513318" w:rsidRPr="00DE2A19" w:rsidRDefault="00513318" w:rsidP="00FD1E6F">
      <w:pPr>
        <w:pStyle w:val="af6"/>
        <w:numPr>
          <w:ilvl w:val="0"/>
          <w:numId w:val="37"/>
        </w:numPr>
        <w:rPr>
          <w:rFonts w:hint="eastAsia"/>
        </w:rPr>
      </w:pPr>
      <w:r w:rsidRPr="00DE2A19">
        <w:rPr>
          <w:rFonts w:ascii="Arial" w:hAnsi="Arial"/>
        </w:rPr>
        <w:t xml:space="preserve"> {filter}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4.7</w:t>
        </w:r>
      </w:hyperlink>
      <w:r w:rsidR="00DE2A19" w:rsidRPr="00DE2A19">
        <w:rPr>
          <w:rStyle w:val="a5"/>
          <w:rFonts w:ascii="Arial" w:hAnsi="Arial"/>
          <w:lang w:eastAsia="zh-CN"/>
        </w:rPr>
        <w:t>节</w:t>
      </w:r>
      <w:r w:rsidR="00DE2A19" w:rsidRPr="00DE2A19">
        <w:rPr>
          <w:rFonts w:ascii="Arial" w:hAnsi="Arial"/>
          <w:bCs/>
          <w:iCs/>
          <w:lang w:eastAsia="zh-CN"/>
        </w:rPr>
        <w:t>。</w:t>
      </w:r>
    </w:p>
    <w:p w14:paraId="5CB72B9A" w14:textId="77777777" w:rsidR="00DE2A19" w:rsidRPr="000B2DEA" w:rsidRDefault="00DE2A19" w:rsidP="00DE2A19">
      <w:pPr>
        <w:pStyle w:val="af6"/>
        <w:rPr>
          <w:rFonts w:hint="eastAsia"/>
        </w:rPr>
      </w:pPr>
    </w:p>
    <w:p w14:paraId="320C00E4" w14:textId="23C4E8FD"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，但必须跟在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字符后面必须跟随一个主题过滤器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4.7</w:t>
        </w:r>
      </w:hyperlink>
      <w:r w:rsidRPr="00DE2A19">
        <w:rPr>
          <w:rStyle w:val="a5"/>
          <w:rFonts w:ascii="Arial" w:hAnsi="Arial"/>
          <w:lang w:eastAsia="zh-CN"/>
        </w:rPr>
        <w:t>节</w:t>
      </w:r>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19C1D46F"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r w:rsidR="00A654AF" w:rsidRPr="003208D4">
        <w:rPr>
          <w:rFonts w:ascii="Arial" w:hAnsi="Arial"/>
          <w:lang w:eastAsia="zh-CN"/>
        </w:rPr>
        <w:t xml:space="preserve"> </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Default="00513318" w:rsidP="00513318">
      <w:pPr>
        <w:rPr>
          <w:rFonts w:eastAsia="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Default="00461802" w:rsidP="00461802">
      <w:pPr>
        <w:pStyle w:val="af6"/>
        <w:spacing w:after="120"/>
        <w:ind w:left="360"/>
        <w:rPr>
          <w:rFonts w:eastAsia="Arial"/>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lastRenderedPageBreak/>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5511D1CF"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服务端必须在客户端重新连接时完成向该客户端的消息分发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4.3.3</w:t>
        </w:r>
      </w:hyperlink>
      <w:r w:rsidR="00E82053" w:rsidRPr="00E82053">
        <w:rPr>
          <w:rStyle w:val="a5"/>
          <w:rFonts w:ascii="Arial" w:hAnsi="Arial"/>
          <w:lang w:eastAsia="zh-CN"/>
        </w:rPr>
        <w:t>节</w:t>
      </w:r>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Default="00461802" w:rsidP="00461802">
      <w:pPr>
        <w:pStyle w:val="af6"/>
        <w:ind w:left="360"/>
        <w:rPr>
          <w:rFonts w:eastAsia="Arial"/>
          <w:lang w:eastAsia="zh-CN"/>
        </w:rPr>
      </w:pPr>
    </w:p>
    <w:p w14:paraId="1D95727A" w14:textId="668F15AD"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Pr="00E82053">
        <w:rPr>
          <w:rFonts w:ascii="Arial" w:hAnsi="Arial"/>
          <w:b/>
          <w:lang w:eastAsia="zh-CN"/>
        </w:rPr>
        <w:t>必须</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Default="00461802" w:rsidP="00461802">
      <w:pPr>
        <w:pStyle w:val="af6"/>
        <w:ind w:left="360"/>
        <w:rPr>
          <w:rFonts w:eastAsia="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进行响应，服务端必须丢弃应用消息而不尝试将其发送给任何其他订阅者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Default="00461802" w:rsidP="00461802">
      <w:pPr>
        <w:pStyle w:val="af6"/>
        <w:ind w:left="360"/>
        <w:rPr>
          <w:rFonts w:eastAsia="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bookmarkStart w:id="1372" w:name="_GoBack"/>
      <w:bookmarkEnd w:id="1372"/>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0B2DEA" w:rsidRDefault="00513318" w:rsidP="00513318">
      <w:pPr>
        <w:spacing w:after="120"/>
        <w:rPr>
          <w:rFonts w:eastAsia="Arial"/>
          <w:lang w:eastAsia="zh-CN"/>
        </w:rPr>
      </w:pPr>
    </w:p>
    <w:p w14:paraId="691294C1" w14:textId="77777777" w:rsidR="00513318" w:rsidRDefault="00513318" w:rsidP="00FD1E6F">
      <w:pPr>
        <w:pStyle w:val="2"/>
        <w:numPr>
          <w:ilvl w:val="1"/>
          <w:numId w:val="36"/>
        </w:numPr>
        <w:rPr>
          <w:rFonts w:hint="eastAsia"/>
        </w:rPr>
      </w:pPr>
      <w:bookmarkStart w:id="1373" w:name="_Flow_Control"/>
      <w:bookmarkStart w:id="1374" w:name="_Toc464548105"/>
      <w:bookmarkStart w:id="1375" w:name="_Toc464635400"/>
      <w:bookmarkStart w:id="1376" w:name="_Toc471282900"/>
      <w:bookmarkStart w:id="1377" w:name="_Toc471483746"/>
      <w:bookmarkStart w:id="1378" w:name="_Toc473620307"/>
      <w:bookmarkStart w:id="1379" w:name="_Ref479241401"/>
      <w:bookmarkStart w:id="1380" w:name="_Ref484156252"/>
      <w:bookmarkStart w:id="1381" w:name="_Ref485719841"/>
      <w:bookmarkStart w:id="1382" w:name="_Ref485800075"/>
      <w:bookmarkStart w:id="1383" w:name="_Toc496191565"/>
      <w:bookmarkStart w:id="1384" w:name="_Toc513542338"/>
      <w:bookmarkEnd w:id="1373"/>
      <w:r>
        <w:t>Flow Control</w:t>
      </w:r>
      <w:bookmarkEnd w:id="1364"/>
      <w:bookmarkEnd w:id="1365"/>
      <w:bookmarkEnd w:id="1374"/>
      <w:bookmarkEnd w:id="1375"/>
      <w:bookmarkEnd w:id="1376"/>
      <w:bookmarkEnd w:id="1377"/>
      <w:bookmarkEnd w:id="1378"/>
      <w:bookmarkEnd w:id="1379"/>
      <w:bookmarkEnd w:id="1380"/>
      <w:bookmarkEnd w:id="1381"/>
      <w:bookmarkEnd w:id="1382"/>
      <w:bookmarkEnd w:id="1383"/>
      <w:bookmarkEnd w:id="1384"/>
    </w:p>
    <w:p w14:paraId="08E1A18F" w14:textId="77777777" w:rsidR="00513318" w:rsidRDefault="00513318" w:rsidP="00513318">
      <w:pPr>
        <w:rPr>
          <w:rFonts w:hint="eastAsia"/>
        </w:rPr>
      </w:pPr>
      <w:bookmarkStart w:id="1385" w:name="_Hlk484158938"/>
      <w:r>
        <w:t xml:space="preserve">Clients and Servers control the number of unacknowledged PUBLISH packets they receive by using a Receive Maximum value as described in </w:t>
      </w:r>
      <w:hyperlink w:anchor="_Receive_Maximum" w:history="1">
        <w:r w:rsidRPr="00D56717">
          <w:rPr>
            <w:rStyle w:val="a5"/>
          </w:rPr>
          <w:t>section 3.1.2.11.4</w:t>
        </w:r>
      </w:hyperlink>
      <w:r>
        <w:t xml:space="preserve"> and </w:t>
      </w:r>
      <w:hyperlink w:anchor="_Receive_Maximum_1" w:history="1">
        <w:r w:rsidRPr="00D56717">
          <w:rPr>
            <w:rStyle w:val="a5"/>
          </w:rPr>
          <w:t>section 3.2.2.3.2</w:t>
        </w:r>
      </w:hyperlink>
      <w:r>
        <w:t xml:space="preserve">. The Receive Maximum establishes a send quota which is used to limit the number of PUBLISH QOS &gt; 0 packets which can be sent without receiving an PUBACK (for QoS 1) or PUBCOMP (for QoS 2). The PUBACK and PUBCOMP replenish the quota in the manner described below. </w:t>
      </w:r>
    </w:p>
    <w:p w14:paraId="52FF9E93" w14:textId="77777777" w:rsidR="00513318" w:rsidRDefault="00513318" w:rsidP="00513318">
      <w:pPr>
        <w:rPr>
          <w:rFonts w:hint="eastAsia"/>
        </w:rPr>
      </w:pPr>
    </w:p>
    <w:p w14:paraId="33734D03" w14:textId="77777777" w:rsidR="00513318" w:rsidRDefault="00513318" w:rsidP="00513318">
      <w:pPr>
        <w:rPr>
          <w:rFonts w:hint="eastAsia"/>
        </w:rPr>
      </w:pPr>
      <w:r>
        <w:rPr>
          <w:highlight w:val="yellow"/>
        </w:rPr>
        <w:t>The</w:t>
      </w:r>
      <w:r w:rsidRPr="00C11474">
        <w:rPr>
          <w:highlight w:val="yellow"/>
        </w:rPr>
        <w:t xml:space="preserve"> Client or Server </w:t>
      </w:r>
      <w:r>
        <w:rPr>
          <w:highlight w:val="yellow"/>
        </w:rPr>
        <w:t>MUST set its</w:t>
      </w:r>
      <w:r w:rsidRPr="00C11474">
        <w:rPr>
          <w:highlight w:val="yellow"/>
        </w:rPr>
        <w:t xml:space="preserve"> </w:t>
      </w:r>
      <w:r>
        <w:rPr>
          <w:highlight w:val="yellow"/>
        </w:rPr>
        <w:t xml:space="preserve">initial </w:t>
      </w:r>
      <w:r w:rsidRPr="00C11474">
        <w:rPr>
          <w:highlight w:val="yellow"/>
        </w:rPr>
        <w:t xml:space="preserve">send quota to </w:t>
      </w:r>
      <w:r>
        <w:rPr>
          <w:highlight w:val="yellow"/>
        </w:rPr>
        <w:t>a non-zero</w:t>
      </w:r>
      <w:r w:rsidRPr="00C11474">
        <w:rPr>
          <w:highlight w:val="yellow"/>
        </w:rPr>
        <w:t xml:space="preserve"> value</w:t>
      </w:r>
      <w:r>
        <w:rPr>
          <w:highlight w:val="yellow"/>
        </w:rPr>
        <w:t xml:space="preserve"> not exceeding the Receive Maximum</w:t>
      </w:r>
      <w:r>
        <w:t xml:space="preserve"> </w:t>
      </w:r>
      <w:r w:rsidRPr="00C11474">
        <w:rPr>
          <w:color w:val="FF0000"/>
        </w:rPr>
        <w:t>[MQTT-4.9.0-1]</w:t>
      </w:r>
      <w:r>
        <w:t xml:space="preserve">. </w:t>
      </w:r>
    </w:p>
    <w:bookmarkEnd w:id="1385"/>
    <w:p w14:paraId="695E3D3C" w14:textId="77777777" w:rsidR="00513318" w:rsidRDefault="00513318" w:rsidP="00513318">
      <w:pPr>
        <w:rPr>
          <w:rFonts w:hint="eastAsia"/>
        </w:rPr>
      </w:pPr>
    </w:p>
    <w:p w14:paraId="5F601C22" w14:textId="77777777" w:rsidR="00513318" w:rsidRDefault="00513318" w:rsidP="00513318">
      <w:pPr>
        <w:rPr>
          <w:rFonts w:hint="eastAsia"/>
        </w:rPr>
      </w:pPr>
      <w:r w:rsidRPr="00C11474">
        <w:rPr>
          <w:highlight w:val="yellow"/>
        </w:rPr>
        <w:t xml:space="preserve">Each time the Client or Server sends a PUBLISH packet at QoS &gt; 0, it decrements the </w:t>
      </w:r>
      <w:r>
        <w:rPr>
          <w:highlight w:val="yellow"/>
        </w:rPr>
        <w:t xml:space="preserve">send </w:t>
      </w:r>
      <w:r w:rsidRPr="00C11474">
        <w:rPr>
          <w:highlight w:val="yellow"/>
        </w:rPr>
        <w:t xml:space="preserve">quota. If the </w:t>
      </w:r>
      <w:r>
        <w:rPr>
          <w:highlight w:val="yellow"/>
        </w:rPr>
        <w:t>send</w:t>
      </w:r>
      <w:r w:rsidRPr="00C11474">
        <w:rPr>
          <w:highlight w:val="yellow"/>
        </w:rPr>
        <w:t xml:space="preserve"> quota reaches zero, the Client or Server MUST NOT send any more PUBLISH packets with QoS &gt; 0</w:t>
      </w:r>
      <w:r>
        <w:t xml:space="preserve"> </w:t>
      </w:r>
      <w:r w:rsidRPr="00E05C45">
        <w:rPr>
          <w:color w:val="FF0000"/>
        </w:rPr>
        <w:t>[</w:t>
      </w:r>
      <w:r>
        <w:rPr>
          <w:color w:val="FF0000"/>
        </w:rPr>
        <w:t>MQTT-4.9.0-2</w:t>
      </w:r>
      <w:r w:rsidRPr="00E05C45">
        <w:rPr>
          <w:color w:val="FF0000"/>
        </w:rPr>
        <w:t>]</w:t>
      </w:r>
      <w:r>
        <w:t xml:space="preserve">. It MAY continue to send PUBLISH packets with QoS 0, or it MAY choose to suspend sending these as well. </w:t>
      </w:r>
      <w:r w:rsidRPr="00C11474">
        <w:rPr>
          <w:highlight w:val="yellow"/>
        </w:rPr>
        <w:t>The</w:t>
      </w:r>
      <w:r>
        <w:rPr>
          <w:highlight w:val="yellow"/>
        </w:rPr>
        <w:t xml:space="preserve"> Client</w:t>
      </w:r>
      <w:r w:rsidRPr="00C11474">
        <w:rPr>
          <w:highlight w:val="yellow"/>
        </w:rPr>
        <w:t xml:space="preserve"> and </w:t>
      </w:r>
      <w:r>
        <w:rPr>
          <w:highlight w:val="yellow"/>
        </w:rPr>
        <w:t>S</w:t>
      </w:r>
      <w:r w:rsidRPr="00C11474">
        <w:rPr>
          <w:highlight w:val="yellow"/>
        </w:rPr>
        <w:t xml:space="preserve">erver MUST continue to process and respond to all other </w:t>
      </w:r>
      <w:r>
        <w:rPr>
          <w:highlight w:val="yellow"/>
        </w:rPr>
        <w:t>MQTT Control Packets</w:t>
      </w:r>
      <w:r w:rsidRPr="00C11474">
        <w:rPr>
          <w:highlight w:val="yellow"/>
        </w:rPr>
        <w:t xml:space="preserve"> even if the quota is zero</w:t>
      </w:r>
      <w:r>
        <w:t xml:space="preserve"> </w:t>
      </w:r>
      <w:r w:rsidRPr="00E05C45">
        <w:rPr>
          <w:color w:val="FF0000"/>
        </w:rPr>
        <w:t>[</w:t>
      </w:r>
      <w:r>
        <w:rPr>
          <w:color w:val="FF0000"/>
        </w:rPr>
        <w:t>MQTT-4.9.0-3</w:t>
      </w:r>
      <w:r w:rsidRPr="00E05C45">
        <w:rPr>
          <w:color w:val="FF0000"/>
        </w:rPr>
        <w:t>]</w:t>
      </w:r>
      <w:r>
        <w:t xml:space="preserve">. </w:t>
      </w:r>
    </w:p>
    <w:p w14:paraId="05242F6E" w14:textId="77777777" w:rsidR="00513318" w:rsidRDefault="00513318" w:rsidP="00513318">
      <w:pPr>
        <w:rPr>
          <w:rFonts w:hint="eastAsia"/>
        </w:rPr>
      </w:pPr>
    </w:p>
    <w:p w14:paraId="583C31BA" w14:textId="77777777" w:rsidR="00513318" w:rsidRDefault="00513318" w:rsidP="00513318">
      <w:pPr>
        <w:rPr>
          <w:rFonts w:hint="eastAsia"/>
        </w:rPr>
      </w:pPr>
      <w:r>
        <w:t xml:space="preserve">The send quota is incremented by 1: </w:t>
      </w:r>
    </w:p>
    <w:p w14:paraId="184C9134" w14:textId="77777777" w:rsidR="00513318" w:rsidRDefault="00513318" w:rsidP="00FD1E6F">
      <w:pPr>
        <w:pStyle w:val="af6"/>
        <w:numPr>
          <w:ilvl w:val="0"/>
          <w:numId w:val="63"/>
        </w:numPr>
        <w:rPr>
          <w:rFonts w:hint="eastAsia"/>
        </w:rPr>
      </w:pPr>
      <w:r>
        <w:t xml:space="preserve">Each time a PUBACK or PUBCOMP packet is received, regardless of whether the PUBACK or PUBCOMP carried an error code. </w:t>
      </w:r>
    </w:p>
    <w:p w14:paraId="4C6B2931" w14:textId="77777777" w:rsidR="00513318" w:rsidRDefault="00513318" w:rsidP="00FD1E6F">
      <w:pPr>
        <w:pStyle w:val="af6"/>
        <w:numPr>
          <w:ilvl w:val="0"/>
          <w:numId w:val="63"/>
        </w:numPr>
        <w:rPr>
          <w:rFonts w:hint="eastAsia"/>
        </w:rPr>
      </w:pPr>
      <w:r>
        <w:t xml:space="preserve">Each time a PUBREC packet is received with a Return Code of 0x80 or greater. </w:t>
      </w:r>
    </w:p>
    <w:p w14:paraId="46182A92" w14:textId="77777777" w:rsidR="00513318" w:rsidRDefault="00513318" w:rsidP="00513318">
      <w:pPr>
        <w:rPr>
          <w:rFonts w:hint="eastAsia"/>
        </w:rPr>
      </w:pPr>
    </w:p>
    <w:p w14:paraId="282600DA" w14:textId="77777777" w:rsidR="00513318" w:rsidRDefault="00513318" w:rsidP="00513318">
      <w:pPr>
        <w:rPr>
          <w:rFonts w:hint="eastAsia"/>
        </w:rPr>
      </w:pPr>
      <w:r>
        <w:t xml:space="preserve">The send quota is not incremented if it is already equal to the initial send quota. The attempt to increment above the initial send quota might be caused by the re-transmission of a PUBREL packet after a new Network Connection is established. </w:t>
      </w:r>
    </w:p>
    <w:p w14:paraId="54FB6E8E" w14:textId="77777777" w:rsidR="00513318" w:rsidRDefault="00513318" w:rsidP="00513318">
      <w:pPr>
        <w:rPr>
          <w:rFonts w:hint="eastAsia"/>
        </w:rPr>
      </w:pPr>
    </w:p>
    <w:p w14:paraId="4CCD22BD" w14:textId="77777777" w:rsidR="00513318" w:rsidRDefault="00513318" w:rsidP="00513318">
      <w:pPr>
        <w:rPr>
          <w:rFonts w:hint="eastAsia"/>
        </w:rPr>
      </w:pPr>
      <w:r>
        <w:t xml:space="preserve">Refer to </w:t>
      </w:r>
      <w:hyperlink w:anchor="_PUBLISH_Actions" w:history="1">
        <w:r w:rsidRPr="00657DD7">
          <w:rPr>
            <w:rStyle w:val="a5"/>
          </w:rPr>
          <w:t>section 3.3.4</w:t>
        </w:r>
      </w:hyperlink>
      <w:r>
        <w:t xml:space="preserve"> for a description of how Clients and Servers react if they are sent more PUBLISH packets than the Receive Maximum allows. </w:t>
      </w:r>
    </w:p>
    <w:p w14:paraId="74BA8EBD" w14:textId="77777777" w:rsidR="00513318" w:rsidRDefault="00513318" w:rsidP="00513318">
      <w:pPr>
        <w:rPr>
          <w:rFonts w:hint="eastAsia"/>
        </w:rPr>
      </w:pPr>
    </w:p>
    <w:p w14:paraId="3402DFF2" w14:textId="77777777" w:rsidR="00513318" w:rsidRDefault="00513318" w:rsidP="00513318">
      <w:pPr>
        <w:rPr>
          <w:rFonts w:hint="eastAsia"/>
        </w:rPr>
      </w:pPr>
      <w:r>
        <w:t>The send quota and Receive Maximum value are not preserved across Network Connections, and are re-initialized with each new Network Connection as described above. They are not part of the session state.</w:t>
      </w:r>
    </w:p>
    <w:p w14:paraId="6D562758" w14:textId="77777777" w:rsidR="00513318" w:rsidRPr="00D65450" w:rsidRDefault="00513318" w:rsidP="00513318">
      <w:pPr>
        <w:rPr>
          <w:rFonts w:hint="eastAsia"/>
        </w:rPr>
      </w:pPr>
    </w:p>
    <w:p w14:paraId="1D305268" w14:textId="77777777" w:rsidR="00513318" w:rsidRDefault="00513318" w:rsidP="00FD1E6F">
      <w:pPr>
        <w:pStyle w:val="2"/>
        <w:numPr>
          <w:ilvl w:val="1"/>
          <w:numId w:val="36"/>
        </w:numPr>
        <w:rPr>
          <w:rFonts w:hint="eastAsia"/>
        </w:rPr>
      </w:pPr>
      <w:bookmarkStart w:id="1386" w:name="_Request_/_Response"/>
      <w:bookmarkStart w:id="1387" w:name="_Ref463275433"/>
      <w:bookmarkStart w:id="1388" w:name="_Toc464548106"/>
      <w:bookmarkStart w:id="1389" w:name="_Toc464635401"/>
      <w:bookmarkStart w:id="1390" w:name="_Toc471282901"/>
      <w:bookmarkStart w:id="1391" w:name="_Toc471483747"/>
      <w:bookmarkStart w:id="1392" w:name="_Toc473620308"/>
      <w:bookmarkStart w:id="1393" w:name="_Toc496191566"/>
      <w:bookmarkStart w:id="1394" w:name="_Toc513542339"/>
      <w:bookmarkStart w:id="1395" w:name="_Toc462729215"/>
      <w:bookmarkEnd w:id="1386"/>
      <w:r>
        <w:t>Request / Response</w:t>
      </w:r>
      <w:bookmarkEnd w:id="1387"/>
      <w:bookmarkEnd w:id="1388"/>
      <w:bookmarkEnd w:id="1389"/>
      <w:bookmarkEnd w:id="1390"/>
      <w:bookmarkEnd w:id="1391"/>
      <w:bookmarkEnd w:id="1392"/>
      <w:bookmarkEnd w:id="1393"/>
      <w:bookmarkEnd w:id="1394"/>
    </w:p>
    <w:p w14:paraId="61D627EF" w14:textId="77777777" w:rsidR="00513318" w:rsidRDefault="00513318" w:rsidP="00513318">
      <w:pPr>
        <w:rPr>
          <w:rFonts w:hint="eastAsia"/>
        </w:rPr>
      </w:pPr>
      <w:bookmarkStart w:id="1396" w:name="_Toc464564287"/>
      <w:bookmarkEnd w:id="1396"/>
      <w:r>
        <w:t>Some applications or standards might wish to run a Request/Response interaction over MQTT. This version of MQTT includes three properties that can be used for this purpose:</w:t>
      </w:r>
    </w:p>
    <w:p w14:paraId="6FC6F8F4" w14:textId="77777777" w:rsidR="00513318" w:rsidRDefault="00513318" w:rsidP="00FD1E6F">
      <w:pPr>
        <w:pStyle w:val="af6"/>
        <w:numPr>
          <w:ilvl w:val="0"/>
          <w:numId w:val="61"/>
        </w:numPr>
        <w:rPr>
          <w:rFonts w:hint="eastAsia"/>
        </w:rPr>
      </w:pPr>
      <w:r>
        <w:t xml:space="preserve">Response Topic, described in </w:t>
      </w:r>
      <w:hyperlink w:anchor="_Response_Topic" w:history="1">
        <w:r w:rsidRPr="00657DD7">
          <w:rPr>
            <w:rStyle w:val="a5"/>
          </w:rPr>
          <w:t>section 3.3.2.3.5</w:t>
        </w:r>
      </w:hyperlink>
    </w:p>
    <w:p w14:paraId="3F498F84" w14:textId="77777777" w:rsidR="00513318" w:rsidRDefault="00513318" w:rsidP="00FD1E6F">
      <w:pPr>
        <w:pStyle w:val="af6"/>
        <w:numPr>
          <w:ilvl w:val="0"/>
          <w:numId w:val="61"/>
        </w:numPr>
        <w:rPr>
          <w:rFonts w:hint="eastAsia"/>
        </w:rPr>
      </w:pPr>
      <w:r>
        <w:t xml:space="preserve">Correlation Data, described in </w:t>
      </w:r>
      <w:hyperlink w:anchor="_Correlation_Data" w:history="1">
        <w:r w:rsidRPr="00657DD7">
          <w:rPr>
            <w:rStyle w:val="a5"/>
          </w:rPr>
          <w:t>section 3.3.2.3.6</w:t>
        </w:r>
      </w:hyperlink>
    </w:p>
    <w:p w14:paraId="0413A3EF" w14:textId="77777777" w:rsidR="00513318" w:rsidRDefault="00513318" w:rsidP="00FD1E6F">
      <w:pPr>
        <w:pStyle w:val="af6"/>
        <w:numPr>
          <w:ilvl w:val="0"/>
          <w:numId w:val="61"/>
        </w:numPr>
        <w:rPr>
          <w:rFonts w:hint="eastAsia"/>
        </w:rPr>
      </w:pPr>
      <w:r>
        <w:t xml:space="preserve">Request Response Information, described in </w:t>
      </w:r>
      <w:hyperlink w:anchor="_Request_Response_Information" w:history="1">
        <w:r w:rsidRPr="00657DD7">
          <w:rPr>
            <w:rStyle w:val="a5"/>
          </w:rPr>
          <w:t>section 3.1.2.11.7</w:t>
        </w:r>
      </w:hyperlink>
    </w:p>
    <w:p w14:paraId="0084A74C" w14:textId="77777777" w:rsidR="00513318" w:rsidRDefault="00513318" w:rsidP="00FD1E6F">
      <w:pPr>
        <w:pStyle w:val="af6"/>
        <w:numPr>
          <w:ilvl w:val="0"/>
          <w:numId w:val="61"/>
        </w:numPr>
        <w:rPr>
          <w:rFonts w:hint="eastAsia"/>
        </w:rPr>
      </w:pPr>
      <w:r>
        <w:t xml:space="preserve">Response Information, described in </w:t>
      </w:r>
      <w:hyperlink w:anchor="_Response_Information" w:history="1">
        <w:r w:rsidRPr="00657DD7">
          <w:rPr>
            <w:rStyle w:val="a5"/>
          </w:rPr>
          <w:t>section 3.2.2.3.14</w:t>
        </w:r>
      </w:hyperlink>
    </w:p>
    <w:p w14:paraId="7C12CD2C" w14:textId="77777777" w:rsidR="00513318" w:rsidRDefault="00513318" w:rsidP="00513318">
      <w:pPr>
        <w:rPr>
          <w:rFonts w:hint="eastAsia"/>
        </w:rPr>
      </w:pPr>
      <w:r>
        <w:t xml:space="preserve">The following non-normative sections describe how these properties can be used. </w:t>
      </w:r>
    </w:p>
    <w:p w14:paraId="78560486" w14:textId="77777777" w:rsidR="00513318" w:rsidRDefault="00513318" w:rsidP="00513318">
      <w:pPr>
        <w:rPr>
          <w:rFonts w:hint="eastAsia"/>
        </w:rPr>
      </w:pPr>
    </w:p>
    <w:p w14:paraId="16F87182" w14:textId="77777777" w:rsidR="00513318" w:rsidRDefault="00513318" w:rsidP="00513318">
      <w:pPr>
        <w:rPr>
          <w:rFonts w:hint="eastAsia"/>
        </w:rPr>
      </w:pPr>
      <w:r>
        <w:t xml:space="preserve">A Client sends a Request Message by publishing an Application Message which has a Response Topic set as described in </w:t>
      </w:r>
      <w:hyperlink w:anchor="_Toc463595993" w:history="1">
        <w:r w:rsidRPr="00657DD7">
          <w:rPr>
            <w:rStyle w:val="a5"/>
          </w:rPr>
          <w:t>section 3.3.2.3.5</w:t>
        </w:r>
      </w:hyperlink>
      <w:r>
        <w:t xml:space="preserve">. The Request can include a Correlation Data property as described in </w:t>
      </w:r>
      <w:hyperlink w:anchor="_Correlation_Data" w:history="1">
        <w:r w:rsidRPr="00657DD7">
          <w:rPr>
            <w:rStyle w:val="a5"/>
          </w:rPr>
          <w:t>section 3.3.2.3.6</w:t>
        </w:r>
      </w:hyperlink>
      <w:r>
        <w:t>.</w:t>
      </w:r>
    </w:p>
    <w:p w14:paraId="54274032" w14:textId="77777777" w:rsidR="00513318" w:rsidRDefault="00513318" w:rsidP="00513318">
      <w:pPr>
        <w:rPr>
          <w:rFonts w:hint="eastAsia"/>
        </w:rPr>
      </w:pPr>
    </w:p>
    <w:p w14:paraId="00D6B24F" w14:textId="77777777" w:rsidR="00513318" w:rsidRDefault="00513318" w:rsidP="00FD1E6F">
      <w:pPr>
        <w:pStyle w:val="2"/>
        <w:numPr>
          <w:ilvl w:val="2"/>
          <w:numId w:val="36"/>
        </w:numPr>
        <w:rPr>
          <w:rFonts w:hint="eastAsia"/>
        </w:rPr>
      </w:pPr>
      <w:bookmarkStart w:id="1397" w:name="_Toc471282902"/>
      <w:bookmarkStart w:id="1398" w:name="_Toc471483748"/>
      <w:bookmarkStart w:id="1399" w:name="_Toc473620309"/>
      <w:bookmarkStart w:id="1400" w:name="_Toc496191567"/>
      <w:bookmarkStart w:id="1401" w:name="_Toc513542340"/>
      <w:r>
        <w:t>Basic Request Response (non-normative)</w:t>
      </w:r>
      <w:bookmarkEnd w:id="1397"/>
      <w:bookmarkEnd w:id="1398"/>
      <w:bookmarkEnd w:id="1399"/>
      <w:bookmarkEnd w:id="1400"/>
      <w:bookmarkEnd w:id="1401"/>
    </w:p>
    <w:p w14:paraId="478322A4" w14:textId="77777777" w:rsidR="00513318" w:rsidRDefault="00513318" w:rsidP="00513318">
      <w:pPr>
        <w:rPr>
          <w:rFonts w:hint="eastAsia"/>
        </w:rPr>
      </w:pPr>
      <w:r>
        <w:t xml:space="preserve"> Request/Response interaction proceeds as follows:</w:t>
      </w:r>
    </w:p>
    <w:p w14:paraId="0CD4D249" w14:textId="77777777" w:rsidR="00513318" w:rsidRDefault="00513318" w:rsidP="00FD1E6F">
      <w:pPr>
        <w:pStyle w:val="af6"/>
        <w:numPr>
          <w:ilvl w:val="0"/>
          <w:numId w:val="62"/>
        </w:numPr>
        <w:rPr>
          <w:rFonts w:hint="eastAsia"/>
        </w:rPr>
      </w:pPr>
      <w:r>
        <w:t>An MQTT Client (the Requester) publishes a Request Message to a topic. A Request Message is an Application Message with a Response Topic.</w:t>
      </w:r>
    </w:p>
    <w:p w14:paraId="5B93FE41" w14:textId="77777777" w:rsidR="00513318" w:rsidRDefault="00513318" w:rsidP="00FD1E6F">
      <w:pPr>
        <w:pStyle w:val="af6"/>
        <w:numPr>
          <w:ilvl w:val="0"/>
          <w:numId w:val="62"/>
        </w:numPr>
        <w:rPr>
          <w:rFonts w:hint="eastAsia"/>
        </w:rPr>
      </w:pPr>
      <w:r>
        <w:t>Another MQTT Client (the Responder) has subscribed to a Topic Filter which matches the Topic Name used when the Request Message was published. As a result, it receives the Request Message. There could be multiple Responders subscribed to this Topic Name or there could be none.</w:t>
      </w:r>
    </w:p>
    <w:p w14:paraId="578DE53E" w14:textId="77777777" w:rsidR="00513318" w:rsidRDefault="00513318" w:rsidP="00FD1E6F">
      <w:pPr>
        <w:pStyle w:val="af6"/>
        <w:numPr>
          <w:ilvl w:val="0"/>
          <w:numId w:val="62"/>
        </w:numPr>
        <w:rPr>
          <w:rFonts w:hint="eastAsia"/>
        </w:rPr>
      </w:pPr>
      <w:r>
        <w:t>The Responder takes the appropriate action based on the Request Message, and then publishes a Response Message to the Topic Name in the Response Topic property that was carried in the Request Message.</w:t>
      </w:r>
    </w:p>
    <w:p w14:paraId="79A06F5C" w14:textId="77777777" w:rsidR="00513318" w:rsidRDefault="00513318" w:rsidP="00FD1E6F">
      <w:pPr>
        <w:pStyle w:val="af6"/>
        <w:numPr>
          <w:ilvl w:val="0"/>
          <w:numId w:val="62"/>
        </w:numPr>
        <w:rPr>
          <w:rFonts w:hint="eastAsia"/>
        </w:rPr>
      </w:pPr>
      <w:r>
        <w:t>In typical usage the Requester has subscribed to the Response Topic and thereby receives the Response Message. However, some other Client might be subscribed to the Response Topic in which case the Response Message will also be received and processed by that Client. As with the Request Message, the topic on which the Response Message is sent could be subscribed to by multiple Clients, or by none.</w:t>
      </w:r>
    </w:p>
    <w:p w14:paraId="1ADD1595" w14:textId="77777777" w:rsidR="00513318" w:rsidRDefault="00513318" w:rsidP="00513318">
      <w:pPr>
        <w:rPr>
          <w:rFonts w:hint="eastAsia"/>
        </w:rPr>
      </w:pPr>
    </w:p>
    <w:p w14:paraId="2E91C408" w14:textId="77777777" w:rsidR="00513318" w:rsidRDefault="00513318" w:rsidP="00513318">
      <w:pPr>
        <w:rPr>
          <w:rFonts w:hint="eastAsia"/>
        </w:rPr>
      </w:pPr>
      <w:r>
        <w:t>If the Request Message contains</w:t>
      </w:r>
      <w:r w:rsidDel="005E5FA7">
        <w:t xml:space="preserve"> a</w:t>
      </w:r>
      <w:r>
        <w:t xml:space="preserve"> Correlation Data property, the Responder copies this property into the Response Message and this is used by the receiver of the Response Message to associate the Response Message with the original request. The Response Message does not include a Response Topic property.</w:t>
      </w:r>
    </w:p>
    <w:p w14:paraId="291A24A6" w14:textId="77777777" w:rsidR="00513318" w:rsidRDefault="00513318" w:rsidP="00513318">
      <w:pPr>
        <w:rPr>
          <w:rFonts w:hint="eastAsia"/>
        </w:rPr>
      </w:pPr>
    </w:p>
    <w:p w14:paraId="6AFCC18E" w14:textId="77777777" w:rsidR="00513318" w:rsidRDefault="00513318" w:rsidP="00513318">
      <w:pPr>
        <w:rPr>
          <w:rFonts w:hint="eastAsia"/>
        </w:rPr>
      </w:pPr>
      <w:r>
        <w:t>The MQTT Server forwards the Response Topic and Correlation Data Property in the Request Message and the Correlation Data in the Response Message. The Server treats the Request Message and the Response Message like any other Application Message.</w:t>
      </w:r>
    </w:p>
    <w:p w14:paraId="7D9A48D6" w14:textId="77777777" w:rsidR="00513318" w:rsidRDefault="00513318" w:rsidP="00513318">
      <w:pPr>
        <w:rPr>
          <w:rFonts w:hint="eastAsia"/>
        </w:rPr>
      </w:pPr>
    </w:p>
    <w:p w14:paraId="22E93B72" w14:textId="77777777" w:rsidR="00513318" w:rsidRDefault="00513318" w:rsidP="00513318">
      <w:pPr>
        <w:rPr>
          <w:rFonts w:hint="eastAsia"/>
        </w:rPr>
      </w:pPr>
      <w:r>
        <w:t>The Requester normally subscribes to the Response Topic before publishing a Request Message. If there are no subscribers to the Response Topic when the Response Message is sent, the Response Message will not be delivered to any Client.</w:t>
      </w:r>
    </w:p>
    <w:p w14:paraId="689A4812" w14:textId="77777777" w:rsidR="00513318" w:rsidRDefault="00513318" w:rsidP="00513318">
      <w:pPr>
        <w:rPr>
          <w:rFonts w:hint="eastAsia"/>
        </w:rPr>
      </w:pPr>
    </w:p>
    <w:p w14:paraId="01CBDB92" w14:textId="77777777" w:rsidR="00513318" w:rsidRDefault="00513318" w:rsidP="00513318">
      <w:pPr>
        <w:rPr>
          <w:rFonts w:hint="eastAsia"/>
        </w:rPr>
      </w:pPr>
      <w:r>
        <w:lastRenderedPageBreak/>
        <w:t>The Request Message and Response Message can be of any QoS, and the Responder can be using a Session with a non-zero Session Expiry Interval. It is common to send Request Messages at QoS 0 and only when the Responder is expected to be connected. However, this is not necessary.</w:t>
      </w:r>
    </w:p>
    <w:p w14:paraId="04B31B47" w14:textId="77777777" w:rsidR="00513318" w:rsidRDefault="00513318" w:rsidP="00513318">
      <w:pPr>
        <w:rPr>
          <w:rFonts w:hint="eastAsia"/>
        </w:rPr>
      </w:pPr>
    </w:p>
    <w:p w14:paraId="662A1EDA" w14:textId="77777777" w:rsidR="00513318" w:rsidRDefault="00513318" w:rsidP="00513318">
      <w:pPr>
        <w:rPr>
          <w:rFonts w:hint="eastAsia"/>
        </w:rPr>
      </w:pPr>
      <w:r>
        <w:t>The Responder can use a Shared Subscription to allow for a pool of responding Clients. Note however that when using Shared Subscriptions that the order of message delivery is not guaranteed between multiple Clients.</w:t>
      </w:r>
    </w:p>
    <w:p w14:paraId="78EE7A88" w14:textId="77777777" w:rsidR="00513318" w:rsidRDefault="00513318" w:rsidP="00513318">
      <w:pPr>
        <w:rPr>
          <w:rFonts w:hint="eastAsia"/>
        </w:rPr>
      </w:pPr>
    </w:p>
    <w:p w14:paraId="6FDFB328" w14:textId="77777777" w:rsidR="00513318" w:rsidRDefault="00513318" w:rsidP="00513318">
      <w:pPr>
        <w:rPr>
          <w:rFonts w:hint="eastAsia"/>
        </w:rPr>
      </w:pPr>
      <w:r>
        <w:t xml:space="preserve">It is the responsibility of the Requester to make sure it has the necessary authority to publish to the request topic, and to subscribe to the Topic Name that it sets in the Response Topic property. It is the responsibility of the Responder to make sure it has the authority to subscribe to the request topic and publish to the Response Topic. While topic authorization is outside of this specification, it is recommended that Servers implement such authorization. </w:t>
      </w:r>
    </w:p>
    <w:p w14:paraId="73E8FA31" w14:textId="77777777" w:rsidR="00513318" w:rsidRDefault="00513318" w:rsidP="00513318">
      <w:pPr>
        <w:rPr>
          <w:rFonts w:hint="eastAsia"/>
        </w:rPr>
      </w:pPr>
    </w:p>
    <w:p w14:paraId="4BD322F6" w14:textId="77777777" w:rsidR="00513318" w:rsidRDefault="00513318" w:rsidP="00FD1E6F">
      <w:pPr>
        <w:pStyle w:val="2"/>
        <w:numPr>
          <w:ilvl w:val="2"/>
          <w:numId w:val="36"/>
        </w:numPr>
        <w:rPr>
          <w:rFonts w:hint="eastAsia"/>
        </w:rPr>
      </w:pPr>
      <w:bookmarkStart w:id="1402" w:name="_Toc471282903"/>
      <w:bookmarkStart w:id="1403" w:name="_Toc471483749"/>
      <w:bookmarkStart w:id="1404" w:name="_Toc473620310"/>
      <w:bookmarkStart w:id="1405" w:name="_Toc496191568"/>
      <w:bookmarkStart w:id="1406" w:name="_Toc513542341"/>
      <w:r>
        <w:t>Determining a Response Topic value (non-normative)</w:t>
      </w:r>
      <w:bookmarkEnd w:id="1402"/>
      <w:bookmarkEnd w:id="1403"/>
      <w:bookmarkEnd w:id="1404"/>
      <w:bookmarkEnd w:id="1405"/>
      <w:bookmarkEnd w:id="1406"/>
    </w:p>
    <w:p w14:paraId="7DF10643" w14:textId="77777777" w:rsidR="00513318" w:rsidRDefault="00513318" w:rsidP="00513318">
      <w:pPr>
        <w:rPr>
          <w:rFonts w:hint="eastAsia"/>
        </w:rPr>
      </w:pPr>
      <w:r>
        <w:t>Requesters can determine a Topic Name to use as their Response Topic in any manner they choose including via local configuration. To avoid clashes between different Requesters, it is desirable that the Response Topic used by a Requester Client be unique to that Client. As the Requester and Responder commonly need to be authorized to these topics, it can be an authorization challenge to use a random Topic Name.</w:t>
      </w:r>
    </w:p>
    <w:p w14:paraId="228A42CF" w14:textId="77777777" w:rsidR="00513318" w:rsidRDefault="00513318" w:rsidP="00513318">
      <w:pPr>
        <w:rPr>
          <w:rFonts w:hint="eastAsia"/>
        </w:rPr>
      </w:pPr>
    </w:p>
    <w:p w14:paraId="2D31CC74" w14:textId="77777777" w:rsidR="00513318" w:rsidRDefault="00513318" w:rsidP="00513318">
      <w:pPr>
        <w:rPr>
          <w:rFonts w:hint="eastAsia"/>
        </w:rPr>
      </w:pPr>
      <w:r>
        <w:t xml:space="preserve">To help with this problem, this specification defines a property in the CONNACK packet called Response Information. The Server can use this property to guide the Client in its choice for the Response Topic to use. This mechanism is optional for both the Client and the Server. At connect time, the Client requests that the Server send a Response Information by setting the Request Response Information property in the CONNECT packet. This causes the Server to insert a Response Information property (a UTF-8 Encoded String) sent in the CONNACK packet. </w:t>
      </w:r>
    </w:p>
    <w:p w14:paraId="6A7D3C07" w14:textId="77777777" w:rsidR="00513318" w:rsidRDefault="00513318" w:rsidP="00513318">
      <w:pPr>
        <w:rPr>
          <w:rFonts w:hint="eastAsia"/>
        </w:rPr>
      </w:pPr>
    </w:p>
    <w:p w14:paraId="6174DA18" w14:textId="77777777" w:rsidR="00513318" w:rsidRDefault="00513318" w:rsidP="00513318">
      <w:pPr>
        <w:rPr>
          <w:rFonts w:hint="eastAsia"/>
        </w:rPr>
      </w:pPr>
      <w:r>
        <w:t>This specification does not define the contents of the Response Information but it could be used to pass a globally unique portion of the topic tree which is reserved for that Client for at least the lifetime of its Session. Using this mechanism allows this configuration to be done once in the Server rather than in each Client.</w:t>
      </w:r>
    </w:p>
    <w:p w14:paraId="5ADFA6BB" w14:textId="77777777" w:rsidR="00513318" w:rsidRDefault="00513318" w:rsidP="00513318">
      <w:pPr>
        <w:rPr>
          <w:rFonts w:hint="eastAsia"/>
        </w:rPr>
      </w:pPr>
    </w:p>
    <w:p w14:paraId="510C2FDF" w14:textId="77777777" w:rsidR="00513318" w:rsidRDefault="00513318" w:rsidP="00513318">
      <w:pPr>
        <w:rPr>
          <w:rFonts w:hint="eastAsia"/>
        </w:rPr>
      </w:pPr>
      <w:bookmarkStart w:id="1407" w:name="_Toc473620311"/>
      <w:r>
        <w:t xml:space="preserve">Refer to </w:t>
      </w:r>
      <w:hyperlink w:anchor="_Response_Information" w:history="1">
        <w:r>
          <w:rPr>
            <w:rStyle w:val="a5"/>
          </w:rPr>
          <w:t>section 3.1.2.11.7</w:t>
        </w:r>
      </w:hyperlink>
      <w:r>
        <w:t xml:space="preserve"> for the definition of the Response Information.</w:t>
      </w:r>
      <w:bookmarkEnd w:id="1407"/>
    </w:p>
    <w:p w14:paraId="5B9552FB" w14:textId="77777777" w:rsidR="00513318" w:rsidRDefault="00513318" w:rsidP="00513318">
      <w:pPr>
        <w:rPr>
          <w:rFonts w:hint="eastAsia"/>
        </w:rPr>
      </w:pPr>
    </w:p>
    <w:p w14:paraId="0A9D4047" w14:textId="77777777" w:rsidR="00513318" w:rsidRDefault="00513318" w:rsidP="00FD1E6F">
      <w:pPr>
        <w:pStyle w:val="2"/>
        <w:numPr>
          <w:ilvl w:val="1"/>
          <w:numId w:val="36"/>
        </w:numPr>
        <w:rPr>
          <w:rFonts w:hint="eastAsia"/>
        </w:rPr>
      </w:pPr>
      <w:bookmarkStart w:id="1408" w:name="_Server_redirection"/>
      <w:bookmarkStart w:id="1409" w:name="_Ref464221156"/>
      <w:bookmarkStart w:id="1410" w:name="_Toc464548107"/>
      <w:bookmarkStart w:id="1411" w:name="_Toc464635402"/>
      <w:bookmarkStart w:id="1412" w:name="_Toc471282904"/>
      <w:bookmarkStart w:id="1413" w:name="_Toc471483750"/>
      <w:bookmarkStart w:id="1414" w:name="_Toc473620312"/>
      <w:bookmarkStart w:id="1415" w:name="_Toc496191569"/>
      <w:bookmarkStart w:id="1416" w:name="_Toc513542342"/>
      <w:bookmarkEnd w:id="1408"/>
      <w:r>
        <w:t>Server redirection</w:t>
      </w:r>
      <w:bookmarkEnd w:id="1409"/>
      <w:bookmarkEnd w:id="1410"/>
      <w:bookmarkEnd w:id="1411"/>
      <w:bookmarkEnd w:id="1412"/>
      <w:bookmarkEnd w:id="1413"/>
      <w:bookmarkEnd w:id="1414"/>
      <w:bookmarkEnd w:id="1415"/>
      <w:bookmarkEnd w:id="1416"/>
    </w:p>
    <w:p w14:paraId="4DB79625" w14:textId="77777777" w:rsidR="00513318" w:rsidRPr="007923CF" w:rsidRDefault="00513318" w:rsidP="00513318">
      <w:pPr>
        <w:rPr>
          <w:rFonts w:hint="eastAsia"/>
        </w:rPr>
      </w:pPr>
      <w:r>
        <w:t xml:space="preserve">A Server can request that the Client uses another Server by sending CONNACK or DISCONNECT with Reason Codes 0x9C (Use another server), or 0x9D (Server moved) as described in </w:t>
      </w:r>
      <w:hyperlink w:anchor="S4_13_Errors" w:history="1">
        <w:r w:rsidRPr="00D56717">
          <w:rPr>
            <w:rStyle w:val="a5"/>
          </w:rPr>
          <w:t>section 4.13</w:t>
        </w:r>
      </w:hyperlink>
      <w:r>
        <w:t>. When sending one of these Reason Codes, the Server MAY also include a Server Reference property to indicate the location of the Server or Servers the Client SHOULD use.</w:t>
      </w:r>
    </w:p>
    <w:p w14:paraId="1707E5AE" w14:textId="77777777" w:rsidR="00513318" w:rsidRDefault="00513318" w:rsidP="00513318">
      <w:pPr>
        <w:rPr>
          <w:rFonts w:hint="eastAsia"/>
        </w:rPr>
      </w:pPr>
      <w:bookmarkStart w:id="1417" w:name="_Ref463302325"/>
    </w:p>
    <w:p w14:paraId="25030EB1" w14:textId="77777777" w:rsidR="00513318" w:rsidRDefault="00513318" w:rsidP="00513318">
      <w:pPr>
        <w:rPr>
          <w:rFonts w:hint="eastAsia"/>
        </w:rPr>
      </w:pPr>
      <w:r>
        <w:t>The Reason Code 0x9C (Use another server) specifies that the Client SHOULD temporarily switch to using another Server. The other Server is either already known to the Client, or is specified using a Server Reference.</w:t>
      </w:r>
    </w:p>
    <w:p w14:paraId="015764E9" w14:textId="77777777" w:rsidR="00513318" w:rsidRDefault="00513318" w:rsidP="00513318">
      <w:pPr>
        <w:rPr>
          <w:rFonts w:hint="eastAsia"/>
        </w:rPr>
      </w:pPr>
    </w:p>
    <w:p w14:paraId="10C6F280" w14:textId="77777777" w:rsidR="00513318" w:rsidRDefault="00513318" w:rsidP="00513318">
      <w:pPr>
        <w:rPr>
          <w:rFonts w:hint="eastAsia"/>
        </w:rPr>
      </w:pPr>
      <w:r>
        <w:t>The Reason Code 0x9D (Server moved) specifies that the Client SHOULD permanently switch to using another Server. The other Server is either already known to the Client, or is specified using a Server Reference.</w:t>
      </w:r>
    </w:p>
    <w:p w14:paraId="3B51C04A" w14:textId="77777777" w:rsidR="00513318" w:rsidRDefault="00513318" w:rsidP="00513318">
      <w:pPr>
        <w:rPr>
          <w:rFonts w:hint="eastAsia"/>
        </w:rPr>
      </w:pPr>
    </w:p>
    <w:p w14:paraId="4A4AA72B" w14:textId="77777777" w:rsidR="00513318" w:rsidRDefault="00513318" w:rsidP="00513318">
      <w:pPr>
        <w:rPr>
          <w:rFonts w:hint="eastAsia"/>
        </w:rPr>
      </w:pPr>
      <w:r>
        <w:t xml:space="preserve">The Server Reference is a UTF-8 Encoded String. The value of this string is a space separated list of references. The format of references is not specified here. </w:t>
      </w:r>
    </w:p>
    <w:p w14:paraId="2CFBFB55" w14:textId="77777777" w:rsidR="00513318" w:rsidRDefault="00513318" w:rsidP="00513318">
      <w:pPr>
        <w:rPr>
          <w:rFonts w:hint="eastAsia"/>
        </w:rPr>
      </w:pPr>
    </w:p>
    <w:p w14:paraId="59E5B622" w14:textId="77777777" w:rsidR="00513318" w:rsidRPr="00CC31A5" w:rsidRDefault="00513318" w:rsidP="00513318">
      <w:pPr>
        <w:ind w:left="720"/>
        <w:rPr>
          <w:rFonts w:hint="eastAsia"/>
          <w:b/>
        </w:rPr>
      </w:pPr>
      <w:bookmarkStart w:id="1418" w:name="_Toc473620313"/>
      <w:r>
        <w:rPr>
          <w:b/>
        </w:rPr>
        <w:t>Non-normative</w:t>
      </w:r>
      <w:r w:rsidRPr="00CC31A5">
        <w:rPr>
          <w:b/>
        </w:rPr>
        <w:t xml:space="preserve"> comment</w:t>
      </w:r>
      <w:bookmarkEnd w:id="1418"/>
    </w:p>
    <w:p w14:paraId="5C89106A" w14:textId="77777777" w:rsidR="00513318" w:rsidRDefault="00513318" w:rsidP="00513318">
      <w:pPr>
        <w:ind w:left="720"/>
        <w:rPr>
          <w:rFonts w:hint="eastAsia"/>
        </w:rPr>
      </w:pPr>
      <w:r>
        <w:lastRenderedPageBreak/>
        <w:t xml:space="preserve">It is recommended that each reference consists of a name optionally followed by a colon and a port number. If the name contains a colon the name string can be enclosed within square brackets (“[“ and ‘]”). A name enclosed by square brackets cannot contain the right square bracket (“]”) character. This is used to represent an IPv6 literal address which uses colon separators. </w:t>
      </w:r>
      <w:bookmarkStart w:id="1419" w:name="_Toc473620314"/>
      <w:r>
        <w:t xml:space="preserve">This is a simplified version of an URI authority as described in </w:t>
      </w:r>
      <w:hyperlink w:anchor="RFC3986" w:history="1">
        <w:r>
          <w:rPr>
            <w:rStyle w:val="a5"/>
          </w:rPr>
          <w:t>[RFC3986]</w:t>
        </w:r>
      </w:hyperlink>
      <w:r>
        <w:t>.</w:t>
      </w:r>
      <w:bookmarkEnd w:id="1419"/>
    </w:p>
    <w:p w14:paraId="11479916" w14:textId="77777777" w:rsidR="00513318" w:rsidRDefault="00513318" w:rsidP="00513318">
      <w:pPr>
        <w:ind w:left="720"/>
        <w:rPr>
          <w:rFonts w:hint="eastAsia"/>
        </w:rPr>
      </w:pPr>
    </w:p>
    <w:p w14:paraId="02C8AE06" w14:textId="77777777" w:rsidR="00513318" w:rsidRPr="002163F6" w:rsidRDefault="00513318" w:rsidP="00513318">
      <w:pPr>
        <w:ind w:left="720"/>
        <w:rPr>
          <w:rFonts w:hint="eastAsia"/>
          <w:b/>
        </w:rPr>
      </w:pPr>
      <w:r>
        <w:rPr>
          <w:b/>
        </w:rPr>
        <w:t>Non-normative</w:t>
      </w:r>
      <w:r w:rsidRPr="002163F6">
        <w:rPr>
          <w:b/>
        </w:rPr>
        <w:t xml:space="preserve"> </w:t>
      </w:r>
      <w:r>
        <w:rPr>
          <w:b/>
        </w:rPr>
        <w:t>c</w:t>
      </w:r>
      <w:r w:rsidRPr="002163F6">
        <w:rPr>
          <w:b/>
        </w:rPr>
        <w:t>omment</w:t>
      </w:r>
    </w:p>
    <w:p w14:paraId="67C8C52A" w14:textId="77777777" w:rsidR="00513318" w:rsidRDefault="00513318" w:rsidP="00513318">
      <w:pPr>
        <w:ind w:left="720"/>
        <w:rPr>
          <w:rFonts w:hint="eastAsia"/>
        </w:rPr>
      </w:pPr>
      <w:r>
        <w:t xml:space="preserve">The name within a Server Reference commonly represents a host name, DNS name </w:t>
      </w:r>
      <w:hyperlink w:anchor="RFC1035" w:history="1">
        <w:r w:rsidRPr="00E6625A">
          <w:rPr>
            <w:rStyle w:val="a5"/>
          </w:rPr>
          <w:t>[RFC1035]</w:t>
        </w:r>
      </w:hyperlink>
      <w:r>
        <w:t xml:space="preserve">, SRV name </w:t>
      </w:r>
      <w:hyperlink w:anchor="RFC2782" w:history="1">
        <w:r>
          <w:rPr>
            <w:rStyle w:val="a5"/>
          </w:rPr>
          <w:t>[RFC2782]</w:t>
        </w:r>
      </w:hyperlink>
      <w:r>
        <w:t xml:space="preserve"> , or literal IP address. The value following the colon separator is commonly a port number in decimal. This is not needed where the port information comes from the name resolution (such as with SRV) or is defaulted.</w:t>
      </w:r>
    </w:p>
    <w:p w14:paraId="1C40C3D0" w14:textId="77777777" w:rsidR="00513318" w:rsidRDefault="00513318" w:rsidP="00513318">
      <w:pPr>
        <w:ind w:left="720"/>
        <w:rPr>
          <w:rFonts w:hint="eastAsia"/>
        </w:rPr>
      </w:pPr>
    </w:p>
    <w:p w14:paraId="7BA4CE16" w14:textId="77777777" w:rsidR="00513318" w:rsidRPr="002163F6" w:rsidRDefault="00513318" w:rsidP="00513318">
      <w:pPr>
        <w:ind w:left="720"/>
        <w:rPr>
          <w:rFonts w:hint="eastAsia"/>
          <w:b/>
        </w:rPr>
      </w:pPr>
      <w:r>
        <w:rPr>
          <w:b/>
        </w:rPr>
        <w:t>Non-normative</w:t>
      </w:r>
      <w:r w:rsidRPr="002163F6">
        <w:rPr>
          <w:b/>
        </w:rPr>
        <w:t xml:space="preserve"> </w:t>
      </w:r>
      <w:r>
        <w:rPr>
          <w:b/>
        </w:rPr>
        <w:t>c</w:t>
      </w:r>
      <w:r w:rsidRPr="002163F6">
        <w:rPr>
          <w:b/>
        </w:rPr>
        <w:t>omment</w:t>
      </w:r>
    </w:p>
    <w:p w14:paraId="7C8325CA" w14:textId="77777777" w:rsidR="00513318" w:rsidRDefault="00513318" w:rsidP="00513318">
      <w:pPr>
        <w:ind w:left="720"/>
        <w:rPr>
          <w:rFonts w:hint="eastAsia"/>
        </w:rPr>
      </w:pPr>
      <w:r>
        <w:t>If multiple references are given, the expectation is that that Client will choose one of them.</w:t>
      </w:r>
    </w:p>
    <w:p w14:paraId="4E4DA3B4" w14:textId="77777777" w:rsidR="00513318" w:rsidRDefault="00513318" w:rsidP="00513318">
      <w:pPr>
        <w:ind w:left="720"/>
        <w:rPr>
          <w:rFonts w:hint="eastAsia"/>
        </w:rPr>
      </w:pPr>
    </w:p>
    <w:p w14:paraId="138E0AD5" w14:textId="77777777" w:rsidR="00513318" w:rsidRPr="00CC31A5" w:rsidRDefault="00513318" w:rsidP="00513318">
      <w:pPr>
        <w:ind w:left="720"/>
        <w:rPr>
          <w:rFonts w:hint="eastAsia"/>
          <w:b/>
        </w:rPr>
      </w:pPr>
      <w:bookmarkStart w:id="1420" w:name="_Toc473620315"/>
      <w:r>
        <w:rPr>
          <w:b/>
        </w:rPr>
        <w:t>Non-normative</w:t>
      </w:r>
      <w:r w:rsidRPr="00CC31A5">
        <w:rPr>
          <w:b/>
        </w:rPr>
        <w:t xml:space="preserve"> comment</w:t>
      </w:r>
      <w:bookmarkEnd w:id="1420"/>
    </w:p>
    <w:p w14:paraId="4B424A12" w14:textId="77777777" w:rsidR="00513318" w:rsidRDefault="00513318" w:rsidP="00513318">
      <w:pPr>
        <w:ind w:left="720"/>
        <w:rPr>
          <w:rFonts w:hint="eastAsia"/>
        </w:rPr>
      </w:pPr>
      <w:r>
        <w:t>Examples of the Server Reference are:</w:t>
      </w:r>
    </w:p>
    <w:p w14:paraId="49207353" w14:textId="77777777" w:rsidR="00513318" w:rsidRPr="00993F2A" w:rsidRDefault="00513318" w:rsidP="00513318">
      <w:pPr>
        <w:pStyle w:val="af6"/>
        <w:rPr>
          <w:rFonts w:ascii="Courier New" w:hAnsi="Courier New" w:cs="Courier New"/>
        </w:rPr>
      </w:pPr>
      <w:r>
        <w:rPr>
          <w:rFonts w:ascii="Courier New" w:hAnsi="Courier New" w:cs="Courier New"/>
        </w:rPr>
        <w:t xml:space="preserve"> </w:t>
      </w:r>
      <w:r w:rsidRPr="00993F2A">
        <w:rPr>
          <w:rFonts w:ascii="Courier New" w:hAnsi="Courier New" w:cs="Courier New"/>
        </w:rPr>
        <w:t>myserver.xyz.org</w:t>
      </w:r>
      <w:r>
        <w:rPr>
          <w:rFonts w:ascii="Courier New" w:hAnsi="Courier New" w:cs="Courier New"/>
        </w:rPr>
        <w:t xml:space="preserve"> </w:t>
      </w:r>
    </w:p>
    <w:p w14:paraId="7CF5085F" w14:textId="77777777" w:rsidR="00513318" w:rsidRPr="00993F2A" w:rsidRDefault="00513318" w:rsidP="00513318">
      <w:pPr>
        <w:pStyle w:val="af6"/>
        <w:rPr>
          <w:rFonts w:ascii="Courier New" w:hAnsi="Courier New" w:cs="Courier New"/>
        </w:rPr>
      </w:pPr>
      <w:r>
        <w:rPr>
          <w:rFonts w:ascii="Courier New" w:hAnsi="Courier New" w:cs="Courier New"/>
        </w:rPr>
        <w:t xml:space="preserve"> </w:t>
      </w:r>
      <w:r w:rsidRPr="00993F2A">
        <w:rPr>
          <w:rFonts w:ascii="Courier New" w:hAnsi="Courier New" w:cs="Courier New"/>
        </w:rPr>
        <w:t>myserver.xyz.org:8883</w:t>
      </w:r>
    </w:p>
    <w:p w14:paraId="5F4F20D1" w14:textId="77777777" w:rsidR="00513318" w:rsidRPr="00993F2A" w:rsidRDefault="00513318" w:rsidP="00513318">
      <w:pPr>
        <w:pStyle w:val="af6"/>
        <w:rPr>
          <w:rFonts w:ascii="Courier New" w:hAnsi="Courier New" w:cs="Courier New"/>
        </w:rPr>
      </w:pPr>
      <w:r>
        <w:rPr>
          <w:rFonts w:ascii="Courier New" w:hAnsi="Courier New" w:cs="Courier New"/>
        </w:rPr>
        <w:t xml:space="preserve"> </w:t>
      </w:r>
      <w:r w:rsidRPr="00993F2A">
        <w:rPr>
          <w:rFonts w:ascii="Courier New" w:hAnsi="Courier New" w:cs="Courier New"/>
        </w:rPr>
        <w:t>10.10.151.22:8883</w:t>
      </w:r>
      <w:r>
        <w:rPr>
          <w:rFonts w:ascii="Courier New" w:hAnsi="Courier New" w:cs="Courier New"/>
        </w:rPr>
        <w:t xml:space="preserve"> </w:t>
      </w:r>
      <w:r w:rsidRPr="00993F2A">
        <w:rPr>
          <w:rFonts w:ascii="Courier New" w:hAnsi="Courier New" w:cs="Courier New"/>
        </w:rPr>
        <w:t>[fe80::9610:3eff:fe1c]:1883</w:t>
      </w:r>
    </w:p>
    <w:p w14:paraId="79AAD8F3" w14:textId="77777777" w:rsidR="00513318" w:rsidRDefault="00513318" w:rsidP="00513318">
      <w:pPr>
        <w:ind w:left="720"/>
        <w:rPr>
          <w:rFonts w:hint="eastAsia"/>
        </w:rPr>
      </w:pPr>
    </w:p>
    <w:p w14:paraId="2A51D91E" w14:textId="77777777" w:rsidR="00513318" w:rsidRDefault="00513318" w:rsidP="00513318">
      <w:pPr>
        <w:rPr>
          <w:rFonts w:hint="eastAsia"/>
        </w:rPr>
      </w:pPr>
      <w:r>
        <w:t>The Server is allowed to not ever send a Server Reference, and the Client is allowed to ignore a Server Reference. This feature can be used to allow for load balancing, Server relocation, and Client provisioning to a Server.</w:t>
      </w:r>
    </w:p>
    <w:p w14:paraId="21030AAC" w14:textId="77777777" w:rsidR="00513318" w:rsidRDefault="00513318" w:rsidP="00513318">
      <w:pPr>
        <w:rPr>
          <w:rFonts w:hint="eastAsia"/>
        </w:rPr>
      </w:pPr>
    </w:p>
    <w:p w14:paraId="0CBD39DC" w14:textId="77777777" w:rsidR="00513318" w:rsidRDefault="00513318" w:rsidP="00FD1E6F">
      <w:pPr>
        <w:pStyle w:val="2"/>
        <w:numPr>
          <w:ilvl w:val="1"/>
          <w:numId w:val="36"/>
        </w:numPr>
        <w:rPr>
          <w:rFonts w:hint="eastAsia"/>
        </w:rPr>
      </w:pPr>
      <w:bookmarkStart w:id="1421" w:name="_Enhanced_authentication"/>
      <w:bookmarkStart w:id="1422" w:name="_Ref464248960"/>
      <w:bookmarkStart w:id="1423" w:name="_Toc464548108"/>
      <w:bookmarkStart w:id="1424" w:name="_Toc464635403"/>
      <w:bookmarkStart w:id="1425" w:name="_Toc471282905"/>
      <w:bookmarkStart w:id="1426" w:name="_Toc471483751"/>
      <w:bookmarkStart w:id="1427" w:name="_Toc473620316"/>
      <w:bookmarkStart w:id="1428" w:name="_Toc496191570"/>
      <w:bookmarkStart w:id="1429" w:name="_Toc513542343"/>
      <w:bookmarkEnd w:id="1421"/>
      <w:r>
        <w:t>Enhanced authentication</w:t>
      </w:r>
      <w:bookmarkEnd w:id="1422"/>
      <w:bookmarkEnd w:id="1423"/>
      <w:bookmarkEnd w:id="1424"/>
      <w:bookmarkEnd w:id="1425"/>
      <w:bookmarkEnd w:id="1426"/>
      <w:bookmarkEnd w:id="1427"/>
      <w:bookmarkEnd w:id="1428"/>
      <w:bookmarkEnd w:id="1429"/>
    </w:p>
    <w:p w14:paraId="52616A70" w14:textId="77777777" w:rsidR="00513318" w:rsidRDefault="00513318" w:rsidP="00513318">
      <w:pPr>
        <w:rPr>
          <w:rFonts w:hint="eastAsia"/>
        </w:rPr>
      </w:pPr>
      <w:r>
        <w:t>The MQTT CONNECT packet supports basic authentication of a Network Connection using the User Name and Password fields. While these fields are named for a simple password authentication, they can be used to carry other forms of authentication such as passing a token as the Password.</w:t>
      </w:r>
    </w:p>
    <w:p w14:paraId="7E3D2965" w14:textId="77777777" w:rsidR="00513318" w:rsidRDefault="00513318" w:rsidP="00513318">
      <w:pPr>
        <w:rPr>
          <w:rFonts w:hint="eastAsia"/>
        </w:rPr>
      </w:pPr>
    </w:p>
    <w:p w14:paraId="0B69F850" w14:textId="77777777" w:rsidR="00513318" w:rsidRDefault="00513318" w:rsidP="00513318">
      <w:pPr>
        <w:rPr>
          <w:rFonts w:hint="eastAsia"/>
        </w:rPr>
      </w:pPr>
      <w:r>
        <w:t>Enhanced authentication extends this basic authentication to include challenge / response style authentication. It might involve the exchange of AUTH packets between the Client and the Server after the CONNECT and before the CONNACK packets.</w:t>
      </w:r>
    </w:p>
    <w:p w14:paraId="7B67C8D6" w14:textId="77777777" w:rsidR="00513318" w:rsidRDefault="00513318" w:rsidP="00513318">
      <w:pPr>
        <w:rPr>
          <w:rFonts w:hint="eastAsia"/>
        </w:rPr>
      </w:pPr>
    </w:p>
    <w:p w14:paraId="5790A749" w14:textId="77777777" w:rsidR="00513318" w:rsidRDefault="00513318" w:rsidP="00513318">
      <w:pPr>
        <w:rPr>
          <w:rFonts w:hint="eastAsia"/>
        </w:rPr>
      </w:pPr>
      <w:r>
        <w:t xml:space="preserve">To begin an enhanced authentication, the Client includes an Authentication Method in the CONNECT packet. This specifies the authentication method to use. </w:t>
      </w:r>
      <w:r w:rsidRPr="002D6A1B">
        <w:rPr>
          <w:highlight w:val="yellow"/>
        </w:rPr>
        <w:t xml:space="preserve">If the Server does not support the </w:t>
      </w:r>
      <w:r>
        <w:rPr>
          <w:highlight w:val="yellow"/>
        </w:rPr>
        <w:t>Authentication Method</w:t>
      </w:r>
      <w:r w:rsidRPr="002D6A1B">
        <w:rPr>
          <w:highlight w:val="yellow"/>
        </w:rPr>
        <w:t xml:space="preserve"> supplied by the Client, it MAY send a CONNACK with a R</w:t>
      </w:r>
      <w:r>
        <w:rPr>
          <w:highlight w:val="yellow"/>
        </w:rPr>
        <w:t>eason</w:t>
      </w:r>
      <w:r w:rsidRPr="002D6A1B">
        <w:rPr>
          <w:highlight w:val="yellow"/>
        </w:rPr>
        <w:t xml:space="preserve"> Code of 0x8C (Bad authentication method) or 0x87 (Not Authorized) as described in </w:t>
      </w:r>
      <w:hyperlink w:anchor="S4_13_Errors" w:history="1">
        <w:r w:rsidRPr="00D56717">
          <w:rPr>
            <w:rStyle w:val="a5"/>
            <w:highlight w:val="yellow"/>
          </w:rPr>
          <w:t>section 4.13</w:t>
        </w:r>
      </w:hyperlink>
      <w:r>
        <w:rPr>
          <w:highlight w:val="yellow"/>
        </w:rPr>
        <w:t xml:space="preserve"> </w:t>
      </w:r>
      <w:r w:rsidRPr="002D6A1B">
        <w:rPr>
          <w:highlight w:val="yellow"/>
        </w:rPr>
        <w:t>and MUST close the Network Connection</w:t>
      </w:r>
      <w:r w:rsidRPr="008105F9">
        <w:rPr>
          <w:highlight w:val="yellow"/>
        </w:rPr>
        <w:t xml:space="preserve"> </w:t>
      </w:r>
      <w:r w:rsidRPr="00C11474">
        <w:rPr>
          <w:color w:val="FF0000"/>
        </w:rPr>
        <w:t>[</w:t>
      </w:r>
      <w:r>
        <w:rPr>
          <w:color w:val="FF0000"/>
        </w:rPr>
        <w:t>MQTT-4.12.0-1</w:t>
      </w:r>
      <w:r w:rsidRPr="00C11474">
        <w:rPr>
          <w:color w:val="FF0000"/>
        </w:rPr>
        <w:t>]</w:t>
      </w:r>
      <w:r>
        <w:t>.</w:t>
      </w:r>
    </w:p>
    <w:p w14:paraId="636E8AF0" w14:textId="77777777" w:rsidR="00513318" w:rsidRDefault="00513318" w:rsidP="00513318">
      <w:pPr>
        <w:rPr>
          <w:rFonts w:hint="eastAsia"/>
        </w:rPr>
      </w:pPr>
    </w:p>
    <w:p w14:paraId="22D4F6DA" w14:textId="77777777" w:rsidR="00513318" w:rsidRDefault="00513318" w:rsidP="00513318">
      <w:pPr>
        <w:rPr>
          <w:rFonts w:hint="eastAsia"/>
        </w:rPr>
      </w:pPr>
      <w:r>
        <w:t>The Authentication Method is an agreement between the Client and Server about the meaning of the data sent in the Authentication Data and any of the other fields in CONNECT, and the exchanges and processing needed by the Client and Server to complete the authentication.</w:t>
      </w:r>
    </w:p>
    <w:p w14:paraId="5F0EBE9E" w14:textId="77777777" w:rsidR="00513318" w:rsidRDefault="00513318" w:rsidP="00513318">
      <w:pPr>
        <w:rPr>
          <w:rFonts w:hint="eastAsia"/>
        </w:rPr>
      </w:pPr>
    </w:p>
    <w:p w14:paraId="53B3A0CB" w14:textId="77777777" w:rsidR="00513318" w:rsidRPr="00CC31A5" w:rsidRDefault="00513318" w:rsidP="00513318">
      <w:pPr>
        <w:ind w:left="720"/>
        <w:rPr>
          <w:rFonts w:hint="eastAsia"/>
          <w:b/>
        </w:rPr>
      </w:pPr>
      <w:bookmarkStart w:id="1430" w:name="_Toc473620317"/>
      <w:r>
        <w:rPr>
          <w:b/>
        </w:rPr>
        <w:t>Non-normative</w:t>
      </w:r>
      <w:r w:rsidRPr="00CC31A5">
        <w:rPr>
          <w:b/>
        </w:rPr>
        <w:t xml:space="preserve"> comment</w:t>
      </w:r>
      <w:bookmarkEnd w:id="1430"/>
    </w:p>
    <w:p w14:paraId="2D2C6D14" w14:textId="77777777" w:rsidR="00513318" w:rsidRDefault="00513318" w:rsidP="00513318">
      <w:pPr>
        <w:ind w:left="720"/>
        <w:rPr>
          <w:rFonts w:hint="eastAsia"/>
        </w:rPr>
      </w:pPr>
      <w:r>
        <w:t>The Authentication Method is commonly a SASL mechanism, and using such a registered name aids interchange. However, the Authentication Method is not constrained to using registered SASL mechanisms.</w:t>
      </w:r>
    </w:p>
    <w:p w14:paraId="1C61703C" w14:textId="77777777" w:rsidR="00513318" w:rsidRDefault="00513318" w:rsidP="00513318">
      <w:pPr>
        <w:rPr>
          <w:rFonts w:hint="eastAsia"/>
        </w:rPr>
      </w:pPr>
    </w:p>
    <w:p w14:paraId="611B6AB6" w14:textId="77777777" w:rsidR="00513318" w:rsidRDefault="00513318" w:rsidP="00513318">
      <w:pPr>
        <w:rPr>
          <w:rFonts w:hint="eastAsia"/>
        </w:rPr>
      </w:pPr>
      <w:r>
        <w:lastRenderedPageBreak/>
        <w:t>If the Authentication Method selected by the Client specifies that the Client sends data first, the Client SHOULD include an Authentication Data property in the CONNECT packet. This property can be used to provide data as specified by the Authentication Method. The contents of the Authentication Data are defined by the authentication method.</w:t>
      </w:r>
    </w:p>
    <w:p w14:paraId="73D9BBCE" w14:textId="77777777" w:rsidR="00513318" w:rsidRDefault="00513318" w:rsidP="00513318">
      <w:pPr>
        <w:rPr>
          <w:rFonts w:hint="eastAsia"/>
        </w:rPr>
      </w:pPr>
    </w:p>
    <w:p w14:paraId="0306B910" w14:textId="77777777" w:rsidR="00513318" w:rsidRDefault="00513318" w:rsidP="00513318">
      <w:pPr>
        <w:rPr>
          <w:rFonts w:hint="eastAsia"/>
        </w:rPr>
      </w:pPr>
      <w:r w:rsidRPr="00C05BD5">
        <w:rPr>
          <w:highlight w:val="yellow"/>
        </w:rPr>
        <w:t>If the Server requires additional information to complete the auth</w:t>
      </w:r>
      <w:r>
        <w:rPr>
          <w:highlight w:val="yellow"/>
        </w:rPr>
        <w:t>entication</w:t>
      </w:r>
      <w:r w:rsidRPr="00C05BD5">
        <w:rPr>
          <w:highlight w:val="yellow"/>
        </w:rPr>
        <w:t xml:space="preserve">, it </w:t>
      </w:r>
      <w:r>
        <w:rPr>
          <w:highlight w:val="yellow"/>
        </w:rPr>
        <w:t xml:space="preserve">can </w:t>
      </w:r>
      <w:r w:rsidRPr="00C05BD5">
        <w:rPr>
          <w:highlight w:val="yellow"/>
        </w:rPr>
        <w:t>send an AUTH packet</w:t>
      </w:r>
      <w:r>
        <w:rPr>
          <w:highlight w:val="yellow"/>
        </w:rPr>
        <w:t xml:space="preserve"> to the Client. This packet MUST contain</w:t>
      </w:r>
      <w:r w:rsidRPr="00C05BD5">
        <w:rPr>
          <w:highlight w:val="yellow"/>
        </w:rPr>
        <w:t xml:space="preserve"> a Re</w:t>
      </w:r>
      <w:r>
        <w:rPr>
          <w:highlight w:val="yellow"/>
        </w:rPr>
        <w:t>ason</w:t>
      </w:r>
      <w:r w:rsidRPr="00C05BD5">
        <w:rPr>
          <w:highlight w:val="yellow"/>
        </w:rPr>
        <w:t xml:space="preserve"> Code of 0x18 (Continue authentication)</w:t>
      </w:r>
      <w:r w:rsidRPr="00F9294F">
        <w:t xml:space="preserve"> </w:t>
      </w:r>
      <w:r w:rsidRPr="00C11474">
        <w:rPr>
          <w:color w:val="FF0000"/>
        </w:rPr>
        <w:t>[</w:t>
      </w:r>
      <w:r>
        <w:rPr>
          <w:color w:val="FF0000"/>
        </w:rPr>
        <w:t>MQTT-4.12.0-2</w:t>
      </w:r>
      <w:r w:rsidRPr="00C11474">
        <w:rPr>
          <w:color w:val="FF0000"/>
        </w:rPr>
        <w:t>]</w:t>
      </w:r>
      <w:r>
        <w:t>. If the authentication method requires the Server to send authentication data to the Client, it is sent in the Authentication Data.</w:t>
      </w:r>
    </w:p>
    <w:p w14:paraId="33F64B98" w14:textId="77777777" w:rsidR="00513318" w:rsidRDefault="00513318" w:rsidP="00513318">
      <w:pPr>
        <w:rPr>
          <w:rFonts w:hint="eastAsia"/>
        </w:rPr>
      </w:pPr>
    </w:p>
    <w:p w14:paraId="0ABEC337" w14:textId="77777777" w:rsidR="00513318" w:rsidRDefault="00513318" w:rsidP="00513318">
      <w:pPr>
        <w:rPr>
          <w:rFonts w:hint="eastAsia"/>
        </w:rPr>
      </w:pPr>
      <w:r w:rsidRPr="00C05BD5">
        <w:rPr>
          <w:highlight w:val="yellow"/>
        </w:rPr>
        <w:t xml:space="preserve">The Client responds to </w:t>
      </w:r>
      <w:r>
        <w:rPr>
          <w:highlight w:val="yellow"/>
        </w:rPr>
        <w:t xml:space="preserve">an AUTH packet from </w:t>
      </w:r>
      <w:r w:rsidRPr="00C05BD5">
        <w:rPr>
          <w:highlight w:val="yellow"/>
        </w:rPr>
        <w:t>the Server by sending a</w:t>
      </w:r>
      <w:r>
        <w:rPr>
          <w:highlight w:val="yellow"/>
        </w:rPr>
        <w:t xml:space="preserve"> further</w:t>
      </w:r>
      <w:r w:rsidRPr="00C05BD5">
        <w:rPr>
          <w:highlight w:val="yellow"/>
        </w:rPr>
        <w:t xml:space="preserve"> AUTH packet</w:t>
      </w:r>
      <w:r>
        <w:rPr>
          <w:highlight w:val="yellow"/>
        </w:rPr>
        <w:t xml:space="preserve">. This packet MUST contain a </w:t>
      </w:r>
      <w:r w:rsidRPr="00C05BD5">
        <w:rPr>
          <w:highlight w:val="yellow"/>
        </w:rPr>
        <w:t>Re</w:t>
      </w:r>
      <w:r>
        <w:rPr>
          <w:highlight w:val="yellow"/>
        </w:rPr>
        <w:t>ason</w:t>
      </w:r>
      <w:r w:rsidRPr="00C05BD5">
        <w:rPr>
          <w:highlight w:val="yellow"/>
        </w:rPr>
        <w:t xml:space="preserve"> Code of 0x18 (Continue authentication</w:t>
      </w:r>
      <w:r>
        <w:rPr>
          <w:highlight w:val="yellow"/>
        </w:rPr>
        <w:t>)</w:t>
      </w:r>
      <w:r w:rsidRPr="004320A1">
        <w:t xml:space="preserve"> </w:t>
      </w:r>
      <w:r w:rsidRPr="00C11474">
        <w:rPr>
          <w:color w:val="FF0000"/>
        </w:rPr>
        <w:t>[</w:t>
      </w:r>
      <w:r>
        <w:rPr>
          <w:color w:val="FF0000"/>
        </w:rPr>
        <w:t>MQTT-4.12.0-3</w:t>
      </w:r>
      <w:r w:rsidRPr="00C11474">
        <w:rPr>
          <w:color w:val="FF0000"/>
        </w:rPr>
        <w:t>]</w:t>
      </w:r>
      <w:r>
        <w:t xml:space="preserve">. If the authentication method requires the Client to send authentication data for the Server, it is sent in the Authentication Data. </w:t>
      </w:r>
    </w:p>
    <w:p w14:paraId="5353D9EA" w14:textId="77777777" w:rsidR="00513318" w:rsidRDefault="00513318" w:rsidP="00513318">
      <w:pPr>
        <w:rPr>
          <w:rFonts w:hint="eastAsia"/>
        </w:rPr>
      </w:pPr>
    </w:p>
    <w:p w14:paraId="52DBC40B" w14:textId="77777777" w:rsidR="00513318" w:rsidRDefault="00513318" w:rsidP="00513318">
      <w:pPr>
        <w:rPr>
          <w:rFonts w:hint="eastAsia"/>
        </w:rPr>
      </w:pPr>
      <w:r w:rsidRPr="008105F9">
        <w:t xml:space="preserve">The Client and Server exchange AUTH packets as </w:t>
      </w:r>
      <w:r>
        <w:t>needed</w:t>
      </w:r>
      <w:r w:rsidRPr="008105F9">
        <w:t xml:space="preserve"> until the Server accepts the authentication by sending a CONNACK with a Re</w:t>
      </w:r>
      <w:r>
        <w:t>ason</w:t>
      </w:r>
      <w:r w:rsidRPr="008105F9">
        <w:t xml:space="preserve"> Code of 0.</w:t>
      </w:r>
      <w:r>
        <w:t xml:space="preserve"> If the acceptance of the authentication requires data to be sent to the Client, it is sent in the Authentication Data. </w:t>
      </w:r>
    </w:p>
    <w:p w14:paraId="53FCB243" w14:textId="77777777" w:rsidR="00513318" w:rsidRDefault="00513318" w:rsidP="00513318">
      <w:pPr>
        <w:rPr>
          <w:rFonts w:hint="eastAsia"/>
        </w:rPr>
      </w:pPr>
    </w:p>
    <w:p w14:paraId="204F8D22" w14:textId="77777777" w:rsidR="00513318" w:rsidRDefault="00513318" w:rsidP="00513318">
      <w:pPr>
        <w:rPr>
          <w:rFonts w:hint="eastAsia"/>
        </w:rPr>
      </w:pPr>
      <w:r>
        <w:t xml:space="preserve">The Client can close the connection at any point in this process. It MAY send a DISCONNECT packet before doing so. </w:t>
      </w:r>
      <w:r w:rsidRPr="00C05BD5">
        <w:rPr>
          <w:highlight w:val="yellow"/>
        </w:rPr>
        <w:t xml:space="preserve">The Server can </w:t>
      </w:r>
      <w:r>
        <w:rPr>
          <w:highlight w:val="yellow"/>
        </w:rPr>
        <w:t>reject</w:t>
      </w:r>
      <w:r w:rsidRPr="00C05BD5">
        <w:rPr>
          <w:highlight w:val="yellow"/>
        </w:rPr>
        <w:t xml:space="preserve"> the authentication at any </w:t>
      </w:r>
      <w:r>
        <w:rPr>
          <w:highlight w:val="yellow"/>
        </w:rPr>
        <w:t>point in this process</w:t>
      </w:r>
      <w:r w:rsidRPr="00C05BD5">
        <w:rPr>
          <w:highlight w:val="yellow"/>
        </w:rPr>
        <w:t>.</w:t>
      </w:r>
      <w:r>
        <w:rPr>
          <w:highlight w:val="yellow"/>
        </w:rPr>
        <w:t xml:space="preserve"> </w:t>
      </w:r>
      <w:r w:rsidRPr="00C05BD5">
        <w:rPr>
          <w:highlight w:val="yellow"/>
        </w:rPr>
        <w:t>It MAY send a CONNACK with a Re</w:t>
      </w:r>
      <w:r>
        <w:rPr>
          <w:highlight w:val="yellow"/>
        </w:rPr>
        <w:t>ason</w:t>
      </w:r>
      <w:r w:rsidRPr="00C05BD5">
        <w:rPr>
          <w:highlight w:val="yellow"/>
        </w:rPr>
        <w:t xml:space="preserve"> Code of </w:t>
      </w:r>
      <w:r>
        <w:rPr>
          <w:highlight w:val="yellow"/>
        </w:rPr>
        <w:t>0x80</w:t>
      </w:r>
      <w:r w:rsidRPr="00C05BD5">
        <w:rPr>
          <w:highlight w:val="yellow"/>
        </w:rPr>
        <w:t xml:space="preserve"> or above as described in </w:t>
      </w:r>
      <w:hyperlink w:anchor="S4_13_Errors" w:history="1">
        <w:r w:rsidRPr="00D56717">
          <w:rPr>
            <w:rStyle w:val="a5"/>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MQTT-4.12.0-4</w:t>
      </w:r>
      <w:r w:rsidRPr="00C11474">
        <w:rPr>
          <w:color w:val="FF0000"/>
        </w:rPr>
        <w:t>]</w:t>
      </w:r>
      <w:r>
        <w:t>.</w:t>
      </w:r>
    </w:p>
    <w:p w14:paraId="26E60E32" w14:textId="77777777" w:rsidR="00513318" w:rsidRDefault="00513318" w:rsidP="00513318">
      <w:pPr>
        <w:rPr>
          <w:rFonts w:hint="eastAsia"/>
        </w:rPr>
      </w:pPr>
    </w:p>
    <w:p w14:paraId="62BB5A85" w14:textId="77777777" w:rsidR="00513318" w:rsidRPr="008105F9" w:rsidRDefault="00513318" w:rsidP="00513318">
      <w:pPr>
        <w:rPr>
          <w:rFonts w:hint="eastAsia"/>
          <w:highlight w:val="yellow"/>
        </w:rPr>
      </w:pPr>
      <w:r w:rsidRPr="00F32669">
        <w:rPr>
          <w:highlight w:val="yellow"/>
        </w:rPr>
        <w:t xml:space="preserve">If the initial CONNECT packet included an </w:t>
      </w:r>
      <w:r>
        <w:rPr>
          <w:highlight w:val="yellow"/>
        </w:rPr>
        <w:t>Authentication Method</w:t>
      </w:r>
      <w:r w:rsidRPr="008105F9">
        <w:rPr>
          <w:highlight w:val="yellow"/>
        </w:rPr>
        <w:t xml:space="preserve"> property then </w:t>
      </w:r>
      <w:r>
        <w:rPr>
          <w:highlight w:val="yellow"/>
        </w:rPr>
        <w:t>all AUTH packets, and any successful</w:t>
      </w:r>
      <w:r w:rsidRPr="00E70779">
        <w:rPr>
          <w:highlight w:val="yellow"/>
        </w:rPr>
        <w:t xml:space="preserve"> </w:t>
      </w:r>
      <w:r w:rsidRPr="008105F9">
        <w:rPr>
          <w:highlight w:val="yellow"/>
        </w:rPr>
        <w:t xml:space="preserve">CONNACK packet MUST include an </w:t>
      </w:r>
      <w:r>
        <w:rPr>
          <w:highlight w:val="yellow"/>
        </w:rPr>
        <w:t>Authentication Method</w:t>
      </w:r>
      <w:r w:rsidRPr="008105F9">
        <w:rPr>
          <w:highlight w:val="yellow"/>
        </w:rPr>
        <w:t xml:space="preserve"> Property with the same value as in the CONNECT packet</w:t>
      </w:r>
      <w:r>
        <w:t xml:space="preserve"> </w:t>
      </w:r>
      <w:r w:rsidRPr="00C11474">
        <w:rPr>
          <w:color w:val="FF0000"/>
        </w:rPr>
        <w:t>[</w:t>
      </w:r>
      <w:r>
        <w:rPr>
          <w:color w:val="FF0000"/>
        </w:rPr>
        <w:t>MQTT-4.12.0-5</w:t>
      </w:r>
      <w:r w:rsidRPr="00C11474">
        <w:rPr>
          <w:color w:val="FF0000"/>
        </w:rPr>
        <w:t>]</w:t>
      </w:r>
      <w:r w:rsidRPr="00216F43">
        <w:t>.</w:t>
      </w:r>
    </w:p>
    <w:p w14:paraId="488C8FA9" w14:textId="77777777" w:rsidR="00513318" w:rsidRDefault="00513318" w:rsidP="00513318">
      <w:pPr>
        <w:rPr>
          <w:rFonts w:hint="eastAsia"/>
        </w:rPr>
      </w:pPr>
    </w:p>
    <w:p w14:paraId="53701D16" w14:textId="77777777" w:rsidR="00513318" w:rsidRDefault="00513318" w:rsidP="00513318">
      <w:pPr>
        <w:rPr>
          <w:rFonts w:hint="eastAsia"/>
        </w:rPr>
      </w:pPr>
      <w:r>
        <w:t xml:space="preserve">The implementation of enhanced authentication is OPTIONAL for both Clients and Servers. </w:t>
      </w:r>
      <w:r w:rsidRPr="00C11474">
        <w:rPr>
          <w:highlight w:val="yellow"/>
        </w:rPr>
        <w:t xml:space="preserve">If the Client does not include an </w:t>
      </w:r>
      <w:r>
        <w:rPr>
          <w:highlight w:val="yellow"/>
        </w:rPr>
        <w:t>Authentication Method</w:t>
      </w:r>
      <w:r w:rsidRPr="00C11474">
        <w:rPr>
          <w:highlight w:val="yellow"/>
        </w:rPr>
        <w:t xml:space="preserve"> in the CONNECT, the Server MUST NOT send an AUTH packet, and it MUST NOT send an </w:t>
      </w:r>
      <w:r>
        <w:rPr>
          <w:highlight w:val="yellow"/>
        </w:rPr>
        <w:t>Authentication Method</w:t>
      </w:r>
      <w:r w:rsidRPr="00C11474">
        <w:rPr>
          <w:highlight w:val="yellow"/>
        </w:rPr>
        <w:t xml:space="preserve"> in the CONNACK packet</w:t>
      </w:r>
      <w:r>
        <w:t xml:space="preserve"> </w:t>
      </w:r>
      <w:r w:rsidRPr="00C11474">
        <w:rPr>
          <w:color w:val="FF0000"/>
        </w:rPr>
        <w:t>[MQTT-4.12.0-</w:t>
      </w:r>
      <w:r>
        <w:rPr>
          <w:color w:val="FF0000"/>
        </w:rPr>
        <w:t>6</w:t>
      </w:r>
      <w:r w:rsidRPr="00C11474">
        <w:rPr>
          <w:color w:val="FF0000"/>
        </w:rPr>
        <w:t>]</w:t>
      </w:r>
      <w:r>
        <w:t xml:space="preserve">. </w:t>
      </w:r>
      <w:r w:rsidRPr="002D6A1B">
        <w:rPr>
          <w:highlight w:val="yellow"/>
        </w:rPr>
        <w:t xml:space="preserve">If the </w:t>
      </w:r>
      <w:r>
        <w:rPr>
          <w:highlight w:val="yellow"/>
        </w:rPr>
        <w:t>Client</w:t>
      </w:r>
      <w:r w:rsidRPr="002D6A1B">
        <w:rPr>
          <w:highlight w:val="yellow"/>
        </w:rPr>
        <w:t xml:space="preserve"> does not </w:t>
      </w:r>
      <w:r>
        <w:rPr>
          <w:highlight w:val="yellow"/>
        </w:rPr>
        <w:t xml:space="preserve">include </w:t>
      </w:r>
      <w:r w:rsidRPr="002D6A1B">
        <w:rPr>
          <w:highlight w:val="yellow"/>
        </w:rPr>
        <w:t xml:space="preserve">an </w:t>
      </w:r>
      <w:r>
        <w:rPr>
          <w:highlight w:val="yellow"/>
        </w:rPr>
        <w:t>Authentication Method</w:t>
      </w:r>
      <w:r w:rsidRPr="002D6A1B">
        <w:rPr>
          <w:highlight w:val="yellow"/>
        </w:rPr>
        <w:t xml:space="preserve"> </w:t>
      </w:r>
      <w:r>
        <w:rPr>
          <w:highlight w:val="yellow"/>
        </w:rPr>
        <w:t>in the</w:t>
      </w:r>
      <w:r w:rsidRPr="002D6A1B">
        <w:rPr>
          <w:highlight w:val="yellow"/>
        </w:rPr>
        <w:t xml:space="preserve"> </w:t>
      </w:r>
      <w:r>
        <w:rPr>
          <w:highlight w:val="yellow"/>
        </w:rPr>
        <w:t>CONNECT</w:t>
      </w:r>
      <w:r w:rsidRPr="002D6A1B">
        <w:rPr>
          <w:highlight w:val="yellow"/>
        </w:rPr>
        <w:t>, the Client MUST NOT send an AUTH packet to the Server</w:t>
      </w:r>
      <w:r>
        <w:t xml:space="preserve"> </w:t>
      </w:r>
      <w:r w:rsidRPr="00C11474">
        <w:rPr>
          <w:color w:val="FF0000"/>
        </w:rPr>
        <w:t>[</w:t>
      </w:r>
      <w:r>
        <w:rPr>
          <w:color w:val="FF0000"/>
        </w:rPr>
        <w:t>MQTT-4.12.0-7</w:t>
      </w:r>
      <w:r w:rsidRPr="00C11474">
        <w:rPr>
          <w:color w:val="FF0000"/>
        </w:rPr>
        <w:t>]</w:t>
      </w:r>
      <w:r>
        <w:t>.</w:t>
      </w:r>
      <w:r w:rsidRPr="007045B5">
        <w:t xml:space="preserve"> </w:t>
      </w:r>
    </w:p>
    <w:p w14:paraId="0F18B4E7" w14:textId="77777777" w:rsidR="00513318" w:rsidRDefault="00513318" w:rsidP="00513318">
      <w:pPr>
        <w:rPr>
          <w:rFonts w:hint="eastAsia"/>
        </w:rPr>
      </w:pPr>
    </w:p>
    <w:p w14:paraId="41E0C893" w14:textId="77777777" w:rsidR="00513318" w:rsidRDefault="00513318" w:rsidP="00513318">
      <w:pPr>
        <w:rPr>
          <w:rFonts w:hint="eastAsia"/>
        </w:rPr>
      </w:pPr>
      <w:r>
        <w:t>If the Client does not include an Authentication Method in the CONNECT packet, the Server SHOULD authenticate using some or all of the information in the CONNECT packet, TLS session, and Network Connection.</w:t>
      </w:r>
    </w:p>
    <w:p w14:paraId="677B9441" w14:textId="77777777" w:rsidR="00513318" w:rsidRDefault="00513318" w:rsidP="00513318">
      <w:pPr>
        <w:ind w:left="630"/>
        <w:rPr>
          <w:rFonts w:hint="eastAsia"/>
          <w:b/>
        </w:rPr>
      </w:pPr>
      <w:bookmarkStart w:id="1431" w:name="_Toc464548109"/>
      <w:bookmarkStart w:id="1432" w:name="_Toc464635404"/>
      <w:bookmarkStart w:id="1433" w:name="_Toc473620318"/>
    </w:p>
    <w:p w14:paraId="0AF36E30" w14:textId="77777777" w:rsidR="00513318" w:rsidRPr="00CC31A5" w:rsidRDefault="00513318" w:rsidP="00513318">
      <w:pPr>
        <w:ind w:left="630"/>
        <w:rPr>
          <w:rFonts w:hint="eastAsia"/>
          <w:b/>
        </w:rPr>
      </w:pPr>
      <w:r>
        <w:rPr>
          <w:b/>
        </w:rPr>
        <w:t>Non-normative</w:t>
      </w:r>
      <w:r w:rsidRPr="00CC31A5">
        <w:rPr>
          <w:b/>
        </w:rPr>
        <w:t xml:space="preserve"> example showing a SCRAM challenge</w:t>
      </w:r>
      <w:bookmarkEnd w:id="1431"/>
      <w:bookmarkEnd w:id="1432"/>
      <w:bookmarkEnd w:id="1433"/>
      <w:r w:rsidRPr="00CC31A5">
        <w:rPr>
          <w:b/>
        </w:rPr>
        <w:t xml:space="preserve"> </w:t>
      </w:r>
    </w:p>
    <w:p w14:paraId="37D6E27B" w14:textId="77777777" w:rsidR="00513318" w:rsidRDefault="00513318" w:rsidP="00FD1E6F">
      <w:pPr>
        <w:pStyle w:val="af6"/>
        <w:numPr>
          <w:ilvl w:val="0"/>
          <w:numId w:val="44"/>
        </w:numPr>
        <w:rPr>
          <w:rFonts w:hint="eastAsia"/>
        </w:rPr>
      </w:pPr>
      <w:r>
        <w:t xml:space="preserve">Client to Server: CONNECT Authentication Method="SCRAM-SHA-1" Authentication Data=client-first-data </w:t>
      </w:r>
    </w:p>
    <w:p w14:paraId="49BB679E" w14:textId="77777777" w:rsidR="00513318" w:rsidRDefault="00513318" w:rsidP="00FD1E6F">
      <w:pPr>
        <w:pStyle w:val="af6"/>
        <w:numPr>
          <w:ilvl w:val="0"/>
          <w:numId w:val="44"/>
        </w:numPr>
        <w:rPr>
          <w:rFonts w:hint="eastAsia"/>
        </w:rPr>
      </w:pPr>
      <w:r>
        <w:t>Server to Client: AUTH rc=0x18 Authentication Method="SCRAM-SHA-1" Authentication Data=server-first-data</w:t>
      </w:r>
    </w:p>
    <w:p w14:paraId="3582F78F" w14:textId="77777777" w:rsidR="00513318" w:rsidRDefault="00513318" w:rsidP="00FD1E6F">
      <w:pPr>
        <w:pStyle w:val="af6"/>
        <w:numPr>
          <w:ilvl w:val="0"/>
          <w:numId w:val="44"/>
        </w:numPr>
        <w:rPr>
          <w:rFonts w:hint="eastAsia"/>
        </w:rPr>
      </w:pPr>
      <w:r>
        <w:t>Client to Server AUTH rc=0x18 Authentication Method="SCRAM-SHA-1" Authentication Data=client-final-data</w:t>
      </w:r>
    </w:p>
    <w:p w14:paraId="7C5FF6A6" w14:textId="77777777" w:rsidR="00513318" w:rsidRDefault="00513318" w:rsidP="00FD1E6F">
      <w:pPr>
        <w:pStyle w:val="af6"/>
        <w:numPr>
          <w:ilvl w:val="0"/>
          <w:numId w:val="44"/>
        </w:numPr>
        <w:rPr>
          <w:rFonts w:hint="eastAsia"/>
        </w:rPr>
      </w:pPr>
      <w:r>
        <w:t>Server to Client CONNACK rc=0 Authentication Method="SCRAM-SHA-1" Authentication Data=server-final-data</w:t>
      </w:r>
    </w:p>
    <w:p w14:paraId="08862602" w14:textId="77777777" w:rsidR="00513318" w:rsidRDefault="00513318" w:rsidP="00513318">
      <w:pPr>
        <w:rPr>
          <w:rFonts w:hint="eastAsia"/>
        </w:rPr>
      </w:pPr>
    </w:p>
    <w:p w14:paraId="1D6CDD31" w14:textId="77777777" w:rsidR="00513318" w:rsidRPr="00CC31A5" w:rsidRDefault="00513318" w:rsidP="00513318">
      <w:pPr>
        <w:ind w:left="630"/>
        <w:rPr>
          <w:rFonts w:hint="eastAsia"/>
          <w:b/>
          <w:bCs/>
          <w:iCs/>
          <w:color w:val="3B006F"/>
          <w:kern w:val="32"/>
          <w:sz w:val="26"/>
          <w:szCs w:val="26"/>
        </w:rPr>
      </w:pPr>
      <w:bookmarkStart w:id="1434" w:name="_Toc464548110"/>
      <w:bookmarkStart w:id="1435" w:name="_Toc464635405"/>
      <w:bookmarkStart w:id="1436" w:name="_Toc473620319"/>
      <w:r>
        <w:rPr>
          <w:b/>
        </w:rPr>
        <w:t>Non-normative</w:t>
      </w:r>
      <w:r w:rsidRPr="00CC31A5">
        <w:rPr>
          <w:b/>
        </w:rPr>
        <w:t xml:space="preserve"> example showing a Kerberos challenge</w:t>
      </w:r>
      <w:bookmarkEnd w:id="1434"/>
      <w:bookmarkEnd w:id="1435"/>
      <w:bookmarkEnd w:id="1436"/>
      <w:r w:rsidRPr="00CC31A5">
        <w:rPr>
          <w:b/>
        </w:rPr>
        <w:t xml:space="preserve"> </w:t>
      </w:r>
    </w:p>
    <w:p w14:paraId="746E58B2" w14:textId="77777777" w:rsidR="00513318" w:rsidRDefault="00513318" w:rsidP="00FD1E6F">
      <w:pPr>
        <w:pStyle w:val="af6"/>
        <w:numPr>
          <w:ilvl w:val="0"/>
          <w:numId w:val="45"/>
        </w:numPr>
        <w:rPr>
          <w:rFonts w:hint="eastAsia"/>
        </w:rPr>
      </w:pPr>
      <w:r>
        <w:t xml:space="preserve">Client to Server </w:t>
      </w:r>
      <w:r w:rsidRPr="000B2DEA">
        <w:t xml:space="preserve">CONNECT </w:t>
      </w:r>
      <w:r>
        <w:t>Authentication Method</w:t>
      </w:r>
      <w:r w:rsidRPr="000B2DEA">
        <w:t xml:space="preserve">="GS2-KRB5" </w:t>
      </w:r>
    </w:p>
    <w:p w14:paraId="484D91D6" w14:textId="77777777" w:rsidR="00513318" w:rsidRDefault="00513318" w:rsidP="00FD1E6F">
      <w:pPr>
        <w:pStyle w:val="af6"/>
        <w:numPr>
          <w:ilvl w:val="0"/>
          <w:numId w:val="45"/>
        </w:numPr>
        <w:rPr>
          <w:rFonts w:hint="eastAsia"/>
        </w:rPr>
      </w:pPr>
      <w:r>
        <w:t>S</w:t>
      </w:r>
      <w:r w:rsidRPr="000B2DEA">
        <w:t xml:space="preserve">erver to </w:t>
      </w:r>
      <w:r>
        <w:t>C</w:t>
      </w:r>
      <w:r w:rsidRPr="000B2DEA">
        <w:t>lient AUTH rc=</w:t>
      </w:r>
      <w:r>
        <w:t xml:space="preserve">0x18 Authentication Method="GS2-KRB5" </w:t>
      </w:r>
    </w:p>
    <w:p w14:paraId="62E08B3E" w14:textId="77777777" w:rsidR="00513318" w:rsidRDefault="00513318" w:rsidP="00FD1E6F">
      <w:pPr>
        <w:pStyle w:val="af6"/>
        <w:numPr>
          <w:ilvl w:val="0"/>
          <w:numId w:val="45"/>
        </w:numPr>
        <w:rPr>
          <w:rFonts w:hint="eastAsia"/>
        </w:rPr>
      </w:pPr>
      <w:r>
        <w:t>C</w:t>
      </w:r>
      <w:r w:rsidRPr="000B2DEA">
        <w:t xml:space="preserve">lient to </w:t>
      </w:r>
      <w:r>
        <w:t>S</w:t>
      </w:r>
      <w:r w:rsidRPr="000B2DEA">
        <w:t>erver AUTH rc=0</w:t>
      </w:r>
      <w:r>
        <w:t>x18</w:t>
      </w:r>
      <w:r w:rsidRPr="000B2DEA">
        <w:t xml:space="preserve"> </w:t>
      </w:r>
      <w:r>
        <w:t>Authentication Method</w:t>
      </w:r>
      <w:r w:rsidRPr="000B2DEA">
        <w:t xml:space="preserve">="GS2-KRB5" </w:t>
      </w:r>
      <w:r>
        <w:t>Authentication Data=initial context token</w:t>
      </w:r>
    </w:p>
    <w:p w14:paraId="5B4AB4D2" w14:textId="77777777" w:rsidR="00513318" w:rsidRDefault="00513318" w:rsidP="00FD1E6F">
      <w:pPr>
        <w:pStyle w:val="af6"/>
        <w:numPr>
          <w:ilvl w:val="0"/>
          <w:numId w:val="45"/>
        </w:numPr>
        <w:rPr>
          <w:rFonts w:hint="eastAsia"/>
        </w:rPr>
      </w:pPr>
      <w:r>
        <w:lastRenderedPageBreak/>
        <w:t>S</w:t>
      </w:r>
      <w:r w:rsidRPr="000B2DEA">
        <w:t xml:space="preserve">erver to </w:t>
      </w:r>
      <w:r>
        <w:t>C</w:t>
      </w:r>
      <w:r w:rsidRPr="000B2DEA">
        <w:t>lient AUTH rc=</w:t>
      </w:r>
      <w:r>
        <w:t>0x18</w:t>
      </w:r>
      <w:r w:rsidRPr="000B2DEA">
        <w:t xml:space="preserve"> </w:t>
      </w:r>
      <w:r>
        <w:t>Authentication Method</w:t>
      </w:r>
      <w:r w:rsidRPr="000B2DEA">
        <w:t xml:space="preserve">="GS2-KRB5" </w:t>
      </w:r>
      <w:r>
        <w:t>Authentication Data=reply context token</w:t>
      </w:r>
    </w:p>
    <w:p w14:paraId="5C07BA53" w14:textId="77777777" w:rsidR="00513318" w:rsidRDefault="00513318" w:rsidP="00FD1E6F">
      <w:pPr>
        <w:pStyle w:val="af6"/>
        <w:numPr>
          <w:ilvl w:val="0"/>
          <w:numId w:val="45"/>
        </w:numPr>
        <w:rPr>
          <w:rFonts w:hint="eastAsia"/>
        </w:rPr>
      </w:pPr>
      <w:r>
        <w:t>C</w:t>
      </w:r>
      <w:r w:rsidRPr="000B2DEA">
        <w:t xml:space="preserve">lient to </w:t>
      </w:r>
      <w:r>
        <w:t>S</w:t>
      </w:r>
      <w:r w:rsidRPr="000B2DEA">
        <w:t>erver AUTH rc=0</w:t>
      </w:r>
      <w:r>
        <w:t>x18</w:t>
      </w:r>
      <w:r w:rsidRPr="000B2DEA">
        <w:t xml:space="preserve"> </w:t>
      </w:r>
      <w:r>
        <w:t xml:space="preserve">Authentication Method="GS2-KRB5" </w:t>
      </w:r>
    </w:p>
    <w:p w14:paraId="2F83DA6B" w14:textId="77777777" w:rsidR="00513318" w:rsidRDefault="00513318" w:rsidP="00FD1E6F">
      <w:pPr>
        <w:pStyle w:val="af6"/>
        <w:numPr>
          <w:ilvl w:val="0"/>
          <w:numId w:val="45"/>
        </w:numPr>
        <w:rPr>
          <w:rFonts w:hint="eastAsia"/>
        </w:rPr>
      </w:pPr>
      <w:r>
        <w:t>S</w:t>
      </w:r>
      <w:r w:rsidRPr="000B2DEA">
        <w:t xml:space="preserve">erver to </w:t>
      </w:r>
      <w:r>
        <w:t>C</w:t>
      </w:r>
      <w:r w:rsidRPr="000B2DEA">
        <w:t xml:space="preserve">lient CONNACK rc=0 </w:t>
      </w:r>
      <w:r>
        <w:t>Authentication Method</w:t>
      </w:r>
      <w:r w:rsidRPr="000B2DEA">
        <w:t xml:space="preserve">="GS2-KRB5" </w:t>
      </w:r>
      <w:r>
        <w:t>Authentication Data</w:t>
      </w:r>
      <w:r w:rsidRPr="000B2DEA">
        <w:t>=outcome of authentication</w:t>
      </w:r>
    </w:p>
    <w:p w14:paraId="705F13A9" w14:textId="77777777" w:rsidR="00513318" w:rsidRDefault="00513318" w:rsidP="00513318">
      <w:pPr>
        <w:rPr>
          <w:rFonts w:hint="eastAsia"/>
        </w:rPr>
      </w:pPr>
    </w:p>
    <w:p w14:paraId="0A821D9A" w14:textId="77777777" w:rsidR="00513318" w:rsidRDefault="00513318" w:rsidP="00FD1E6F">
      <w:pPr>
        <w:pStyle w:val="3"/>
        <w:numPr>
          <w:ilvl w:val="2"/>
          <w:numId w:val="36"/>
        </w:numPr>
        <w:rPr>
          <w:rFonts w:hint="eastAsia"/>
        </w:rPr>
      </w:pPr>
      <w:bookmarkStart w:id="1437" w:name="_Re-authentication"/>
      <w:bookmarkStart w:id="1438" w:name="_Toc471282906"/>
      <w:bookmarkStart w:id="1439" w:name="_Toc471483752"/>
      <w:bookmarkStart w:id="1440" w:name="_Toc473620320"/>
      <w:bookmarkStart w:id="1441" w:name="_Toc496191571"/>
      <w:bookmarkStart w:id="1442" w:name="_Toc513542344"/>
      <w:bookmarkEnd w:id="1437"/>
      <w:r>
        <w:t>Re-authentication</w:t>
      </w:r>
      <w:bookmarkEnd w:id="1438"/>
      <w:bookmarkEnd w:id="1439"/>
      <w:bookmarkEnd w:id="1440"/>
      <w:bookmarkEnd w:id="1441"/>
      <w:bookmarkEnd w:id="1442"/>
    </w:p>
    <w:p w14:paraId="3CB6634E" w14:textId="77777777" w:rsidR="00513318" w:rsidRDefault="00513318" w:rsidP="00513318">
      <w:pPr>
        <w:rPr>
          <w:rFonts w:hint="eastAsia"/>
        </w:rPr>
      </w:pPr>
      <w:r>
        <w:rPr>
          <w:highlight w:val="yellow"/>
        </w:rPr>
        <w:t>If the Client supplied an Authentication Method in the CONNECT packet it can initiate a re-authentication at any time a</w:t>
      </w:r>
      <w:r w:rsidRPr="00C05BD5">
        <w:rPr>
          <w:highlight w:val="yellow"/>
        </w:rPr>
        <w:t>fter receiving a CONNACK</w:t>
      </w:r>
      <w:r>
        <w:rPr>
          <w:highlight w:val="yellow"/>
        </w:rPr>
        <w:t>. It does this</w:t>
      </w:r>
      <w:r w:rsidRPr="00C05BD5">
        <w:rPr>
          <w:highlight w:val="yellow"/>
        </w:rPr>
        <w:t xml:space="preserve"> by sending an AUTH packet with a Re</w:t>
      </w:r>
      <w:r>
        <w:rPr>
          <w:highlight w:val="yellow"/>
        </w:rPr>
        <w:t>ason</w:t>
      </w:r>
      <w:r w:rsidRPr="00C05BD5">
        <w:rPr>
          <w:highlight w:val="yellow"/>
        </w:rPr>
        <w:t xml:space="preserve"> Code of 0x19 (Re-authentication).</w:t>
      </w:r>
      <w:r>
        <w:rPr>
          <w:highlight w:val="yellow"/>
        </w:rPr>
        <w:t xml:space="preserve"> </w:t>
      </w:r>
      <w:r w:rsidRPr="00C05BD5">
        <w:rPr>
          <w:highlight w:val="yellow"/>
        </w:rPr>
        <w:t xml:space="preserve">The Client MUST set the </w:t>
      </w:r>
      <w:r>
        <w:rPr>
          <w:highlight w:val="yellow"/>
        </w:rPr>
        <w:t>Authentication Method</w:t>
      </w:r>
      <w:r w:rsidRPr="00C05BD5">
        <w:rPr>
          <w:highlight w:val="yellow"/>
        </w:rPr>
        <w:t xml:space="preserve"> to the same value as the </w:t>
      </w:r>
      <w:r>
        <w:rPr>
          <w:highlight w:val="yellow"/>
        </w:rPr>
        <w:t>Authentication Method</w:t>
      </w:r>
      <w:r w:rsidRPr="00C05BD5">
        <w:rPr>
          <w:highlight w:val="yellow"/>
        </w:rPr>
        <w:t xml:space="preserve"> originally used to authenticate the Network Connection</w:t>
      </w:r>
      <w:r>
        <w:t xml:space="preserve"> </w:t>
      </w:r>
      <w:r w:rsidRPr="00C11474">
        <w:rPr>
          <w:color w:val="FF0000"/>
        </w:rPr>
        <w:t>[</w:t>
      </w:r>
      <w:r>
        <w:rPr>
          <w:color w:val="FF0000"/>
        </w:rPr>
        <w:t>MQTT-4.12.1-1</w:t>
      </w:r>
      <w:r w:rsidRPr="00C11474">
        <w:rPr>
          <w:color w:val="FF0000"/>
        </w:rPr>
        <w:t>]</w:t>
      </w:r>
      <w:r>
        <w:t xml:space="preserve">. If the authentication method requires Client data first, this AUTH packet contains the first piece of authentication data as the Authentication Data. </w:t>
      </w:r>
    </w:p>
    <w:p w14:paraId="3C0C7051" w14:textId="77777777" w:rsidR="00513318" w:rsidRDefault="00513318" w:rsidP="00513318">
      <w:pPr>
        <w:rPr>
          <w:rFonts w:hint="eastAsia"/>
        </w:rPr>
      </w:pPr>
    </w:p>
    <w:p w14:paraId="443DAA1E" w14:textId="77777777" w:rsidR="00513318" w:rsidRDefault="00513318" w:rsidP="00513318">
      <w:pPr>
        <w:rPr>
          <w:rFonts w:hint="eastAsia"/>
        </w:rPr>
      </w:pPr>
      <w:r>
        <w:t>The Server responds to this re-authentication request by sending an AUTH packet to the Client with a Reason Code of 0x00 (Success) to indicate that the re-authentication is complete, or a Reason Code of 0x18 (Continue authentication) to indicate that more authentication data is needed. The Client can respond with additional authentication data by sending an AUTH packet with a Reason Code of 0x18 (Continue authentication). This flow continues as with the original authentication until the re-authentication is complete or the re-authentication fails.</w:t>
      </w:r>
    </w:p>
    <w:p w14:paraId="0CB420CF" w14:textId="77777777" w:rsidR="00513318" w:rsidRDefault="00513318" w:rsidP="00513318">
      <w:pPr>
        <w:rPr>
          <w:rFonts w:hint="eastAsia"/>
        </w:rPr>
      </w:pPr>
    </w:p>
    <w:p w14:paraId="755B6BDB" w14:textId="77777777" w:rsidR="00513318" w:rsidRDefault="00513318" w:rsidP="00513318">
      <w:pPr>
        <w:rPr>
          <w:rFonts w:hint="eastAsia"/>
        </w:rPr>
      </w:pPr>
      <w:r w:rsidRPr="00C05BD5">
        <w:rPr>
          <w:highlight w:val="yellow"/>
        </w:rPr>
        <w:t xml:space="preserve">If the re-authentication fails, the </w:t>
      </w:r>
      <w:r>
        <w:rPr>
          <w:highlight w:val="yellow"/>
        </w:rPr>
        <w:t xml:space="preserve">Client or </w:t>
      </w:r>
      <w:r w:rsidRPr="00C05BD5">
        <w:rPr>
          <w:highlight w:val="yellow"/>
        </w:rPr>
        <w:t>Server SHOULD send DISCONNECT with an appropriate Re</w:t>
      </w:r>
      <w:r>
        <w:rPr>
          <w:highlight w:val="yellow"/>
        </w:rPr>
        <w:t>ason</w:t>
      </w:r>
      <w:r w:rsidRPr="00C05BD5">
        <w:rPr>
          <w:highlight w:val="yellow"/>
        </w:rPr>
        <w:t xml:space="preserve"> Code as described in </w:t>
      </w:r>
      <w:hyperlink w:anchor="S4_13_Errors" w:history="1">
        <w:r w:rsidRPr="00D56717">
          <w:rPr>
            <w:rStyle w:val="a5"/>
            <w:highlight w:val="yellow"/>
          </w:rPr>
          <w:t>section 4.13</w:t>
        </w:r>
      </w:hyperlink>
      <w:r w:rsidRPr="00C05BD5">
        <w:rPr>
          <w:highlight w:val="yellow"/>
        </w:rPr>
        <w:t>, and MUST close the Network Connection</w:t>
      </w:r>
      <w:r>
        <w:t xml:space="preserve"> </w:t>
      </w:r>
      <w:r w:rsidRPr="00C11474">
        <w:rPr>
          <w:color w:val="FF0000"/>
        </w:rPr>
        <w:t>[</w:t>
      </w:r>
      <w:r>
        <w:rPr>
          <w:color w:val="FF0000"/>
        </w:rPr>
        <w:t>MQTT-4.12.1-2</w:t>
      </w:r>
      <w:r w:rsidRPr="00C11474">
        <w:rPr>
          <w:color w:val="FF0000"/>
        </w:rPr>
        <w:t>]</w:t>
      </w:r>
      <w:r>
        <w:t xml:space="preserve">. </w:t>
      </w:r>
    </w:p>
    <w:p w14:paraId="4F459569" w14:textId="77777777" w:rsidR="00513318" w:rsidRDefault="00513318" w:rsidP="00513318">
      <w:pPr>
        <w:rPr>
          <w:rFonts w:hint="eastAsia"/>
        </w:rPr>
      </w:pPr>
    </w:p>
    <w:p w14:paraId="3B81C9DE" w14:textId="77777777" w:rsidR="00513318" w:rsidRDefault="00513318" w:rsidP="00513318">
      <w:pPr>
        <w:rPr>
          <w:rFonts w:hint="eastAsia"/>
        </w:rPr>
      </w:pPr>
      <w:r>
        <w:t>During this re-authentication sequence, the flow of other packets between the Client and Server can continue using the previous authentication.</w:t>
      </w:r>
    </w:p>
    <w:p w14:paraId="7D2A12A0" w14:textId="77777777" w:rsidR="00513318" w:rsidRDefault="00513318" w:rsidP="00513318">
      <w:pPr>
        <w:rPr>
          <w:rFonts w:hint="eastAsia"/>
        </w:rPr>
      </w:pPr>
    </w:p>
    <w:p w14:paraId="5219812E" w14:textId="77777777" w:rsidR="00513318" w:rsidRPr="00CC31A5" w:rsidRDefault="00513318" w:rsidP="00513318">
      <w:pPr>
        <w:ind w:left="720"/>
        <w:rPr>
          <w:rFonts w:hint="eastAsia"/>
          <w:b/>
        </w:rPr>
      </w:pPr>
      <w:bookmarkStart w:id="1443" w:name="_Toc473620321"/>
      <w:r>
        <w:rPr>
          <w:b/>
        </w:rPr>
        <w:t>Non-normative</w:t>
      </w:r>
      <w:r w:rsidRPr="00CC31A5">
        <w:rPr>
          <w:b/>
        </w:rPr>
        <w:t xml:space="preserve"> comment</w:t>
      </w:r>
      <w:bookmarkEnd w:id="1443"/>
    </w:p>
    <w:p w14:paraId="377DA1B2" w14:textId="77777777" w:rsidR="00513318" w:rsidRPr="00C77962" w:rsidRDefault="00513318" w:rsidP="00513318">
      <w:pPr>
        <w:ind w:left="720"/>
        <w:rPr>
          <w:rFonts w:hint="eastAsia"/>
        </w:rPr>
      </w:pPr>
      <w:r w:rsidRPr="00C77962">
        <w:t xml:space="preserve">The </w:t>
      </w:r>
      <w:r>
        <w:t>Server might limit the scope of the changes the Client can attempt in a re-authentication by rejecting the re-authentication. For instance, if the Server does not allow the User Name to be changed it can fail any re-authentication attempt which changes the User Name.</w:t>
      </w:r>
    </w:p>
    <w:p w14:paraId="69B0F74A" w14:textId="77777777" w:rsidR="00513318" w:rsidRPr="00C77962" w:rsidRDefault="00513318" w:rsidP="00513318">
      <w:pPr>
        <w:rPr>
          <w:rFonts w:hint="eastAsia"/>
        </w:rPr>
      </w:pPr>
    </w:p>
    <w:p w14:paraId="450BB29E" w14:textId="77777777" w:rsidR="00513318" w:rsidRPr="00F653F6" w:rsidRDefault="00513318" w:rsidP="00FD1E6F">
      <w:pPr>
        <w:pStyle w:val="2"/>
        <w:numPr>
          <w:ilvl w:val="1"/>
          <w:numId w:val="36"/>
        </w:numPr>
        <w:rPr>
          <w:rFonts w:eastAsia="Arial"/>
        </w:rPr>
      </w:pPr>
      <w:bookmarkStart w:id="1444" w:name="S4_13_Errors"/>
      <w:bookmarkStart w:id="1445" w:name="_Handling_errors"/>
      <w:bookmarkStart w:id="1446" w:name="_Ref464489169"/>
      <w:bookmarkStart w:id="1447" w:name="_Ref464489170"/>
      <w:bookmarkStart w:id="1448" w:name="_Toc464548111"/>
      <w:bookmarkStart w:id="1449" w:name="_Toc464635406"/>
      <w:bookmarkStart w:id="1450" w:name="_Toc471282907"/>
      <w:bookmarkStart w:id="1451" w:name="_Toc471483753"/>
      <w:bookmarkStart w:id="1452" w:name="_Toc473620322"/>
      <w:bookmarkStart w:id="1453" w:name="_Toc496191572"/>
      <w:bookmarkStart w:id="1454" w:name="_Toc513542345"/>
      <w:bookmarkEnd w:id="1444"/>
      <w:bookmarkEnd w:id="1445"/>
      <w:r w:rsidRPr="00BA5453">
        <w:t xml:space="preserve">Handling </w:t>
      </w:r>
      <w:r w:rsidRPr="007923CF">
        <w:t>errors</w:t>
      </w:r>
      <w:bookmarkEnd w:id="1358"/>
      <w:bookmarkEnd w:id="1359"/>
      <w:bookmarkEnd w:id="1360"/>
      <w:bookmarkEnd w:id="1361"/>
      <w:bookmarkEnd w:id="1362"/>
      <w:bookmarkEnd w:id="1395"/>
      <w:bookmarkEnd w:id="1417"/>
      <w:bookmarkEnd w:id="1446"/>
      <w:bookmarkEnd w:id="1447"/>
      <w:bookmarkEnd w:id="1448"/>
      <w:bookmarkEnd w:id="1449"/>
      <w:bookmarkEnd w:id="1450"/>
      <w:bookmarkEnd w:id="1451"/>
      <w:bookmarkEnd w:id="1452"/>
      <w:bookmarkEnd w:id="1453"/>
      <w:bookmarkEnd w:id="1454"/>
      <w:r w:rsidRPr="00BA5453">
        <w:t xml:space="preserve"> </w:t>
      </w:r>
    </w:p>
    <w:p w14:paraId="6CD01DFA" w14:textId="77777777" w:rsidR="00513318" w:rsidRPr="00304B77" w:rsidRDefault="00513318" w:rsidP="00FD1E6F">
      <w:pPr>
        <w:pStyle w:val="3"/>
        <w:numPr>
          <w:ilvl w:val="2"/>
          <w:numId w:val="36"/>
        </w:numPr>
        <w:rPr>
          <w:rFonts w:hint="eastAsia"/>
        </w:rPr>
      </w:pPr>
      <w:bookmarkStart w:id="1455" w:name="_Ref477790493"/>
      <w:bookmarkStart w:id="1456" w:name="_Toc496191573"/>
      <w:bookmarkStart w:id="1457" w:name="_Toc513542346"/>
      <w:r w:rsidRPr="00304B77">
        <w:t>Malformed Packet and Protocol Errors</w:t>
      </w:r>
      <w:bookmarkEnd w:id="1455"/>
      <w:bookmarkEnd w:id="1456"/>
      <w:bookmarkEnd w:id="1457"/>
      <w:r w:rsidRPr="00304B77">
        <w:t xml:space="preserve"> </w:t>
      </w:r>
    </w:p>
    <w:p w14:paraId="071B0413" w14:textId="77777777" w:rsidR="00513318" w:rsidRDefault="00513318" w:rsidP="00513318">
      <w:pPr>
        <w:rPr>
          <w:rFonts w:hint="eastAsia"/>
        </w:rPr>
      </w:pPr>
      <w:r w:rsidRPr="00304B77">
        <w:t>Definitions of Malformed Packet and Protocol Errors are contained in</w:t>
      </w:r>
      <w:r>
        <w:t xml:space="preserve"> </w:t>
      </w:r>
      <w:hyperlink w:anchor="_Terminology" w:history="1">
        <w:r w:rsidRPr="00D56717">
          <w:rPr>
            <w:rStyle w:val="a5"/>
          </w:rPr>
          <w:t>section 1.2</w:t>
        </w:r>
      </w:hyperlink>
      <w:r>
        <w:t xml:space="preserve"> </w:t>
      </w:r>
      <w:r w:rsidRPr="00304B77">
        <w:t>Terminology, some but</w:t>
      </w:r>
      <w:r>
        <w:t xml:space="preserve"> </w:t>
      </w:r>
      <w:r w:rsidRPr="00304B77">
        <w:t>not all, of these error cases are noted</w:t>
      </w:r>
      <w:r>
        <w:t xml:space="preserve"> </w:t>
      </w:r>
      <w:r w:rsidRPr="00304B77">
        <w:t>throughout the specification. The rigor with which a Client or</w:t>
      </w:r>
      <w:r>
        <w:t xml:space="preserve"> </w:t>
      </w:r>
      <w:r w:rsidRPr="00304B77">
        <w:t>Server</w:t>
      </w:r>
      <w:r>
        <w:t xml:space="preserve"> </w:t>
      </w:r>
      <w:r w:rsidRPr="00304B77">
        <w:t>checks an MQTT Control Packet it has received</w:t>
      </w:r>
      <w:r w:rsidRPr="00F22A2A">
        <w:t xml:space="preserve"> will be a compromise between: </w:t>
      </w:r>
    </w:p>
    <w:p w14:paraId="3277F0F2" w14:textId="77777777" w:rsidR="00513318" w:rsidRDefault="00513318" w:rsidP="00FD1E6F">
      <w:pPr>
        <w:pStyle w:val="af6"/>
        <w:numPr>
          <w:ilvl w:val="0"/>
          <w:numId w:val="44"/>
        </w:numPr>
        <w:ind w:left="360"/>
        <w:rPr>
          <w:rFonts w:hint="eastAsia"/>
        </w:rPr>
      </w:pPr>
      <w:r w:rsidRPr="00304B77">
        <w:t xml:space="preserve">The size of the Client or Server implementation. </w:t>
      </w:r>
    </w:p>
    <w:p w14:paraId="3E63358D" w14:textId="77777777" w:rsidR="00513318" w:rsidRDefault="00513318" w:rsidP="00FD1E6F">
      <w:pPr>
        <w:pStyle w:val="af6"/>
        <w:numPr>
          <w:ilvl w:val="0"/>
          <w:numId w:val="44"/>
        </w:numPr>
        <w:ind w:left="360"/>
        <w:rPr>
          <w:rFonts w:hint="eastAsia"/>
        </w:rPr>
      </w:pPr>
      <w:r w:rsidRPr="00304B77">
        <w:t>The capabilities that the implementation supports.</w:t>
      </w:r>
    </w:p>
    <w:p w14:paraId="7F0A408E" w14:textId="77777777" w:rsidR="00513318" w:rsidRDefault="00513318" w:rsidP="00FD1E6F">
      <w:pPr>
        <w:pStyle w:val="af6"/>
        <w:numPr>
          <w:ilvl w:val="0"/>
          <w:numId w:val="44"/>
        </w:numPr>
        <w:ind w:left="360"/>
        <w:rPr>
          <w:rFonts w:hint="eastAsia"/>
        </w:rPr>
      </w:pPr>
      <w:r w:rsidRPr="00304B77">
        <w:t>The degree to which the receiver trusts the sender to send correct</w:t>
      </w:r>
      <w:r>
        <w:t xml:space="preserve"> </w:t>
      </w:r>
      <w:r w:rsidRPr="00304B77">
        <w:t>MQTT Control Packets.</w:t>
      </w:r>
    </w:p>
    <w:p w14:paraId="475B7BBA" w14:textId="77777777" w:rsidR="00513318" w:rsidRDefault="00513318" w:rsidP="00FD1E6F">
      <w:pPr>
        <w:pStyle w:val="af6"/>
        <w:numPr>
          <w:ilvl w:val="0"/>
          <w:numId w:val="44"/>
        </w:numPr>
        <w:ind w:left="360"/>
        <w:rPr>
          <w:rFonts w:hint="eastAsia"/>
        </w:rPr>
      </w:pPr>
      <w:r w:rsidRPr="00304B77">
        <w:t>The degree to which the receiver trusts the network to deliver MQTT Control Packets correctly.</w:t>
      </w:r>
    </w:p>
    <w:p w14:paraId="1BA65707" w14:textId="77777777" w:rsidR="00513318" w:rsidRPr="00304B77" w:rsidRDefault="00513318" w:rsidP="00FD1E6F">
      <w:pPr>
        <w:pStyle w:val="af6"/>
        <w:numPr>
          <w:ilvl w:val="0"/>
          <w:numId w:val="44"/>
        </w:numPr>
        <w:ind w:left="360"/>
        <w:rPr>
          <w:rFonts w:hint="eastAsia"/>
        </w:rPr>
      </w:pPr>
      <w:r w:rsidRPr="00304B77">
        <w:t xml:space="preserve">The consequences of continuing to process a packet that is incorrect. </w:t>
      </w:r>
    </w:p>
    <w:p w14:paraId="576573D2" w14:textId="77777777" w:rsidR="00513318" w:rsidRDefault="00513318" w:rsidP="00513318">
      <w:pPr>
        <w:rPr>
          <w:rFonts w:hint="eastAsia"/>
        </w:rPr>
      </w:pPr>
    </w:p>
    <w:p w14:paraId="6A1915AE" w14:textId="77777777" w:rsidR="00513318" w:rsidRDefault="00513318" w:rsidP="00513318">
      <w:pPr>
        <w:rPr>
          <w:rFonts w:hint="eastAsia"/>
        </w:rPr>
      </w:pPr>
      <w:r w:rsidRPr="00304B77">
        <w:t>If the sender is compliant with this specification it will not send Malformed Packets or cause Protocol</w:t>
      </w:r>
      <w:r>
        <w:t xml:space="preserve"> </w:t>
      </w:r>
      <w:r w:rsidRPr="00304B77">
        <w:t>Errors. However, if a Client sends</w:t>
      </w:r>
      <w:r>
        <w:t xml:space="preserve"> </w:t>
      </w:r>
      <w:r w:rsidRPr="00304B77">
        <w:t>MQTT Control Packets before it receives CONNACK,</w:t>
      </w:r>
      <w:r>
        <w:t xml:space="preserve"> </w:t>
      </w:r>
      <w:r w:rsidRPr="00304B77">
        <w:t>it might cause a Protocol Error because it made an incorrect assumption about the Server capabiliti</w:t>
      </w:r>
      <w:r w:rsidRPr="00F22A2A">
        <w:t xml:space="preserve">es. </w:t>
      </w:r>
      <w:r>
        <w:t xml:space="preserve">Refer </w:t>
      </w:r>
      <w:hyperlink w:anchor="_CONNECT_Actions" w:history="1">
        <w:r w:rsidRPr="00657DD7">
          <w:rPr>
            <w:rStyle w:val="a5"/>
          </w:rPr>
          <w:t>to section 3.1.4</w:t>
        </w:r>
      </w:hyperlink>
      <w:r>
        <w:t xml:space="preserve"> CONNECT</w:t>
      </w:r>
      <w:r w:rsidRPr="00F22A2A">
        <w:t xml:space="preserve"> </w:t>
      </w:r>
      <w:r>
        <w:t>Actions</w:t>
      </w:r>
      <w:r w:rsidRPr="00F22A2A">
        <w:t>.</w:t>
      </w:r>
    </w:p>
    <w:p w14:paraId="5F619E9C" w14:textId="77777777" w:rsidR="00513318" w:rsidRPr="00304B77" w:rsidRDefault="00513318" w:rsidP="00513318">
      <w:pPr>
        <w:rPr>
          <w:rFonts w:hint="eastAsia"/>
        </w:rPr>
      </w:pPr>
    </w:p>
    <w:p w14:paraId="3F0E9DD0" w14:textId="77777777" w:rsidR="00513318" w:rsidRPr="00F22A2A" w:rsidRDefault="00513318" w:rsidP="00513318">
      <w:pPr>
        <w:rPr>
          <w:rFonts w:eastAsia="Arial"/>
        </w:rPr>
      </w:pPr>
      <w:r w:rsidRPr="00F22A2A">
        <w:rPr>
          <w:rFonts w:eastAsia="Arial"/>
        </w:rPr>
        <w:t xml:space="preserve">The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 xml:space="preserve">odes used for Malformed Packet and Protocol Errors are: </w:t>
      </w:r>
    </w:p>
    <w:p w14:paraId="2EC917EB" w14:textId="77777777" w:rsidR="00513318" w:rsidRDefault="00513318" w:rsidP="00FD1E6F">
      <w:pPr>
        <w:pStyle w:val="af6"/>
        <w:numPr>
          <w:ilvl w:val="0"/>
          <w:numId w:val="46"/>
        </w:numPr>
        <w:rPr>
          <w:rFonts w:eastAsia="Arial"/>
        </w:rPr>
      </w:pPr>
      <w:r w:rsidRPr="00905C11">
        <w:rPr>
          <w:rFonts w:eastAsia="Arial"/>
        </w:rPr>
        <w:lastRenderedPageBreak/>
        <w:t>0x81</w:t>
      </w:r>
      <w:r w:rsidRPr="00905C11">
        <w:rPr>
          <w:rFonts w:eastAsia="Arial"/>
        </w:rPr>
        <w:tab/>
        <w:t>Malformed Packet</w:t>
      </w:r>
    </w:p>
    <w:p w14:paraId="73A766AA" w14:textId="77777777" w:rsidR="00513318" w:rsidRDefault="00513318" w:rsidP="00FD1E6F">
      <w:pPr>
        <w:pStyle w:val="af6"/>
        <w:numPr>
          <w:ilvl w:val="0"/>
          <w:numId w:val="46"/>
        </w:numPr>
        <w:rPr>
          <w:rFonts w:eastAsia="Arial"/>
        </w:rPr>
      </w:pPr>
      <w:r w:rsidRPr="00905C11">
        <w:rPr>
          <w:rFonts w:eastAsia="Arial"/>
        </w:rPr>
        <w:t>0x82</w:t>
      </w:r>
      <w:r w:rsidRPr="00905C11">
        <w:rPr>
          <w:rFonts w:eastAsia="Arial"/>
        </w:rPr>
        <w:tab/>
        <w:t>Protocol Error</w:t>
      </w:r>
    </w:p>
    <w:p w14:paraId="781A6EDB" w14:textId="77777777" w:rsidR="00513318" w:rsidRDefault="00513318" w:rsidP="00FD1E6F">
      <w:pPr>
        <w:pStyle w:val="af6"/>
        <w:numPr>
          <w:ilvl w:val="0"/>
          <w:numId w:val="46"/>
        </w:numPr>
        <w:rPr>
          <w:rFonts w:eastAsia="Arial"/>
        </w:rPr>
      </w:pPr>
      <w:r w:rsidRPr="00905C11">
        <w:rPr>
          <w:rFonts w:eastAsia="Arial"/>
        </w:rPr>
        <w:t>0x93</w:t>
      </w:r>
      <w:r w:rsidRPr="00905C11">
        <w:rPr>
          <w:rFonts w:eastAsia="Arial"/>
        </w:rPr>
        <w:tab/>
        <w:t>Receive Maximum exceeded</w:t>
      </w:r>
    </w:p>
    <w:p w14:paraId="291BC55D" w14:textId="77777777" w:rsidR="00513318" w:rsidRDefault="00513318" w:rsidP="00FD1E6F">
      <w:pPr>
        <w:pStyle w:val="af6"/>
        <w:numPr>
          <w:ilvl w:val="0"/>
          <w:numId w:val="46"/>
        </w:numPr>
        <w:rPr>
          <w:rFonts w:eastAsia="Arial"/>
        </w:rPr>
      </w:pPr>
      <w:r w:rsidRPr="00905C11">
        <w:rPr>
          <w:rFonts w:eastAsia="Arial"/>
        </w:rPr>
        <w:t>0x95</w:t>
      </w:r>
      <w:r w:rsidRPr="00905C11">
        <w:rPr>
          <w:rFonts w:eastAsia="Arial"/>
        </w:rPr>
        <w:tab/>
        <w:t>Packet too large</w:t>
      </w:r>
    </w:p>
    <w:p w14:paraId="296F59BA" w14:textId="77777777" w:rsidR="00513318" w:rsidRDefault="00513318" w:rsidP="00FD1E6F">
      <w:pPr>
        <w:pStyle w:val="af6"/>
        <w:numPr>
          <w:ilvl w:val="0"/>
          <w:numId w:val="46"/>
        </w:numPr>
        <w:rPr>
          <w:rFonts w:eastAsia="Arial"/>
        </w:rPr>
      </w:pPr>
      <w:r w:rsidRPr="00905C11">
        <w:rPr>
          <w:rFonts w:eastAsia="Arial"/>
        </w:rPr>
        <w:t>0x9A</w:t>
      </w:r>
      <w:r w:rsidRPr="00905C11">
        <w:rPr>
          <w:rFonts w:eastAsia="Arial"/>
        </w:rPr>
        <w:tab/>
        <w:t>Retain not supported</w:t>
      </w:r>
    </w:p>
    <w:p w14:paraId="2FD1FF5A" w14:textId="77777777" w:rsidR="00513318" w:rsidRDefault="00513318" w:rsidP="00FD1E6F">
      <w:pPr>
        <w:pStyle w:val="af6"/>
        <w:numPr>
          <w:ilvl w:val="0"/>
          <w:numId w:val="46"/>
        </w:numPr>
        <w:rPr>
          <w:rFonts w:eastAsia="Arial"/>
        </w:rPr>
      </w:pPr>
      <w:r w:rsidRPr="00905C11">
        <w:rPr>
          <w:rFonts w:eastAsia="Arial"/>
        </w:rPr>
        <w:t>0x9B</w:t>
      </w:r>
      <w:r w:rsidRPr="00905C11">
        <w:rPr>
          <w:rFonts w:eastAsia="Arial"/>
        </w:rPr>
        <w:tab/>
        <w:t>QoS not supported</w:t>
      </w:r>
    </w:p>
    <w:p w14:paraId="263DDDD0" w14:textId="77777777" w:rsidR="00513318" w:rsidRDefault="00513318" w:rsidP="00FD1E6F">
      <w:pPr>
        <w:pStyle w:val="af6"/>
        <w:numPr>
          <w:ilvl w:val="0"/>
          <w:numId w:val="46"/>
        </w:numPr>
        <w:rPr>
          <w:rFonts w:eastAsia="Arial"/>
        </w:rPr>
      </w:pPr>
      <w:r w:rsidRPr="00905C11">
        <w:rPr>
          <w:rFonts w:eastAsia="Arial"/>
        </w:rPr>
        <w:t>0x9E</w:t>
      </w:r>
      <w:r w:rsidRPr="00905C11">
        <w:rPr>
          <w:rFonts w:eastAsia="Arial"/>
        </w:rPr>
        <w:tab/>
        <w:t>Shared Subscription not supported</w:t>
      </w:r>
    </w:p>
    <w:p w14:paraId="2E733E4B" w14:textId="77777777" w:rsidR="00513318" w:rsidRDefault="00513318" w:rsidP="00FD1E6F">
      <w:pPr>
        <w:pStyle w:val="af6"/>
        <w:numPr>
          <w:ilvl w:val="0"/>
          <w:numId w:val="46"/>
        </w:numPr>
        <w:rPr>
          <w:rFonts w:eastAsia="Arial"/>
        </w:rPr>
      </w:pPr>
      <w:r w:rsidRPr="00905C11">
        <w:rPr>
          <w:rFonts w:eastAsia="Arial"/>
        </w:rPr>
        <w:t>0xA1</w:t>
      </w:r>
      <w:r w:rsidRPr="00905C11">
        <w:rPr>
          <w:rFonts w:eastAsia="Arial"/>
        </w:rPr>
        <w:tab/>
        <w:t>Subscription Identifiers not supported</w:t>
      </w:r>
    </w:p>
    <w:p w14:paraId="162992E6" w14:textId="77777777" w:rsidR="00513318" w:rsidRPr="00905C11" w:rsidRDefault="00513318" w:rsidP="00FD1E6F">
      <w:pPr>
        <w:pStyle w:val="af6"/>
        <w:numPr>
          <w:ilvl w:val="0"/>
          <w:numId w:val="46"/>
        </w:numPr>
        <w:rPr>
          <w:rFonts w:eastAsia="Arial"/>
        </w:rPr>
      </w:pPr>
      <w:r w:rsidRPr="00905C11">
        <w:rPr>
          <w:rFonts w:eastAsia="Arial"/>
        </w:rPr>
        <w:t>0xA2</w:t>
      </w:r>
      <w:r w:rsidRPr="00905C11">
        <w:rPr>
          <w:rFonts w:eastAsia="Arial"/>
        </w:rPr>
        <w:tab/>
        <w:t>Wildcard Subscription not supported</w:t>
      </w:r>
    </w:p>
    <w:p w14:paraId="53F53840" w14:textId="77777777" w:rsidR="00513318" w:rsidRPr="00F22A2A" w:rsidRDefault="00513318" w:rsidP="00513318">
      <w:pPr>
        <w:rPr>
          <w:rFonts w:eastAsia="Arial"/>
        </w:rPr>
      </w:pPr>
    </w:p>
    <w:p w14:paraId="017BE005" w14:textId="77777777" w:rsidR="00513318" w:rsidRPr="00304B77" w:rsidRDefault="00513318" w:rsidP="00513318">
      <w:pPr>
        <w:rPr>
          <w:rFonts w:hint="eastAsia"/>
        </w:rPr>
      </w:pPr>
      <w:r w:rsidRPr="00304B77">
        <w:t>Whe</w:t>
      </w:r>
      <w:r>
        <w:t>n a</w:t>
      </w:r>
      <w:r w:rsidRPr="00304B77">
        <w:t xml:space="preserve"> Client </w:t>
      </w:r>
      <w:r>
        <w:t>detects</w:t>
      </w:r>
      <w:r w:rsidRPr="00304B77">
        <w:t xml:space="preserve"> a Malformed Packet or Protocol Error,</w:t>
      </w:r>
      <w:r>
        <w:t xml:space="preserve"> </w:t>
      </w:r>
      <w:r w:rsidRPr="00304B77">
        <w:t xml:space="preserve">and a </w:t>
      </w:r>
      <w:r>
        <w:t>Reason</w:t>
      </w:r>
      <w:r w:rsidRPr="00304B77">
        <w:t xml:space="preserve"> </w:t>
      </w:r>
      <w:r>
        <w:t>C</w:t>
      </w:r>
      <w:r w:rsidRPr="00304B77">
        <w:t xml:space="preserve">ode is </w:t>
      </w:r>
      <w:r>
        <w:t>given</w:t>
      </w:r>
      <w:r w:rsidRPr="00304B77">
        <w:t xml:space="preserve"> in the specification, it SHOULD close the Network Connection.</w:t>
      </w:r>
      <w:r>
        <w:t xml:space="preserve"> </w:t>
      </w:r>
      <w:r w:rsidRPr="00304B77">
        <w:t>In the case of an error in a AUTH packet it MAY send a</w:t>
      </w:r>
      <w:r>
        <w:t xml:space="preserve"> DISCONNECT </w:t>
      </w:r>
      <w:r w:rsidRPr="00304B77">
        <w:t>packet containing th</w:t>
      </w:r>
      <w:r>
        <w:t>e</w:t>
      </w:r>
      <w:r w:rsidRPr="00304B77">
        <w:t xml:space="preserve"> re</w:t>
      </w:r>
      <w:r>
        <w:t>ason</w:t>
      </w:r>
      <w:r w:rsidRPr="00304B77">
        <w:t xml:space="preserve"> code,</w:t>
      </w:r>
      <w:r>
        <w:t xml:space="preserve"> </w:t>
      </w:r>
      <w:r w:rsidRPr="00304B77">
        <w:t>before closing the Network Connection.</w:t>
      </w:r>
      <w:r>
        <w:t xml:space="preserve"> </w:t>
      </w:r>
      <w:r w:rsidRPr="00304B77">
        <w:t>I</w:t>
      </w:r>
      <w:r>
        <w:t>n</w:t>
      </w:r>
      <w:r w:rsidRPr="00304B77">
        <w:t xml:space="preserve"> the case of an error in any other packet</w:t>
      </w:r>
      <w:r>
        <w:t xml:space="preserve"> </w:t>
      </w:r>
      <w:r w:rsidRPr="00304B77">
        <w:t>it SHOULD send a DISCONNECT packet containing the re</w:t>
      </w:r>
      <w:r>
        <w:t>ason</w:t>
      </w:r>
      <w:r w:rsidRPr="00304B77">
        <w:t xml:space="preserve"> code</w:t>
      </w:r>
      <w:r>
        <w:t xml:space="preserve"> </w:t>
      </w:r>
      <w:r w:rsidRPr="00304B77">
        <w:t>before closing the Network Connection.</w:t>
      </w:r>
      <w:r>
        <w:t xml:space="preserve"> 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r>
        <w:t xml:space="preserve"> section 3.14.2.1 </w:t>
      </w:r>
      <w:hyperlink w:anchor="_Disconnect_Reason_Code" w:history="1">
        <w:r w:rsidRPr="00FF1A61">
          <w:rPr>
            <w:rStyle w:val="a5"/>
          </w:rPr>
          <w:t>Disconnect Reason Code</w:t>
        </w:r>
      </w:hyperlink>
      <w:r>
        <w:t>.</w:t>
      </w:r>
    </w:p>
    <w:p w14:paraId="084DE175" w14:textId="77777777" w:rsidR="00513318" w:rsidRPr="00304B77" w:rsidRDefault="00513318" w:rsidP="00513318">
      <w:pPr>
        <w:rPr>
          <w:rFonts w:hint="eastAsia"/>
        </w:rPr>
      </w:pPr>
    </w:p>
    <w:p w14:paraId="2ECEFD7A" w14:textId="77777777" w:rsidR="00513318" w:rsidRDefault="00513318" w:rsidP="00513318">
      <w:pPr>
        <w:rPr>
          <w:rFonts w:hint="eastAsia"/>
        </w:rPr>
      </w:pPr>
      <w:r w:rsidRPr="00F12224">
        <w:rPr>
          <w:highlight w:val="yellow"/>
        </w:rPr>
        <w:t>Whe</w:t>
      </w:r>
      <w:r>
        <w:rPr>
          <w:highlight w:val="yellow"/>
        </w:rPr>
        <w:t>n a</w:t>
      </w:r>
      <w:r w:rsidRPr="00F12224">
        <w:rPr>
          <w:highlight w:val="yellow"/>
        </w:rPr>
        <w:t xml:space="preserve"> Server </w:t>
      </w:r>
      <w:r>
        <w:rPr>
          <w:highlight w:val="yellow"/>
        </w:rPr>
        <w:t>detects</w:t>
      </w:r>
      <w:r w:rsidRPr="00F12224">
        <w:rPr>
          <w:highlight w:val="yellow"/>
        </w:rPr>
        <w:t xml:space="preserve"> a Malformed Packet or Protocol Error, and a </w:t>
      </w:r>
      <w:r>
        <w:rPr>
          <w:highlight w:val="yellow"/>
        </w:rPr>
        <w:t>Reason</w:t>
      </w:r>
      <w:r w:rsidRPr="00F12224">
        <w:rPr>
          <w:highlight w:val="yellow"/>
        </w:rPr>
        <w:t xml:space="preserve"> </w:t>
      </w:r>
      <w:r>
        <w:rPr>
          <w:highlight w:val="yellow"/>
        </w:rPr>
        <w:t>C</w:t>
      </w:r>
      <w:r w:rsidRPr="00F12224">
        <w:rPr>
          <w:highlight w:val="yellow"/>
        </w:rPr>
        <w:t xml:space="preserve">ode is </w:t>
      </w:r>
      <w:r>
        <w:rPr>
          <w:highlight w:val="yellow"/>
        </w:rPr>
        <w:t>given</w:t>
      </w:r>
      <w:r w:rsidRPr="00F12224">
        <w:rPr>
          <w:highlight w:val="yellow"/>
        </w:rPr>
        <w:t xml:space="preserve"> in the specification, it MUST close the Network Connection</w:t>
      </w:r>
      <w:r>
        <w:t xml:space="preserve"> </w:t>
      </w:r>
      <w:r w:rsidRPr="00F12224">
        <w:rPr>
          <w:color w:val="FF0000"/>
        </w:rPr>
        <w:t>[MQTT-4.13.1-1]</w:t>
      </w:r>
      <w:r w:rsidRPr="00304B77">
        <w:t>.</w:t>
      </w:r>
      <w:r>
        <w:t xml:space="preserve"> </w:t>
      </w:r>
      <w:r w:rsidRPr="00304B77">
        <w:t xml:space="preserve">In the case of an error in a CONNECT packet it MAY send a CONNACK packet containing the </w:t>
      </w:r>
      <w:r>
        <w:t>R</w:t>
      </w:r>
      <w:r w:rsidRPr="00304B77">
        <w:t>e</w:t>
      </w:r>
      <w:r>
        <w:t>ason</w:t>
      </w:r>
      <w:r w:rsidRPr="00304B77">
        <w:t xml:space="preserve"> </w:t>
      </w:r>
      <w:r>
        <w:t>C</w:t>
      </w:r>
      <w:r w:rsidRPr="00304B77">
        <w:t>ode,</w:t>
      </w:r>
      <w:r>
        <w:t xml:space="preserve"> </w:t>
      </w:r>
      <w:r w:rsidRPr="00304B77">
        <w:t>before closing the Network Connection. In the case of an error in any other packet</w:t>
      </w:r>
      <w:r>
        <w:t xml:space="preserve"> </w:t>
      </w:r>
      <w:r w:rsidRPr="00304B77">
        <w:t xml:space="preserve">it SHOULD send a DISCONNECT packet containing the </w:t>
      </w:r>
      <w:r>
        <w:t>Reason Code</w:t>
      </w:r>
      <w:r w:rsidRPr="00304B77">
        <w:t xml:space="preserve"> before closing the Network Connection. </w:t>
      </w:r>
      <w:r>
        <w:t xml:space="preserve">Use </w:t>
      </w:r>
      <w:r>
        <w:rPr>
          <w:rFonts w:eastAsia="Arial"/>
        </w:rPr>
        <w:t xml:space="preserve">Reason Code 0x81 (Malformed Packet) or 0x82 </w:t>
      </w:r>
      <w:r w:rsidRPr="00F22A2A">
        <w:rPr>
          <w:rFonts w:eastAsia="Arial"/>
        </w:rPr>
        <w:t>(Protocol Error)</w:t>
      </w:r>
      <w:r>
        <w:rPr>
          <w:rFonts w:eastAsia="Arial"/>
        </w:rPr>
        <w:t xml:space="preserve"> unless a more specific Reason Code has been defined in</w:t>
      </w:r>
      <w:hyperlink w:anchor="_Connect_Reason_Code" w:history="1">
        <w:r w:rsidRPr="00567189">
          <w:rPr>
            <w:rStyle w:val="a5"/>
            <w:rFonts w:eastAsia="Arial"/>
          </w:rPr>
          <w:t xml:space="preserve"> section 3.2.2.2 - Connect Reason Code</w:t>
        </w:r>
      </w:hyperlink>
      <w:r>
        <w:rPr>
          <w:rFonts w:eastAsia="Arial"/>
        </w:rPr>
        <w:t xml:space="preserve"> or in section </w:t>
      </w:r>
      <w:hyperlink w:anchor="_Disconnect_Return_codes" w:history="1">
        <w:r w:rsidRPr="00567189">
          <w:rPr>
            <w:rStyle w:val="a5"/>
            <w:rFonts w:eastAsia="Arial"/>
          </w:rPr>
          <w:t>3.14.2.1 – Disconnect Reason Code</w:t>
        </w:r>
      </w:hyperlink>
      <w:r w:rsidRPr="00F22A2A">
        <w:rPr>
          <w:rFonts w:eastAsia="Arial"/>
        </w:rPr>
        <w:t>.</w:t>
      </w:r>
      <w:r>
        <w:rPr>
          <w:rFonts w:eastAsia="Arial"/>
        </w:rPr>
        <w:t xml:space="preserve"> </w:t>
      </w:r>
      <w:r w:rsidRPr="00F22A2A">
        <w:rPr>
          <w:rFonts w:eastAsia="Arial"/>
        </w:rPr>
        <w:t>There are no consequences for other Sessions</w:t>
      </w:r>
      <w:r>
        <w:rPr>
          <w:rFonts w:eastAsia="Arial"/>
        </w:rPr>
        <w:t>.</w:t>
      </w:r>
    </w:p>
    <w:p w14:paraId="55DF0A99" w14:textId="77777777" w:rsidR="00513318" w:rsidRPr="00304B77" w:rsidRDefault="00513318" w:rsidP="00513318">
      <w:pPr>
        <w:rPr>
          <w:rFonts w:hint="eastAsia"/>
        </w:rPr>
      </w:pPr>
    </w:p>
    <w:p w14:paraId="68A66689" w14:textId="77777777" w:rsidR="00513318" w:rsidRDefault="00513318" w:rsidP="00513318">
      <w:pPr>
        <w:rPr>
          <w:rFonts w:eastAsia="Arial"/>
        </w:rPr>
      </w:pPr>
      <w:r w:rsidRPr="00304B77">
        <w:t>If either the Server or Client omits to check some feature of an</w:t>
      </w:r>
      <w:r>
        <w:t xml:space="preserve"> </w:t>
      </w:r>
      <w:r w:rsidRPr="00304B77">
        <w:t>MQTT Control Packet, it might fail to detect an error, consequently it might allow data to be damaged.</w:t>
      </w:r>
    </w:p>
    <w:p w14:paraId="52B87AEC" w14:textId="77777777" w:rsidR="00513318" w:rsidRPr="00F22A2A" w:rsidRDefault="00513318" w:rsidP="00513318">
      <w:pPr>
        <w:rPr>
          <w:rFonts w:eastAsia="Arial"/>
        </w:rPr>
      </w:pPr>
    </w:p>
    <w:p w14:paraId="0A5091D2" w14:textId="77777777" w:rsidR="00513318" w:rsidRPr="00304B77" w:rsidRDefault="00513318" w:rsidP="00FD1E6F">
      <w:pPr>
        <w:pStyle w:val="3"/>
        <w:numPr>
          <w:ilvl w:val="2"/>
          <w:numId w:val="36"/>
        </w:numPr>
        <w:rPr>
          <w:rFonts w:hint="eastAsia"/>
        </w:rPr>
      </w:pPr>
      <w:bookmarkStart w:id="1458" w:name="_Toc496191574"/>
      <w:bookmarkStart w:id="1459" w:name="_Toc513542347"/>
      <w:r w:rsidRPr="00304B77">
        <w:t>Other errors</w:t>
      </w:r>
      <w:bookmarkEnd w:id="1458"/>
      <w:bookmarkEnd w:id="1459"/>
      <w:r w:rsidRPr="00304B77">
        <w:t xml:space="preserve"> </w:t>
      </w:r>
    </w:p>
    <w:p w14:paraId="4FF6CFD9" w14:textId="77777777" w:rsidR="00513318" w:rsidRPr="00F22A2A" w:rsidRDefault="00513318" w:rsidP="00513318">
      <w:pPr>
        <w:rPr>
          <w:rFonts w:eastAsia="Arial"/>
        </w:rPr>
      </w:pPr>
      <w:r w:rsidRPr="00F22A2A">
        <w:rPr>
          <w:rFonts w:eastAsia="Arial"/>
        </w:rPr>
        <w:t>Errors other than Malformed Packet and Protocol Errors cannot be anticipated</w:t>
      </w:r>
      <w:r>
        <w:rPr>
          <w:rFonts w:eastAsia="Arial"/>
        </w:rPr>
        <w:t xml:space="preserve"> </w:t>
      </w:r>
      <w:r w:rsidRPr="00F22A2A">
        <w:rPr>
          <w:rFonts w:eastAsia="Arial"/>
        </w:rPr>
        <w:t xml:space="preserve">by the sender because the receiver </w:t>
      </w:r>
      <w:r>
        <w:rPr>
          <w:rFonts w:eastAsia="Arial"/>
        </w:rPr>
        <w:t>might</w:t>
      </w:r>
      <w:r w:rsidRPr="00F22A2A">
        <w:rPr>
          <w:rFonts w:eastAsia="Arial"/>
        </w:rPr>
        <w:t>have constraints which it has not communicated to the sender. A receiving Client or Server might encounter a transient error, such as a shortage of memory, that prevents successful processing</w:t>
      </w:r>
      <w:r>
        <w:rPr>
          <w:rFonts w:eastAsia="Arial"/>
        </w:rPr>
        <w:t xml:space="preserve"> </w:t>
      </w:r>
      <w:r w:rsidRPr="00F22A2A">
        <w:rPr>
          <w:rFonts w:eastAsia="Arial"/>
        </w:rPr>
        <w:t xml:space="preserve">of an individual MQTT Control Packet. </w:t>
      </w:r>
    </w:p>
    <w:p w14:paraId="4A909844" w14:textId="77777777" w:rsidR="00513318" w:rsidRPr="00F22A2A" w:rsidRDefault="00513318" w:rsidP="00513318">
      <w:pPr>
        <w:rPr>
          <w:rFonts w:eastAsia="Arial"/>
        </w:rPr>
      </w:pPr>
    </w:p>
    <w:p w14:paraId="282E39C7" w14:textId="77777777" w:rsidR="00513318" w:rsidRPr="00F22A2A" w:rsidRDefault="00513318" w:rsidP="00513318">
      <w:pPr>
        <w:rPr>
          <w:rFonts w:eastAsia="Arial"/>
        </w:rPr>
      </w:pPr>
      <w:r w:rsidRPr="00F22A2A">
        <w:rPr>
          <w:rFonts w:eastAsia="Arial"/>
        </w:rPr>
        <w:t xml:space="preserve">Acknowledgment packets PUBACK, PUBREC, PUBREL, PUBCOMP, SUBACK, UNSUBACK </w:t>
      </w:r>
      <w:r>
        <w:rPr>
          <w:rFonts w:eastAsia="Arial"/>
        </w:rPr>
        <w:t>with</w:t>
      </w:r>
      <w:r w:rsidRPr="00F22A2A">
        <w:rPr>
          <w:rFonts w:eastAsia="Arial"/>
        </w:rPr>
        <w:t xml:space="preserve"> a Re</w:t>
      </w:r>
      <w:r>
        <w:rPr>
          <w:rFonts w:eastAsia="Arial"/>
        </w:rPr>
        <w:t>ason</w:t>
      </w:r>
      <w:r w:rsidRPr="00F22A2A">
        <w:rPr>
          <w:rFonts w:eastAsia="Arial"/>
        </w:rPr>
        <w:t xml:space="preserve"> Code of </w:t>
      </w:r>
      <w:r>
        <w:rPr>
          <w:rFonts w:eastAsia="Arial"/>
        </w:rPr>
        <w:t>0x80</w:t>
      </w:r>
      <w:r w:rsidRPr="00F22A2A">
        <w:rPr>
          <w:rFonts w:eastAsia="Arial"/>
        </w:rPr>
        <w:t xml:space="preserve"> or greater indicate that the received packet, identified by a Packet Identifier, was in error. There are no consequences for other Sessions or other Packets flowing</w:t>
      </w:r>
      <w:r>
        <w:rPr>
          <w:rFonts w:eastAsia="Arial"/>
        </w:rPr>
        <w:t xml:space="preserve"> </w:t>
      </w:r>
      <w:r w:rsidRPr="00F22A2A">
        <w:rPr>
          <w:rFonts w:eastAsia="Arial"/>
        </w:rPr>
        <w:t xml:space="preserve">on the same </w:t>
      </w:r>
      <w:r>
        <w:rPr>
          <w:rFonts w:eastAsia="Arial"/>
        </w:rPr>
        <w:t>S</w:t>
      </w:r>
      <w:r w:rsidRPr="00F22A2A">
        <w:rPr>
          <w:rFonts w:eastAsia="Arial"/>
        </w:rPr>
        <w:t xml:space="preserve">ession. </w:t>
      </w:r>
    </w:p>
    <w:p w14:paraId="106B4F4D" w14:textId="77777777" w:rsidR="00513318" w:rsidRPr="00F22A2A" w:rsidRDefault="00513318" w:rsidP="00513318">
      <w:pPr>
        <w:rPr>
          <w:rFonts w:eastAsia="Arial"/>
        </w:rPr>
      </w:pPr>
    </w:p>
    <w:p w14:paraId="7FCE05CD" w14:textId="77777777" w:rsidR="00513318" w:rsidRDefault="00513318" w:rsidP="00513318">
      <w:pPr>
        <w:rPr>
          <w:rFonts w:eastAsia="Arial"/>
        </w:rPr>
      </w:pPr>
      <w:r w:rsidRPr="00B82BE6">
        <w:rPr>
          <w:rFonts w:eastAsia="Arial"/>
          <w:highlight w:val="yellow"/>
        </w:rPr>
        <w:t>The CONNACK and DISCONNECT packets allow a Re</w:t>
      </w:r>
      <w:r>
        <w:rPr>
          <w:rFonts w:eastAsia="Arial"/>
          <w:highlight w:val="yellow"/>
        </w:rPr>
        <w:t>ason</w:t>
      </w:r>
      <w:r w:rsidRPr="00B82BE6">
        <w:rPr>
          <w:rFonts w:eastAsia="Arial"/>
          <w:highlight w:val="yellow"/>
        </w:rPr>
        <w:t xml:space="preserve"> Code of </w:t>
      </w:r>
      <w:r>
        <w:rPr>
          <w:rFonts w:eastAsia="Arial"/>
          <w:highlight w:val="yellow"/>
        </w:rPr>
        <w:t>0x80</w:t>
      </w:r>
      <w:r w:rsidRPr="00B82BE6">
        <w:rPr>
          <w:rFonts w:eastAsia="Arial"/>
          <w:highlight w:val="yellow"/>
        </w:rPr>
        <w:t xml:space="preserve"> or greater to indicate that the Network Connection will be closed. If a </w:t>
      </w:r>
      <w:r>
        <w:rPr>
          <w:rFonts w:eastAsia="Arial"/>
          <w:highlight w:val="yellow"/>
        </w:rPr>
        <w:t>Reason</w:t>
      </w:r>
      <w:r w:rsidRPr="00B82BE6">
        <w:rPr>
          <w:rFonts w:eastAsia="Arial"/>
          <w:highlight w:val="yellow"/>
        </w:rPr>
        <w:t xml:space="preserve"> </w:t>
      </w:r>
      <w:r>
        <w:rPr>
          <w:rFonts w:eastAsia="Arial"/>
          <w:highlight w:val="yellow"/>
        </w:rPr>
        <w:t>C</w:t>
      </w:r>
      <w:r w:rsidRPr="00B82BE6">
        <w:rPr>
          <w:rFonts w:eastAsia="Arial"/>
          <w:highlight w:val="yellow"/>
        </w:rPr>
        <w:t xml:space="preserve">ode of </w:t>
      </w:r>
      <w:r>
        <w:rPr>
          <w:rFonts w:eastAsia="Arial"/>
          <w:highlight w:val="yellow"/>
        </w:rPr>
        <w:t>0x80</w:t>
      </w:r>
      <w:r w:rsidRPr="00B82BE6">
        <w:rPr>
          <w:rFonts w:eastAsia="Arial"/>
          <w:highlight w:val="yellow"/>
        </w:rPr>
        <w:t xml:space="preserve"> or greater is specified, then the Network Connection MUST be closed whether or not the CONNACK or DISCONNECT is sent</w:t>
      </w:r>
      <w:r>
        <w:rPr>
          <w:rFonts w:eastAsia="Arial"/>
        </w:rPr>
        <w:t xml:space="preserve"> </w:t>
      </w:r>
      <w:r w:rsidRPr="00E05C45">
        <w:rPr>
          <w:color w:val="FF0000"/>
        </w:rPr>
        <w:t>[</w:t>
      </w:r>
      <w:r>
        <w:rPr>
          <w:color w:val="FF0000"/>
        </w:rPr>
        <w:t>MQTT-4.13.2-1</w:t>
      </w:r>
      <w:r w:rsidRPr="00E05C45">
        <w:rPr>
          <w:color w:val="FF0000"/>
        </w:rPr>
        <w:t>]</w:t>
      </w:r>
      <w:r>
        <w:rPr>
          <w:rFonts w:eastAsia="Arial"/>
        </w:rPr>
        <w:t>.</w:t>
      </w:r>
      <w:r w:rsidRPr="00F22A2A">
        <w:rPr>
          <w:rFonts w:eastAsia="Arial"/>
        </w:rPr>
        <w:t xml:space="preserve"> Sending of one of these </w:t>
      </w:r>
      <w:r>
        <w:rPr>
          <w:rFonts w:eastAsia="Arial"/>
        </w:rPr>
        <w:t>R</w:t>
      </w:r>
      <w:r w:rsidRPr="00F22A2A">
        <w:rPr>
          <w:rFonts w:eastAsia="Arial"/>
        </w:rPr>
        <w:t>e</w:t>
      </w:r>
      <w:r>
        <w:rPr>
          <w:rFonts w:eastAsia="Arial"/>
        </w:rPr>
        <w:t>ason</w:t>
      </w:r>
      <w:r w:rsidRPr="00F22A2A">
        <w:rPr>
          <w:rFonts w:eastAsia="Arial"/>
        </w:rPr>
        <w:t xml:space="preserve"> </w:t>
      </w:r>
      <w:r>
        <w:rPr>
          <w:rFonts w:eastAsia="Arial"/>
        </w:rPr>
        <w:t>C</w:t>
      </w:r>
      <w:r w:rsidRPr="00F22A2A">
        <w:rPr>
          <w:rFonts w:eastAsia="Arial"/>
        </w:rPr>
        <w:t>odes does not have consequence for any other Session.</w:t>
      </w:r>
    </w:p>
    <w:p w14:paraId="1DC17898" w14:textId="77777777" w:rsidR="00513318" w:rsidRDefault="00513318" w:rsidP="00513318">
      <w:pPr>
        <w:rPr>
          <w:rFonts w:eastAsia="Arial"/>
        </w:rPr>
      </w:pPr>
    </w:p>
    <w:p w14:paraId="223C2115" w14:textId="77777777" w:rsidR="00513318" w:rsidRDefault="00513318" w:rsidP="00513318">
      <w:pPr>
        <w:rPr>
          <w:rFonts w:eastAsia="Arial"/>
        </w:rPr>
      </w:pPr>
      <w:r>
        <w:rPr>
          <w:rFonts w:eastAsia="Arial"/>
        </w:rPr>
        <w:t>If the Control Packet contains multiple errors the receiver of the Packet can validate the Packet in any order and take the appropriate action for any of the errors found.</w:t>
      </w:r>
    </w:p>
    <w:p w14:paraId="77CDEF81" w14:textId="77777777" w:rsidR="00513318" w:rsidRPr="00BA5453" w:rsidRDefault="00513318" w:rsidP="00513318">
      <w:pPr>
        <w:rPr>
          <w:rFonts w:hint="eastAsia"/>
        </w:rPr>
      </w:pPr>
    </w:p>
    <w:p w14:paraId="326A0FA4" w14:textId="77777777" w:rsidR="00513318" w:rsidRPr="00BA5453" w:rsidRDefault="00513318" w:rsidP="00FD1E6F">
      <w:pPr>
        <w:pStyle w:val="1"/>
        <w:numPr>
          <w:ilvl w:val="0"/>
          <w:numId w:val="36"/>
        </w:numPr>
        <w:rPr>
          <w:rFonts w:hint="eastAsia"/>
        </w:rPr>
      </w:pPr>
      <w:bookmarkStart w:id="1460" w:name="_Security"/>
      <w:bookmarkStart w:id="1461" w:name="_Toc462729216"/>
      <w:bookmarkStart w:id="1462" w:name="_Ref463518659"/>
      <w:bookmarkStart w:id="1463" w:name="_Ref463518670"/>
      <w:bookmarkStart w:id="1464" w:name="_Ref463518718"/>
      <w:bookmarkStart w:id="1465" w:name="_Toc464548112"/>
      <w:bookmarkStart w:id="1466" w:name="_Toc464635407"/>
      <w:bookmarkStart w:id="1467" w:name="_Ref467854938"/>
      <w:bookmarkStart w:id="1468" w:name="_Ref467854942"/>
      <w:bookmarkStart w:id="1469" w:name="_Ref467854993"/>
      <w:bookmarkStart w:id="1470" w:name="_Toc471282908"/>
      <w:bookmarkStart w:id="1471" w:name="_Toc471483754"/>
      <w:bookmarkStart w:id="1472" w:name="_Toc473620323"/>
      <w:bookmarkStart w:id="1473" w:name="_Toc496191575"/>
      <w:bookmarkStart w:id="1474" w:name="_Toc513542348"/>
      <w:bookmarkEnd w:id="1460"/>
      <w:r w:rsidRPr="00BA5453">
        <w:lastRenderedPageBreak/>
        <w:t>Security</w:t>
      </w:r>
      <w:bookmarkEnd w:id="1461"/>
      <w:bookmarkEnd w:id="1462"/>
      <w:bookmarkEnd w:id="1463"/>
      <w:bookmarkEnd w:id="1464"/>
      <w:bookmarkEnd w:id="1465"/>
      <w:bookmarkEnd w:id="1466"/>
      <w:bookmarkEnd w:id="1467"/>
      <w:bookmarkEnd w:id="1468"/>
      <w:bookmarkEnd w:id="1469"/>
      <w:bookmarkEnd w:id="1470"/>
      <w:bookmarkEnd w:id="1471"/>
      <w:bookmarkEnd w:id="1472"/>
      <w:r>
        <w:t xml:space="preserve"> (non-normative)</w:t>
      </w:r>
      <w:bookmarkEnd w:id="1473"/>
      <w:bookmarkEnd w:id="1474"/>
    </w:p>
    <w:p w14:paraId="29E6D016" w14:textId="77777777" w:rsidR="00513318" w:rsidRPr="00BA5453" w:rsidRDefault="00513318" w:rsidP="00FD1E6F">
      <w:pPr>
        <w:pStyle w:val="2"/>
        <w:numPr>
          <w:ilvl w:val="1"/>
          <w:numId w:val="36"/>
        </w:numPr>
        <w:rPr>
          <w:rFonts w:hint="eastAsia"/>
        </w:rPr>
      </w:pPr>
      <w:bookmarkStart w:id="1475" w:name="_Toc384800485"/>
      <w:bookmarkStart w:id="1476" w:name="_Toc385349382"/>
      <w:bookmarkStart w:id="1477" w:name="_Toc385349848"/>
      <w:bookmarkStart w:id="1478" w:name="_Toc442180925"/>
      <w:bookmarkStart w:id="1479" w:name="_Toc462729217"/>
      <w:bookmarkStart w:id="1480" w:name="_Toc464548113"/>
      <w:bookmarkStart w:id="1481" w:name="_Toc464635408"/>
      <w:bookmarkStart w:id="1482" w:name="_Toc471282909"/>
      <w:bookmarkStart w:id="1483" w:name="_Toc471483755"/>
      <w:bookmarkStart w:id="1484" w:name="_Toc473620324"/>
      <w:bookmarkStart w:id="1485" w:name="_Toc496191576"/>
      <w:bookmarkStart w:id="1486" w:name="_Toc513542349"/>
      <w:r w:rsidRPr="00BA5453">
        <w:t>Introduction</w:t>
      </w:r>
      <w:bookmarkEnd w:id="1475"/>
      <w:bookmarkEnd w:id="1476"/>
      <w:bookmarkEnd w:id="1477"/>
      <w:bookmarkEnd w:id="1478"/>
      <w:bookmarkEnd w:id="1479"/>
      <w:bookmarkEnd w:id="1480"/>
      <w:bookmarkEnd w:id="1481"/>
      <w:bookmarkEnd w:id="1482"/>
      <w:bookmarkEnd w:id="1483"/>
      <w:bookmarkEnd w:id="1484"/>
      <w:bookmarkEnd w:id="1485"/>
      <w:bookmarkEnd w:id="1486"/>
    </w:p>
    <w:p w14:paraId="16C996BD" w14:textId="77777777" w:rsidR="00513318" w:rsidRDefault="00513318" w:rsidP="00513318">
      <w:pPr>
        <w:rPr>
          <w:rFonts w:hint="eastAsia"/>
        </w:rPr>
      </w:pPr>
      <w:r>
        <w:t xml:space="preserve">It is strongly recommended that Server implementations that offer TLS </w:t>
      </w:r>
      <w:hyperlink w:anchor="RFC5246" w:history="1">
        <w:r w:rsidRPr="00E66BD8">
          <w:rPr>
            <w:rStyle w:val="a5"/>
          </w:rPr>
          <w:t>[RFC5246]</w:t>
        </w:r>
      </w:hyperlink>
      <w:r>
        <w:t xml:space="preserve"> should use TCP port 8883 (IANA service name: secure-mqtt</w:t>
      </w:r>
      <w:r w:rsidRPr="3E505CEF">
        <w:t>).</w:t>
      </w:r>
    </w:p>
    <w:p w14:paraId="4EA893B8" w14:textId="77777777" w:rsidR="00513318" w:rsidRDefault="00513318" w:rsidP="00513318">
      <w:pPr>
        <w:rPr>
          <w:rFonts w:hint="eastAsia"/>
        </w:rPr>
      </w:pPr>
    </w:p>
    <w:p w14:paraId="3437E97D" w14:textId="77777777" w:rsidR="00513318" w:rsidRDefault="00513318" w:rsidP="00513318">
      <w:pPr>
        <w:rPr>
          <w:rFonts w:hint="eastAsia"/>
        </w:rPr>
      </w:pPr>
      <w:r>
        <w:t>Security is a fast changing world, so always use the latest recommendations when designing a secure solution.</w:t>
      </w:r>
      <w:hyperlink w:anchor="RFC5246" w:history="1"/>
    </w:p>
    <w:p w14:paraId="60052C9C" w14:textId="77777777" w:rsidR="00513318" w:rsidRDefault="00513318" w:rsidP="00513318">
      <w:pPr>
        <w:rPr>
          <w:rFonts w:hint="eastAsia"/>
        </w:rPr>
      </w:pPr>
    </w:p>
    <w:p w14:paraId="418D5276" w14:textId="77777777" w:rsidR="00513318" w:rsidRDefault="00513318" w:rsidP="00513318">
      <w:pPr>
        <w:rPr>
          <w:rFonts w:hint="eastAsia"/>
        </w:rPr>
      </w:pPr>
      <w:r>
        <w:t>There are a number of threats that solution providers should consider. For example:</w:t>
      </w:r>
    </w:p>
    <w:p w14:paraId="65A14105" w14:textId="77777777" w:rsidR="00513318" w:rsidRDefault="00513318" w:rsidP="00FD1E6F">
      <w:pPr>
        <w:numPr>
          <w:ilvl w:val="0"/>
          <w:numId w:val="19"/>
        </w:numPr>
        <w:rPr>
          <w:rFonts w:hint="eastAsia"/>
        </w:rPr>
      </w:pPr>
      <w:r>
        <w:t>Devices could be compromised</w:t>
      </w:r>
    </w:p>
    <w:p w14:paraId="764859F2" w14:textId="77777777" w:rsidR="00513318" w:rsidRDefault="00513318" w:rsidP="00FD1E6F">
      <w:pPr>
        <w:numPr>
          <w:ilvl w:val="0"/>
          <w:numId w:val="19"/>
        </w:numPr>
        <w:rPr>
          <w:rFonts w:hint="eastAsia"/>
        </w:rPr>
      </w:pPr>
      <w:r>
        <w:t>Data at rest in Clients and Servers might be accessible</w:t>
      </w:r>
    </w:p>
    <w:p w14:paraId="50AF7FCA" w14:textId="77777777" w:rsidR="00513318" w:rsidRDefault="00513318" w:rsidP="00FD1E6F">
      <w:pPr>
        <w:numPr>
          <w:ilvl w:val="0"/>
          <w:numId w:val="19"/>
        </w:numPr>
        <w:rPr>
          <w:rFonts w:hint="eastAsia"/>
        </w:rPr>
      </w:pPr>
      <w:r>
        <w:t>Protocol behaviors could have side effects (e.g. “timing attacks”)</w:t>
      </w:r>
    </w:p>
    <w:p w14:paraId="77C6515B" w14:textId="77777777" w:rsidR="00513318" w:rsidRDefault="00513318" w:rsidP="00FD1E6F">
      <w:pPr>
        <w:numPr>
          <w:ilvl w:val="0"/>
          <w:numId w:val="19"/>
        </w:numPr>
        <w:rPr>
          <w:rFonts w:hint="eastAsia"/>
        </w:rPr>
      </w:pPr>
      <w:r>
        <w:t>Denial of Service (DoS) attacks</w:t>
      </w:r>
    </w:p>
    <w:p w14:paraId="0E2BFC42" w14:textId="77777777" w:rsidR="00513318" w:rsidRDefault="00513318" w:rsidP="00FD1E6F">
      <w:pPr>
        <w:numPr>
          <w:ilvl w:val="0"/>
          <w:numId w:val="19"/>
        </w:numPr>
        <w:rPr>
          <w:rFonts w:hint="eastAsia"/>
        </w:rPr>
      </w:pPr>
      <w:r>
        <w:t>Communications could be intercepted, altered, re-routed or disclosed</w:t>
      </w:r>
    </w:p>
    <w:p w14:paraId="48792E8B" w14:textId="77777777" w:rsidR="00513318" w:rsidRDefault="00513318" w:rsidP="00FD1E6F">
      <w:pPr>
        <w:numPr>
          <w:ilvl w:val="0"/>
          <w:numId w:val="19"/>
        </w:numPr>
        <w:rPr>
          <w:rFonts w:hint="eastAsia"/>
        </w:rPr>
      </w:pPr>
      <w:r>
        <w:t>Injection of spoofed MQTT Control Packets</w:t>
      </w:r>
    </w:p>
    <w:p w14:paraId="6BFB57AB" w14:textId="77777777" w:rsidR="00513318" w:rsidRDefault="00513318" w:rsidP="00513318">
      <w:pPr>
        <w:ind w:left="720"/>
        <w:rPr>
          <w:rFonts w:hint="eastAsia"/>
        </w:rPr>
      </w:pPr>
    </w:p>
    <w:p w14:paraId="245F3EC6" w14:textId="77777777" w:rsidR="00513318" w:rsidRDefault="00513318" w:rsidP="00513318">
      <w:pPr>
        <w:rPr>
          <w:rFonts w:hint="eastAsia"/>
        </w:rPr>
      </w:pPr>
      <w:r>
        <w:t>MQTT solutions are often deployed in hostile communication environments. In such cases, implementations will often need to provide mechanisms for:</w:t>
      </w:r>
    </w:p>
    <w:p w14:paraId="74F7EAF2" w14:textId="77777777" w:rsidR="00513318" w:rsidRDefault="00513318" w:rsidP="00FD1E6F">
      <w:pPr>
        <w:numPr>
          <w:ilvl w:val="0"/>
          <w:numId w:val="20"/>
        </w:numPr>
        <w:rPr>
          <w:rFonts w:hint="eastAsia"/>
        </w:rPr>
      </w:pPr>
      <w:r>
        <w:t>Authentication of users and devices</w:t>
      </w:r>
    </w:p>
    <w:p w14:paraId="65FD4EE2" w14:textId="77777777" w:rsidR="00513318" w:rsidRDefault="00513318" w:rsidP="00FD1E6F">
      <w:pPr>
        <w:numPr>
          <w:ilvl w:val="0"/>
          <w:numId w:val="20"/>
        </w:numPr>
        <w:rPr>
          <w:rFonts w:hint="eastAsia"/>
        </w:rPr>
      </w:pPr>
      <w:r>
        <w:t>Authorization of access to Server resources</w:t>
      </w:r>
    </w:p>
    <w:p w14:paraId="41C80F70" w14:textId="77777777" w:rsidR="00513318" w:rsidRDefault="00513318" w:rsidP="00FD1E6F">
      <w:pPr>
        <w:numPr>
          <w:ilvl w:val="0"/>
          <w:numId w:val="20"/>
        </w:numPr>
        <w:rPr>
          <w:rFonts w:hint="eastAsia"/>
        </w:rPr>
      </w:pPr>
      <w:r>
        <w:t>Integrity of MQTT Control Packets and application data contained therein</w:t>
      </w:r>
    </w:p>
    <w:p w14:paraId="330525A3" w14:textId="77777777" w:rsidR="00513318" w:rsidRDefault="00513318" w:rsidP="00FD1E6F">
      <w:pPr>
        <w:numPr>
          <w:ilvl w:val="0"/>
          <w:numId w:val="20"/>
        </w:numPr>
        <w:rPr>
          <w:rFonts w:hint="eastAsia"/>
        </w:rPr>
      </w:pPr>
      <w:r>
        <w:t>Privacy of MQTT Control Packets and application data contained therein</w:t>
      </w:r>
    </w:p>
    <w:p w14:paraId="6781B1E8" w14:textId="77777777" w:rsidR="00513318" w:rsidRDefault="00513318" w:rsidP="00513318">
      <w:pPr>
        <w:ind w:left="720"/>
        <w:rPr>
          <w:rFonts w:hint="eastAsia"/>
        </w:rPr>
      </w:pPr>
    </w:p>
    <w:p w14:paraId="75930D5C" w14:textId="77777777" w:rsidR="00513318" w:rsidRDefault="00513318" w:rsidP="00513318">
      <w:pPr>
        <w:rPr>
          <w:rFonts w:hint="eastAsia"/>
        </w:rPr>
      </w:pPr>
      <w:r>
        <w:t xml:space="preserve">As a transport protocol, MQTT is concerned only with message transmission and it is the implementer’s responsibility to provide appropriate security features. This is commonly achieved by using TLS </w:t>
      </w:r>
      <w:hyperlink w:anchor="RFC5246" w:history="1">
        <w:r w:rsidRPr="00E66BD8">
          <w:rPr>
            <w:rStyle w:val="a5"/>
            <w:rFonts w:ascii="Arial Unicode MS" w:eastAsia="Arial Unicode MS" w:hAnsi="Arial Unicode MS" w:cs="Arial Unicode MS"/>
          </w:rPr>
          <w:t>[RFC5246]</w:t>
        </w:r>
      </w:hyperlink>
      <w:r w:rsidRPr="2940C682">
        <w:rPr>
          <w:rStyle w:val="Refterm"/>
          <w:rFonts w:ascii="Arial Unicode MS" w:eastAsia="Arial Unicode MS" w:hAnsi="Arial Unicode MS" w:cs="Arial Unicode MS"/>
          <w:b w:val="0"/>
        </w:rPr>
        <w:t>.</w:t>
      </w:r>
      <w:hyperlink w:anchor="RFC5246" w:history="1"/>
    </w:p>
    <w:p w14:paraId="25747AD5" w14:textId="77777777" w:rsidR="00513318" w:rsidRDefault="00513318" w:rsidP="00513318">
      <w:pPr>
        <w:ind w:left="720"/>
        <w:rPr>
          <w:rFonts w:hint="eastAsia"/>
        </w:rPr>
      </w:pPr>
    </w:p>
    <w:p w14:paraId="00991353" w14:textId="77777777" w:rsidR="00513318" w:rsidRDefault="00513318" w:rsidP="00513318">
      <w:pPr>
        <w:rPr>
          <w:rFonts w:hint="eastAsia"/>
        </w:rPr>
      </w:pPr>
      <w:r>
        <w:t>In addition to technical security issues there could also be geographic (e.g. U.S.-EU Privacy Shield Framework</w:t>
      </w:r>
      <w:r w:rsidRPr="3E505CEF">
        <w:t xml:space="preserve"> </w:t>
      </w:r>
      <w:hyperlink w:anchor="USEUPRIVSH" w:history="1">
        <w:r>
          <w:rPr>
            <w:rStyle w:val="a5"/>
          </w:rPr>
          <w:t>[USEUPRIVSH]</w:t>
        </w:r>
      </w:hyperlink>
      <w:r>
        <w:t xml:space="preserve">), industry specific (e.g. PCI DSS </w:t>
      </w:r>
      <w:hyperlink w:anchor="PCIDSS" w:history="1">
        <w:r w:rsidRPr="00E66BD8">
          <w:rPr>
            <w:rStyle w:val="a5"/>
            <w:rFonts w:ascii="Arial Unicode MS" w:eastAsia="Arial Unicode MS" w:hAnsi="Arial Unicode MS" w:cs="Arial Unicode MS"/>
          </w:rPr>
          <w:t>[</w:t>
        </w:r>
        <w:r w:rsidRPr="00E66BD8">
          <w:rPr>
            <w:rStyle w:val="a5"/>
          </w:rPr>
          <w:t>PCIDSS</w:t>
        </w:r>
        <w:r w:rsidRPr="00E66BD8">
          <w:rPr>
            <w:rStyle w:val="a5"/>
            <w:rFonts w:ascii="Arial Unicode MS" w:eastAsia="Arial Unicode MS" w:hAnsi="Arial Unicode MS" w:cs="Arial Unicode MS"/>
          </w:rPr>
          <w:t>]</w:t>
        </w:r>
      </w:hyperlink>
      <w:r>
        <w:t xml:space="preserve">) and regulatory considerations (e.g. Sarbanes-Oxley </w:t>
      </w:r>
      <w:hyperlink w:anchor="SARBANES" w:history="1">
        <w:r w:rsidRPr="00E66BD8">
          <w:rPr>
            <w:rStyle w:val="a5"/>
          </w:rPr>
          <w:t>[SARBANES]</w:t>
        </w:r>
      </w:hyperlink>
      <w:r w:rsidRPr="3E505CEF">
        <w:t>).</w:t>
      </w:r>
    </w:p>
    <w:p w14:paraId="0B8717BE" w14:textId="77777777" w:rsidR="00513318" w:rsidRDefault="008F2AD7" w:rsidP="00513318">
      <w:pPr>
        <w:rPr>
          <w:rFonts w:hint="eastAsia"/>
        </w:rPr>
      </w:pPr>
      <w:hyperlink w:anchor="USEUSAFEHARB" w:history="1"/>
      <w:hyperlink w:anchor="PCIDSS" w:history="1"/>
      <w:hyperlink w:anchor="SARBANES" w:history="1"/>
    </w:p>
    <w:p w14:paraId="58A69D87" w14:textId="77777777" w:rsidR="00513318" w:rsidRPr="00BA5453" w:rsidRDefault="00513318" w:rsidP="00FD1E6F">
      <w:pPr>
        <w:pStyle w:val="2"/>
        <w:numPr>
          <w:ilvl w:val="1"/>
          <w:numId w:val="36"/>
        </w:numPr>
        <w:rPr>
          <w:rFonts w:hint="eastAsia"/>
        </w:rPr>
      </w:pPr>
      <w:bookmarkStart w:id="1487" w:name="_Toc384800486"/>
      <w:bookmarkStart w:id="1488" w:name="_Toc385349383"/>
      <w:bookmarkStart w:id="1489" w:name="_Toc385349849"/>
      <w:bookmarkStart w:id="1490" w:name="_Toc442180926"/>
      <w:bookmarkStart w:id="1491" w:name="_Toc462729218"/>
      <w:bookmarkStart w:id="1492" w:name="_Toc464548114"/>
      <w:bookmarkStart w:id="1493" w:name="_Toc464635409"/>
      <w:bookmarkStart w:id="1494" w:name="_Toc471282910"/>
      <w:bookmarkStart w:id="1495" w:name="_Toc471483756"/>
      <w:bookmarkStart w:id="1496" w:name="_Toc473620325"/>
      <w:bookmarkStart w:id="1497" w:name="_Toc496191577"/>
      <w:bookmarkStart w:id="1498" w:name="_Toc513542350"/>
      <w:r w:rsidRPr="00BA5453">
        <w:t>MQTT solutions: security and certification</w:t>
      </w:r>
      <w:bookmarkEnd w:id="1487"/>
      <w:bookmarkEnd w:id="1488"/>
      <w:bookmarkEnd w:id="1489"/>
      <w:bookmarkEnd w:id="1490"/>
      <w:bookmarkEnd w:id="1491"/>
      <w:bookmarkEnd w:id="1492"/>
      <w:bookmarkEnd w:id="1493"/>
      <w:bookmarkEnd w:id="1494"/>
      <w:bookmarkEnd w:id="1495"/>
      <w:bookmarkEnd w:id="1496"/>
      <w:bookmarkEnd w:id="1497"/>
      <w:bookmarkEnd w:id="1498"/>
    </w:p>
    <w:p w14:paraId="0AF630A8" w14:textId="77777777" w:rsidR="00513318" w:rsidRDefault="00513318" w:rsidP="00513318">
      <w:pPr>
        <w:rPr>
          <w:rStyle w:val="Refterm"/>
          <w:rFonts w:ascii="Arial,Arial Unicode MS" w:eastAsia="Arial,Arial Unicode MS" w:hAnsi="Arial,Arial Unicode MS" w:cs="Arial,Arial Unicode MS"/>
          <w:b w:val="0"/>
        </w:rPr>
      </w:pPr>
      <w:r w:rsidRPr="255C7935">
        <w:rPr>
          <w:rFonts w:eastAsia="Arial"/>
        </w:rPr>
        <w:t xml:space="preserve">An implementation might want to provide conformance with specific industry security standards such as NIST Cyber Security Framework </w:t>
      </w:r>
      <w:hyperlink w:anchor="NISTCSF" w:history="1">
        <w:r w:rsidRPr="000603AF">
          <w:rPr>
            <w:rStyle w:val="a5"/>
            <w:rFonts w:eastAsia="Arial,Arial Unicode MS"/>
          </w:rPr>
          <w:t>[NISTCSF]</w:t>
        </w:r>
      </w:hyperlink>
      <w:r w:rsidRPr="255C7935">
        <w:rPr>
          <w:rFonts w:eastAsia="Arial"/>
        </w:rPr>
        <w:t xml:space="preserve">, PCI-DSS </w:t>
      </w:r>
      <w:hyperlink w:anchor="PCIDSS" w:history="1">
        <w:r w:rsidRPr="000603AF">
          <w:rPr>
            <w:rStyle w:val="a5"/>
            <w:rFonts w:eastAsia="Arial,Arial Unicode MS"/>
          </w:rPr>
          <w:t>[PCIDSS]</w:t>
        </w:r>
      </w:hyperlink>
      <w:r w:rsidRPr="255C7935">
        <w:rPr>
          <w:rFonts w:eastAsia="Arial"/>
        </w:rPr>
        <w:t xml:space="preserve">), FIPS-140-2 </w:t>
      </w:r>
      <w:hyperlink w:anchor="FIPS1402" w:history="1">
        <w:r w:rsidRPr="000603AF">
          <w:rPr>
            <w:rStyle w:val="a5"/>
            <w:rFonts w:eastAsia="Arial,Arial Unicode MS"/>
          </w:rPr>
          <w:t>[FIPS1402]</w:t>
        </w:r>
      </w:hyperlink>
      <w:r w:rsidRPr="255C7935">
        <w:rPr>
          <w:rFonts w:eastAsia="Arial"/>
        </w:rPr>
        <w:t xml:space="preserve"> and NSA Suite B </w:t>
      </w:r>
      <w:hyperlink w:anchor="NSAB" w:history="1">
        <w:r w:rsidRPr="000603AF">
          <w:rPr>
            <w:rStyle w:val="a5"/>
            <w:rFonts w:eastAsia="Arial,Arial Unicode MS"/>
          </w:rPr>
          <w:t>[NSAB]</w:t>
        </w:r>
      </w:hyperlink>
      <w:r w:rsidRPr="2940C682">
        <w:rPr>
          <w:rStyle w:val="Refterm"/>
          <w:rFonts w:ascii="Arial,Arial Unicode MS" w:eastAsia="Arial,Arial Unicode MS" w:hAnsi="Arial,Arial Unicode MS" w:cs="Arial,Arial Unicode MS"/>
          <w:b w:val="0"/>
        </w:rPr>
        <w:t>.</w:t>
      </w:r>
    </w:p>
    <w:p w14:paraId="21B54858" w14:textId="77777777" w:rsidR="00513318" w:rsidRPr="00BA5453" w:rsidRDefault="008F2AD7" w:rsidP="00513318">
      <w:pPr>
        <w:rPr>
          <w:rFonts w:hint="eastAsia"/>
        </w:rPr>
      </w:pPr>
      <w:hyperlink w:anchor="NISTCSF" w:history="1"/>
      <w:hyperlink w:anchor="PCIDSS" w:history="1"/>
      <w:hyperlink w:anchor="FIPS1402" w:history="1"/>
      <w:hyperlink w:anchor="NSAB" w:history="1"/>
    </w:p>
    <w:p w14:paraId="42A50AFF" w14:textId="77777777" w:rsidR="00513318" w:rsidRDefault="00513318" w:rsidP="00513318">
      <w:pPr>
        <w:rPr>
          <w:rFonts w:eastAsia="Arial"/>
        </w:rPr>
      </w:pPr>
      <w:r w:rsidRPr="255C7935">
        <w:rPr>
          <w:rFonts w:eastAsia="Arial"/>
        </w:rPr>
        <w:t xml:space="preserve">Guidance on using MQTT within the NIST Cyber Security Framework </w:t>
      </w:r>
      <w:hyperlink w:anchor="NISTCSF" w:history="1">
        <w:r w:rsidRPr="000603AF">
          <w:rPr>
            <w:rStyle w:val="a5"/>
            <w:rFonts w:eastAsia="Arial,Arial Unicode MS"/>
          </w:rPr>
          <w:t>[NISTCSF]</w:t>
        </w:r>
      </w:hyperlink>
      <w:r w:rsidRPr="2940C682">
        <w:rPr>
          <w:rStyle w:val="Refterm"/>
          <w:rFonts w:ascii="Arial,Arial Unicode MS" w:eastAsia="Arial,Arial Unicode MS" w:hAnsi="Arial,Arial Unicode MS" w:cs="Arial,Arial Unicode MS"/>
        </w:rPr>
        <w:t xml:space="preserve"> </w:t>
      </w:r>
      <w:r w:rsidRPr="255C7935">
        <w:rPr>
          <w:rFonts w:eastAsia="Arial"/>
        </w:rPr>
        <w:t xml:space="preserve">can be found in the MQTT supplemental publication, MQTT and the NIST Framework for Improving Critical Infrastructure Cybersecurity </w:t>
      </w:r>
      <w:hyperlink w:anchor="MQTTNIST" w:history="1">
        <w:r w:rsidRPr="000603AF">
          <w:rPr>
            <w:rStyle w:val="a5"/>
            <w:rFonts w:eastAsia="Arial,Arial Unicode MS"/>
          </w:rPr>
          <w:t>[MQTTNIST]</w:t>
        </w:r>
      </w:hyperlink>
      <w:r w:rsidRPr="255C7935">
        <w:rPr>
          <w:rFonts w:eastAsia="Arial"/>
        </w:rPr>
        <w:t>. The use of industry proven, independently verified and certified technologies will he</w:t>
      </w:r>
      <w:bookmarkStart w:id="1499" w:name="_Toc384800487"/>
      <w:bookmarkStart w:id="1500" w:name="_Toc385349384"/>
      <w:bookmarkStart w:id="1501" w:name="_Toc385349850"/>
      <w:bookmarkStart w:id="1502" w:name="_Toc442180927"/>
      <w:bookmarkStart w:id="1503" w:name="_Toc462729219"/>
      <w:bookmarkStart w:id="1504" w:name="_Toc464548115"/>
      <w:bookmarkStart w:id="1505" w:name="_Toc464635410"/>
      <w:bookmarkStart w:id="1506" w:name="_Toc471282911"/>
      <w:bookmarkStart w:id="1507" w:name="_Toc471483757"/>
      <w:bookmarkStart w:id="1508" w:name="_Toc473620326"/>
      <w:r>
        <w:rPr>
          <w:rFonts w:eastAsia="Arial"/>
        </w:rPr>
        <w:t>lp meet compliance requirements.</w:t>
      </w:r>
    </w:p>
    <w:p w14:paraId="50A3A6DC" w14:textId="77777777" w:rsidR="00513318" w:rsidRDefault="00513318" w:rsidP="00513318">
      <w:pPr>
        <w:rPr>
          <w:rFonts w:eastAsia="Arial"/>
        </w:rPr>
      </w:pPr>
    </w:p>
    <w:p w14:paraId="3145380A" w14:textId="77777777" w:rsidR="00513318" w:rsidRPr="00F83EC1" w:rsidRDefault="00513318" w:rsidP="00FD1E6F">
      <w:pPr>
        <w:pStyle w:val="2"/>
        <w:numPr>
          <w:ilvl w:val="1"/>
          <w:numId w:val="36"/>
        </w:numPr>
        <w:rPr>
          <w:rFonts w:eastAsia="Arial"/>
        </w:rPr>
      </w:pPr>
      <w:bookmarkStart w:id="1509" w:name="_Toc496191578"/>
      <w:bookmarkStart w:id="1510" w:name="_Toc513542351"/>
      <w:r>
        <w:lastRenderedPageBreak/>
        <w:t>Lightweight cryto</w:t>
      </w:r>
      <w:r w:rsidRPr="00BA5453">
        <w:t>graphy and constrained devices</w:t>
      </w:r>
      <w:bookmarkEnd w:id="1499"/>
      <w:bookmarkEnd w:id="1500"/>
      <w:bookmarkEnd w:id="1501"/>
      <w:bookmarkEnd w:id="1502"/>
      <w:bookmarkEnd w:id="1503"/>
      <w:bookmarkEnd w:id="1504"/>
      <w:bookmarkEnd w:id="1505"/>
      <w:bookmarkEnd w:id="1506"/>
      <w:bookmarkEnd w:id="1507"/>
      <w:bookmarkEnd w:id="1508"/>
      <w:bookmarkEnd w:id="1509"/>
      <w:bookmarkEnd w:id="1510"/>
    </w:p>
    <w:p w14:paraId="4783A39C" w14:textId="77777777" w:rsidR="00513318" w:rsidRPr="00AF069E" w:rsidRDefault="00513318" w:rsidP="00513318">
      <w:pPr>
        <w:rPr>
          <w:rFonts w:hint="eastAsia"/>
        </w:rPr>
      </w:pPr>
      <w:r w:rsidRPr="002B50E9">
        <w:rPr>
          <w:rFonts w:eastAsia="Arial"/>
        </w:rPr>
        <w:t xml:space="preserve">Advanced Encryption Standard </w:t>
      </w:r>
      <w:hyperlink w:anchor="AES" w:history="1">
        <w:r w:rsidRPr="002B50E9">
          <w:rPr>
            <w:rStyle w:val="a5"/>
            <w:rFonts w:eastAsia="Arial,Arial Unicode MS"/>
          </w:rPr>
          <w:t>[AES]</w:t>
        </w:r>
      </w:hyperlink>
      <w:r w:rsidRPr="002B50E9">
        <w:rPr>
          <w:rFonts w:eastAsia="Arial"/>
        </w:rPr>
        <w:t xml:space="preserve"> i</w:t>
      </w:r>
      <w:r w:rsidRPr="00AF069E">
        <w:rPr>
          <w:rFonts w:eastAsia="Arial"/>
        </w:rPr>
        <w:t xml:space="preserve">s the most widely adopted encryption algorithm. There is hardware support for AES in many processors, but not commonly for embedded processors. </w:t>
      </w:r>
      <w:r>
        <w:rPr>
          <w:rFonts w:eastAsia="Arial"/>
        </w:rPr>
        <w:t xml:space="preserve">The encryption </w:t>
      </w:r>
      <w:r w:rsidRPr="00AF069E">
        <w:rPr>
          <w:rFonts w:eastAsia="Arial"/>
        </w:rPr>
        <w:t>algorithm ChaCha20</w:t>
      </w:r>
      <w:r>
        <w:rPr>
          <w:rFonts w:eastAsia="Arial"/>
        </w:rPr>
        <w:t xml:space="preserve"> [</w:t>
      </w:r>
      <w:hyperlink w:anchor="CHACHA20" w:history="1">
        <w:r w:rsidRPr="00E045E6">
          <w:rPr>
            <w:rStyle w:val="a5"/>
            <w:rFonts w:eastAsia="Arial"/>
          </w:rPr>
          <w:t>CHACHA20</w:t>
        </w:r>
      </w:hyperlink>
      <w:r>
        <w:rPr>
          <w:rFonts w:eastAsia="Arial"/>
        </w:rPr>
        <w:t>]</w:t>
      </w:r>
      <w:r w:rsidRPr="002B50E9">
        <w:rPr>
          <w:rFonts w:eastAsia="Arial"/>
        </w:rPr>
        <w:t xml:space="preserve"> </w:t>
      </w:r>
      <w:r w:rsidRPr="00AF069E">
        <w:rPr>
          <w:rFonts w:eastAsia="Arial"/>
        </w:rPr>
        <w:t>encrypt</w:t>
      </w:r>
      <w:r>
        <w:rPr>
          <w:rFonts w:eastAsia="Arial"/>
        </w:rPr>
        <w:t>s</w:t>
      </w:r>
      <w:r w:rsidRPr="002B50E9">
        <w:rPr>
          <w:rFonts w:eastAsia="Arial"/>
        </w:rPr>
        <w:t xml:space="preserve"> and decrypt</w:t>
      </w:r>
      <w:r>
        <w:rPr>
          <w:rFonts w:eastAsia="Arial"/>
        </w:rPr>
        <w:t>s much faster</w:t>
      </w:r>
      <w:r w:rsidRPr="002B50E9">
        <w:rPr>
          <w:rFonts w:eastAsia="Arial"/>
        </w:rPr>
        <w:t xml:space="preserve"> in software, but is not as widely available as AES.</w:t>
      </w:r>
    </w:p>
    <w:p w14:paraId="2028788E" w14:textId="77777777" w:rsidR="00513318" w:rsidRPr="00BA5453" w:rsidRDefault="00513318" w:rsidP="00513318">
      <w:pPr>
        <w:rPr>
          <w:rFonts w:hint="eastAsia"/>
        </w:rPr>
      </w:pPr>
    </w:p>
    <w:p w14:paraId="4BA5B41B" w14:textId="77777777" w:rsidR="00513318" w:rsidRDefault="00513318" w:rsidP="00513318">
      <w:pPr>
        <w:rPr>
          <w:rFonts w:eastAsia="Arial"/>
        </w:rPr>
      </w:pPr>
      <w:r w:rsidRPr="255C7935">
        <w:rPr>
          <w:rFonts w:eastAsia="Arial"/>
        </w:rPr>
        <w:t xml:space="preserve">ISO 29192 </w:t>
      </w:r>
      <w:hyperlink w:anchor="ISO29192" w:history="1">
        <w:r w:rsidRPr="000603AF">
          <w:rPr>
            <w:rStyle w:val="a5"/>
            <w:rFonts w:eastAsia="Arial,Arial Unicode MS"/>
          </w:rPr>
          <w:t>[ISO29192]</w:t>
        </w:r>
      </w:hyperlink>
      <w:r w:rsidRPr="2940C682">
        <w:rPr>
          <w:rStyle w:val="Refterm"/>
          <w:rFonts w:ascii="Arial,Arial Unicode MS" w:eastAsia="Arial,Arial Unicode MS" w:hAnsi="Arial,Arial Unicode MS" w:cs="Arial,Arial Unicode MS"/>
        </w:rPr>
        <w:t xml:space="preserve"> </w:t>
      </w:r>
      <w:r w:rsidRPr="255C7935">
        <w:rPr>
          <w:rFonts w:eastAsia="Arial"/>
        </w:rPr>
        <w:t>makes recommendations for cryptographic primitives specifically tuned to perform on constrained “low end” devices.</w:t>
      </w:r>
    </w:p>
    <w:p w14:paraId="2EFB4574" w14:textId="77777777" w:rsidR="00513318" w:rsidRPr="00BA5453" w:rsidRDefault="008F2AD7" w:rsidP="00513318">
      <w:pPr>
        <w:rPr>
          <w:rFonts w:hint="eastAsia"/>
        </w:rPr>
      </w:pPr>
      <w:hyperlink w:anchor="ISO29192" w:history="1"/>
    </w:p>
    <w:p w14:paraId="78A43E37" w14:textId="77777777" w:rsidR="00513318" w:rsidRPr="00BA5453" w:rsidRDefault="00513318" w:rsidP="00FD1E6F">
      <w:pPr>
        <w:pStyle w:val="2"/>
        <w:numPr>
          <w:ilvl w:val="1"/>
          <w:numId w:val="36"/>
        </w:numPr>
        <w:rPr>
          <w:rFonts w:hint="eastAsia"/>
        </w:rPr>
      </w:pPr>
      <w:bookmarkStart w:id="1511" w:name="_Toc384800488"/>
      <w:bookmarkStart w:id="1512" w:name="_Toc385349385"/>
      <w:bookmarkStart w:id="1513" w:name="_Toc385349851"/>
      <w:bookmarkStart w:id="1514" w:name="_Toc442180928"/>
      <w:bookmarkStart w:id="1515" w:name="_Toc462729220"/>
      <w:bookmarkStart w:id="1516" w:name="_Toc464548116"/>
      <w:bookmarkStart w:id="1517" w:name="_Toc464635411"/>
      <w:bookmarkStart w:id="1518" w:name="_Toc471282912"/>
      <w:bookmarkStart w:id="1519" w:name="_Toc471483758"/>
      <w:bookmarkStart w:id="1520" w:name="_Toc473620327"/>
      <w:bookmarkStart w:id="1521" w:name="_Toc496191579"/>
      <w:bookmarkStart w:id="1522" w:name="_Toc513542352"/>
      <w:r w:rsidRPr="00BA5453">
        <w:t>Implementation notes</w:t>
      </w:r>
      <w:bookmarkEnd w:id="1511"/>
      <w:bookmarkEnd w:id="1512"/>
      <w:bookmarkEnd w:id="1513"/>
      <w:bookmarkEnd w:id="1514"/>
      <w:bookmarkEnd w:id="1515"/>
      <w:bookmarkEnd w:id="1516"/>
      <w:bookmarkEnd w:id="1517"/>
      <w:bookmarkEnd w:id="1518"/>
      <w:bookmarkEnd w:id="1519"/>
      <w:bookmarkEnd w:id="1520"/>
      <w:bookmarkEnd w:id="1521"/>
      <w:bookmarkEnd w:id="1522"/>
    </w:p>
    <w:p w14:paraId="4FF3C455" w14:textId="77777777" w:rsidR="00513318" w:rsidRPr="00BA5453" w:rsidRDefault="00513318" w:rsidP="00513318">
      <w:pPr>
        <w:rPr>
          <w:rFonts w:hint="eastAsia"/>
        </w:rPr>
      </w:pPr>
      <w:r w:rsidRPr="255C7935">
        <w:rPr>
          <w:rFonts w:eastAsia="Arial"/>
        </w:rPr>
        <w:t xml:space="preserve">There are many security concerns to consider when implementing or using MQTT. The following section should not be considered a “check list”. </w:t>
      </w:r>
    </w:p>
    <w:p w14:paraId="55BFD090" w14:textId="77777777" w:rsidR="00513318" w:rsidRPr="00BA5453" w:rsidRDefault="00513318" w:rsidP="00513318">
      <w:pPr>
        <w:rPr>
          <w:rFonts w:hint="eastAsia"/>
        </w:rPr>
      </w:pPr>
    </w:p>
    <w:p w14:paraId="3AB0FC6E" w14:textId="77777777" w:rsidR="00513318" w:rsidRDefault="00513318" w:rsidP="00513318">
      <w:pPr>
        <w:rPr>
          <w:rFonts w:eastAsia="Arial"/>
        </w:rPr>
      </w:pPr>
      <w:r w:rsidRPr="255C7935">
        <w:rPr>
          <w:rFonts w:eastAsia="Arial"/>
        </w:rPr>
        <w:t>An implementation might want to achieve some, or all, of the following:</w:t>
      </w:r>
    </w:p>
    <w:p w14:paraId="32D0D2D1" w14:textId="77777777" w:rsidR="00513318" w:rsidRPr="00BA5453" w:rsidRDefault="00513318" w:rsidP="00513318">
      <w:pPr>
        <w:rPr>
          <w:rFonts w:hint="eastAsia"/>
        </w:rPr>
      </w:pPr>
    </w:p>
    <w:p w14:paraId="10346103" w14:textId="77777777" w:rsidR="00513318" w:rsidRPr="00BA5453" w:rsidRDefault="00513318" w:rsidP="00FD1E6F">
      <w:pPr>
        <w:pStyle w:val="3"/>
        <w:numPr>
          <w:ilvl w:val="2"/>
          <w:numId w:val="36"/>
        </w:numPr>
        <w:rPr>
          <w:rFonts w:hint="eastAsia"/>
        </w:rPr>
      </w:pPr>
      <w:bookmarkStart w:id="1523" w:name="_Toc384800489"/>
      <w:bookmarkStart w:id="1524" w:name="_Toc385349386"/>
      <w:bookmarkStart w:id="1525" w:name="_Toc385349852"/>
      <w:bookmarkStart w:id="1526" w:name="_Toc442180929"/>
      <w:bookmarkStart w:id="1527" w:name="_Toc462729221"/>
      <w:bookmarkStart w:id="1528" w:name="_Toc464548117"/>
      <w:bookmarkStart w:id="1529" w:name="_Toc464635412"/>
      <w:bookmarkStart w:id="1530" w:name="_Toc471282913"/>
      <w:bookmarkStart w:id="1531" w:name="_Toc471483759"/>
      <w:bookmarkStart w:id="1532" w:name="_Toc473620328"/>
      <w:bookmarkStart w:id="1533" w:name="_Toc496191580"/>
      <w:bookmarkStart w:id="1534" w:name="_Toc513542353"/>
      <w:r w:rsidRPr="00BA5453">
        <w:t>Authentication of Clients by the Server</w:t>
      </w:r>
      <w:bookmarkEnd w:id="1523"/>
      <w:bookmarkEnd w:id="1524"/>
      <w:bookmarkEnd w:id="1525"/>
      <w:bookmarkEnd w:id="1526"/>
      <w:bookmarkEnd w:id="1527"/>
      <w:bookmarkEnd w:id="1528"/>
      <w:bookmarkEnd w:id="1529"/>
      <w:bookmarkEnd w:id="1530"/>
      <w:bookmarkEnd w:id="1531"/>
      <w:bookmarkEnd w:id="1532"/>
      <w:bookmarkEnd w:id="1533"/>
      <w:bookmarkEnd w:id="1534"/>
    </w:p>
    <w:p w14:paraId="447A75B3" w14:textId="77777777" w:rsidR="00513318" w:rsidRDefault="00513318" w:rsidP="00513318">
      <w:pPr>
        <w:rPr>
          <w:rFonts w:eastAsia="Arial"/>
        </w:rPr>
      </w:pPr>
      <w:r w:rsidRPr="255C7935">
        <w:rPr>
          <w:rFonts w:eastAsia="Arial"/>
        </w:rPr>
        <w:t xml:space="preserve">The CONNECT </w:t>
      </w:r>
      <w:r>
        <w:rPr>
          <w:rFonts w:eastAsia="Arial"/>
        </w:rPr>
        <w:t>p</w:t>
      </w:r>
      <w:r w:rsidRPr="255C7935">
        <w:rPr>
          <w:rFonts w:eastAsia="Arial"/>
        </w:rPr>
        <w:t>acket contains User</w:t>
      </w:r>
      <w:r>
        <w:rPr>
          <w:rFonts w:eastAsia="Arial"/>
        </w:rPr>
        <w:t xml:space="preserve"> N</w:t>
      </w:r>
      <w:r w:rsidRPr="255C7935">
        <w:rPr>
          <w:rFonts w:eastAsia="Arial"/>
        </w:rPr>
        <w:t xml:space="preserve">ame and Password fields. Implementations can choose how to make use of the content of these fields. They may provide their own authentication mechanism, use an external authentication system such as LDAP </w:t>
      </w:r>
      <w:hyperlink w:anchor="RFC4511" w:history="1">
        <w:r w:rsidRPr="009E08F4">
          <w:rPr>
            <w:rStyle w:val="a5"/>
            <w:rFonts w:eastAsia="Arial,Arial Unicode MS"/>
          </w:rPr>
          <w:t>[RFC4511]</w:t>
        </w:r>
      </w:hyperlink>
      <w:r w:rsidRPr="255C7935">
        <w:rPr>
          <w:rFonts w:eastAsia="Arial"/>
        </w:rPr>
        <w:t xml:space="preserve"> or OAuth </w:t>
      </w:r>
      <w:hyperlink w:anchor="RFC6749" w:history="1">
        <w:r w:rsidRPr="009E08F4">
          <w:rPr>
            <w:rStyle w:val="a5"/>
            <w:rFonts w:eastAsia="Arial,Arial Unicode MS"/>
          </w:rPr>
          <w:t>[RFC6749]</w:t>
        </w:r>
      </w:hyperlink>
      <w:r w:rsidRPr="255C7935">
        <w:rPr>
          <w:rFonts w:eastAsia="Arial"/>
        </w:rPr>
        <w:t xml:space="preserve"> tokens, or leverage operating system authentication mechanisms.</w:t>
      </w:r>
    </w:p>
    <w:p w14:paraId="2902240D" w14:textId="77777777" w:rsidR="00513318" w:rsidRDefault="00513318" w:rsidP="00513318">
      <w:pPr>
        <w:rPr>
          <w:rFonts w:eastAsia="Arial"/>
        </w:rPr>
      </w:pPr>
    </w:p>
    <w:p w14:paraId="522DE043" w14:textId="77777777" w:rsidR="00513318" w:rsidRPr="00B8586C" w:rsidRDefault="00513318" w:rsidP="00513318">
      <w:pPr>
        <w:rPr>
          <w:rFonts w:eastAsia="Arial"/>
        </w:rPr>
      </w:pPr>
      <w:r w:rsidRPr="002B50E9">
        <w:rPr>
          <w:rFonts w:eastAsia="Arial"/>
        </w:rPr>
        <w:t xml:space="preserve">MQTT v5.0 provides an enhanced authentication mechanism as described in </w:t>
      </w:r>
      <w:hyperlink w:anchor="_Enhanced_authentication" w:history="1">
        <w:r w:rsidRPr="00317CBD">
          <w:rPr>
            <w:rStyle w:val="a5"/>
            <w:rFonts w:eastAsia="Arial"/>
          </w:rPr>
          <w:t>section 4.12</w:t>
        </w:r>
      </w:hyperlink>
      <w:r w:rsidRPr="002B50E9">
        <w:rPr>
          <w:rFonts w:eastAsia="Arial"/>
        </w:rPr>
        <w:t xml:space="preserve">. Using this requires </w:t>
      </w:r>
      <w:r w:rsidRPr="00AF069E">
        <w:rPr>
          <w:rFonts w:eastAsia="Arial"/>
        </w:rPr>
        <w:t>support for it in both the Client and Server.</w:t>
      </w:r>
      <w:hyperlink w:anchor="RFC4511" w:history="1"/>
      <w:hyperlink w:anchor="RFC6749" w:history="1"/>
    </w:p>
    <w:p w14:paraId="45014680" w14:textId="77777777" w:rsidR="00513318" w:rsidRPr="00BA5453" w:rsidRDefault="00513318" w:rsidP="00513318">
      <w:pPr>
        <w:rPr>
          <w:rFonts w:hint="eastAsia"/>
        </w:rPr>
      </w:pPr>
    </w:p>
    <w:p w14:paraId="5CFA865F" w14:textId="77777777" w:rsidR="00513318" w:rsidRPr="00BA5453" w:rsidRDefault="00513318" w:rsidP="00513318">
      <w:pPr>
        <w:rPr>
          <w:rFonts w:hint="eastAsia"/>
        </w:rPr>
      </w:pPr>
      <w:r w:rsidRPr="255C7935">
        <w:rPr>
          <w:rFonts w:eastAsia="Arial"/>
        </w:rPr>
        <w:t xml:space="preserve">Implementations passing authentication data in clear text, obfuscating such data elements or requiring no authentication data should be aware this can give rise to Man-in-the-Middle and replay attacks. </w:t>
      </w:r>
      <w:hyperlink w:anchor="_Privacy_of_Application" w:history="1">
        <w:r w:rsidRPr="00D56717">
          <w:rPr>
            <w:rStyle w:val="a5"/>
            <w:rFonts w:eastAsia="Arial"/>
          </w:rPr>
          <w:t>Section 5.4.5</w:t>
        </w:r>
      </w:hyperlink>
      <w:r w:rsidRPr="255C7935">
        <w:rPr>
          <w:rFonts w:eastAsia="Arial"/>
        </w:rPr>
        <w:t xml:space="preserve"> introduces approaches to ensure data privacy.</w:t>
      </w:r>
    </w:p>
    <w:p w14:paraId="1201DD9B" w14:textId="77777777" w:rsidR="00513318" w:rsidRPr="00BA5453" w:rsidRDefault="00513318" w:rsidP="00513318">
      <w:pPr>
        <w:rPr>
          <w:rFonts w:hint="eastAsia"/>
        </w:rPr>
      </w:pPr>
    </w:p>
    <w:p w14:paraId="6C9F36C8" w14:textId="77777777" w:rsidR="00513318" w:rsidRPr="00BA5453" w:rsidRDefault="00513318" w:rsidP="00513318">
      <w:pPr>
        <w:rPr>
          <w:rFonts w:hint="eastAsia"/>
        </w:rPr>
      </w:pPr>
      <w:r w:rsidRPr="255C7935">
        <w:rPr>
          <w:rFonts w:eastAsia="Arial"/>
        </w:rPr>
        <w:t>A Virtual Private Network (VPN) between the Clients and Servers can provide confidence that data is only being received from authorized Clients.</w:t>
      </w:r>
    </w:p>
    <w:p w14:paraId="33058EB1" w14:textId="77777777" w:rsidR="00513318" w:rsidRPr="00BA5453" w:rsidRDefault="00513318" w:rsidP="00513318">
      <w:pPr>
        <w:rPr>
          <w:rFonts w:hint="eastAsia"/>
        </w:rPr>
      </w:pPr>
    </w:p>
    <w:p w14:paraId="773FF5D6" w14:textId="77777777" w:rsidR="00513318" w:rsidRPr="00BA5453" w:rsidRDefault="00513318" w:rsidP="00513318">
      <w:pPr>
        <w:rPr>
          <w:rFonts w:hint="eastAsia"/>
        </w:rPr>
      </w:pPr>
      <w:r w:rsidRPr="255C7935">
        <w:rPr>
          <w:rFonts w:eastAsia="Arial"/>
        </w:rPr>
        <w:t xml:space="preserve">Where TLS </w:t>
      </w:r>
      <w:hyperlink w:anchor="RFC5246" w:history="1">
        <w:r w:rsidRPr="009E08F4">
          <w:rPr>
            <w:rStyle w:val="a5"/>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Client can be used by the Server to authenticate the Client.</w:t>
      </w:r>
      <w:hyperlink w:anchor="RFC5246" w:history="1"/>
    </w:p>
    <w:p w14:paraId="6BC71544" w14:textId="77777777" w:rsidR="00513318" w:rsidRPr="00BA5453" w:rsidRDefault="00513318" w:rsidP="00513318">
      <w:pPr>
        <w:rPr>
          <w:rFonts w:hint="eastAsia"/>
        </w:rPr>
      </w:pPr>
    </w:p>
    <w:p w14:paraId="4F87BBBA" w14:textId="77777777" w:rsidR="00513318" w:rsidRDefault="00513318" w:rsidP="00513318">
      <w:pPr>
        <w:rPr>
          <w:rFonts w:eastAsia="Arial"/>
        </w:rPr>
      </w:pPr>
      <w:r w:rsidRPr="255C7935">
        <w:rPr>
          <w:rFonts w:eastAsia="Arial"/>
        </w:rPr>
        <w:t>An implementation might allow for authentication where the credentials are sent in an Application Message from the Client to the Server.</w:t>
      </w:r>
    </w:p>
    <w:p w14:paraId="2539A94F" w14:textId="77777777" w:rsidR="00513318" w:rsidRPr="00BA5453" w:rsidRDefault="00513318" w:rsidP="00513318">
      <w:pPr>
        <w:rPr>
          <w:rFonts w:hint="eastAsia"/>
        </w:rPr>
      </w:pPr>
    </w:p>
    <w:p w14:paraId="30211444" w14:textId="77777777" w:rsidR="00513318" w:rsidRPr="00913716" w:rsidRDefault="00513318" w:rsidP="00FD1E6F">
      <w:pPr>
        <w:pStyle w:val="3"/>
        <w:numPr>
          <w:ilvl w:val="2"/>
          <w:numId w:val="36"/>
        </w:numPr>
        <w:rPr>
          <w:rFonts w:hint="eastAsia"/>
        </w:rPr>
      </w:pPr>
      <w:bookmarkStart w:id="1535" w:name="_Toc384800490"/>
      <w:bookmarkStart w:id="1536" w:name="_Toc385349387"/>
      <w:bookmarkStart w:id="1537" w:name="_Toc385349853"/>
      <w:bookmarkStart w:id="1538" w:name="_Toc442180930"/>
      <w:bookmarkStart w:id="1539" w:name="_Toc462729222"/>
      <w:bookmarkStart w:id="1540" w:name="_Toc464548118"/>
      <w:bookmarkStart w:id="1541" w:name="_Toc464635413"/>
      <w:bookmarkStart w:id="1542" w:name="_Toc471282914"/>
      <w:bookmarkStart w:id="1543" w:name="_Toc471483760"/>
      <w:bookmarkStart w:id="1544" w:name="_Toc473620329"/>
      <w:bookmarkStart w:id="1545" w:name="_Toc496191581"/>
      <w:bookmarkStart w:id="1546" w:name="_Toc513542354"/>
      <w:r w:rsidRPr="00BA5453">
        <w:t>Authorization of Clients by the Server</w:t>
      </w:r>
      <w:bookmarkEnd w:id="1535"/>
      <w:bookmarkEnd w:id="1536"/>
      <w:bookmarkEnd w:id="1537"/>
      <w:bookmarkEnd w:id="1538"/>
      <w:bookmarkEnd w:id="1539"/>
      <w:bookmarkEnd w:id="1540"/>
      <w:bookmarkEnd w:id="1541"/>
      <w:bookmarkEnd w:id="1542"/>
      <w:bookmarkEnd w:id="1543"/>
      <w:bookmarkEnd w:id="1544"/>
      <w:bookmarkEnd w:id="1545"/>
      <w:bookmarkEnd w:id="1546"/>
    </w:p>
    <w:p w14:paraId="00134302" w14:textId="77777777" w:rsidR="00513318" w:rsidRPr="009A49C0" w:rsidRDefault="00513318" w:rsidP="00513318">
      <w:pPr>
        <w:rPr>
          <w:rFonts w:eastAsia="Arial"/>
        </w:rPr>
      </w:pPr>
      <w:bookmarkStart w:id="1547" w:name="_Toc384800491"/>
      <w:bookmarkStart w:id="1548" w:name="_Toc385349388"/>
      <w:bookmarkStart w:id="1549" w:name="_Toc385349854"/>
      <w:bookmarkStart w:id="1550" w:name="_Toc442180931"/>
      <w:bookmarkStart w:id="1551" w:name="_Toc462729223"/>
      <w:r w:rsidRPr="009A49C0">
        <w:rPr>
          <w:rFonts w:eastAsia="Arial"/>
        </w:rPr>
        <w:t>If a</w:t>
      </w:r>
      <w:r>
        <w:rPr>
          <w:rFonts w:eastAsia="Arial"/>
        </w:rPr>
        <w:t xml:space="preserve"> Client</w:t>
      </w:r>
      <w:r w:rsidRPr="009A49C0">
        <w:rPr>
          <w:rFonts w:eastAsia="Arial"/>
        </w:rPr>
        <w:t xml:space="preserve"> has been successfully authenticated, a </w:t>
      </w:r>
      <w:r>
        <w:rPr>
          <w:rFonts w:eastAsia="Arial"/>
        </w:rPr>
        <w:t>S</w:t>
      </w:r>
      <w:r w:rsidRPr="009A49C0">
        <w:rPr>
          <w:rFonts w:eastAsia="Arial"/>
        </w:rPr>
        <w:t xml:space="preserve">erver implementation should check that it is authorized before accepting its connection. </w:t>
      </w:r>
    </w:p>
    <w:p w14:paraId="7DFE5015" w14:textId="77777777" w:rsidR="00513318" w:rsidRPr="009A49C0" w:rsidRDefault="00513318" w:rsidP="00513318">
      <w:pPr>
        <w:rPr>
          <w:rFonts w:eastAsia="Arial"/>
        </w:rPr>
      </w:pPr>
    </w:p>
    <w:p w14:paraId="205323DA" w14:textId="77777777" w:rsidR="00513318" w:rsidRPr="009A49C0" w:rsidRDefault="00513318" w:rsidP="00513318">
      <w:pPr>
        <w:rPr>
          <w:rFonts w:eastAsia="Arial"/>
        </w:rPr>
      </w:pPr>
      <w:r w:rsidRPr="009A49C0">
        <w:rPr>
          <w:rFonts w:eastAsia="Arial"/>
        </w:rPr>
        <w:t xml:space="preserve">Authorization may be based on information provided by the Client such as User Name, the hostname/IP address of the Client, or the outcome of authentication mechanisms. </w:t>
      </w:r>
    </w:p>
    <w:p w14:paraId="30932ACD" w14:textId="77777777" w:rsidR="00513318" w:rsidRPr="009A49C0" w:rsidRDefault="00513318" w:rsidP="00513318">
      <w:pPr>
        <w:rPr>
          <w:rFonts w:eastAsia="Arial"/>
        </w:rPr>
      </w:pPr>
    </w:p>
    <w:p w14:paraId="18DDD4B0" w14:textId="77777777" w:rsidR="00513318" w:rsidRPr="009A49C0" w:rsidRDefault="00513318" w:rsidP="00513318">
      <w:pPr>
        <w:rPr>
          <w:rFonts w:eastAsia="Arial"/>
        </w:rPr>
      </w:pPr>
      <w:r w:rsidRPr="009A49C0">
        <w:rPr>
          <w:rFonts w:eastAsia="Arial"/>
        </w:rPr>
        <w:lastRenderedPageBreak/>
        <w:t>In particular, the implementation should check that the</w:t>
      </w:r>
      <w:r>
        <w:rPr>
          <w:rFonts w:eastAsia="Arial"/>
        </w:rPr>
        <w:t xml:space="preserve"> Client</w:t>
      </w:r>
      <w:r w:rsidRPr="009A49C0">
        <w:rPr>
          <w:rFonts w:eastAsia="Arial"/>
        </w:rPr>
        <w:t xml:space="preserve"> is authorized to use the Client Identifier as this gives access to the MQTT </w:t>
      </w:r>
      <w:r>
        <w:rPr>
          <w:rFonts w:eastAsia="Arial"/>
        </w:rPr>
        <w:t>Session State</w:t>
      </w:r>
      <w:r w:rsidRPr="009A49C0">
        <w:rPr>
          <w:rFonts w:eastAsia="Arial"/>
        </w:rPr>
        <w:t xml:space="preserve"> (describe</w:t>
      </w:r>
      <w:r>
        <w:rPr>
          <w:rFonts w:eastAsia="Arial"/>
        </w:rPr>
        <w:t xml:space="preserve">d in </w:t>
      </w:r>
      <w:hyperlink w:anchor="_Session_State" w:history="1">
        <w:r w:rsidRPr="00317CBD">
          <w:rPr>
            <w:rStyle w:val="a5"/>
            <w:rFonts w:eastAsia="Arial"/>
          </w:rPr>
          <w:t>section 4.1</w:t>
        </w:r>
      </w:hyperlink>
      <w:r w:rsidRPr="009A49C0">
        <w:rPr>
          <w:rFonts w:eastAsia="Arial"/>
        </w:rPr>
        <w:t>). This authorization check is to protect against the case where one</w:t>
      </w:r>
      <w:r>
        <w:rPr>
          <w:rFonts w:eastAsia="Arial"/>
        </w:rPr>
        <w:t xml:space="preserve"> Client</w:t>
      </w:r>
      <w:r w:rsidRPr="009A49C0">
        <w:rPr>
          <w:rFonts w:eastAsia="Arial"/>
        </w:rPr>
        <w:t>, accidentally or maliciously, provides a Client Identifier that is already being used by some other</w:t>
      </w:r>
      <w:r>
        <w:rPr>
          <w:rFonts w:eastAsia="Arial"/>
        </w:rPr>
        <w:t xml:space="preserve"> Client</w:t>
      </w:r>
      <w:r w:rsidRPr="009A49C0">
        <w:rPr>
          <w:rFonts w:eastAsia="Arial"/>
        </w:rPr>
        <w:t xml:space="preserve">. </w:t>
      </w:r>
    </w:p>
    <w:p w14:paraId="11353217" w14:textId="77777777" w:rsidR="00513318" w:rsidRPr="009A49C0" w:rsidRDefault="00513318" w:rsidP="00513318">
      <w:pPr>
        <w:rPr>
          <w:rFonts w:eastAsia="Arial"/>
        </w:rPr>
      </w:pPr>
    </w:p>
    <w:p w14:paraId="40CF6124" w14:textId="77777777" w:rsidR="00513318" w:rsidRDefault="00513318" w:rsidP="00513318">
      <w:pPr>
        <w:rPr>
          <w:rFonts w:eastAsia="Arial"/>
        </w:rPr>
      </w:pPr>
      <w:r w:rsidRPr="009A49C0">
        <w:rPr>
          <w:rFonts w:eastAsia="Arial"/>
        </w:rPr>
        <w:t xml:space="preserve">An implementation should provide access controls that take place after CONNECT to restrict the </w:t>
      </w:r>
      <w:r>
        <w:rPr>
          <w:rFonts w:eastAsia="Arial"/>
        </w:rPr>
        <w:t>Clients</w:t>
      </w:r>
      <w:r w:rsidRPr="009A49C0">
        <w:rPr>
          <w:rFonts w:eastAsia="Arial"/>
        </w:rPr>
        <w:t xml:space="preserve"> ability to publish to particular Topics or to subscribe using particular Topic Filters. </w:t>
      </w:r>
      <w:r>
        <w:rPr>
          <w:rFonts w:eastAsia="Arial"/>
        </w:rPr>
        <w:t>A</w:t>
      </w:r>
      <w:r w:rsidRPr="009A49C0">
        <w:rPr>
          <w:rFonts w:eastAsia="Arial"/>
        </w:rPr>
        <w:t>n implementation should consider limiting access to Topic Filters that have broad scope, such as t</w:t>
      </w:r>
      <w:r>
        <w:rPr>
          <w:rFonts w:eastAsia="Arial"/>
        </w:rPr>
        <w:t>he # Topic Filter.</w:t>
      </w:r>
    </w:p>
    <w:p w14:paraId="6ECE722D" w14:textId="77777777" w:rsidR="00513318" w:rsidRPr="000B2DEA" w:rsidRDefault="00513318" w:rsidP="00513318">
      <w:pPr>
        <w:rPr>
          <w:rFonts w:eastAsia="Arial"/>
        </w:rPr>
      </w:pPr>
    </w:p>
    <w:p w14:paraId="00FF08DC" w14:textId="77777777" w:rsidR="00513318" w:rsidRPr="00BA5453" w:rsidRDefault="00513318" w:rsidP="00FD1E6F">
      <w:pPr>
        <w:pStyle w:val="3"/>
        <w:numPr>
          <w:ilvl w:val="2"/>
          <w:numId w:val="36"/>
        </w:numPr>
        <w:rPr>
          <w:rFonts w:hint="eastAsia"/>
        </w:rPr>
      </w:pPr>
      <w:bookmarkStart w:id="1552" w:name="_Toc464548119"/>
      <w:bookmarkStart w:id="1553" w:name="_Toc464635414"/>
      <w:bookmarkStart w:id="1554" w:name="_Toc471282915"/>
      <w:bookmarkStart w:id="1555" w:name="_Toc471483761"/>
      <w:bookmarkStart w:id="1556" w:name="_Toc473620330"/>
      <w:bookmarkStart w:id="1557" w:name="_Toc496191582"/>
      <w:bookmarkStart w:id="1558" w:name="_Toc513542355"/>
      <w:r w:rsidRPr="00BA5453">
        <w:t>Authentication of the Server by the Client</w:t>
      </w:r>
      <w:bookmarkEnd w:id="1547"/>
      <w:bookmarkEnd w:id="1548"/>
      <w:bookmarkEnd w:id="1549"/>
      <w:bookmarkEnd w:id="1550"/>
      <w:bookmarkEnd w:id="1551"/>
      <w:bookmarkEnd w:id="1552"/>
      <w:bookmarkEnd w:id="1553"/>
      <w:bookmarkEnd w:id="1554"/>
      <w:bookmarkEnd w:id="1555"/>
      <w:bookmarkEnd w:id="1556"/>
      <w:bookmarkEnd w:id="1557"/>
      <w:bookmarkEnd w:id="1558"/>
    </w:p>
    <w:p w14:paraId="53039199" w14:textId="77777777" w:rsidR="00513318" w:rsidRPr="00BA5453" w:rsidRDefault="00513318" w:rsidP="00513318">
      <w:pPr>
        <w:rPr>
          <w:rFonts w:hint="eastAsia"/>
        </w:rPr>
      </w:pPr>
      <w:r w:rsidRPr="255C7935">
        <w:rPr>
          <w:rFonts w:eastAsia="Arial"/>
        </w:rPr>
        <w:t>The MQTT protocol is not trust symmetrical</w:t>
      </w:r>
      <w:r>
        <w:rPr>
          <w:rFonts w:eastAsia="Arial"/>
        </w:rPr>
        <w:t>. When</w:t>
      </w:r>
      <w:r w:rsidRPr="255C7935">
        <w:rPr>
          <w:rFonts w:eastAsia="Arial"/>
        </w:rPr>
        <w:t xml:space="preserve"> </w:t>
      </w:r>
      <w:r>
        <w:rPr>
          <w:rFonts w:eastAsia="Arial"/>
        </w:rPr>
        <w:t xml:space="preserve">using basic authentication, there is </w:t>
      </w:r>
      <w:r w:rsidRPr="255C7935">
        <w:rPr>
          <w:rFonts w:eastAsia="Arial"/>
        </w:rPr>
        <w:t>no mechanism for the Client to authenticate the Server.</w:t>
      </w:r>
      <w:r>
        <w:rPr>
          <w:rFonts w:eastAsia="Arial"/>
        </w:rPr>
        <w:t xml:space="preserve"> Some forms of extended authentication do allow for mutual authentication.</w:t>
      </w:r>
    </w:p>
    <w:p w14:paraId="4AF584D5" w14:textId="77777777" w:rsidR="00513318" w:rsidRPr="00BA5453" w:rsidRDefault="00513318" w:rsidP="00513318">
      <w:pPr>
        <w:rPr>
          <w:rFonts w:hint="eastAsia"/>
        </w:rPr>
      </w:pPr>
    </w:p>
    <w:p w14:paraId="47F5B40C" w14:textId="77777777" w:rsidR="00513318" w:rsidRPr="00BA5453" w:rsidRDefault="00513318" w:rsidP="00513318">
      <w:pPr>
        <w:rPr>
          <w:rFonts w:hint="eastAsia"/>
        </w:rPr>
      </w:pPr>
      <w:r w:rsidRPr="255C7935">
        <w:rPr>
          <w:rFonts w:eastAsia="Arial"/>
        </w:rPr>
        <w:t xml:space="preserve">Where TLS </w:t>
      </w:r>
      <w:hyperlink w:anchor="RFC5246" w:history="1">
        <w:r w:rsidRPr="009E08F4">
          <w:rPr>
            <w:rStyle w:val="a5"/>
            <w:rFonts w:eastAsia="Arial,Arial Unicode MS"/>
          </w:rPr>
          <w:t>[RFC5246]</w:t>
        </w:r>
      </w:hyperlink>
      <w:r w:rsidRPr="255C7935">
        <w:rPr>
          <w:rFonts w:eastAsia="Arial"/>
        </w:rPr>
        <w:t xml:space="preserve"> is used, </w:t>
      </w:r>
      <w:r>
        <w:rPr>
          <w:rFonts w:eastAsia="Arial"/>
        </w:rPr>
        <w:t>TLS</w:t>
      </w:r>
      <w:r w:rsidRPr="255C7935">
        <w:rPr>
          <w:rFonts w:eastAsia="Arial"/>
        </w:rPr>
        <w:t xml:space="preserve"> Certificates sent from the Server can be used by the Client to authenticate the Server. Implementations providing MQTT service for multiple hostnames from a single IP address should be aware of the Server Name Indication extension to </w:t>
      </w:r>
      <w:r w:rsidRPr="001448ED">
        <w:rPr>
          <w:rFonts w:eastAsia="Arial"/>
        </w:rPr>
        <w:t xml:space="preserve">TLS defined in section 3 of </w:t>
      </w:r>
      <w:hyperlink w:anchor="RFC6066" w:history="1">
        <w:r w:rsidRPr="009E08F4">
          <w:rPr>
            <w:rStyle w:val="a5"/>
            <w:rFonts w:eastAsia="Arial,Arial Unicode MS"/>
          </w:rPr>
          <w:t>[RFC6066]</w:t>
        </w:r>
      </w:hyperlink>
      <w:r w:rsidRPr="255C7935">
        <w:rPr>
          <w:rFonts w:eastAsia="Arial"/>
        </w:rPr>
        <w:t>.This allows a Client to tell the Server the hostname of the Server it is trying to connect to.</w:t>
      </w:r>
      <w:hyperlink w:anchor="RFC5246" w:history="1"/>
      <w:hyperlink w:anchor="RFC6066" w:history="1"/>
    </w:p>
    <w:p w14:paraId="380913F1" w14:textId="77777777" w:rsidR="00513318" w:rsidRPr="00BA5453" w:rsidRDefault="00513318" w:rsidP="00513318">
      <w:pPr>
        <w:rPr>
          <w:rFonts w:hint="eastAsia"/>
        </w:rPr>
      </w:pPr>
    </w:p>
    <w:p w14:paraId="4F4EC763" w14:textId="77777777" w:rsidR="00513318" w:rsidRPr="00BA5453" w:rsidRDefault="00513318" w:rsidP="00513318">
      <w:pPr>
        <w:rPr>
          <w:rFonts w:hint="eastAsia"/>
        </w:rPr>
      </w:pPr>
      <w:r w:rsidRPr="255C7935">
        <w:rPr>
          <w:rFonts w:eastAsia="Arial"/>
        </w:rPr>
        <w:t>An implementation might allow for authentication where the credentials are sent in an Application Message from the Server to the Client.</w:t>
      </w:r>
      <w:r>
        <w:rPr>
          <w:rFonts w:eastAsia="Arial"/>
        </w:rPr>
        <w:t xml:space="preserve"> </w:t>
      </w:r>
      <w:r w:rsidRPr="002B50E9">
        <w:rPr>
          <w:rFonts w:eastAsia="Arial"/>
        </w:rPr>
        <w:t xml:space="preserve">MQTT v5.0 provides an enhanced authentication mechanism as described in </w:t>
      </w:r>
      <w:hyperlink w:anchor="_Enhanced_authentication" w:history="1">
        <w:r w:rsidRPr="00317CBD">
          <w:rPr>
            <w:rStyle w:val="a5"/>
            <w:rFonts w:eastAsia="Arial"/>
          </w:rPr>
          <w:t>section 4.12</w:t>
        </w:r>
      </w:hyperlink>
      <w:r>
        <w:rPr>
          <w:rFonts w:eastAsia="Arial"/>
        </w:rPr>
        <w:t>., which can be used to Authenticate the Server to the Client.</w:t>
      </w:r>
      <w:r w:rsidRPr="002B50E9">
        <w:rPr>
          <w:rFonts w:eastAsia="Arial"/>
        </w:rPr>
        <w:t xml:space="preserve"> Using this requires </w:t>
      </w:r>
      <w:r w:rsidRPr="00AF069E">
        <w:rPr>
          <w:rFonts w:eastAsia="Arial"/>
        </w:rPr>
        <w:t>support for it in both the Client and Server.</w:t>
      </w:r>
    </w:p>
    <w:p w14:paraId="1C43FBB5" w14:textId="77777777" w:rsidR="00513318" w:rsidRPr="00BA5453" w:rsidRDefault="00513318" w:rsidP="00513318">
      <w:pPr>
        <w:rPr>
          <w:rFonts w:hint="eastAsia"/>
        </w:rPr>
      </w:pPr>
    </w:p>
    <w:p w14:paraId="771C00F4" w14:textId="77777777" w:rsidR="00513318" w:rsidRDefault="00513318" w:rsidP="00513318">
      <w:pPr>
        <w:rPr>
          <w:rFonts w:eastAsia="Arial"/>
        </w:rPr>
      </w:pPr>
      <w:r w:rsidRPr="255C7935">
        <w:rPr>
          <w:rFonts w:eastAsia="Arial"/>
        </w:rPr>
        <w:t>A VPN between Clients and Servers can provide confidence that Clients are connecting to the intended Server.</w:t>
      </w:r>
    </w:p>
    <w:p w14:paraId="085D854F" w14:textId="77777777" w:rsidR="00513318" w:rsidRPr="00BA5453" w:rsidRDefault="00513318" w:rsidP="00513318">
      <w:pPr>
        <w:rPr>
          <w:rFonts w:hint="eastAsia"/>
        </w:rPr>
      </w:pPr>
    </w:p>
    <w:p w14:paraId="06CFD423" w14:textId="77777777" w:rsidR="00513318" w:rsidRPr="00BA5453" w:rsidRDefault="00513318" w:rsidP="00FD1E6F">
      <w:pPr>
        <w:pStyle w:val="3"/>
        <w:numPr>
          <w:ilvl w:val="2"/>
          <w:numId w:val="36"/>
        </w:numPr>
        <w:rPr>
          <w:rFonts w:hint="eastAsia"/>
        </w:rPr>
      </w:pPr>
      <w:bookmarkStart w:id="1559" w:name="_Toc384800492"/>
      <w:bookmarkStart w:id="1560" w:name="_Toc385349389"/>
      <w:bookmarkStart w:id="1561" w:name="_Toc385349855"/>
      <w:bookmarkStart w:id="1562" w:name="_Toc442180932"/>
      <w:bookmarkStart w:id="1563" w:name="_Toc462729224"/>
      <w:bookmarkStart w:id="1564" w:name="_Toc464548120"/>
      <w:bookmarkStart w:id="1565" w:name="_Toc464635415"/>
      <w:bookmarkStart w:id="1566" w:name="_Toc471282916"/>
      <w:bookmarkStart w:id="1567" w:name="_Toc471483762"/>
      <w:bookmarkStart w:id="1568" w:name="_Toc473620331"/>
      <w:bookmarkStart w:id="1569" w:name="_Toc496191583"/>
      <w:bookmarkStart w:id="1570" w:name="_Toc513542356"/>
      <w:r w:rsidRPr="00BA5453">
        <w:t xml:space="preserve">Integrity of Application Messages and </w:t>
      </w:r>
      <w:r>
        <w:t xml:space="preserve">MQTT </w:t>
      </w:r>
      <w:r w:rsidRPr="00BA5453">
        <w:t>Control Packets</w:t>
      </w:r>
      <w:bookmarkEnd w:id="1559"/>
      <w:bookmarkEnd w:id="1560"/>
      <w:bookmarkEnd w:id="1561"/>
      <w:bookmarkEnd w:id="1562"/>
      <w:bookmarkEnd w:id="1563"/>
      <w:bookmarkEnd w:id="1564"/>
      <w:bookmarkEnd w:id="1565"/>
      <w:bookmarkEnd w:id="1566"/>
      <w:bookmarkEnd w:id="1567"/>
      <w:bookmarkEnd w:id="1568"/>
      <w:bookmarkEnd w:id="1569"/>
      <w:bookmarkEnd w:id="1570"/>
    </w:p>
    <w:p w14:paraId="6E09EB2C" w14:textId="77777777" w:rsidR="00513318" w:rsidRPr="00BA5453" w:rsidRDefault="00513318" w:rsidP="00513318">
      <w:pPr>
        <w:rPr>
          <w:rFonts w:hint="eastAsia"/>
        </w:rPr>
      </w:pPr>
      <w:r w:rsidRPr="255C7935">
        <w:rPr>
          <w:rFonts w:eastAsia="Arial"/>
        </w:rPr>
        <w:t xml:space="preserve">Applications can independently include hash values in their Application Messages. This can provide integrity of the contents of Publish </w:t>
      </w:r>
      <w:r>
        <w:rPr>
          <w:rFonts w:eastAsia="Arial"/>
        </w:rPr>
        <w:t>p</w:t>
      </w:r>
      <w:r w:rsidRPr="255C7935">
        <w:rPr>
          <w:rFonts w:eastAsia="Arial"/>
        </w:rPr>
        <w:t xml:space="preserve">ackets across the network and at rest. </w:t>
      </w:r>
    </w:p>
    <w:p w14:paraId="0D8FFA7D" w14:textId="77777777" w:rsidR="00513318" w:rsidRPr="00BA5453" w:rsidRDefault="00513318" w:rsidP="00513318">
      <w:pPr>
        <w:rPr>
          <w:rFonts w:hint="eastAsia"/>
        </w:rPr>
      </w:pPr>
    </w:p>
    <w:p w14:paraId="6789387E" w14:textId="77777777" w:rsidR="00513318" w:rsidRPr="00BA5453" w:rsidRDefault="00513318" w:rsidP="00513318">
      <w:pPr>
        <w:rPr>
          <w:rFonts w:hint="eastAsia"/>
        </w:rPr>
      </w:pPr>
      <w:bookmarkStart w:id="1571" w:name="_Toc473620332"/>
      <w:r w:rsidRPr="255C7935">
        <w:rPr>
          <w:rFonts w:eastAsia="Arial"/>
        </w:rPr>
        <w:t xml:space="preserve">TLS </w:t>
      </w:r>
      <w:hyperlink w:anchor="RFC5246" w:history="1">
        <w:r w:rsidRPr="00290787">
          <w:rPr>
            <w:rStyle w:val="a5"/>
            <w:rFonts w:eastAsia="Arial,Arial Unicode MS"/>
          </w:rPr>
          <w:t>[RFC5246]</w:t>
        </w:r>
      </w:hyperlink>
      <w:r w:rsidRPr="255C7935">
        <w:rPr>
          <w:rFonts w:eastAsia="Arial"/>
        </w:rPr>
        <w:t xml:space="preserve"> provides hash algorithms to verify the integrity of data sent over the network.</w:t>
      </w:r>
      <w:bookmarkEnd w:id="1571"/>
      <w:r>
        <w:fldChar w:fldCharType="begin"/>
      </w:r>
      <w:r>
        <w:instrText xml:space="preserve"> HYPERLINK \l "RFC5246" </w:instrText>
      </w:r>
      <w:r>
        <w:fldChar w:fldCharType="end"/>
      </w:r>
    </w:p>
    <w:p w14:paraId="164924A0" w14:textId="77777777" w:rsidR="00513318" w:rsidRPr="00BA5453" w:rsidRDefault="00513318" w:rsidP="00513318">
      <w:pPr>
        <w:rPr>
          <w:rFonts w:hint="eastAsia"/>
        </w:rPr>
      </w:pPr>
    </w:p>
    <w:p w14:paraId="0F0EC25A" w14:textId="77777777" w:rsidR="00513318" w:rsidRDefault="00513318" w:rsidP="00513318">
      <w:pPr>
        <w:rPr>
          <w:rFonts w:eastAsia="Arial"/>
        </w:rPr>
      </w:pPr>
      <w:r w:rsidRPr="255C7935">
        <w:rPr>
          <w:rFonts w:eastAsia="Arial"/>
        </w:rPr>
        <w:t>The use of VPNs to connect Clients and Servers can provide integrity of data across the section of the network covered by a VPN.</w:t>
      </w:r>
    </w:p>
    <w:p w14:paraId="4442C153" w14:textId="77777777" w:rsidR="00513318" w:rsidRPr="00BA5453" w:rsidRDefault="00513318" w:rsidP="00513318">
      <w:pPr>
        <w:rPr>
          <w:rFonts w:hint="eastAsia"/>
        </w:rPr>
      </w:pPr>
    </w:p>
    <w:p w14:paraId="4FFF63B2" w14:textId="77777777" w:rsidR="00513318" w:rsidRPr="00BA5453" w:rsidRDefault="00513318" w:rsidP="00FD1E6F">
      <w:pPr>
        <w:pStyle w:val="3"/>
        <w:numPr>
          <w:ilvl w:val="2"/>
          <w:numId w:val="36"/>
        </w:numPr>
        <w:rPr>
          <w:rFonts w:hint="eastAsia"/>
        </w:rPr>
      </w:pPr>
      <w:bookmarkStart w:id="1572" w:name="_Privacy_of_Application"/>
      <w:bookmarkStart w:id="1573" w:name="_Ref374028308"/>
      <w:bookmarkStart w:id="1574" w:name="_Toc384800493"/>
      <w:bookmarkStart w:id="1575" w:name="_Toc385349390"/>
      <w:bookmarkStart w:id="1576" w:name="_Toc385349856"/>
      <w:bookmarkStart w:id="1577" w:name="_Toc442180933"/>
      <w:bookmarkStart w:id="1578" w:name="_Toc462729225"/>
      <w:bookmarkStart w:id="1579" w:name="_Toc464548121"/>
      <w:bookmarkStart w:id="1580" w:name="_Toc464635416"/>
      <w:bookmarkStart w:id="1581" w:name="_Toc471282917"/>
      <w:bookmarkStart w:id="1582" w:name="_Toc471483763"/>
      <w:bookmarkStart w:id="1583" w:name="_Toc473620333"/>
      <w:bookmarkStart w:id="1584" w:name="_Toc496191584"/>
      <w:bookmarkStart w:id="1585" w:name="_Toc513542357"/>
      <w:bookmarkEnd w:id="1572"/>
      <w:r w:rsidRPr="00BA5453">
        <w:t xml:space="preserve">Privacy of Application Messages and </w:t>
      </w:r>
      <w:r>
        <w:t xml:space="preserve">MQTT </w:t>
      </w:r>
      <w:r w:rsidRPr="00BA5453">
        <w:t>Control Packets</w:t>
      </w:r>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13A075A3" w14:textId="77777777" w:rsidR="00513318" w:rsidRPr="00BA5453" w:rsidRDefault="00513318" w:rsidP="00513318">
      <w:pPr>
        <w:rPr>
          <w:rFonts w:hint="eastAsia"/>
        </w:rPr>
      </w:pPr>
      <w:r w:rsidRPr="255C7935">
        <w:rPr>
          <w:rFonts w:eastAsia="Arial"/>
        </w:rPr>
        <w:t xml:space="preserve">TLS </w:t>
      </w:r>
      <w:hyperlink w:anchor="RFC5246" w:history="1">
        <w:r w:rsidRPr="00290787">
          <w:rPr>
            <w:rStyle w:val="a5"/>
            <w:rFonts w:eastAsia="Arial,Arial Unicode MS"/>
          </w:rPr>
          <w:t>[RFC5246]</w:t>
        </w:r>
      </w:hyperlink>
      <w:r w:rsidRPr="255C7935">
        <w:rPr>
          <w:rFonts w:eastAsia="Arial"/>
        </w:rPr>
        <w:t xml:space="preserve"> can provide encryption of data sent over the network. There are valid TLS cipher suites that include a NULL encryption algorithm that does not encrypt data. To ensure privacy Clients and Servers should avoid these cipher suites.</w:t>
      </w:r>
      <w:hyperlink w:anchor="RFC5246" w:history="1"/>
    </w:p>
    <w:p w14:paraId="0DCDBD1E" w14:textId="77777777" w:rsidR="00513318" w:rsidRPr="00BA5453" w:rsidRDefault="00513318" w:rsidP="00513318">
      <w:pPr>
        <w:rPr>
          <w:rFonts w:hint="eastAsia"/>
        </w:rPr>
      </w:pPr>
    </w:p>
    <w:p w14:paraId="28DCE5A4" w14:textId="77777777" w:rsidR="00513318" w:rsidRPr="00BA5453" w:rsidRDefault="00513318" w:rsidP="00513318">
      <w:pPr>
        <w:rPr>
          <w:rFonts w:hint="eastAsia"/>
        </w:rPr>
      </w:pPr>
      <w:r w:rsidRPr="255C7935">
        <w:rPr>
          <w:rFonts w:eastAsia="Arial"/>
        </w:rPr>
        <w:t xml:space="preserve">An application might independently encrypt the contents of its Application Messages. This could provide privacy of the Application Message both over the network and at rest. This would not provide privacy for other </w:t>
      </w:r>
      <w:r>
        <w:rPr>
          <w:rFonts w:eastAsia="Arial"/>
        </w:rPr>
        <w:t>P</w:t>
      </w:r>
      <w:r w:rsidRPr="255C7935">
        <w:rPr>
          <w:rFonts w:eastAsia="Arial"/>
        </w:rPr>
        <w:t xml:space="preserve">roperties of the Application Message such as Topic Name. </w:t>
      </w:r>
    </w:p>
    <w:p w14:paraId="3D6291D4" w14:textId="77777777" w:rsidR="00513318" w:rsidRPr="00BA5453" w:rsidRDefault="00513318" w:rsidP="00513318">
      <w:pPr>
        <w:rPr>
          <w:rFonts w:hint="eastAsia"/>
        </w:rPr>
      </w:pPr>
    </w:p>
    <w:p w14:paraId="09815646" w14:textId="77777777" w:rsidR="00513318" w:rsidRPr="00BA5453" w:rsidRDefault="00513318" w:rsidP="00513318">
      <w:pPr>
        <w:rPr>
          <w:rFonts w:hint="eastAsia"/>
        </w:rPr>
      </w:pPr>
      <w:r w:rsidRPr="255C7935">
        <w:rPr>
          <w:rFonts w:eastAsia="Arial"/>
        </w:rPr>
        <w:t>Client and Server implementations can provide encrypted storage for data at rest such as Application Messages stored as part of a Session.</w:t>
      </w:r>
    </w:p>
    <w:p w14:paraId="41D77041" w14:textId="77777777" w:rsidR="00513318" w:rsidRPr="00BA5453" w:rsidRDefault="00513318" w:rsidP="00513318">
      <w:pPr>
        <w:rPr>
          <w:rFonts w:hint="eastAsia"/>
        </w:rPr>
      </w:pPr>
    </w:p>
    <w:p w14:paraId="00FA49A1" w14:textId="77777777" w:rsidR="00513318" w:rsidRDefault="00513318" w:rsidP="00513318">
      <w:pPr>
        <w:rPr>
          <w:rFonts w:eastAsia="Arial"/>
        </w:rPr>
      </w:pPr>
      <w:r w:rsidRPr="255C7935">
        <w:rPr>
          <w:rFonts w:eastAsia="Arial"/>
        </w:rPr>
        <w:t>The use of VPNs to connect Clients and Servers can provide privacy of data across the section of the network covered by a VPN.</w:t>
      </w:r>
    </w:p>
    <w:p w14:paraId="1CE75B11" w14:textId="77777777" w:rsidR="00513318" w:rsidRPr="00BA5453" w:rsidRDefault="00513318" w:rsidP="00513318">
      <w:pPr>
        <w:rPr>
          <w:rFonts w:hint="eastAsia"/>
        </w:rPr>
      </w:pPr>
    </w:p>
    <w:p w14:paraId="729D49C8" w14:textId="77777777" w:rsidR="00513318" w:rsidRPr="00BA5453" w:rsidRDefault="00513318" w:rsidP="00FD1E6F">
      <w:pPr>
        <w:pStyle w:val="3"/>
        <w:numPr>
          <w:ilvl w:val="2"/>
          <w:numId w:val="36"/>
        </w:numPr>
        <w:rPr>
          <w:rFonts w:hint="eastAsia"/>
        </w:rPr>
      </w:pPr>
      <w:r w:rsidRPr="00BA5453">
        <w:t xml:space="preserve"> </w:t>
      </w:r>
      <w:bookmarkStart w:id="1586" w:name="_Toc384800494"/>
      <w:bookmarkStart w:id="1587" w:name="_Toc385349391"/>
      <w:bookmarkStart w:id="1588" w:name="_Toc385349857"/>
      <w:bookmarkStart w:id="1589" w:name="_Toc442180934"/>
      <w:bookmarkStart w:id="1590" w:name="_Toc462729226"/>
      <w:bookmarkStart w:id="1591" w:name="_Toc464548122"/>
      <w:bookmarkStart w:id="1592" w:name="_Toc464635417"/>
      <w:bookmarkStart w:id="1593" w:name="_Toc471282918"/>
      <w:bookmarkStart w:id="1594" w:name="_Toc471483764"/>
      <w:bookmarkStart w:id="1595" w:name="_Toc473620334"/>
      <w:bookmarkStart w:id="1596" w:name="_Toc496191585"/>
      <w:bookmarkStart w:id="1597" w:name="_Toc513542358"/>
      <w:r w:rsidRPr="00BA5453">
        <w:t>Non-repudiation of message transmission</w:t>
      </w:r>
      <w:bookmarkEnd w:id="1586"/>
      <w:bookmarkEnd w:id="1587"/>
      <w:bookmarkEnd w:id="1588"/>
      <w:bookmarkEnd w:id="1589"/>
      <w:bookmarkEnd w:id="1590"/>
      <w:bookmarkEnd w:id="1591"/>
      <w:bookmarkEnd w:id="1592"/>
      <w:bookmarkEnd w:id="1593"/>
      <w:bookmarkEnd w:id="1594"/>
      <w:bookmarkEnd w:id="1595"/>
      <w:bookmarkEnd w:id="1596"/>
      <w:bookmarkEnd w:id="1597"/>
    </w:p>
    <w:p w14:paraId="17246240" w14:textId="77777777" w:rsidR="00513318" w:rsidRDefault="00513318" w:rsidP="00513318">
      <w:pPr>
        <w:rPr>
          <w:rFonts w:eastAsia="Arial"/>
        </w:rPr>
      </w:pPr>
      <w:r w:rsidRPr="255C7935">
        <w:rPr>
          <w:rFonts w:eastAsia="Arial"/>
        </w:rPr>
        <w:t>Application designers might need to consider appropriate strategies to achieve end to end non-repudiation.</w:t>
      </w:r>
    </w:p>
    <w:p w14:paraId="69D9F25C" w14:textId="77777777" w:rsidR="00513318" w:rsidRPr="00BA5453" w:rsidRDefault="00513318" w:rsidP="00513318">
      <w:pPr>
        <w:rPr>
          <w:rFonts w:hint="eastAsia"/>
        </w:rPr>
      </w:pPr>
    </w:p>
    <w:p w14:paraId="6933ADB4" w14:textId="77777777" w:rsidR="00513318" w:rsidRPr="00BA5453" w:rsidRDefault="00513318" w:rsidP="00FD1E6F">
      <w:pPr>
        <w:pStyle w:val="3"/>
        <w:numPr>
          <w:ilvl w:val="2"/>
          <w:numId w:val="36"/>
        </w:numPr>
        <w:rPr>
          <w:rFonts w:hint="eastAsia"/>
        </w:rPr>
      </w:pPr>
      <w:bookmarkStart w:id="1598" w:name="_Toc384800495"/>
      <w:bookmarkStart w:id="1599" w:name="_Toc385349392"/>
      <w:bookmarkStart w:id="1600" w:name="_Toc385349858"/>
      <w:bookmarkStart w:id="1601" w:name="_Toc442180935"/>
      <w:bookmarkStart w:id="1602" w:name="_Toc462729227"/>
      <w:bookmarkStart w:id="1603" w:name="_Toc464548123"/>
      <w:bookmarkStart w:id="1604" w:name="_Toc464635418"/>
      <w:bookmarkStart w:id="1605" w:name="_Toc471282919"/>
      <w:bookmarkStart w:id="1606" w:name="_Toc471483765"/>
      <w:bookmarkStart w:id="1607" w:name="_Toc473620335"/>
      <w:bookmarkStart w:id="1608" w:name="_Toc496191586"/>
      <w:bookmarkStart w:id="1609" w:name="_Toc513542359"/>
      <w:r w:rsidRPr="00BA5453">
        <w:t>Detecting compromise of Clients and Servers</w:t>
      </w:r>
      <w:bookmarkEnd w:id="1598"/>
      <w:bookmarkEnd w:id="1599"/>
      <w:bookmarkEnd w:id="1600"/>
      <w:bookmarkEnd w:id="1601"/>
      <w:bookmarkEnd w:id="1602"/>
      <w:bookmarkEnd w:id="1603"/>
      <w:bookmarkEnd w:id="1604"/>
      <w:bookmarkEnd w:id="1605"/>
      <w:bookmarkEnd w:id="1606"/>
      <w:bookmarkEnd w:id="1607"/>
      <w:bookmarkEnd w:id="1608"/>
      <w:bookmarkEnd w:id="1609"/>
    </w:p>
    <w:p w14:paraId="7E9BBD03" w14:textId="77777777" w:rsidR="00513318" w:rsidRPr="00BA5453" w:rsidRDefault="00513318" w:rsidP="00513318">
      <w:pPr>
        <w:rPr>
          <w:rFonts w:hint="eastAsia"/>
        </w:rPr>
      </w:pPr>
      <w:r w:rsidRPr="255C7935">
        <w:rPr>
          <w:rFonts w:eastAsia="Arial"/>
        </w:rPr>
        <w:t xml:space="preserve">Client and Server implementations using TLS </w:t>
      </w:r>
      <w:hyperlink w:anchor="RFC5246" w:history="1">
        <w:r w:rsidRPr="0029112D">
          <w:rPr>
            <w:rStyle w:val="a5"/>
            <w:rFonts w:eastAsia="Arial,Arial Unicode MS"/>
          </w:rPr>
          <w:t>[RFC5246]</w:t>
        </w:r>
      </w:hyperlink>
      <w:r>
        <w:rPr>
          <w:rStyle w:val="a5"/>
          <w:rFonts w:eastAsia="Arial,Arial Unicode MS"/>
        </w:rPr>
        <w:t xml:space="preserve"> </w:t>
      </w:r>
      <w:r w:rsidRPr="255C7935">
        <w:rPr>
          <w:rFonts w:eastAsia="Arial"/>
        </w:rPr>
        <w:t xml:space="preserve">should provide capabilities to ensure that any </w:t>
      </w:r>
      <w:r>
        <w:rPr>
          <w:rFonts w:eastAsia="Arial"/>
        </w:rPr>
        <w:t>TLS</w:t>
      </w:r>
      <w:r w:rsidRPr="255C7935">
        <w:rPr>
          <w:rFonts w:eastAsia="Arial"/>
        </w:rPr>
        <w:t xml:space="preserve"> certificates provided when initiating a TLS</w:t>
      </w:r>
      <w:r>
        <w:rPr>
          <w:rStyle w:val="a5"/>
          <w:rFonts w:eastAsia="Arial,Arial Unicode MS"/>
        </w:rPr>
        <w:t xml:space="preserve"> </w:t>
      </w:r>
      <w:r w:rsidRPr="255C7935">
        <w:rPr>
          <w:rFonts w:eastAsia="Arial"/>
        </w:rPr>
        <w:t>connection are associated with the hostname of the Client connecting or Server being connected to.</w:t>
      </w:r>
      <w:hyperlink w:anchor="RFC5246" w:history="1"/>
      <w:hyperlink w:anchor="RFC5246" w:history="1"/>
    </w:p>
    <w:p w14:paraId="37AF0823" w14:textId="77777777" w:rsidR="00513318" w:rsidRPr="00BA5453" w:rsidRDefault="00513318" w:rsidP="00513318">
      <w:pPr>
        <w:rPr>
          <w:rFonts w:hint="eastAsia"/>
        </w:rPr>
      </w:pPr>
    </w:p>
    <w:p w14:paraId="50D7FDDB" w14:textId="77777777" w:rsidR="00513318" w:rsidRPr="00BA5453" w:rsidRDefault="00513318" w:rsidP="00513318">
      <w:pPr>
        <w:rPr>
          <w:rFonts w:hint="eastAsia"/>
        </w:rPr>
      </w:pPr>
      <w:r w:rsidRPr="255C7935">
        <w:rPr>
          <w:rFonts w:eastAsia="Arial"/>
        </w:rPr>
        <w:t xml:space="preserve">Client and Server implementations using TLS can choose to provide capabilities to check Certificate Revocation Lists (CRLs </w:t>
      </w:r>
      <w:hyperlink w:anchor="RFC5280" w:history="1">
        <w:r w:rsidRPr="00290787">
          <w:rPr>
            <w:rStyle w:val="a5"/>
            <w:rFonts w:eastAsia="Arial,Arial Unicode MS"/>
          </w:rPr>
          <w:t>[RFC5280]</w:t>
        </w:r>
      </w:hyperlink>
      <w:r w:rsidRPr="255C7935">
        <w:rPr>
          <w:rFonts w:eastAsia="Arial"/>
        </w:rPr>
        <w:t>) and Online Certificate Status Protocol (OSCP</w:t>
      </w:r>
      <w:r w:rsidRPr="2940C682">
        <w:rPr>
          <w:rStyle w:val="Refterm"/>
          <w:rFonts w:ascii="Arial,Arial Unicode MS" w:eastAsia="Arial,Arial Unicode MS" w:hAnsi="Arial,Arial Unicode MS" w:cs="Arial,Arial Unicode MS"/>
          <w:b w:val="0"/>
        </w:rPr>
        <w:t>)</w:t>
      </w:r>
      <w:r w:rsidRPr="2940C682">
        <w:rPr>
          <w:rStyle w:val="Refterm"/>
          <w:rFonts w:ascii="Arial,Arial Unicode MS" w:eastAsia="Arial,Arial Unicode MS" w:hAnsi="Arial,Arial Unicode MS" w:cs="Arial,Arial Unicode MS"/>
        </w:rPr>
        <w:t xml:space="preserve"> </w:t>
      </w:r>
      <w:hyperlink w:anchor="RFC6960" w:history="1">
        <w:r w:rsidRPr="00290787">
          <w:rPr>
            <w:rStyle w:val="a5"/>
            <w:rFonts w:eastAsia="Arial,Arial Unicode MS"/>
          </w:rPr>
          <w:t>[RFC6960]</w:t>
        </w:r>
      </w:hyperlink>
      <w:r w:rsidRPr="2940C682">
        <w:rPr>
          <w:rStyle w:val="Refterm"/>
          <w:rFonts w:ascii="Arial,Arial Unicode MS" w:eastAsia="Arial,Arial Unicode MS" w:hAnsi="Arial,Arial Unicode MS" w:cs="Arial,Arial Unicode MS"/>
        </w:rPr>
        <w:t xml:space="preserve"> </w:t>
      </w:r>
      <w:r w:rsidRPr="2940C682">
        <w:rPr>
          <w:rStyle w:val="Refterm"/>
          <w:rFonts w:ascii="Arial,Arial Unicode MS" w:eastAsia="Arial,Arial Unicode MS" w:hAnsi="Arial,Arial Unicode MS" w:cs="Arial,Arial Unicode MS"/>
          <w:b w:val="0"/>
        </w:rPr>
        <w:t>t</w:t>
      </w:r>
      <w:r w:rsidRPr="255C7935">
        <w:rPr>
          <w:rFonts w:eastAsia="Arial"/>
        </w:rPr>
        <w:t>o prevent revoked certificates from being used.</w:t>
      </w:r>
      <w:hyperlink w:anchor="RFC5246" w:history="1"/>
      <w:hyperlink w:anchor="RFC5280" w:history="1"/>
      <w:hyperlink w:anchor="RFC6960" w:history="1"/>
    </w:p>
    <w:p w14:paraId="09329DEB" w14:textId="77777777" w:rsidR="00513318" w:rsidRPr="00BA5453" w:rsidRDefault="00513318" w:rsidP="00513318">
      <w:pPr>
        <w:rPr>
          <w:rFonts w:hint="eastAsia"/>
        </w:rPr>
      </w:pPr>
    </w:p>
    <w:p w14:paraId="75E0EE4D" w14:textId="77777777" w:rsidR="00513318" w:rsidRDefault="00513318" w:rsidP="00513318">
      <w:pPr>
        <w:rPr>
          <w:rFonts w:eastAsia="Arial"/>
        </w:rPr>
      </w:pPr>
      <w:r w:rsidRPr="255C7935">
        <w:rPr>
          <w:rFonts w:eastAsia="Arial"/>
        </w:rPr>
        <w:t>Physical deployments might combine tamper-proof hardware with the transmission of specific data in Application Messages. For example, a meter might have an embedded GPS to ensure it is not used in an unauthorized location</w:t>
      </w:r>
      <w:r w:rsidRPr="2940C682">
        <w:rPr>
          <w:rStyle w:val="Refterm"/>
          <w:rFonts w:ascii="Arial,Arial Unicode MS" w:eastAsia="Arial,Arial Unicode MS" w:hAnsi="Arial,Arial Unicode MS" w:cs="Arial,Arial Unicode MS"/>
        </w:rPr>
        <w:t xml:space="preserve">. </w:t>
      </w:r>
      <w:hyperlink w:anchor="IEEE8021AR" w:history="1">
        <w:r w:rsidRPr="00290787">
          <w:rPr>
            <w:rStyle w:val="a5"/>
            <w:rFonts w:eastAsia="Arial,Arial Unicode MS"/>
          </w:rPr>
          <w:t>[IEEE8021AR]</w:t>
        </w:r>
      </w:hyperlink>
      <w:r w:rsidRPr="255C7935">
        <w:rPr>
          <w:rFonts w:eastAsia="Arial"/>
        </w:rPr>
        <w:t xml:space="preserve"> is a standard for implementing mechanisms to authenticate a device’s identity using a cryptographically bound identifier.</w:t>
      </w:r>
    </w:p>
    <w:p w14:paraId="5122E713" w14:textId="77777777" w:rsidR="00513318" w:rsidRPr="00BA5453" w:rsidRDefault="008F2AD7" w:rsidP="00513318">
      <w:pPr>
        <w:rPr>
          <w:rFonts w:hint="eastAsia"/>
        </w:rPr>
      </w:pPr>
      <w:hyperlink w:anchor="IEEE8021AR" w:history="1"/>
    </w:p>
    <w:p w14:paraId="43079B58" w14:textId="77777777" w:rsidR="00513318" w:rsidRPr="00BA5453" w:rsidRDefault="00513318" w:rsidP="00FD1E6F">
      <w:pPr>
        <w:pStyle w:val="3"/>
        <w:numPr>
          <w:ilvl w:val="2"/>
          <w:numId w:val="36"/>
        </w:numPr>
        <w:rPr>
          <w:rFonts w:hint="eastAsia"/>
        </w:rPr>
      </w:pPr>
      <w:bookmarkStart w:id="1610" w:name="_Toc384800496"/>
      <w:bookmarkStart w:id="1611" w:name="_Toc385349393"/>
      <w:bookmarkStart w:id="1612" w:name="_Toc385349859"/>
      <w:bookmarkStart w:id="1613" w:name="_Toc442180936"/>
      <w:bookmarkStart w:id="1614" w:name="_Toc462729228"/>
      <w:bookmarkStart w:id="1615" w:name="_Toc464548124"/>
      <w:bookmarkStart w:id="1616" w:name="_Toc464635419"/>
      <w:bookmarkStart w:id="1617" w:name="_Toc471282920"/>
      <w:bookmarkStart w:id="1618" w:name="_Toc471483766"/>
      <w:bookmarkStart w:id="1619" w:name="_Toc473620336"/>
      <w:bookmarkStart w:id="1620" w:name="_Toc496191587"/>
      <w:bookmarkStart w:id="1621" w:name="_Toc513542360"/>
      <w:r w:rsidRPr="00BA5453">
        <w:t>Detecting abnormal behaviors</w:t>
      </w:r>
      <w:bookmarkEnd w:id="1610"/>
      <w:bookmarkEnd w:id="1611"/>
      <w:bookmarkEnd w:id="1612"/>
      <w:bookmarkEnd w:id="1613"/>
      <w:bookmarkEnd w:id="1614"/>
      <w:bookmarkEnd w:id="1615"/>
      <w:bookmarkEnd w:id="1616"/>
      <w:bookmarkEnd w:id="1617"/>
      <w:bookmarkEnd w:id="1618"/>
      <w:bookmarkEnd w:id="1619"/>
      <w:bookmarkEnd w:id="1620"/>
      <w:bookmarkEnd w:id="1621"/>
    </w:p>
    <w:p w14:paraId="15DF57D6" w14:textId="77777777" w:rsidR="00513318" w:rsidRPr="00BA5453" w:rsidRDefault="00513318" w:rsidP="00513318">
      <w:pPr>
        <w:rPr>
          <w:rFonts w:hint="eastAsia"/>
        </w:rPr>
      </w:pPr>
      <w:r w:rsidRPr="255C7935">
        <w:rPr>
          <w:rFonts w:eastAsia="Arial"/>
        </w:rPr>
        <w:t>Server implementations might monitor Client behavior to detect potential security incidents. For example:</w:t>
      </w:r>
    </w:p>
    <w:p w14:paraId="3439708E" w14:textId="77777777" w:rsidR="00513318" w:rsidRPr="00BA5453" w:rsidRDefault="00513318" w:rsidP="00FD1E6F">
      <w:pPr>
        <w:numPr>
          <w:ilvl w:val="0"/>
          <w:numId w:val="21"/>
        </w:numPr>
        <w:rPr>
          <w:rFonts w:eastAsia="Arial"/>
        </w:rPr>
      </w:pPr>
      <w:r w:rsidRPr="255C7935">
        <w:rPr>
          <w:rFonts w:eastAsia="Arial"/>
        </w:rPr>
        <w:t>Repeated connection attempts</w:t>
      </w:r>
    </w:p>
    <w:p w14:paraId="1A9FB9D3" w14:textId="77777777" w:rsidR="00513318" w:rsidRPr="00BA5453" w:rsidRDefault="00513318" w:rsidP="00FD1E6F">
      <w:pPr>
        <w:numPr>
          <w:ilvl w:val="0"/>
          <w:numId w:val="21"/>
        </w:numPr>
        <w:rPr>
          <w:rFonts w:eastAsia="Arial"/>
        </w:rPr>
      </w:pPr>
      <w:r w:rsidRPr="255C7935">
        <w:rPr>
          <w:rFonts w:eastAsia="Arial"/>
        </w:rPr>
        <w:t>Repeated authentication attempts</w:t>
      </w:r>
    </w:p>
    <w:p w14:paraId="7CA89D01" w14:textId="77777777" w:rsidR="00513318" w:rsidRPr="00BA5453" w:rsidRDefault="00513318" w:rsidP="00FD1E6F">
      <w:pPr>
        <w:numPr>
          <w:ilvl w:val="0"/>
          <w:numId w:val="21"/>
        </w:numPr>
        <w:rPr>
          <w:rFonts w:eastAsia="Arial"/>
        </w:rPr>
      </w:pPr>
      <w:r w:rsidRPr="255C7935">
        <w:rPr>
          <w:rFonts w:eastAsia="Arial"/>
        </w:rPr>
        <w:t>Abnormal termination of connections</w:t>
      </w:r>
    </w:p>
    <w:p w14:paraId="6B9C28E5" w14:textId="77777777" w:rsidR="00513318" w:rsidRPr="00BA5453" w:rsidRDefault="00513318" w:rsidP="00FD1E6F">
      <w:pPr>
        <w:numPr>
          <w:ilvl w:val="0"/>
          <w:numId w:val="21"/>
        </w:numPr>
        <w:rPr>
          <w:rFonts w:eastAsia="Arial"/>
        </w:rPr>
      </w:pPr>
      <w:r w:rsidRPr="255C7935">
        <w:rPr>
          <w:rFonts w:eastAsia="Arial"/>
        </w:rPr>
        <w:t>Topic scanning (attempts to send or subscribe to many topics)</w:t>
      </w:r>
    </w:p>
    <w:p w14:paraId="60D9CB01" w14:textId="77777777" w:rsidR="00513318" w:rsidRPr="00BA5453" w:rsidRDefault="00513318" w:rsidP="00FD1E6F">
      <w:pPr>
        <w:numPr>
          <w:ilvl w:val="0"/>
          <w:numId w:val="21"/>
        </w:numPr>
        <w:rPr>
          <w:rFonts w:eastAsia="Arial"/>
        </w:rPr>
      </w:pPr>
      <w:r w:rsidRPr="255C7935">
        <w:rPr>
          <w:rFonts w:eastAsia="Arial"/>
        </w:rPr>
        <w:t>Sending undeliverable messages (no subscribers to the topics)</w:t>
      </w:r>
    </w:p>
    <w:p w14:paraId="1E4DE245" w14:textId="77777777" w:rsidR="00513318" w:rsidRPr="00BA5453" w:rsidRDefault="00513318" w:rsidP="00FD1E6F">
      <w:pPr>
        <w:numPr>
          <w:ilvl w:val="0"/>
          <w:numId w:val="21"/>
        </w:numPr>
        <w:rPr>
          <w:rFonts w:eastAsia="Arial"/>
        </w:rPr>
      </w:pPr>
      <w:r w:rsidRPr="255C7935">
        <w:rPr>
          <w:rFonts w:eastAsia="Arial"/>
        </w:rPr>
        <w:t>Clients that connect but do not send data</w:t>
      </w:r>
    </w:p>
    <w:p w14:paraId="2CEE430A" w14:textId="77777777" w:rsidR="00513318" w:rsidRPr="00BA5453" w:rsidRDefault="00513318" w:rsidP="00513318">
      <w:pPr>
        <w:rPr>
          <w:rFonts w:hint="eastAsia"/>
        </w:rPr>
      </w:pPr>
    </w:p>
    <w:p w14:paraId="4B8EA588" w14:textId="77777777" w:rsidR="00513318" w:rsidRPr="00BA5453" w:rsidRDefault="00513318" w:rsidP="00513318">
      <w:pPr>
        <w:rPr>
          <w:rFonts w:hint="eastAsia"/>
        </w:rPr>
      </w:pPr>
      <w:bookmarkStart w:id="1622" w:name="_Toc473620337"/>
      <w:r w:rsidRPr="255C7935">
        <w:rPr>
          <w:rFonts w:eastAsia="Arial"/>
        </w:rPr>
        <w:t xml:space="preserve">Server implementations might </w:t>
      </w:r>
      <w:r>
        <w:rPr>
          <w:rFonts w:eastAsia="Arial"/>
        </w:rPr>
        <w:t xml:space="preserve">close the Network Connection of </w:t>
      </w:r>
      <w:r w:rsidRPr="255C7935">
        <w:rPr>
          <w:rFonts w:eastAsia="Arial"/>
        </w:rPr>
        <w:t>Clients that breach its security rules.</w:t>
      </w:r>
      <w:bookmarkEnd w:id="1622"/>
    </w:p>
    <w:p w14:paraId="3A713683" w14:textId="77777777" w:rsidR="00513318" w:rsidRPr="00BA5453" w:rsidRDefault="00513318" w:rsidP="00513318">
      <w:pPr>
        <w:rPr>
          <w:rFonts w:hint="eastAsia"/>
        </w:rPr>
      </w:pPr>
    </w:p>
    <w:p w14:paraId="24450CD8" w14:textId="77777777" w:rsidR="00513318" w:rsidRPr="00BA5453" w:rsidRDefault="00513318" w:rsidP="00513318">
      <w:pPr>
        <w:rPr>
          <w:rFonts w:hint="eastAsia"/>
        </w:rPr>
      </w:pPr>
      <w:r w:rsidRPr="255C7935">
        <w:rPr>
          <w:rFonts w:eastAsia="Arial"/>
        </w:rPr>
        <w:t>Server implementations detecting unwelcome behavior might implement a dynamic block list based on identifiers such as IP address or Client Identifier.</w:t>
      </w:r>
    </w:p>
    <w:p w14:paraId="080A785D" w14:textId="77777777" w:rsidR="00513318" w:rsidRPr="00BA5453" w:rsidRDefault="00513318" w:rsidP="00513318">
      <w:pPr>
        <w:rPr>
          <w:rFonts w:hint="eastAsia"/>
        </w:rPr>
      </w:pPr>
    </w:p>
    <w:p w14:paraId="14B83C9D" w14:textId="77777777" w:rsidR="00513318" w:rsidRDefault="00513318" w:rsidP="00513318">
      <w:pPr>
        <w:rPr>
          <w:rFonts w:eastAsia="Arial"/>
        </w:rPr>
      </w:pPr>
      <w:r w:rsidRPr="255C7935">
        <w:rPr>
          <w:rFonts w:eastAsia="Arial"/>
        </w:rPr>
        <w:t>Deployments might use network</w:t>
      </w:r>
      <w:r>
        <w:rPr>
          <w:rFonts w:eastAsia="Arial"/>
        </w:rPr>
        <w:t>-</w:t>
      </w:r>
      <w:r w:rsidRPr="255C7935">
        <w:rPr>
          <w:rFonts w:eastAsia="Arial"/>
        </w:rPr>
        <w:t>level controls (where available) to implement rate limiting or blocking based on IP address or other information.</w:t>
      </w:r>
    </w:p>
    <w:p w14:paraId="7AFA08AE" w14:textId="77777777" w:rsidR="00513318" w:rsidRPr="00BA5453" w:rsidRDefault="00513318" w:rsidP="00513318">
      <w:pPr>
        <w:rPr>
          <w:rFonts w:hint="eastAsia"/>
        </w:rPr>
      </w:pPr>
    </w:p>
    <w:p w14:paraId="652BFD82" w14:textId="77777777" w:rsidR="00513318" w:rsidRPr="00BA5453" w:rsidRDefault="00513318" w:rsidP="00FD1E6F">
      <w:pPr>
        <w:pStyle w:val="3"/>
        <w:numPr>
          <w:ilvl w:val="2"/>
          <w:numId w:val="36"/>
        </w:numPr>
        <w:rPr>
          <w:rFonts w:hint="eastAsia"/>
        </w:rPr>
      </w:pPr>
      <w:bookmarkStart w:id="1623" w:name="_Toc384800497"/>
      <w:bookmarkStart w:id="1624" w:name="_Toc385349394"/>
      <w:bookmarkStart w:id="1625" w:name="_Toc385349860"/>
      <w:bookmarkStart w:id="1626" w:name="_Toc442180937"/>
      <w:bookmarkStart w:id="1627" w:name="_Toc462729229"/>
      <w:bookmarkStart w:id="1628" w:name="_Toc464548125"/>
      <w:bookmarkStart w:id="1629" w:name="_Toc464635420"/>
      <w:bookmarkStart w:id="1630" w:name="_Toc471282921"/>
      <w:bookmarkStart w:id="1631" w:name="_Toc471483767"/>
      <w:bookmarkStart w:id="1632" w:name="_Toc473620338"/>
      <w:bookmarkStart w:id="1633" w:name="_Toc496191588"/>
      <w:bookmarkStart w:id="1634" w:name="_Toc513542361"/>
      <w:r w:rsidRPr="00BA5453">
        <w:t>Other security considerations</w:t>
      </w:r>
      <w:bookmarkEnd w:id="1623"/>
      <w:bookmarkEnd w:id="1624"/>
      <w:bookmarkEnd w:id="1625"/>
      <w:bookmarkEnd w:id="1626"/>
      <w:bookmarkEnd w:id="1627"/>
      <w:bookmarkEnd w:id="1628"/>
      <w:bookmarkEnd w:id="1629"/>
      <w:bookmarkEnd w:id="1630"/>
      <w:bookmarkEnd w:id="1631"/>
      <w:bookmarkEnd w:id="1632"/>
      <w:bookmarkEnd w:id="1633"/>
      <w:bookmarkEnd w:id="1634"/>
    </w:p>
    <w:p w14:paraId="63A95FA2" w14:textId="77777777" w:rsidR="00513318" w:rsidRPr="00BA5453" w:rsidRDefault="00513318" w:rsidP="00513318">
      <w:pPr>
        <w:rPr>
          <w:rFonts w:hint="eastAsia"/>
        </w:rPr>
      </w:pPr>
      <w:r w:rsidRPr="255C7935">
        <w:rPr>
          <w:rFonts w:eastAsia="Arial"/>
        </w:rPr>
        <w:t xml:space="preserve">If Client or Server </w:t>
      </w:r>
      <w:r>
        <w:rPr>
          <w:rFonts w:eastAsia="Arial"/>
        </w:rPr>
        <w:t>TLS</w:t>
      </w:r>
      <w:r w:rsidRPr="255C7935">
        <w:rPr>
          <w:rFonts w:eastAsia="Arial"/>
        </w:rPr>
        <w:t xml:space="preserve"> certificates are lost or it is considered that they might be compromised they should be revoked (utilizing CRLs </w:t>
      </w:r>
      <w:hyperlink w:anchor="RFC5280" w:history="1">
        <w:r w:rsidRPr="00290787">
          <w:rPr>
            <w:rStyle w:val="a5"/>
            <w:rFonts w:eastAsia="Arial,Arial Unicode MS"/>
          </w:rPr>
          <w:t>[RFC5280]</w:t>
        </w:r>
      </w:hyperlink>
      <w:r w:rsidRPr="255C7935">
        <w:rPr>
          <w:rFonts w:eastAsia="Arial"/>
        </w:rPr>
        <w:t xml:space="preserve"> and/or OSCP </w:t>
      </w:r>
      <w:hyperlink w:anchor="RFC6960" w:history="1">
        <w:r w:rsidRPr="00290787">
          <w:rPr>
            <w:rStyle w:val="a5"/>
            <w:rFonts w:eastAsia="Arial,Arial Unicode MS"/>
          </w:rPr>
          <w:t>[RFC6960]</w:t>
        </w:r>
      </w:hyperlink>
      <w:r w:rsidRPr="255C7935">
        <w:rPr>
          <w:rFonts w:eastAsia="Arial"/>
        </w:rPr>
        <w:t>).</w:t>
      </w:r>
      <w:hyperlink w:anchor="RFC5280" w:history="1"/>
      <w:hyperlink w:anchor="RFC6960" w:history="1"/>
    </w:p>
    <w:p w14:paraId="73C6A9E8" w14:textId="77777777" w:rsidR="00513318" w:rsidRPr="00BA5453" w:rsidRDefault="00513318" w:rsidP="00513318">
      <w:pPr>
        <w:rPr>
          <w:rFonts w:hint="eastAsia"/>
        </w:rPr>
      </w:pPr>
    </w:p>
    <w:p w14:paraId="2771243E" w14:textId="77777777" w:rsidR="00513318" w:rsidRPr="00BA5453" w:rsidRDefault="00513318" w:rsidP="00513318">
      <w:pPr>
        <w:rPr>
          <w:rFonts w:hint="eastAsia"/>
        </w:rPr>
      </w:pPr>
      <w:r w:rsidRPr="255C7935">
        <w:rPr>
          <w:rFonts w:eastAsia="Arial"/>
        </w:rPr>
        <w:lastRenderedPageBreak/>
        <w:t>Client or Server authentication credentials, such as User Name and Password, that are lost or considered compromised should be revoked and/or reissued.</w:t>
      </w:r>
    </w:p>
    <w:p w14:paraId="3A8814D9" w14:textId="77777777" w:rsidR="00513318" w:rsidRPr="00BA5453" w:rsidRDefault="00513318" w:rsidP="00513318">
      <w:pPr>
        <w:rPr>
          <w:rFonts w:hint="eastAsia"/>
        </w:rPr>
      </w:pPr>
    </w:p>
    <w:p w14:paraId="119496C3" w14:textId="77777777" w:rsidR="00513318" w:rsidRPr="00BA5453" w:rsidRDefault="00513318" w:rsidP="00513318">
      <w:pPr>
        <w:rPr>
          <w:rFonts w:hint="eastAsia"/>
        </w:rPr>
      </w:pPr>
      <w:r w:rsidRPr="255C7935">
        <w:rPr>
          <w:rFonts w:eastAsia="Arial"/>
        </w:rPr>
        <w:t>In the case of long lasting connections:</w:t>
      </w:r>
    </w:p>
    <w:p w14:paraId="0C6866B9" w14:textId="77777777" w:rsidR="00513318" w:rsidRPr="00BA5453" w:rsidRDefault="00513318" w:rsidP="00FD1E6F">
      <w:pPr>
        <w:numPr>
          <w:ilvl w:val="0"/>
          <w:numId w:val="26"/>
        </w:numPr>
        <w:rPr>
          <w:rFonts w:ascii="Arial,Arial Unicode MS" w:eastAsia="Arial,Arial Unicode MS" w:hAnsi="Arial,Arial Unicode MS" w:cs="Arial,Arial Unicode MS"/>
          <w:b/>
          <w:bCs/>
        </w:rPr>
      </w:pPr>
      <w:r w:rsidRPr="255C7935">
        <w:rPr>
          <w:rFonts w:eastAsia="Arial"/>
        </w:rPr>
        <w:t xml:space="preserve">Client and Server implementations using TLS </w:t>
      </w:r>
      <w:hyperlink w:anchor="RFC5246" w:history="1">
        <w:r w:rsidRPr="0029112D">
          <w:rPr>
            <w:rStyle w:val="a5"/>
            <w:rFonts w:eastAsia="Arial,Arial Unicode MS"/>
          </w:rPr>
          <w:t>[RFC5246]</w:t>
        </w:r>
      </w:hyperlink>
      <w:r w:rsidRPr="255C7935">
        <w:rPr>
          <w:rFonts w:eastAsia="Arial"/>
        </w:rPr>
        <w:t xml:space="preserve"> should allow for session renegotiation to establish new cryptographic parameters (replace session keys, change cipher suites, change authentication credentials).</w:t>
      </w:r>
      <w:hyperlink w:anchor="RFC5246" w:history="1"/>
    </w:p>
    <w:p w14:paraId="1C397D4F" w14:textId="77777777" w:rsidR="00513318" w:rsidRDefault="00513318" w:rsidP="00FD1E6F">
      <w:pPr>
        <w:numPr>
          <w:ilvl w:val="0"/>
          <w:numId w:val="22"/>
        </w:numPr>
        <w:rPr>
          <w:rFonts w:eastAsia="Arial"/>
        </w:rPr>
      </w:pPr>
      <w:r w:rsidRPr="255C7935">
        <w:rPr>
          <w:rFonts w:eastAsia="Arial"/>
        </w:rPr>
        <w:t xml:space="preserve">Servers may </w:t>
      </w:r>
      <w:r>
        <w:rPr>
          <w:rFonts w:eastAsia="Arial"/>
        </w:rPr>
        <w:t xml:space="preserve">close the Network Connection of </w:t>
      </w:r>
      <w:r w:rsidRPr="255C7935">
        <w:rPr>
          <w:rFonts w:eastAsia="Arial"/>
        </w:rPr>
        <w:t xml:space="preserve">Clients and require them to re-authenticate with new credentials. </w:t>
      </w:r>
    </w:p>
    <w:p w14:paraId="6488F8B8" w14:textId="77777777" w:rsidR="00513318" w:rsidRPr="00BA5453" w:rsidRDefault="00513318" w:rsidP="00FD1E6F">
      <w:pPr>
        <w:numPr>
          <w:ilvl w:val="0"/>
          <w:numId w:val="22"/>
        </w:numPr>
        <w:rPr>
          <w:rFonts w:eastAsia="Arial"/>
        </w:rPr>
      </w:pPr>
      <w:r>
        <w:rPr>
          <w:rFonts w:eastAsia="Arial"/>
        </w:rPr>
        <w:t xml:space="preserve">Servers may require </w:t>
      </w:r>
      <w:r w:rsidRPr="003D3C35">
        <w:rPr>
          <w:rFonts w:eastAsia="Arial"/>
        </w:rPr>
        <w:t>their</w:t>
      </w:r>
      <w:r>
        <w:rPr>
          <w:rFonts w:eastAsia="Arial"/>
        </w:rPr>
        <w:t xml:space="preserve"> Client</w:t>
      </w:r>
      <w:r w:rsidRPr="004E5381">
        <w:rPr>
          <w:rFonts w:eastAsia="Arial"/>
        </w:rPr>
        <w:t xml:space="preserve"> </w:t>
      </w:r>
      <w:r>
        <w:rPr>
          <w:rFonts w:eastAsia="Arial"/>
        </w:rPr>
        <w:t xml:space="preserve">to </w:t>
      </w:r>
      <w:r>
        <w:t xml:space="preserve">reauthenticate periodically using the mechanism described in </w:t>
      </w:r>
      <w:hyperlink w:anchor="_Re-authentication" w:history="1">
        <w:r w:rsidRPr="00317CBD">
          <w:rPr>
            <w:rStyle w:val="a5"/>
          </w:rPr>
          <w:t>section 4.12.1</w:t>
        </w:r>
      </w:hyperlink>
      <w:r>
        <w:rPr>
          <w:rFonts w:eastAsia="Arial"/>
        </w:rPr>
        <w:t>.</w:t>
      </w:r>
    </w:p>
    <w:p w14:paraId="75BA8D72" w14:textId="77777777" w:rsidR="00513318" w:rsidRPr="00BA5453" w:rsidRDefault="00513318" w:rsidP="00513318">
      <w:pPr>
        <w:rPr>
          <w:rFonts w:hint="eastAsia"/>
        </w:rPr>
      </w:pPr>
    </w:p>
    <w:p w14:paraId="10D1501E" w14:textId="77777777" w:rsidR="00513318" w:rsidRDefault="00513318" w:rsidP="00513318">
      <w:pPr>
        <w:rPr>
          <w:rFonts w:eastAsia="Arial"/>
        </w:rPr>
      </w:pPr>
      <w:r w:rsidRPr="255C7935">
        <w:rPr>
          <w:rFonts w:eastAsia="Arial"/>
        </w:rPr>
        <w:t>Constrained devices and Clients on constrained networks can make use of TLS</w:t>
      </w:r>
      <w:r>
        <w:rPr>
          <w:rFonts w:eastAsia="Arial"/>
        </w:rPr>
        <w:t xml:space="preserve"> </w:t>
      </w:r>
      <w:hyperlink w:anchor="RFC5246" w:history="1">
        <w:r w:rsidRPr="0029112D">
          <w:rPr>
            <w:rStyle w:val="a5"/>
            <w:rFonts w:eastAsia="Arial,Arial Unicode MS"/>
          </w:rPr>
          <w:t>[RFC5246]</w:t>
        </w:r>
      </w:hyperlink>
      <w:r w:rsidRPr="255C7935">
        <w:rPr>
          <w:rFonts w:eastAsia="Arial"/>
        </w:rPr>
        <w:t xml:space="preserve"> session </w:t>
      </w:r>
      <w:r>
        <w:rPr>
          <w:rFonts w:eastAsia="Arial"/>
        </w:rPr>
        <w:t>resumption</w:t>
      </w:r>
      <w:r w:rsidRPr="255C7935">
        <w:rPr>
          <w:rFonts w:eastAsia="Arial"/>
        </w:rPr>
        <w:t xml:space="preserve">, in order to reduce the costs of reconnecting TLS </w:t>
      </w:r>
      <w:hyperlink w:anchor="RFC5246" w:history="1">
        <w:r w:rsidRPr="0029112D">
          <w:rPr>
            <w:rStyle w:val="a5"/>
            <w:rFonts w:eastAsia="Arial,Arial Unicode MS"/>
          </w:rPr>
          <w:t>[RFC5246]</w:t>
        </w:r>
      </w:hyperlink>
      <w:r w:rsidRPr="255C7935">
        <w:rPr>
          <w:rFonts w:eastAsia="Arial"/>
        </w:rPr>
        <w:t xml:space="preserve"> sessions</w:t>
      </w:r>
      <w:r>
        <w:rPr>
          <w:rFonts w:eastAsia="Arial"/>
        </w:rPr>
        <w:t>.</w:t>
      </w:r>
    </w:p>
    <w:p w14:paraId="48FB528F" w14:textId="77777777" w:rsidR="00513318" w:rsidRPr="00BA5453" w:rsidRDefault="00513318" w:rsidP="00513318">
      <w:pPr>
        <w:rPr>
          <w:rFonts w:hint="eastAsia"/>
        </w:rPr>
      </w:pPr>
    </w:p>
    <w:p w14:paraId="6C9B129C" w14:textId="77777777" w:rsidR="00513318" w:rsidRDefault="00513318" w:rsidP="00513318">
      <w:pPr>
        <w:rPr>
          <w:rFonts w:eastAsia="Arial"/>
        </w:rPr>
      </w:pPr>
      <w:r w:rsidRPr="255C7935">
        <w:rPr>
          <w:rFonts w:eastAsia="Arial"/>
        </w:rPr>
        <w:t>Clients connected to a Server have a transitive trust relationship with other Clients connected to the same Server and who have authority to publish data on the same topics.</w:t>
      </w:r>
    </w:p>
    <w:p w14:paraId="1425E2A3" w14:textId="77777777" w:rsidR="00513318" w:rsidRPr="00BA5453" w:rsidRDefault="00513318" w:rsidP="00513318">
      <w:pPr>
        <w:rPr>
          <w:rFonts w:hint="eastAsia"/>
        </w:rPr>
      </w:pPr>
    </w:p>
    <w:p w14:paraId="0C74335A" w14:textId="77777777" w:rsidR="00513318" w:rsidRPr="00BA5453" w:rsidRDefault="00513318" w:rsidP="00FD1E6F">
      <w:pPr>
        <w:pStyle w:val="3"/>
        <w:numPr>
          <w:ilvl w:val="2"/>
          <w:numId w:val="36"/>
        </w:numPr>
        <w:rPr>
          <w:rFonts w:hint="eastAsia"/>
        </w:rPr>
      </w:pPr>
      <w:bookmarkStart w:id="1635" w:name="_Toc384800498"/>
      <w:bookmarkStart w:id="1636" w:name="_Toc385349395"/>
      <w:bookmarkStart w:id="1637" w:name="_Toc385349861"/>
      <w:bookmarkStart w:id="1638" w:name="_Toc442180938"/>
      <w:bookmarkStart w:id="1639" w:name="_Toc462729230"/>
      <w:bookmarkStart w:id="1640" w:name="_Toc464548126"/>
      <w:bookmarkStart w:id="1641" w:name="_Toc464635421"/>
      <w:bookmarkStart w:id="1642" w:name="_Toc471282922"/>
      <w:bookmarkStart w:id="1643" w:name="_Toc471483768"/>
      <w:bookmarkStart w:id="1644" w:name="_Toc473620339"/>
      <w:bookmarkStart w:id="1645" w:name="_Toc496191589"/>
      <w:bookmarkStart w:id="1646" w:name="_Toc513542362"/>
      <w:r w:rsidRPr="00BA5453">
        <w:t>Use of SOCKS</w:t>
      </w:r>
      <w:bookmarkEnd w:id="1635"/>
      <w:bookmarkEnd w:id="1636"/>
      <w:bookmarkEnd w:id="1637"/>
      <w:bookmarkEnd w:id="1638"/>
      <w:bookmarkEnd w:id="1639"/>
      <w:bookmarkEnd w:id="1640"/>
      <w:bookmarkEnd w:id="1641"/>
      <w:bookmarkEnd w:id="1642"/>
      <w:bookmarkEnd w:id="1643"/>
      <w:bookmarkEnd w:id="1644"/>
      <w:bookmarkEnd w:id="1645"/>
      <w:bookmarkEnd w:id="1646"/>
    </w:p>
    <w:p w14:paraId="60E2B6A5" w14:textId="77777777" w:rsidR="00513318" w:rsidRDefault="00513318" w:rsidP="00513318">
      <w:pPr>
        <w:rPr>
          <w:rFonts w:eastAsia="Arial"/>
        </w:rPr>
      </w:pPr>
      <w:r w:rsidRPr="255C7935">
        <w:rPr>
          <w:rFonts w:eastAsia="Arial"/>
        </w:rPr>
        <w:t xml:space="preserve">Implementations of Clients should be aware that some environments will require the use of SOCKSv5 </w:t>
      </w:r>
      <w:hyperlink w:anchor="RFC1928" w:history="1">
        <w:r w:rsidRPr="00290787">
          <w:rPr>
            <w:rStyle w:val="a5"/>
            <w:rFonts w:eastAsia="Arial"/>
          </w:rPr>
          <w:t>[RFC1928]</w:t>
        </w:r>
      </w:hyperlink>
      <w:r w:rsidRPr="255C7935">
        <w:rPr>
          <w:rFonts w:eastAsia="Arial"/>
        </w:rPr>
        <w:t xml:space="preserve"> proxies to make outbound Network Connections. Some MQTT implementations could make use of alternative secured tunnels (e.g. SSH) through the use of SOCKS. Where implementations choose to use SOCKS, they should support both anonymous and </w:t>
      </w:r>
      <w:r>
        <w:rPr>
          <w:rFonts w:eastAsia="Arial"/>
        </w:rPr>
        <w:t>U</w:t>
      </w:r>
      <w:r w:rsidRPr="255C7935">
        <w:rPr>
          <w:rFonts w:eastAsia="Arial"/>
        </w:rPr>
        <w:t>ser</w:t>
      </w:r>
      <w:r>
        <w:rPr>
          <w:rFonts w:eastAsia="Arial"/>
        </w:rPr>
        <w:t xml:space="preserve"> N</w:t>
      </w:r>
      <w:r w:rsidRPr="255C7935">
        <w:rPr>
          <w:rFonts w:eastAsia="Arial"/>
        </w:rPr>
        <w:t>ame</w:t>
      </w:r>
      <w:r>
        <w:rPr>
          <w:rFonts w:eastAsia="Arial"/>
        </w:rPr>
        <w:t>,</w:t>
      </w:r>
      <w:r w:rsidRPr="255C7935">
        <w:rPr>
          <w:rFonts w:eastAsia="Arial"/>
        </w:rPr>
        <w:t xml:space="preserve"> </w:t>
      </w:r>
      <w:r>
        <w:rPr>
          <w:rFonts w:eastAsia="Arial"/>
        </w:rPr>
        <w:t>P</w:t>
      </w:r>
      <w:r w:rsidRPr="255C7935">
        <w:rPr>
          <w:rFonts w:eastAsia="Arial"/>
        </w:rPr>
        <w:t>assword authenticating SOCKS proxies. In the latter case, implementations should be aware that SOCKS authentication might occur in plain-text and so should avoid using the same credentials for connection to a MQTT Server.</w:t>
      </w:r>
    </w:p>
    <w:p w14:paraId="7485C58F" w14:textId="77777777" w:rsidR="00513318" w:rsidRPr="00BA5453" w:rsidRDefault="008F2AD7" w:rsidP="00513318">
      <w:pPr>
        <w:rPr>
          <w:rFonts w:hint="eastAsia"/>
        </w:rPr>
      </w:pPr>
      <w:hyperlink w:anchor="RFC1928" w:history="1"/>
    </w:p>
    <w:p w14:paraId="4AF8F530" w14:textId="77777777" w:rsidR="00513318" w:rsidRPr="00BA5453" w:rsidRDefault="00513318" w:rsidP="00FD1E6F">
      <w:pPr>
        <w:pStyle w:val="3"/>
        <w:numPr>
          <w:ilvl w:val="2"/>
          <w:numId w:val="36"/>
        </w:numPr>
        <w:rPr>
          <w:rFonts w:hint="eastAsia"/>
        </w:rPr>
      </w:pPr>
      <w:bookmarkStart w:id="1647" w:name="_Toc384800499"/>
      <w:bookmarkStart w:id="1648" w:name="_Toc385349396"/>
      <w:bookmarkStart w:id="1649" w:name="_Toc385349862"/>
      <w:bookmarkStart w:id="1650" w:name="_Toc442180939"/>
      <w:bookmarkStart w:id="1651" w:name="_Toc462729231"/>
      <w:bookmarkStart w:id="1652" w:name="_Toc464548127"/>
      <w:bookmarkStart w:id="1653" w:name="_Toc464635422"/>
      <w:bookmarkStart w:id="1654" w:name="_Toc471282923"/>
      <w:bookmarkStart w:id="1655" w:name="_Toc471483769"/>
      <w:bookmarkStart w:id="1656" w:name="_Toc473620340"/>
      <w:bookmarkStart w:id="1657" w:name="_Toc496191590"/>
      <w:bookmarkStart w:id="1658" w:name="_Toc513542363"/>
      <w:r w:rsidRPr="00BA5453">
        <w:t>Security profiles</w:t>
      </w:r>
      <w:bookmarkEnd w:id="1647"/>
      <w:bookmarkEnd w:id="1648"/>
      <w:bookmarkEnd w:id="1649"/>
      <w:bookmarkEnd w:id="1650"/>
      <w:bookmarkEnd w:id="1651"/>
      <w:bookmarkEnd w:id="1652"/>
      <w:bookmarkEnd w:id="1653"/>
      <w:bookmarkEnd w:id="1654"/>
      <w:bookmarkEnd w:id="1655"/>
      <w:bookmarkEnd w:id="1656"/>
      <w:bookmarkEnd w:id="1657"/>
      <w:bookmarkEnd w:id="1658"/>
    </w:p>
    <w:p w14:paraId="4BE2FE31" w14:textId="77777777" w:rsidR="00513318" w:rsidRDefault="00513318" w:rsidP="00513318">
      <w:pPr>
        <w:rPr>
          <w:rFonts w:eastAsia="Arial"/>
        </w:rPr>
      </w:pPr>
      <w:r w:rsidRPr="255C7935">
        <w:rPr>
          <w:rFonts w:eastAsia="Arial"/>
        </w:rPr>
        <w:t>Implementers and solution designers might wish to consider security as a set of profiles which can be applied to the MQTT protocol. An example of a layered security hierarchy is presented below.</w:t>
      </w:r>
    </w:p>
    <w:p w14:paraId="5E3E69C7" w14:textId="77777777" w:rsidR="00513318" w:rsidRPr="00BA5453" w:rsidRDefault="00513318" w:rsidP="00513318">
      <w:pPr>
        <w:rPr>
          <w:rFonts w:hint="eastAsia"/>
        </w:rPr>
      </w:pPr>
    </w:p>
    <w:p w14:paraId="1B6CD82E" w14:textId="77777777" w:rsidR="00513318" w:rsidRPr="00BA5453" w:rsidRDefault="00513318" w:rsidP="00FD1E6F">
      <w:pPr>
        <w:pStyle w:val="4"/>
        <w:numPr>
          <w:ilvl w:val="3"/>
          <w:numId w:val="36"/>
        </w:numPr>
        <w:rPr>
          <w:rFonts w:hint="eastAsia"/>
        </w:rPr>
      </w:pPr>
      <w:bookmarkStart w:id="1659" w:name="_Toc385349397"/>
      <w:bookmarkStart w:id="1660" w:name="_Toc462729232"/>
      <w:bookmarkStart w:id="1661" w:name="_Toc464548128"/>
      <w:bookmarkStart w:id="1662" w:name="_Toc464635423"/>
      <w:bookmarkStart w:id="1663" w:name="_Toc471282924"/>
      <w:bookmarkStart w:id="1664" w:name="_Toc471483770"/>
      <w:bookmarkStart w:id="1665" w:name="_Toc473620341"/>
      <w:bookmarkStart w:id="1666" w:name="_Toc496191591"/>
      <w:bookmarkStart w:id="1667" w:name="_Toc513542364"/>
      <w:r w:rsidRPr="00BA5453">
        <w:t>Clear communication profile</w:t>
      </w:r>
      <w:bookmarkEnd w:id="1659"/>
      <w:bookmarkEnd w:id="1660"/>
      <w:bookmarkEnd w:id="1661"/>
      <w:bookmarkEnd w:id="1662"/>
      <w:bookmarkEnd w:id="1663"/>
      <w:bookmarkEnd w:id="1664"/>
      <w:bookmarkEnd w:id="1665"/>
      <w:bookmarkEnd w:id="1666"/>
      <w:bookmarkEnd w:id="1667"/>
    </w:p>
    <w:p w14:paraId="39AE0ADE" w14:textId="77777777" w:rsidR="00513318" w:rsidRDefault="00513318" w:rsidP="00513318">
      <w:pPr>
        <w:rPr>
          <w:rFonts w:eastAsia="Arial"/>
        </w:rPr>
      </w:pPr>
      <w:r w:rsidRPr="255C7935">
        <w:rPr>
          <w:rFonts w:eastAsia="Arial"/>
        </w:rPr>
        <w:t>When using the clear communication profile, the MQTT protocol runs over an open network with no additional secure communication mechanisms in place.</w:t>
      </w:r>
    </w:p>
    <w:p w14:paraId="64E3BC4A" w14:textId="77777777" w:rsidR="00513318" w:rsidRPr="00BA5453" w:rsidRDefault="00513318" w:rsidP="00513318">
      <w:pPr>
        <w:rPr>
          <w:rFonts w:hint="eastAsia"/>
        </w:rPr>
      </w:pPr>
    </w:p>
    <w:p w14:paraId="0FBB5454" w14:textId="77777777" w:rsidR="00513318" w:rsidRPr="00BA5453" w:rsidRDefault="00513318" w:rsidP="00FD1E6F">
      <w:pPr>
        <w:pStyle w:val="4"/>
        <w:numPr>
          <w:ilvl w:val="3"/>
          <w:numId w:val="36"/>
        </w:numPr>
        <w:rPr>
          <w:rFonts w:hint="eastAsia"/>
        </w:rPr>
      </w:pPr>
      <w:bookmarkStart w:id="1668" w:name="_Toc385349398"/>
      <w:bookmarkStart w:id="1669" w:name="_Toc462729233"/>
      <w:bookmarkStart w:id="1670" w:name="_Toc464548129"/>
      <w:bookmarkStart w:id="1671" w:name="_Toc464635424"/>
      <w:bookmarkStart w:id="1672" w:name="_Toc471282925"/>
      <w:bookmarkStart w:id="1673" w:name="_Toc471483771"/>
      <w:bookmarkStart w:id="1674" w:name="_Toc473620342"/>
      <w:bookmarkStart w:id="1675" w:name="_Toc496191592"/>
      <w:bookmarkStart w:id="1676" w:name="_Toc513542365"/>
      <w:r w:rsidRPr="00BA5453">
        <w:t>Secured network communication profile</w:t>
      </w:r>
      <w:bookmarkEnd w:id="1668"/>
      <w:bookmarkEnd w:id="1669"/>
      <w:bookmarkEnd w:id="1670"/>
      <w:bookmarkEnd w:id="1671"/>
      <w:bookmarkEnd w:id="1672"/>
      <w:bookmarkEnd w:id="1673"/>
      <w:bookmarkEnd w:id="1674"/>
      <w:bookmarkEnd w:id="1675"/>
      <w:bookmarkEnd w:id="1676"/>
    </w:p>
    <w:p w14:paraId="209ECE25" w14:textId="77777777" w:rsidR="00513318" w:rsidRDefault="00513318" w:rsidP="00513318">
      <w:pPr>
        <w:rPr>
          <w:rFonts w:eastAsia="Arial"/>
        </w:rPr>
      </w:pPr>
      <w:r w:rsidRPr="255C7935">
        <w:rPr>
          <w:rFonts w:eastAsia="Arial"/>
        </w:rPr>
        <w:t>When using the secured network communication profile, the MQTT protocol runs over a physical or virtual network which has security controls e.g., VPNs or physically secure network.</w:t>
      </w:r>
    </w:p>
    <w:p w14:paraId="07571AB1" w14:textId="77777777" w:rsidR="00513318" w:rsidRPr="00BA5453" w:rsidRDefault="00513318" w:rsidP="00513318">
      <w:pPr>
        <w:rPr>
          <w:rFonts w:hint="eastAsia"/>
        </w:rPr>
      </w:pPr>
    </w:p>
    <w:p w14:paraId="33A7A316" w14:textId="77777777" w:rsidR="00513318" w:rsidRPr="00BA5453" w:rsidRDefault="00513318" w:rsidP="00FD1E6F">
      <w:pPr>
        <w:pStyle w:val="4"/>
        <w:numPr>
          <w:ilvl w:val="3"/>
          <w:numId w:val="36"/>
        </w:numPr>
        <w:rPr>
          <w:rFonts w:hint="eastAsia"/>
        </w:rPr>
      </w:pPr>
      <w:bookmarkStart w:id="1677" w:name="_Toc385349399"/>
      <w:bookmarkStart w:id="1678" w:name="_Toc462729234"/>
      <w:bookmarkStart w:id="1679" w:name="_Toc464548130"/>
      <w:bookmarkStart w:id="1680" w:name="_Toc464635425"/>
      <w:bookmarkStart w:id="1681" w:name="_Toc471282926"/>
      <w:bookmarkStart w:id="1682" w:name="_Toc471483772"/>
      <w:bookmarkStart w:id="1683" w:name="_Toc473620343"/>
      <w:bookmarkStart w:id="1684" w:name="_Toc496191593"/>
      <w:bookmarkStart w:id="1685" w:name="_Toc513542366"/>
      <w:r w:rsidRPr="00BA5453">
        <w:t>Secured transport profile</w:t>
      </w:r>
      <w:bookmarkEnd w:id="1677"/>
      <w:bookmarkEnd w:id="1678"/>
      <w:bookmarkEnd w:id="1679"/>
      <w:bookmarkEnd w:id="1680"/>
      <w:bookmarkEnd w:id="1681"/>
      <w:bookmarkEnd w:id="1682"/>
      <w:bookmarkEnd w:id="1683"/>
      <w:bookmarkEnd w:id="1684"/>
      <w:bookmarkEnd w:id="1685"/>
    </w:p>
    <w:p w14:paraId="412851F8" w14:textId="77777777" w:rsidR="00513318" w:rsidRPr="00BA5453" w:rsidRDefault="00513318" w:rsidP="00513318">
      <w:pPr>
        <w:rPr>
          <w:rFonts w:hint="eastAsia"/>
        </w:rPr>
      </w:pPr>
      <w:r w:rsidRPr="255C7935">
        <w:rPr>
          <w:rFonts w:eastAsia="Arial"/>
        </w:rPr>
        <w:t xml:space="preserve">When using the secured transport profile, the MQTT protocol runs over a physical or virtual network and using TLS </w:t>
      </w:r>
      <w:hyperlink w:anchor="RFC5246" w:history="1">
        <w:r w:rsidRPr="00290787">
          <w:rPr>
            <w:rStyle w:val="a5"/>
            <w:rFonts w:eastAsia="Arial,Arial Unicode MS"/>
          </w:rPr>
          <w:t>[RFC5246]</w:t>
        </w:r>
      </w:hyperlink>
      <w:r w:rsidRPr="255C7935">
        <w:rPr>
          <w:rFonts w:eastAsia="Arial"/>
        </w:rPr>
        <w:t xml:space="preserve"> which provides authentication, integrity and privacy.</w:t>
      </w:r>
      <w:hyperlink w:anchor="RFC5246" w:history="1"/>
    </w:p>
    <w:p w14:paraId="42DD5BCE" w14:textId="77777777" w:rsidR="00513318" w:rsidRPr="00BA5453" w:rsidRDefault="00513318" w:rsidP="00513318">
      <w:pPr>
        <w:rPr>
          <w:rFonts w:hint="eastAsia"/>
        </w:rPr>
      </w:pPr>
    </w:p>
    <w:p w14:paraId="4117B6F7" w14:textId="77777777" w:rsidR="00513318" w:rsidRDefault="00513318" w:rsidP="00513318">
      <w:pPr>
        <w:rPr>
          <w:rFonts w:eastAsia="Arial"/>
        </w:rPr>
      </w:pPr>
      <w:r w:rsidRPr="255C7935">
        <w:rPr>
          <w:rFonts w:eastAsia="Arial"/>
        </w:rPr>
        <w:t xml:space="preserve">TLS </w:t>
      </w:r>
      <w:hyperlink w:anchor="RFC5246" w:history="1">
        <w:r w:rsidRPr="00290787">
          <w:rPr>
            <w:rStyle w:val="a5"/>
            <w:rFonts w:eastAsia="Arial,Arial Unicode MS"/>
          </w:rPr>
          <w:t>[RFC5246]</w:t>
        </w:r>
      </w:hyperlink>
      <w:r w:rsidRPr="2940C682">
        <w:rPr>
          <w:rStyle w:val="Refterm"/>
          <w:rFonts w:ascii="Arial,Arial Unicode MS" w:eastAsia="Arial,Arial Unicode MS" w:hAnsi="Arial,Arial Unicode MS" w:cs="Arial,Arial Unicode MS"/>
        </w:rPr>
        <w:t xml:space="preserve"> </w:t>
      </w:r>
      <w:r w:rsidRPr="255C7935">
        <w:rPr>
          <w:rFonts w:eastAsia="Arial"/>
        </w:rPr>
        <w:t>Client authentication can be used in addition to – or in place of – MQTT Client authentication as provided by the User</w:t>
      </w:r>
      <w:r>
        <w:rPr>
          <w:rFonts w:eastAsia="Arial"/>
        </w:rPr>
        <w:t xml:space="preserve"> N</w:t>
      </w:r>
      <w:r w:rsidRPr="255C7935">
        <w:rPr>
          <w:rFonts w:eastAsia="Arial"/>
        </w:rPr>
        <w:t>ame and Password fields.</w:t>
      </w:r>
    </w:p>
    <w:p w14:paraId="45D3065C" w14:textId="77777777" w:rsidR="00513318" w:rsidRPr="00BA5453" w:rsidRDefault="008F2AD7" w:rsidP="00513318">
      <w:pPr>
        <w:rPr>
          <w:rFonts w:hint="eastAsia"/>
        </w:rPr>
      </w:pPr>
      <w:hyperlink w:anchor="RFC5246" w:history="1"/>
    </w:p>
    <w:p w14:paraId="4BA7CF16" w14:textId="77777777" w:rsidR="00513318" w:rsidRPr="00BA5453" w:rsidRDefault="00513318" w:rsidP="00FD1E6F">
      <w:pPr>
        <w:pStyle w:val="4"/>
        <w:numPr>
          <w:ilvl w:val="3"/>
          <w:numId w:val="36"/>
        </w:numPr>
        <w:rPr>
          <w:rFonts w:hint="eastAsia"/>
        </w:rPr>
      </w:pPr>
      <w:bookmarkStart w:id="1686" w:name="_Toc385349400"/>
      <w:bookmarkStart w:id="1687" w:name="_Toc462729235"/>
      <w:bookmarkStart w:id="1688" w:name="_Toc464548131"/>
      <w:bookmarkStart w:id="1689" w:name="_Toc464635426"/>
      <w:bookmarkStart w:id="1690" w:name="_Toc471282927"/>
      <w:bookmarkStart w:id="1691" w:name="_Toc471483773"/>
      <w:bookmarkStart w:id="1692" w:name="_Toc473620344"/>
      <w:bookmarkStart w:id="1693" w:name="_Toc496191594"/>
      <w:bookmarkStart w:id="1694" w:name="_Toc513542367"/>
      <w:r w:rsidRPr="00BA5453">
        <w:lastRenderedPageBreak/>
        <w:t>Industry specific security profiles</w:t>
      </w:r>
      <w:bookmarkEnd w:id="1686"/>
      <w:bookmarkEnd w:id="1687"/>
      <w:bookmarkEnd w:id="1688"/>
      <w:bookmarkEnd w:id="1689"/>
      <w:bookmarkEnd w:id="1690"/>
      <w:bookmarkEnd w:id="1691"/>
      <w:bookmarkEnd w:id="1692"/>
      <w:bookmarkEnd w:id="1693"/>
      <w:bookmarkEnd w:id="1694"/>
    </w:p>
    <w:p w14:paraId="7FC06CC2" w14:textId="77777777" w:rsidR="00513318" w:rsidRPr="00BA5453" w:rsidRDefault="00513318" w:rsidP="00513318">
      <w:pPr>
        <w:rPr>
          <w:rFonts w:hint="eastAsia"/>
        </w:rPr>
      </w:pPr>
      <w:r w:rsidRPr="255C7935">
        <w:rPr>
          <w:rFonts w:eastAsia="Arial"/>
        </w:rPr>
        <w:t>It is anticipated that the MQTT protocol will be designed into industry specific application profiles, each defining a threat model and the specific security mechanisms to be used to address these threats.</w:t>
      </w:r>
      <w:r>
        <w:rPr>
          <w:rFonts w:eastAsia="Arial"/>
        </w:rPr>
        <w:t xml:space="preserve"> </w:t>
      </w:r>
      <w:r w:rsidRPr="255C7935">
        <w:rPr>
          <w:rFonts w:eastAsia="Arial"/>
        </w:rPr>
        <w:t>Recommendations for specific security mechanisms will often be taken from existing works including:</w:t>
      </w:r>
    </w:p>
    <w:p w14:paraId="141952A7" w14:textId="77777777" w:rsidR="00513318" w:rsidRPr="00BA5453" w:rsidRDefault="00513318" w:rsidP="00513318">
      <w:pPr>
        <w:rPr>
          <w:rFonts w:hint="eastAsia"/>
        </w:rPr>
      </w:pPr>
    </w:p>
    <w:p w14:paraId="2A849408" w14:textId="77777777" w:rsidR="00513318" w:rsidRPr="00BA5453" w:rsidRDefault="008F2AD7"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hint="eastAsia"/>
        </w:rPr>
      </w:pPr>
      <w:hyperlink w:anchor="NSAB" w:history="1">
        <w:r w:rsidR="00513318" w:rsidRPr="00290787">
          <w:rPr>
            <w:rStyle w:val="a5"/>
            <w:rFonts w:eastAsia="Arial,Arial Unicode MS"/>
          </w:rPr>
          <w:t>[NISTCSF]</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 Cyber Security Framework</w:t>
        </w:r>
        <w:r w:rsidR="00513318" w:rsidRPr="00290787">
          <w:br/>
        </w:r>
        <w:r w:rsidR="00513318" w:rsidRPr="00290787">
          <w:rPr>
            <w:rStyle w:val="a5"/>
            <w:rFonts w:eastAsia="Arial,Arial Unicode MS"/>
          </w:rPr>
          <w:t>[NIST7628]</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NISTIR 7628 Guidelines for Smart Grid Cyber Security</w:t>
        </w:r>
        <w:r w:rsidR="00513318">
          <w:br/>
        </w:r>
        <w:r w:rsidR="00513318" w:rsidRPr="00290787">
          <w:rPr>
            <w:rStyle w:val="a5"/>
            <w:rFonts w:eastAsia="Arial,Arial Unicode MS"/>
          </w:rPr>
          <w:t>[FIPS1402]</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Security Requirements for Cryptographic Modules (FIPS PUB 140-2)</w:t>
        </w:r>
        <w:r w:rsidR="00513318">
          <w:br/>
        </w:r>
        <w:r w:rsidR="00513318" w:rsidRPr="00290787">
          <w:rPr>
            <w:rStyle w:val="a5"/>
            <w:rFonts w:eastAsia="Arial,Arial Unicode MS"/>
          </w:rPr>
          <w:t>[PCIDSS]</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PCI-DSS Payment Card Industry Data Security Standard</w:t>
        </w:r>
        <w:r w:rsidR="00513318">
          <w:br/>
        </w:r>
        <w:r w:rsidR="00513318" w:rsidRPr="00290787">
          <w:rPr>
            <w:rStyle w:val="a5"/>
            <w:rFonts w:eastAsia="Arial,Arial Unicode MS"/>
          </w:rPr>
          <w:t>[NSAB]</w:t>
        </w:r>
        <w:r w:rsidR="00513318" w:rsidRPr="2940C682">
          <w:rPr>
            <w:rStyle w:val="Refterm"/>
            <w:rFonts w:ascii="Arial,Arial Unicode MS" w:eastAsia="Arial,Arial Unicode MS" w:hAnsi="Arial,Arial Unicode MS" w:cs="Arial,Arial Unicode MS"/>
          </w:rPr>
          <w:t xml:space="preserve"> </w:t>
        </w:r>
        <w:r w:rsidR="00513318" w:rsidRPr="255C7935">
          <w:rPr>
            <w:rFonts w:eastAsia="Arial"/>
          </w:rPr>
          <w:t>NSA Suite B Cryptography</w:t>
        </w:r>
      </w:hyperlink>
      <w:hyperlink w:anchor="NIST7628" w:history="1"/>
      <w:hyperlink w:anchor="FIPS1402" w:history="1"/>
      <w:hyperlink w:anchor="PCIDSS" w:history="1"/>
      <w:hyperlink w:anchor="NSAB" w:history="1"/>
    </w:p>
    <w:p w14:paraId="3B2FB5B2" w14:textId="77777777" w:rsidR="00513318" w:rsidRPr="00BA5453" w:rsidRDefault="00513318" w:rsidP="00513318">
      <w:pPr>
        <w:rPr>
          <w:rFonts w:hint="eastAsia"/>
        </w:rPr>
      </w:pPr>
    </w:p>
    <w:p w14:paraId="305A4FBF" w14:textId="77777777" w:rsidR="00513318" w:rsidRPr="00BA5453" w:rsidRDefault="00513318" w:rsidP="00FD1E6F">
      <w:pPr>
        <w:pStyle w:val="1"/>
        <w:numPr>
          <w:ilvl w:val="0"/>
          <w:numId w:val="36"/>
        </w:numPr>
        <w:rPr>
          <w:rFonts w:hint="eastAsia"/>
        </w:rPr>
      </w:pPr>
      <w:bookmarkStart w:id="1695" w:name="_Using_WebSocket_as"/>
      <w:bookmarkStart w:id="1696" w:name="_Toc462729236"/>
      <w:bookmarkStart w:id="1697" w:name="_Toc464548132"/>
      <w:bookmarkStart w:id="1698" w:name="_Toc464635427"/>
      <w:bookmarkStart w:id="1699" w:name="_Toc471282928"/>
      <w:bookmarkStart w:id="1700" w:name="_Toc471483774"/>
      <w:bookmarkStart w:id="1701" w:name="_Toc473620345"/>
      <w:bookmarkStart w:id="1702" w:name="_Toc496191595"/>
      <w:bookmarkStart w:id="1703" w:name="_Toc513542368"/>
      <w:bookmarkEnd w:id="1695"/>
      <w:r w:rsidRPr="00BA5453">
        <w:lastRenderedPageBreak/>
        <w:t>Using WebSocket as a network transport</w:t>
      </w:r>
      <w:bookmarkEnd w:id="1696"/>
      <w:bookmarkEnd w:id="1697"/>
      <w:bookmarkEnd w:id="1698"/>
      <w:bookmarkEnd w:id="1699"/>
      <w:bookmarkEnd w:id="1700"/>
      <w:bookmarkEnd w:id="1701"/>
      <w:bookmarkEnd w:id="1702"/>
      <w:bookmarkEnd w:id="1703"/>
    </w:p>
    <w:p w14:paraId="13B22350" w14:textId="77777777" w:rsidR="00513318" w:rsidRPr="00BA5453" w:rsidRDefault="00513318" w:rsidP="00513318">
      <w:pPr>
        <w:rPr>
          <w:rFonts w:hint="eastAsia"/>
          <w:shd w:val="clear" w:color="auto" w:fill="FFFFFF"/>
        </w:rPr>
      </w:pPr>
      <w:r w:rsidRPr="255C7935">
        <w:rPr>
          <w:rFonts w:eastAsia="Arial"/>
          <w:shd w:val="clear" w:color="auto" w:fill="FFFFFF"/>
        </w:rPr>
        <w:t xml:space="preserve">If MQTT is transported over a WebSocket </w:t>
      </w:r>
      <w:hyperlink w:anchor="RFC6455" w:history="1">
        <w:r w:rsidRPr="255C7935">
          <w:rPr>
            <w:rStyle w:val="a5"/>
            <w:rFonts w:eastAsia="Arial"/>
            <w:shd w:val="clear" w:color="auto" w:fill="FFFFFF"/>
          </w:rPr>
          <w:t>[RFC6455]</w:t>
        </w:r>
      </w:hyperlink>
      <w:r w:rsidRPr="255C7935">
        <w:rPr>
          <w:rFonts w:eastAsia="Arial"/>
          <w:shd w:val="clear" w:color="auto" w:fill="FFFFFF"/>
        </w:rPr>
        <w:t xml:space="preserve"> connection, the following conditions apply: </w:t>
      </w:r>
    </w:p>
    <w:p w14:paraId="34016E22"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MQTT Control Packets MUST be sent in WebSocket binary data frames. If any other type of data frame is received the recipient MUST close the Network Connection</w:t>
      </w:r>
      <w:r>
        <w:rPr>
          <w:rFonts w:eastAsia="Arial"/>
        </w:rPr>
        <w:t xml:space="preserve"> </w:t>
      </w:r>
      <w:r w:rsidRPr="00B82BE6">
        <w:rPr>
          <w:rFonts w:eastAsia="Arial"/>
          <w:color w:val="FF0000"/>
        </w:rPr>
        <w:t>[MQTT-6.0.0-1]</w:t>
      </w:r>
      <w:r w:rsidRPr="255C7935">
        <w:rPr>
          <w:rFonts w:eastAsia="Arial"/>
        </w:rPr>
        <w:t>.</w:t>
      </w:r>
    </w:p>
    <w:p w14:paraId="35EADF6D"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A single WebSocket data frame can contain multiple or partial MQTT Control Packets. The receiver MUST NOT assume that MQTT Control Packets are aligned on WebSocket frame boundaries</w:t>
      </w:r>
      <w:r>
        <w:rPr>
          <w:rFonts w:eastAsia="Arial"/>
        </w:rPr>
        <w:t xml:space="preserve"> </w:t>
      </w:r>
      <w:r w:rsidRPr="00B82BE6">
        <w:rPr>
          <w:rFonts w:eastAsia="Arial"/>
          <w:color w:val="FF0000"/>
        </w:rPr>
        <w:t>[MQTT-6.0.0-2]</w:t>
      </w:r>
      <w:r w:rsidRPr="255C7935">
        <w:rPr>
          <w:rFonts w:eastAsia="Arial"/>
        </w:rPr>
        <w:t>.</w:t>
      </w:r>
    </w:p>
    <w:p w14:paraId="0E8A209B"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t>
      </w:r>
      <w:r>
        <w:rPr>
          <w:rFonts w:eastAsia="Arial"/>
          <w:highlight w:val="yellow"/>
        </w:rPr>
        <w:t>C</w:t>
      </w:r>
      <w:r w:rsidRPr="00B82BE6">
        <w:rPr>
          <w:rFonts w:eastAsia="Arial"/>
          <w:highlight w:val="yellow"/>
        </w:rPr>
        <w:t>lient MUST include “mqtt” in the list of WebSocket Sub Protocols it offers</w:t>
      </w:r>
      <w:r>
        <w:rPr>
          <w:rFonts w:eastAsia="Arial"/>
        </w:rPr>
        <w:t xml:space="preserve"> </w:t>
      </w:r>
      <w:r w:rsidRPr="00B82BE6">
        <w:rPr>
          <w:rFonts w:eastAsia="Arial"/>
          <w:color w:val="FF0000"/>
        </w:rPr>
        <w:t>[MQTT-6.0.0-3]</w:t>
      </w:r>
      <w:r w:rsidRPr="255C7935">
        <w:rPr>
          <w:rFonts w:eastAsia="Arial"/>
        </w:rPr>
        <w:t>.</w:t>
      </w:r>
      <w:r>
        <w:rPr>
          <w:rFonts w:eastAsia="Arial"/>
        </w:rPr>
        <w:t xml:space="preserve"> </w:t>
      </w:r>
    </w:p>
    <w:p w14:paraId="6411A323" w14:textId="77777777" w:rsidR="00513318" w:rsidRPr="00BA5453" w:rsidRDefault="00513318" w:rsidP="00FD1E6F">
      <w:pPr>
        <w:numPr>
          <w:ilvl w:val="0"/>
          <w:numId w:val="23"/>
        </w:numPr>
        <w:rPr>
          <w:rFonts w:eastAsia="Arial"/>
          <w:shd w:val="clear" w:color="auto" w:fill="FFFFFF"/>
        </w:rPr>
      </w:pPr>
      <w:r w:rsidRPr="00B82BE6">
        <w:rPr>
          <w:rFonts w:eastAsia="Arial"/>
          <w:highlight w:val="yellow"/>
        </w:rPr>
        <w:t xml:space="preserve">The WebSocket Subprotocol name selected and returned by the </w:t>
      </w:r>
      <w:r>
        <w:rPr>
          <w:rFonts w:eastAsia="Arial"/>
          <w:highlight w:val="yellow"/>
        </w:rPr>
        <w:t>S</w:t>
      </w:r>
      <w:r w:rsidRPr="00B82BE6">
        <w:rPr>
          <w:rFonts w:eastAsia="Arial"/>
          <w:highlight w:val="yellow"/>
        </w:rPr>
        <w:t>erver MUST be “mqtt”</w:t>
      </w:r>
      <w:r>
        <w:rPr>
          <w:rFonts w:eastAsia="Arial"/>
        </w:rPr>
        <w:t xml:space="preserve"> </w:t>
      </w:r>
      <w:r w:rsidRPr="00B82BE6">
        <w:rPr>
          <w:rFonts w:eastAsia="Arial"/>
          <w:color w:val="FF0000"/>
        </w:rPr>
        <w:t>[MQTT-6.0.0-4]</w:t>
      </w:r>
      <w:r w:rsidRPr="255C7935">
        <w:rPr>
          <w:rFonts w:eastAsia="Arial"/>
        </w:rPr>
        <w:t>.</w:t>
      </w:r>
    </w:p>
    <w:p w14:paraId="13AC64D6" w14:textId="77777777" w:rsidR="00513318" w:rsidRDefault="00513318" w:rsidP="00FD1E6F">
      <w:pPr>
        <w:numPr>
          <w:ilvl w:val="0"/>
          <w:numId w:val="23"/>
        </w:numPr>
        <w:rPr>
          <w:rFonts w:eastAsia="Arial"/>
          <w:shd w:val="clear" w:color="auto" w:fill="FFFFFF"/>
        </w:rPr>
      </w:pPr>
      <w:r w:rsidRPr="255C7935">
        <w:rPr>
          <w:rFonts w:eastAsia="Arial"/>
          <w:shd w:val="clear" w:color="auto" w:fill="FFFFFF"/>
        </w:rPr>
        <w:t xml:space="preserve">The WebSocket URI used to connect the </w:t>
      </w:r>
      <w:r>
        <w:rPr>
          <w:rFonts w:eastAsia="Arial"/>
          <w:shd w:val="clear" w:color="auto" w:fill="FFFFFF"/>
        </w:rPr>
        <w:t>C</w:t>
      </w:r>
      <w:r w:rsidRPr="255C7935">
        <w:rPr>
          <w:rFonts w:eastAsia="Arial"/>
          <w:shd w:val="clear" w:color="auto" w:fill="FFFFFF"/>
        </w:rPr>
        <w:t xml:space="preserve">lient and </w:t>
      </w:r>
      <w:r>
        <w:rPr>
          <w:rFonts w:eastAsia="Arial"/>
          <w:shd w:val="clear" w:color="auto" w:fill="FFFFFF"/>
        </w:rPr>
        <w:t>S</w:t>
      </w:r>
      <w:r w:rsidRPr="255C7935">
        <w:rPr>
          <w:rFonts w:eastAsia="Arial"/>
          <w:shd w:val="clear" w:color="auto" w:fill="FFFFFF"/>
        </w:rPr>
        <w:t xml:space="preserve">erver has no impact on the MQTT protocol. </w:t>
      </w:r>
    </w:p>
    <w:p w14:paraId="57A52787" w14:textId="77777777" w:rsidR="00513318" w:rsidRPr="00BA5453" w:rsidRDefault="00513318" w:rsidP="00513318">
      <w:pPr>
        <w:rPr>
          <w:rFonts w:eastAsia="Arial"/>
          <w:shd w:val="clear" w:color="auto" w:fill="FFFFFF"/>
        </w:rPr>
      </w:pPr>
    </w:p>
    <w:p w14:paraId="75EA5250" w14:textId="77777777" w:rsidR="00513318" w:rsidRPr="00BA5453" w:rsidRDefault="00513318" w:rsidP="00FD1E6F">
      <w:pPr>
        <w:pStyle w:val="2"/>
        <w:numPr>
          <w:ilvl w:val="1"/>
          <w:numId w:val="36"/>
        </w:numPr>
        <w:rPr>
          <w:rFonts w:hint="eastAsia"/>
        </w:rPr>
      </w:pPr>
      <w:r w:rsidRPr="00BA5453">
        <w:t xml:space="preserve"> </w:t>
      </w:r>
      <w:bookmarkStart w:id="1704" w:name="_Toc384800501"/>
      <w:bookmarkStart w:id="1705" w:name="_Toc385349402"/>
      <w:bookmarkStart w:id="1706" w:name="_Toc385349864"/>
      <w:bookmarkStart w:id="1707" w:name="_Toc442180941"/>
      <w:bookmarkStart w:id="1708" w:name="_Toc462729237"/>
      <w:bookmarkStart w:id="1709" w:name="_Toc464548133"/>
      <w:bookmarkStart w:id="1710" w:name="_Toc464635428"/>
      <w:bookmarkStart w:id="1711" w:name="_Toc471282929"/>
      <w:bookmarkStart w:id="1712" w:name="_Toc471483775"/>
      <w:bookmarkStart w:id="1713" w:name="_Toc473620346"/>
      <w:bookmarkStart w:id="1714" w:name="_Toc496191596"/>
      <w:bookmarkStart w:id="1715" w:name="_Toc513542369"/>
      <w:r w:rsidRPr="00BA5453">
        <w:t xml:space="preserve">IANA </w:t>
      </w:r>
      <w:r>
        <w:t>c</w:t>
      </w:r>
      <w:r w:rsidRPr="00BA5453">
        <w:t>onsiderations</w:t>
      </w:r>
      <w:bookmarkEnd w:id="1704"/>
      <w:bookmarkEnd w:id="1705"/>
      <w:bookmarkEnd w:id="1706"/>
      <w:bookmarkEnd w:id="1707"/>
      <w:bookmarkEnd w:id="1708"/>
      <w:bookmarkEnd w:id="1709"/>
      <w:bookmarkEnd w:id="1710"/>
      <w:bookmarkEnd w:id="1711"/>
      <w:bookmarkEnd w:id="1712"/>
      <w:bookmarkEnd w:id="1713"/>
      <w:bookmarkEnd w:id="1714"/>
      <w:bookmarkEnd w:id="1715"/>
    </w:p>
    <w:p w14:paraId="3964B2F6" w14:textId="77777777" w:rsidR="00513318" w:rsidRPr="00BA5453" w:rsidRDefault="00513318" w:rsidP="00513318">
      <w:pPr>
        <w:ind w:left="60"/>
        <w:rPr>
          <w:rFonts w:hint="eastAsia"/>
          <w:lang w:val="en-GB" w:eastAsia="en-GB"/>
        </w:rPr>
      </w:pPr>
      <w:r w:rsidRPr="255C7935">
        <w:rPr>
          <w:rFonts w:eastAsia="Arial"/>
          <w:lang w:val="en-GB" w:eastAsia="en-GB"/>
        </w:rPr>
        <w:t>This specification requests IANA to</w:t>
      </w:r>
      <w:r>
        <w:rPr>
          <w:rFonts w:eastAsia="Arial"/>
          <w:lang w:val="en-GB" w:eastAsia="en-GB"/>
        </w:rPr>
        <w:t xml:space="preserve"> modify the </w:t>
      </w:r>
      <w:r w:rsidRPr="255C7935">
        <w:rPr>
          <w:rFonts w:eastAsia="Arial"/>
          <w:lang w:val="en-GB" w:eastAsia="en-GB"/>
        </w:rPr>
        <w:t>regist</w:t>
      </w:r>
      <w:r>
        <w:rPr>
          <w:rFonts w:eastAsia="Arial"/>
          <w:lang w:val="en-GB" w:eastAsia="en-GB"/>
        </w:rPr>
        <w:t xml:space="preserve">ration of </w:t>
      </w:r>
      <w:r w:rsidRPr="255C7935">
        <w:rPr>
          <w:rFonts w:eastAsia="Arial"/>
          <w:lang w:val="en-GB" w:eastAsia="en-GB"/>
        </w:rPr>
        <w:t>the WebSocket MQTT sub-protocol under the “WebSocket Subprotocol Name” registry with the following data:</w:t>
      </w:r>
    </w:p>
    <w:p w14:paraId="6732506C" w14:textId="77777777" w:rsidR="00513318" w:rsidRPr="00BA5453" w:rsidRDefault="00513318" w:rsidP="00513318">
      <w:pPr>
        <w:ind w:left="60"/>
        <w:rPr>
          <w:rFonts w:hint="eastAsia"/>
          <w:lang w:val="en-GB" w:eastAsia="en-GB"/>
        </w:rPr>
      </w:pPr>
    </w:p>
    <w:p w14:paraId="10441CE6" w14:textId="77777777" w:rsidR="00513318" w:rsidRPr="00BA5453" w:rsidRDefault="00513318" w:rsidP="00513318">
      <w:pPr>
        <w:rPr>
          <w:rFonts w:hint="eastAsia"/>
        </w:rPr>
      </w:pPr>
      <w:bookmarkStart w:id="1716" w:name="_Toc385349403"/>
      <w:r w:rsidRPr="00BA5453">
        <w:t>Figure 6.</w:t>
      </w:r>
      <w:r w:rsidR="00E759A9">
        <w:rPr>
          <w:noProof/>
        </w:rPr>
        <w:fldChar w:fldCharType="begin"/>
      </w:r>
      <w:r w:rsidR="00E759A9">
        <w:rPr>
          <w:noProof/>
        </w:rPr>
        <w:instrText xml:space="preserve"> STYLEREF 1 \s </w:instrText>
      </w:r>
      <w:r w:rsidR="00E759A9">
        <w:rPr>
          <w:noProof/>
        </w:rPr>
        <w:fldChar w:fldCharType="separate"/>
      </w:r>
      <w:r>
        <w:rPr>
          <w:noProof/>
        </w:rPr>
        <w:t>6</w:t>
      </w:r>
      <w:r w:rsidR="00E759A9">
        <w:rPr>
          <w:noProof/>
        </w:rPr>
        <w:fldChar w:fldCharType="end"/>
      </w:r>
      <w:r>
        <w:noBreakHyphen/>
      </w:r>
      <w:r w:rsidR="00E759A9">
        <w:rPr>
          <w:noProof/>
        </w:rPr>
        <w:fldChar w:fldCharType="begin"/>
      </w:r>
      <w:r w:rsidR="00E759A9">
        <w:rPr>
          <w:noProof/>
        </w:rPr>
        <w:instrText xml:space="preserve"> SEQ Figure \* ARABIC \s 1 </w:instrText>
      </w:r>
      <w:r w:rsidR="00E759A9">
        <w:rPr>
          <w:noProof/>
        </w:rPr>
        <w:fldChar w:fldCharType="separate"/>
      </w:r>
      <w:r>
        <w:rPr>
          <w:noProof/>
        </w:rPr>
        <w:t>1</w:t>
      </w:r>
      <w:r w:rsidR="00E759A9">
        <w:rPr>
          <w:noProof/>
        </w:rPr>
        <w:fldChar w:fldCharType="end"/>
      </w:r>
      <w:r w:rsidRPr="00BA5453">
        <w:t xml:space="preserve"> - IANA WebSocket Identifier</w:t>
      </w:r>
      <w:bookmarkEnd w:id="1716"/>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BA5453" w14:paraId="11F58B51" w14:textId="77777777" w:rsidTr="00A654AF">
        <w:tc>
          <w:tcPr>
            <w:tcW w:w="3108" w:type="dxa"/>
            <w:shd w:val="clear" w:color="auto" w:fill="auto"/>
          </w:tcPr>
          <w:p w14:paraId="201558FB"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Identifier</w:t>
            </w:r>
          </w:p>
        </w:tc>
        <w:tc>
          <w:tcPr>
            <w:tcW w:w="6408" w:type="dxa"/>
            <w:shd w:val="clear" w:color="auto" w:fill="auto"/>
          </w:tcPr>
          <w:p w14:paraId="6E035C37" w14:textId="77777777" w:rsidR="00513318" w:rsidRPr="00BA5453" w:rsidRDefault="00513318" w:rsidP="00A654AF">
            <w:pPr>
              <w:ind w:left="360"/>
              <w:rPr>
                <w:rFonts w:hint="eastAsia"/>
                <w:shd w:val="clear" w:color="auto" w:fill="FFFFFF"/>
              </w:rPr>
            </w:pPr>
            <w:r w:rsidRPr="255C7935">
              <w:rPr>
                <w:rFonts w:eastAsia="Arial"/>
                <w:shd w:val="clear" w:color="auto" w:fill="FFFFFF"/>
              </w:rPr>
              <w:t>mqtt</w:t>
            </w:r>
          </w:p>
        </w:tc>
      </w:tr>
      <w:tr w:rsidR="00513318" w:rsidRPr="00BA5453" w14:paraId="35209CDF" w14:textId="77777777" w:rsidTr="00A654AF">
        <w:tc>
          <w:tcPr>
            <w:tcW w:w="3108" w:type="dxa"/>
            <w:shd w:val="clear" w:color="auto" w:fill="auto"/>
          </w:tcPr>
          <w:p w14:paraId="13EE541B"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Common Name</w:t>
            </w:r>
          </w:p>
        </w:tc>
        <w:tc>
          <w:tcPr>
            <w:tcW w:w="6408" w:type="dxa"/>
            <w:shd w:val="clear" w:color="auto" w:fill="auto"/>
          </w:tcPr>
          <w:p w14:paraId="391D53B2" w14:textId="77777777" w:rsidR="00513318" w:rsidRPr="00BA5453" w:rsidRDefault="00513318" w:rsidP="00A654AF">
            <w:pPr>
              <w:ind w:left="360"/>
              <w:rPr>
                <w:rFonts w:hint="eastAsia"/>
                <w:shd w:val="clear" w:color="auto" w:fill="FFFFFF"/>
              </w:rPr>
            </w:pPr>
            <w:r w:rsidRPr="255C7935">
              <w:rPr>
                <w:rFonts w:eastAsia="Arial"/>
                <w:shd w:val="clear" w:color="auto" w:fill="FFFFFF"/>
              </w:rPr>
              <w:t>mqtt</w:t>
            </w:r>
          </w:p>
        </w:tc>
      </w:tr>
      <w:tr w:rsidR="00513318" w:rsidRPr="00BA5453" w14:paraId="1882DA1C" w14:textId="77777777" w:rsidTr="00A654AF">
        <w:tc>
          <w:tcPr>
            <w:tcW w:w="3108" w:type="dxa"/>
            <w:shd w:val="clear" w:color="auto" w:fill="auto"/>
          </w:tcPr>
          <w:p w14:paraId="3F2EDC3F" w14:textId="77777777" w:rsidR="00513318" w:rsidRPr="00BA5453" w:rsidRDefault="00513318" w:rsidP="00A654AF">
            <w:pPr>
              <w:ind w:left="360"/>
              <w:rPr>
                <w:rFonts w:hint="eastAsia"/>
                <w:shd w:val="clear" w:color="auto" w:fill="FFFFFF"/>
              </w:rPr>
            </w:pPr>
            <w:r w:rsidRPr="255C7935">
              <w:rPr>
                <w:rFonts w:eastAsia="Arial"/>
                <w:shd w:val="clear" w:color="auto" w:fill="FFFFFF"/>
              </w:rPr>
              <w:t>Subprotocol Definition</w:t>
            </w:r>
          </w:p>
        </w:tc>
        <w:tc>
          <w:tcPr>
            <w:tcW w:w="6408" w:type="dxa"/>
            <w:shd w:val="clear" w:color="auto" w:fill="auto"/>
          </w:tcPr>
          <w:p w14:paraId="03C43070" w14:textId="77777777" w:rsidR="00513318" w:rsidRPr="00BA5453" w:rsidRDefault="00513318" w:rsidP="00A654AF">
            <w:pPr>
              <w:ind w:left="360"/>
              <w:rPr>
                <w:rFonts w:hint="eastAsia"/>
                <w:shd w:val="clear" w:color="auto" w:fill="FFFFFF"/>
              </w:rPr>
            </w:pPr>
            <w:r w:rsidRPr="00BA5453">
              <w:rPr>
                <w:shd w:val="clear" w:color="auto" w:fill="FFFFFF"/>
              </w:rPr>
              <w:t>http://docs.oasis-open.org/mqtt/mqtt/v</w:t>
            </w:r>
            <w:r>
              <w:rPr>
                <w:shd w:val="clear" w:color="auto" w:fill="FFFFFF"/>
              </w:rPr>
              <w:t>5.0</w:t>
            </w:r>
            <w:r w:rsidRPr="00BA5453">
              <w:rPr>
                <w:shd w:val="clear" w:color="auto" w:fill="FFFFFF"/>
              </w:rPr>
              <w:t>/</w:t>
            </w:r>
            <w:r>
              <w:rPr>
                <w:shd w:val="clear" w:color="auto" w:fill="FFFFFF"/>
              </w:rPr>
              <w:t>os/</w:t>
            </w:r>
            <w:r w:rsidRPr="00BA5453">
              <w:rPr>
                <w:shd w:val="clear" w:color="auto" w:fill="FFFFFF"/>
              </w:rPr>
              <w:t>mqtt-v</w:t>
            </w:r>
            <w:r>
              <w:rPr>
                <w:shd w:val="clear" w:color="auto" w:fill="FFFFFF"/>
              </w:rPr>
              <w:t>5.0-os</w:t>
            </w:r>
            <w:r w:rsidRPr="00BA5453">
              <w:rPr>
                <w:shd w:val="clear" w:color="auto" w:fill="FFFFFF"/>
              </w:rPr>
              <w:t>.html</w:t>
            </w:r>
          </w:p>
        </w:tc>
      </w:tr>
    </w:tbl>
    <w:p w14:paraId="6EF61818" w14:textId="77777777" w:rsidR="00513318" w:rsidRPr="00BA5453" w:rsidRDefault="00513318" w:rsidP="00513318">
      <w:pPr>
        <w:rPr>
          <w:rFonts w:hint="eastAsia"/>
        </w:rPr>
      </w:pPr>
    </w:p>
    <w:p w14:paraId="72074C33" w14:textId="77777777" w:rsidR="00513318" w:rsidRPr="00BA5453" w:rsidRDefault="00513318" w:rsidP="00FD1E6F">
      <w:pPr>
        <w:pStyle w:val="1"/>
        <w:numPr>
          <w:ilvl w:val="0"/>
          <w:numId w:val="36"/>
        </w:numPr>
        <w:rPr>
          <w:rFonts w:hint="eastAsia"/>
        </w:rPr>
      </w:pPr>
      <w:bookmarkStart w:id="1717" w:name="_Conformance"/>
      <w:bookmarkStart w:id="1718" w:name="_Toc462729238"/>
      <w:bookmarkStart w:id="1719" w:name="_Toc464548134"/>
      <w:bookmarkStart w:id="1720" w:name="_Toc464635429"/>
      <w:bookmarkStart w:id="1721" w:name="_Toc471282930"/>
      <w:bookmarkStart w:id="1722" w:name="_Toc471483776"/>
      <w:bookmarkStart w:id="1723" w:name="_Toc473620347"/>
      <w:bookmarkStart w:id="1724" w:name="_Ref483238056"/>
      <w:bookmarkStart w:id="1725" w:name="_Toc496191597"/>
      <w:bookmarkStart w:id="1726" w:name="_Toc513542370"/>
      <w:bookmarkEnd w:id="1717"/>
      <w:r w:rsidRPr="00BA5453">
        <w:lastRenderedPageBreak/>
        <w:t>Conformance</w:t>
      </w:r>
      <w:bookmarkEnd w:id="1268"/>
      <w:bookmarkEnd w:id="1718"/>
      <w:bookmarkEnd w:id="1719"/>
      <w:bookmarkEnd w:id="1720"/>
      <w:bookmarkEnd w:id="1721"/>
      <w:bookmarkEnd w:id="1722"/>
      <w:bookmarkEnd w:id="1723"/>
      <w:bookmarkEnd w:id="1724"/>
      <w:bookmarkEnd w:id="1725"/>
      <w:bookmarkEnd w:id="1726"/>
    </w:p>
    <w:p w14:paraId="1D03278E" w14:textId="77777777" w:rsidR="00513318" w:rsidRPr="00BA5453" w:rsidRDefault="00513318" w:rsidP="00513318">
      <w:pPr>
        <w:rPr>
          <w:rFonts w:hint="eastAsia"/>
        </w:rPr>
      </w:pPr>
      <w:r w:rsidRPr="255C7935">
        <w:rPr>
          <w:rFonts w:eastAsia="Arial"/>
        </w:rPr>
        <w:t>The MQTT specification defines conformance for MQTT Client implementations and MQTT Server implementations.</w:t>
      </w:r>
      <w:r>
        <w:rPr>
          <w:rFonts w:eastAsia="Arial"/>
        </w:rPr>
        <w:t xml:space="preserve"> </w:t>
      </w:r>
      <w:r w:rsidRPr="255C7935">
        <w:rPr>
          <w:rFonts w:eastAsia="Arial"/>
        </w:rPr>
        <w:t xml:space="preserve">An MQTT implementation </w:t>
      </w:r>
      <w:r>
        <w:rPr>
          <w:rFonts w:eastAsia="Arial"/>
        </w:rPr>
        <w:t>can</w:t>
      </w:r>
      <w:r w:rsidRPr="255C7935">
        <w:rPr>
          <w:rFonts w:eastAsia="Arial"/>
        </w:rPr>
        <w:t xml:space="preserve"> conform as both an MQTT Client and </w:t>
      </w:r>
      <w:r>
        <w:rPr>
          <w:rFonts w:eastAsia="Arial"/>
        </w:rPr>
        <w:t xml:space="preserve">an </w:t>
      </w:r>
      <w:r w:rsidRPr="255C7935">
        <w:rPr>
          <w:rFonts w:eastAsia="Arial"/>
        </w:rPr>
        <w:t>MQTT Server</w:t>
      </w:r>
      <w:r>
        <w:rPr>
          <w:rFonts w:eastAsia="Arial"/>
        </w:rPr>
        <w:t>.</w:t>
      </w:r>
    </w:p>
    <w:p w14:paraId="1D114323" w14:textId="77777777" w:rsidR="00513318" w:rsidRPr="00BA5453" w:rsidRDefault="00513318" w:rsidP="00513318">
      <w:pPr>
        <w:rPr>
          <w:rFonts w:hint="eastAsia"/>
        </w:rPr>
      </w:pPr>
    </w:p>
    <w:p w14:paraId="3A49534E" w14:textId="77777777" w:rsidR="00513318" w:rsidRPr="00BA5453" w:rsidRDefault="00513318" w:rsidP="00FD1E6F">
      <w:pPr>
        <w:pStyle w:val="2"/>
        <w:numPr>
          <w:ilvl w:val="1"/>
          <w:numId w:val="36"/>
        </w:numPr>
        <w:rPr>
          <w:rFonts w:hint="eastAsia"/>
        </w:rPr>
      </w:pPr>
      <w:bookmarkStart w:id="1727" w:name="_Toc384800503"/>
      <w:bookmarkStart w:id="1728" w:name="_Toc385349405"/>
      <w:bookmarkStart w:id="1729" w:name="_Toc385349866"/>
      <w:bookmarkStart w:id="1730" w:name="_Toc442180943"/>
      <w:bookmarkStart w:id="1731" w:name="_Toc462729239"/>
      <w:bookmarkStart w:id="1732" w:name="_Toc464548135"/>
      <w:bookmarkStart w:id="1733" w:name="_Toc464635430"/>
      <w:bookmarkStart w:id="1734" w:name="_Toc471282931"/>
      <w:bookmarkStart w:id="1735" w:name="_Toc471483777"/>
      <w:bookmarkStart w:id="1736" w:name="_Toc473620348"/>
      <w:bookmarkStart w:id="1737" w:name="_Toc496191598"/>
      <w:bookmarkStart w:id="1738" w:name="_Toc513542371"/>
      <w:r w:rsidRPr="00BA5453">
        <w:t xml:space="preserve">Conformance </w:t>
      </w:r>
      <w:bookmarkEnd w:id="1727"/>
      <w:bookmarkEnd w:id="1728"/>
      <w:bookmarkEnd w:id="1729"/>
      <w:bookmarkEnd w:id="1730"/>
      <w:bookmarkEnd w:id="1731"/>
      <w:bookmarkEnd w:id="1732"/>
      <w:bookmarkEnd w:id="1733"/>
      <w:bookmarkEnd w:id="1734"/>
      <w:bookmarkEnd w:id="1735"/>
      <w:bookmarkEnd w:id="1736"/>
      <w:r>
        <w:t>clauses</w:t>
      </w:r>
      <w:bookmarkEnd w:id="1737"/>
      <w:bookmarkEnd w:id="1738"/>
    </w:p>
    <w:p w14:paraId="2A0DBD04" w14:textId="77777777" w:rsidR="00513318" w:rsidRPr="00BA5453" w:rsidRDefault="00513318" w:rsidP="00FD1E6F">
      <w:pPr>
        <w:pStyle w:val="3"/>
        <w:numPr>
          <w:ilvl w:val="2"/>
          <w:numId w:val="36"/>
        </w:numPr>
        <w:rPr>
          <w:rFonts w:hint="eastAsia"/>
        </w:rPr>
      </w:pPr>
      <w:bookmarkStart w:id="1739" w:name="_Toc384800504"/>
      <w:bookmarkStart w:id="1740" w:name="_Toc385349406"/>
      <w:bookmarkStart w:id="1741" w:name="_Toc385349867"/>
      <w:bookmarkStart w:id="1742" w:name="_Toc442180944"/>
      <w:bookmarkStart w:id="1743" w:name="_Toc462729240"/>
      <w:bookmarkStart w:id="1744" w:name="_Toc464548136"/>
      <w:bookmarkStart w:id="1745" w:name="_Toc464635431"/>
      <w:bookmarkStart w:id="1746" w:name="_Toc471282932"/>
      <w:bookmarkStart w:id="1747" w:name="_Toc471483778"/>
      <w:bookmarkStart w:id="1748" w:name="_Toc473620349"/>
      <w:bookmarkStart w:id="1749" w:name="_Toc496191599"/>
      <w:bookmarkStart w:id="1750" w:name="_Toc513542372"/>
      <w:r w:rsidRPr="00BA5453">
        <w:t>MQTT Server</w:t>
      </w:r>
      <w:bookmarkEnd w:id="1739"/>
      <w:bookmarkEnd w:id="1740"/>
      <w:bookmarkEnd w:id="1741"/>
      <w:bookmarkEnd w:id="1742"/>
      <w:bookmarkEnd w:id="1743"/>
      <w:bookmarkEnd w:id="1744"/>
      <w:bookmarkEnd w:id="1745"/>
      <w:bookmarkEnd w:id="1746"/>
      <w:bookmarkEnd w:id="1747"/>
      <w:bookmarkEnd w:id="1748"/>
      <w:r>
        <w:t xml:space="preserve"> conformance clause</w:t>
      </w:r>
      <w:bookmarkEnd w:id="1749"/>
      <w:bookmarkEnd w:id="1750"/>
    </w:p>
    <w:p w14:paraId="6C190895" w14:textId="77777777" w:rsidR="00513318" w:rsidRDefault="00513318" w:rsidP="00513318">
      <w:pPr>
        <w:rPr>
          <w:rFonts w:eastAsia="Arial"/>
        </w:rPr>
      </w:pPr>
      <w:r>
        <w:rPr>
          <w:rFonts w:eastAsia="Arial"/>
        </w:rPr>
        <w:t xml:space="preserve">Refer to </w:t>
      </w:r>
      <w:hyperlink w:anchor="Server" w:history="1">
        <w:r w:rsidRPr="00AE68C1">
          <w:rPr>
            <w:rStyle w:val="a5"/>
            <w:rFonts w:eastAsia="Arial"/>
          </w:rPr>
          <w:t>Server</w:t>
        </w:r>
      </w:hyperlink>
      <w:r>
        <w:rPr>
          <w:rFonts w:eastAsia="Arial"/>
        </w:rPr>
        <w:t xml:space="preserve"> in the Terminology section for a definition of Server.</w:t>
      </w:r>
    </w:p>
    <w:p w14:paraId="176B3CEF" w14:textId="77777777" w:rsidR="00513318" w:rsidRDefault="00513318" w:rsidP="00513318">
      <w:pPr>
        <w:rPr>
          <w:rFonts w:eastAsia="Arial"/>
        </w:rPr>
      </w:pPr>
    </w:p>
    <w:p w14:paraId="080D5998" w14:textId="77777777" w:rsidR="00513318" w:rsidRPr="00BA5453" w:rsidRDefault="00513318" w:rsidP="00513318">
      <w:pPr>
        <w:rPr>
          <w:rFonts w:hint="eastAsia"/>
        </w:rPr>
      </w:pPr>
      <w:r w:rsidRPr="255C7935">
        <w:rPr>
          <w:rFonts w:eastAsia="Arial"/>
        </w:rPr>
        <w:t>An MQTT Server conforms to this specification only if it satisfies all the statements below:</w:t>
      </w:r>
    </w:p>
    <w:p w14:paraId="0332DB9D" w14:textId="77777777" w:rsidR="00513318" w:rsidRPr="00B24D87" w:rsidRDefault="00513318" w:rsidP="00FD1E6F">
      <w:pPr>
        <w:pStyle w:val="af6"/>
        <w:numPr>
          <w:ilvl w:val="0"/>
          <w:numId w:val="58"/>
        </w:numPr>
        <w:rPr>
          <w:rFonts w:hint="eastAsia"/>
        </w:rPr>
      </w:pPr>
      <w:r w:rsidRPr="00B24D87">
        <w:rPr>
          <w:rFonts w:eastAsia="Arial"/>
        </w:rPr>
        <w:t xml:space="preserve">The format of all MQTT Control Packets that the Server sends matches the format described in </w:t>
      </w:r>
      <w:hyperlink w:anchor="_MQTT_Control_Packet" w:history="1">
        <w:r w:rsidRPr="00317CBD">
          <w:rPr>
            <w:rStyle w:val="a5"/>
            <w:rFonts w:eastAsia="Arial"/>
          </w:rPr>
          <w:t>Chapter 2</w:t>
        </w:r>
      </w:hyperlink>
      <w:r w:rsidRPr="00B24D87">
        <w:rPr>
          <w:rFonts w:eastAsia="Arial"/>
        </w:rPr>
        <w:t xml:space="preserve"> and </w:t>
      </w:r>
      <w:hyperlink w:anchor="_MQTT_Control_Packets" w:history="1">
        <w:r w:rsidRPr="00317CBD">
          <w:rPr>
            <w:rStyle w:val="a5"/>
            <w:rFonts w:eastAsia="Arial"/>
          </w:rPr>
          <w:t>Chapter 3</w:t>
        </w:r>
      </w:hyperlink>
      <w:r w:rsidRPr="00B24D87">
        <w:rPr>
          <w:rFonts w:eastAsia="Arial"/>
        </w:rPr>
        <w:t>.</w:t>
      </w:r>
    </w:p>
    <w:p w14:paraId="511FBCC6" w14:textId="77777777" w:rsidR="00513318" w:rsidRPr="00B24D87" w:rsidRDefault="00513318" w:rsidP="00FD1E6F">
      <w:pPr>
        <w:pStyle w:val="af6"/>
        <w:numPr>
          <w:ilvl w:val="0"/>
          <w:numId w:val="58"/>
        </w:numPr>
        <w:rPr>
          <w:rFonts w:hint="eastAsia"/>
        </w:rPr>
      </w:pPr>
      <w:r w:rsidRPr="00B24D87">
        <w:rPr>
          <w:rFonts w:eastAsia="Arial"/>
        </w:rPr>
        <w:t xml:space="preserve">It follows the Topic matching rules described in </w:t>
      </w:r>
      <w:hyperlink w:anchor="_Topic_Names_and" w:history="1">
        <w:r w:rsidRPr="00317CBD">
          <w:rPr>
            <w:rStyle w:val="a5"/>
            <w:rFonts w:eastAsia="Arial"/>
          </w:rPr>
          <w:t>section 4.7</w:t>
        </w:r>
      </w:hyperlink>
      <w:r>
        <w:rPr>
          <w:rFonts w:eastAsia="Arial"/>
        </w:rPr>
        <w:t xml:space="preserve"> and the Subscription rules in </w:t>
      </w:r>
      <w:hyperlink w:anchor="_Subscriptions" w:history="1">
        <w:r w:rsidRPr="00C65C91">
          <w:rPr>
            <w:rStyle w:val="a5"/>
            <w:rFonts w:eastAsia="Arial"/>
          </w:rPr>
          <w:t>section 4.8</w:t>
        </w:r>
      </w:hyperlink>
      <w:r>
        <w:rPr>
          <w:rFonts w:eastAsia="Arial"/>
        </w:rPr>
        <w:t>.</w:t>
      </w:r>
    </w:p>
    <w:p w14:paraId="4999CE40" w14:textId="77777777" w:rsidR="00513318" w:rsidRPr="00B24D87" w:rsidRDefault="00513318" w:rsidP="00FD1E6F">
      <w:pPr>
        <w:pStyle w:val="af6"/>
        <w:numPr>
          <w:ilvl w:val="0"/>
          <w:numId w:val="58"/>
        </w:numPr>
        <w:rPr>
          <w:rStyle w:val="apple-converted-space"/>
          <w:rFonts w:hint="eastAsia"/>
        </w:rPr>
      </w:pPr>
      <w:r w:rsidRPr="00B24D87">
        <w:rPr>
          <w:rFonts w:eastAsia="Arial"/>
        </w:rPr>
        <w:t>It satisfies the MUST level requirements in the following chapters that are identified except for those that only apply to the Client</w:t>
      </w:r>
      <w:r w:rsidRPr="00B24D87">
        <w:rPr>
          <w:rStyle w:val="apple-converted-space"/>
          <w:rFonts w:eastAsia="Arial"/>
          <w:color w:val="000000"/>
          <w:sz w:val="14"/>
          <w:szCs w:val="14"/>
          <w:shd w:val="clear" w:color="auto" w:fill="FFFFFF"/>
        </w:rPr>
        <w:t>:</w:t>
      </w:r>
    </w:p>
    <w:p w14:paraId="2C8A4152" w14:textId="77777777" w:rsidR="00513318" w:rsidRPr="00CA7E63" w:rsidRDefault="008F2AD7" w:rsidP="00FD1E6F">
      <w:pPr>
        <w:pStyle w:val="af6"/>
        <w:numPr>
          <w:ilvl w:val="0"/>
          <w:numId w:val="53"/>
        </w:numPr>
        <w:rPr>
          <w:rFonts w:hint="eastAsia"/>
        </w:rPr>
      </w:pPr>
      <w:hyperlink w:anchor="_Introduction" w:history="1">
        <w:r w:rsidR="00513318" w:rsidRPr="00317CBD">
          <w:rPr>
            <w:rStyle w:val="a5"/>
            <w:rFonts w:eastAsia="Arial"/>
          </w:rPr>
          <w:t>Chapter 1 - Introduction</w:t>
        </w:r>
      </w:hyperlink>
    </w:p>
    <w:p w14:paraId="4EF8B8FC" w14:textId="77777777" w:rsidR="00513318" w:rsidRPr="00CA7E63" w:rsidRDefault="008F2AD7" w:rsidP="00FD1E6F">
      <w:pPr>
        <w:pStyle w:val="af6"/>
        <w:numPr>
          <w:ilvl w:val="0"/>
          <w:numId w:val="53"/>
        </w:numPr>
        <w:rPr>
          <w:rFonts w:hint="eastAsia"/>
        </w:rPr>
      </w:pPr>
      <w:hyperlink w:anchor="_MQTT_Control_Packet" w:history="1">
        <w:r w:rsidR="00513318" w:rsidRPr="00317CBD">
          <w:rPr>
            <w:rStyle w:val="a5"/>
            <w:rFonts w:eastAsia="Arial"/>
          </w:rPr>
          <w:t>Chapter 2 - MQTT Control Packet format</w:t>
        </w:r>
      </w:hyperlink>
    </w:p>
    <w:p w14:paraId="36DD7F5A" w14:textId="77777777" w:rsidR="00513318" w:rsidRPr="00CA7E63" w:rsidRDefault="008F2AD7" w:rsidP="00FD1E6F">
      <w:pPr>
        <w:pStyle w:val="af6"/>
        <w:numPr>
          <w:ilvl w:val="0"/>
          <w:numId w:val="53"/>
        </w:numPr>
        <w:rPr>
          <w:rFonts w:hint="eastAsia"/>
        </w:rPr>
      </w:pPr>
      <w:hyperlink w:anchor="_MQTT_Control_Packets" w:history="1">
        <w:r w:rsidR="00513318" w:rsidRPr="00317CBD">
          <w:rPr>
            <w:rStyle w:val="a5"/>
            <w:rFonts w:eastAsia="Arial"/>
          </w:rPr>
          <w:t>Chapter 3 - MQTT Control Packets</w:t>
        </w:r>
      </w:hyperlink>
    </w:p>
    <w:p w14:paraId="6A6B776F" w14:textId="77777777" w:rsidR="00513318" w:rsidRPr="00CA7E63" w:rsidRDefault="008F2AD7" w:rsidP="00FD1E6F">
      <w:pPr>
        <w:pStyle w:val="af6"/>
        <w:numPr>
          <w:ilvl w:val="0"/>
          <w:numId w:val="53"/>
        </w:numPr>
        <w:rPr>
          <w:rFonts w:hint="eastAsia"/>
        </w:rPr>
      </w:pPr>
      <w:hyperlink w:anchor="_Operational_behavior" w:history="1">
        <w:r w:rsidR="00513318" w:rsidRPr="00317CBD">
          <w:rPr>
            <w:rStyle w:val="a5"/>
            <w:rFonts w:eastAsia="Arial"/>
          </w:rPr>
          <w:t>Chapter 4 - Operational behavior</w:t>
        </w:r>
      </w:hyperlink>
    </w:p>
    <w:p w14:paraId="37D1D210" w14:textId="77777777" w:rsidR="00513318" w:rsidRPr="006E1A14" w:rsidRDefault="008F2AD7" w:rsidP="00FD1E6F">
      <w:pPr>
        <w:pStyle w:val="af6"/>
        <w:numPr>
          <w:ilvl w:val="0"/>
          <w:numId w:val="53"/>
        </w:numPr>
        <w:rPr>
          <w:rFonts w:hint="eastAsia"/>
        </w:rPr>
      </w:pPr>
      <w:hyperlink w:anchor="_Using_WebSocket_as" w:history="1">
        <w:r w:rsidR="00513318" w:rsidRPr="00317CBD">
          <w:rPr>
            <w:rStyle w:val="a5"/>
            <w:rFonts w:eastAsia="Arial"/>
          </w:rPr>
          <w:t>Chapter 6 - Using WebSocket as a network transport</w:t>
        </w:r>
      </w:hyperlink>
      <w:r w:rsidR="00513318">
        <w:rPr>
          <w:rFonts w:eastAsia="Arial"/>
        </w:rPr>
        <w:t xml:space="preserve"> </w:t>
      </w:r>
    </w:p>
    <w:p w14:paraId="07748981" w14:textId="77777777" w:rsidR="00513318" w:rsidRPr="00681B26" w:rsidRDefault="00513318" w:rsidP="00FD1E6F">
      <w:pPr>
        <w:pStyle w:val="af6"/>
        <w:numPr>
          <w:ilvl w:val="0"/>
          <w:numId w:val="66"/>
        </w:numPr>
        <w:rPr>
          <w:rFonts w:hint="eastAsia"/>
        </w:rPr>
      </w:pPr>
      <w:r>
        <w:t>It does not require the use of any extensions defined outside of the specification in order to interoperate with any other conformant implementation.</w:t>
      </w:r>
    </w:p>
    <w:p w14:paraId="1CCBDD9A" w14:textId="77777777" w:rsidR="00513318" w:rsidRPr="00BA5453" w:rsidRDefault="00513318" w:rsidP="00513318">
      <w:pPr>
        <w:rPr>
          <w:rFonts w:hint="eastAsia"/>
        </w:rPr>
      </w:pPr>
    </w:p>
    <w:p w14:paraId="54011836" w14:textId="77777777" w:rsidR="00513318" w:rsidRPr="00BA5453" w:rsidRDefault="00513318" w:rsidP="00FD1E6F">
      <w:pPr>
        <w:pStyle w:val="3"/>
        <w:numPr>
          <w:ilvl w:val="2"/>
          <w:numId w:val="36"/>
        </w:numPr>
        <w:rPr>
          <w:rFonts w:hint="eastAsia"/>
        </w:rPr>
      </w:pPr>
      <w:bookmarkStart w:id="1751" w:name="_Toc384800505"/>
      <w:bookmarkStart w:id="1752" w:name="_Toc385349407"/>
      <w:bookmarkStart w:id="1753" w:name="_Toc385349868"/>
      <w:bookmarkStart w:id="1754" w:name="_Toc442180945"/>
      <w:bookmarkStart w:id="1755" w:name="_Toc462729241"/>
      <w:bookmarkStart w:id="1756" w:name="_Toc464548137"/>
      <w:bookmarkStart w:id="1757" w:name="_Toc464635432"/>
      <w:bookmarkStart w:id="1758" w:name="_Toc471282933"/>
      <w:bookmarkStart w:id="1759" w:name="_Toc471483779"/>
      <w:bookmarkStart w:id="1760" w:name="_Toc473620350"/>
      <w:bookmarkStart w:id="1761" w:name="_Toc496191600"/>
      <w:bookmarkStart w:id="1762" w:name="_Toc513542373"/>
      <w:r w:rsidRPr="00BA5453">
        <w:t>MQTT Client</w:t>
      </w:r>
      <w:bookmarkEnd w:id="1751"/>
      <w:bookmarkEnd w:id="1752"/>
      <w:bookmarkEnd w:id="1753"/>
      <w:bookmarkEnd w:id="1754"/>
      <w:bookmarkEnd w:id="1755"/>
      <w:bookmarkEnd w:id="1756"/>
      <w:bookmarkEnd w:id="1757"/>
      <w:bookmarkEnd w:id="1758"/>
      <w:bookmarkEnd w:id="1759"/>
      <w:bookmarkEnd w:id="1760"/>
      <w:r>
        <w:t xml:space="preserve"> conformance clause</w:t>
      </w:r>
      <w:bookmarkEnd w:id="1761"/>
      <w:bookmarkEnd w:id="1762"/>
    </w:p>
    <w:p w14:paraId="490AC375" w14:textId="77777777" w:rsidR="00513318" w:rsidRDefault="00513318" w:rsidP="00513318">
      <w:pPr>
        <w:rPr>
          <w:rFonts w:eastAsia="Arial"/>
        </w:rPr>
      </w:pPr>
      <w:r>
        <w:rPr>
          <w:rFonts w:eastAsia="Arial"/>
        </w:rPr>
        <w:t xml:space="preserve">Refer to </w:t>
      </w:r>
      <w:hyperlink w:anchor="Client" w:history="1">
        <w:r w:rsidRPr="00AE68C1">
          <w:rPr>
            <w:rStyle w:val="a5"/>
            <w:rFonts w:eastAsia="Arial"/>
          </w:rPr>
          <w:t>Client</w:t>
        </w:r>
      </w:hyperlink>
      <w:r>
        <w:rPr>
          <w:rFonts w:eastAsia="Arial"/>
        </w:rPr>
        <w:t xml:space="preserve"> in the Terminology section for a definition of Client.</w:t>
      </w:r>
    </w:p>
    <w:p w14:paraId="3CF9324D" w14:textId="77777777" w:rsidR="00513318" w:rsidRDefault="00513318" w:rsidP="00513318">
      <w:pPr>
        <w:rPr>
          <w:rFonts w:eastAsia="Arial"/>
        </w:rPr>
      </w:pPr>
    </w:p>
    <w:p w14:paraId="3F0B82CC" w14:textId="77777777" w:rsidR="00513318" w:rsidRPr="00BA5453" w:rsidRDefault="00513318" w:rsidP="00513318">
      <w:pPr>
        <w:rPr>
          <w:rFonts w:hint="eastAsia"/>
        </w:rPr>
      </w:pPr>
      <w:r w:rsidRPr="255C7935">
        <w:rPr>
          <w:rFonts w:eastAsia="Arial"/>
        </w:rPr>
        <w:t>An MQTT Client conforms to this specification only if it satisfies all the statements below:</w:t>
      </w:r>
    </w:p>
    <w:p w14:paraId="37A5A93F" w14:textId="77777777" w:rsidR="00513318" w:rsidRPr="00B24D87" w:rsidRDefault="00513318" w:rsidP="00FD1E6F">
      <w:pPr>
        <w:pStyle w:val="af6"/>
        <w:numPr>
          <w:ilvl w:val="0"/>
          <w:numId w:val="59"/>
        </w:numPr>
        <w:rPr>
          <w:rFonts w:hint="eastAsia"/>
        </w:rPr>
      </w:pPr>
      <w:r w:rsidRPr="00B24D87">
        <w:rPr>
          <w:rFonts w:eastAsia="Arial"/>
        </w:rPr>
        <w:t xml:space="preserve">The format of all MQTT Control Packets that the Client sends matches the format described in </w:t>
      </w:r>
      <w:hyperlink w:anchor="_MQTT_Control_Packet" w:history="1">
        <w:r w:rsidRPr="00317CBD">
          <w:rPr>
            <w:rStyle w:val="a5"/>
            <w:rFonts w:eastAsia="Arial"/>
          </w:rPr>
          <w:t>Chapter 2</w:t>
        </w:r>
      </w:hyperlink>
      <w:r w:rsidRPr="00B24D87">
        <w:rPr>
          <w:rFonts w:eastAsia="Arial"/>
        </w:rPr>
        <w:t xml:space="preserve"> and </w:t>
      </w:r>
      <w:hyperlink w:anchor="_MQTT_Control_Packets" w:history="1">
        <w:r w:rsidRPr="00317CBD">
          <w:rPr>
            <w:rStyle w:val="a5"/>
            <w:rFonts w:eastAsia="Arial"/>
          </w:rPr>
          <w:t>Chapter 3</w:t>
        </w:r>
      </w:hyperlink>
      <w:r w:rsidRPr="00B24D87">
        <w:rPr>
          <w:rFonts w:eastAsia="Arial"/>
        </w:rPr>
        <w:t>.</w:t>
      </w:r>
    </w:p>
    <w:p w14:paraId="695AA742" w14:textId="77777777" w:rsidR="00513318" w:rsidRPr="00B24D87" w:rsidRDefault="00513318" w:rsidP="00FD1E6F">
      <w:pPr>
        <w:pStyle w:val="af6"/>
        <w:numPr>
          <w:ilvl w:val="0"/>
          <w:numId w:val="59"/>
        </w:numPr>
        <w:rPr>
          <w:rStyle w:val="apple-converted-space"/>
          <w:rFonts w:hint="eastAsia"/>
        </w:rPr>
      </w:pPr>
      <w:r w:rsidRPr="00B24D87">
        <w:rPr>
          <w:rFonts w:eastAsia="Arial"/>
        </w:rPr>
        <w:t>It satisfies the MUST level requirements in the following chapters that are identified except for those that only apply to the Server</w:t>
      </w:r>
      <w:r w:rsidRPr="00B24D87">
        <w:rPr>
          <w:rStyle w:val="apple-converted-space"/>
          <w:rFonts w:eastAsia="Arial"/>
          <w:color w:val="000000"/>
          <w:sz w:val="14"/>
          <w:szCs w:val="14"/>
          <w:shd w:val="clear" w:color="auto" w:fill="FFFFFF"/>
        </w:rPr>
        <w:t>:</w:t>
      </w:r>
    </w:p>
    <w:p w14:paraId="55CF72DB" w14:textId="77777777" w:rsidR="00513318" w:rsidRPr="00CA7E63" w:rsidRDefault="008F2AD7" w:rsidP="00FD1E6F">
      <w:pPr>
        <w:pStyle w:val="af6"/>
        <w:numPr>
          <w:ilvl w:val="0"/>
          <w:numId w:val="54"/>
        </w:numPr>
        <w:rPr>
          <w:rFonts w:hint="eastAsia"/>
        </w:rPr>
      </w:pPr>
      <w:hyperlink w:anchor="_Introduction" w:history="1">
        <w:r w:rsidR="00513318" w:rsidRPr="00317CBD">
          <w:rPr>
            <w:rStyle w:val="a5"/>
            <w:rFonts w:eastAsia="Arial"/>
          </w:rPr>
          <w:t>Chapter 1 - Introduction</w:t>
        </w:r>
      </w:hyperlink>
    </w:p>
    <w:p w14:paraId="12761A45" w14:textId="77777777" w:rsidR="00513318" w:rsidRPr="00AF069E" w:rsidRDefault="008F2AD7" w:rsidP="00FD1E6F">
      <w:pPr>
        <w:pStyle w:val="af6"/>
        <w:numPr>
          <w:ilvl w:val="0"/>
          <w:numId w:val="54"/>
        </w:numPr>
        <w:rPr>
          <w:rFonts w:hint="eastAsia"/>
        </w:rPr>
      </w:pPr>
      <w:hyperlink w:anchor="_MQTT_Control_Packet" w:history="1">
        <w:r w:rsidR="00513318" w:rsidRPr="00317CBD">
          <w:rPr>
            <w:rStyle w:val="a5"/>
            <w:rFonts w:eastAsia="Arial"/>
          </w:rPr>
          <w:t>Chapter 2 - MQTT Control Packet format</w:t>
        </w:r>
      </w:hyperlink>
    </w:p>
    <w:p w14:paraId="57DA9352" w14:textId="77777777" w:rsidR="00513318" w:rsidRPr="005F2F63" w:rsidRDefault="008F2AD7" w:rsidP="00FD1E6F">
      <w:pPr>
        <w:pStyle w:val="af6"/>
        <w:numPr>
          <w:ilvl w:val="0"/>
          <w:numId w:val="54"/>
        </w:numPr>
        <w:rPr>
          <w:rFonts w:hint="eastAsia"/>
        </w:rPr>
      </w:pPr>
      <w:hyperlink w:anchor="_MQTT_Control_Packets" w:history="1">
        <w:r w:rsidR="00513318" w:rsidRPr="00317CBD">
          <w:rPr>
            <w:rStyle w:val="a5"/>
            <w:rFonts w:eastAsia="Arial"/>
          </w:rPr>
          <w:t>Chapter 3 - MQTT Control Packets</w:t>
        </w:r>
      </w:hyperlink>
    </w:p>
    <w:p w14:paraId="77528ADA" w14:textId="77777777" w:rsidR="00513318" w:rsidRPr="00CA7E63" w:rsidRDefault="008F2AD7" w:rsidP="00FD1E6F">
      <w:pPr>
        <w:pStyle w:val="af6"/>
        <w:numPr>
          <w:ilvl w:val="0"/>
          <w:numId w:val="54"/>
        </w:numPr>
        <w:rPr>
          <w:rFonts w:hint="eastAsia"/>
        </w:rPr>
      </w:pPr>
      <w:hyperlink w:anchor="_Operational_behavior" w:history="1">
        <w:r w:rsidR="00513318" w:rsidRPr="00317CBD">
          <w:rPr>
            <w:rStyle w:val="a5"/>
            <w:rFonts w:eastAsia="Arial"/>
          </w:rPr>
          <w:t>Chapter 4 - Operational behavior</w:t>
        </w:r>
      </w:hyperlink>
    </w:p>
    <w:p w14:paraId="34A5B3C6" w14:textId="77777777" w:rsidR="00513318" w:rsidRDefault="008F2AD7" w:rsidP="00FD1E6F">
      <w:pPr>
        <w:pStyle w:val="af6"/>
        <w:numPr>
          <w:ilvl w:val="0"/>
          <w:numId w:val="54"/>
        </w:numPr>
        <w:rPr>
          <w:rFonts w:eastAsia="Arial"/>
        </w:rPr>
      </w:pPr>
      <w:hyperlink w:anchor="_Using_WebSocket_as" w:history="1">
        <w:r w:rsidR="00513318" w:rsidRPr="00681B26">
          <w:rPr>
            <w:rStyle w:val="a5"/>
            <w:rFonts w:eastAsia="Arial"/>
          </w:rPr>
          <w:t xml:space="preserve">Chapter 6 </w:t>
        </w:r>
        <w:r w:rsidR="00513318" w:rsidRPr="00C921A2">
          <w:rPr>
            <w:rStyle w:val="a5"/>
            <w:rFonts w:eastAsia="Arial"/>
          </w:rPr>
          <w:t>- Using WebSocket as a network</w:t>
        </w:r>
      </w:hyperlink>
      <w:r w:rsidR="00513318" w:rsidRPr="00603411">
        <w:rPr>
          <w:rFonts w:eastAsia="Arial"/>
        </w:rPr>
        <w:t xml:space="preserve"> transport</w:t>
      </w:r>
      <w:r w:rsidR="00513318" w:rsidRPr="00C30427">
        <w:rPr>
          <w:rFonts w:eastAsia="Arial"/>
        </w:rPr>
        <w:t xml:space="preserve"> </w:t>
      </w:r>
    </w:p>
    <w:p w14:paraId="53EE8008" w14:textId="77777777" w:rsidR="00513318" w:rsidRPr="006E1A14" w:rsidRDefault="00513318" w:rsidP="00FD1E6F">
      <w:pPr>
        <w:pStyle w:val="af6"/>
        <w:numPr>
          <w:ilvl w:val="0"/>
          <w:numId w:val="67"/>
        </w:numPr>
        <w:rPr>
          <w:rFonts w:hint="eastAsia"/>
        </w:rPr>
      </w:pPr>
      <w:r>
        <w:t>It does not require the use of any extensions defined outside of the specification in order to interoperate with any other conformant implementation.</w:t>
      </w:r>
    </w:p>
    <w:p w14:paraId="7FB28938" w14:textId="77777777" w:rsidR="00513318" w:rsidRPr="00BA5453" w:rsidRDefault="00513318" w:rsidP="00513318">
      <w:pPr>
        <w:rPr>
          <w:rFonts w:hint="eastAsia"/>
        </w:rPr>
      </w:pPr>
    </w:p>
    <w:p w14:paraId="7F473322" w14:textId="77777777" w:rsidR="00513318" w:rsidRPr="00BA5453" w:rsidRDefault="00513318" w:rsidP="00513318">
      <w:pPr>
        <w:pStyle w:val="AppendixHeading1"/>
        <w:numPr>
          <w:ilvl w:val="0"/>
          <w:numId w:val="5"/>
        </w:numPr>
        <w:rPr>
          <w:rFonts w:hint="eastAsia"/>
        </w:rPr>
      </w:pPr>
      <w:bookmarkStart w:id="1763" w:name="AppendixA"/>
      <w:bookmarkStart w:id="1764" w:name="_Toc85472897"/>
      <w:bookmarkStart w:id="1765" w:name="_Toc287332012"/>
      <w:bookmarkStart w:id="1766" w:name="_Toc462729242"/>
      <w:bookmarkStart w:id="1767" w:name="_Toc464548138"/>
      <w:bookmarkStart w:id="1768" w:name="_Toc464635433"/>
      <w:bookmarkStart w:id="1769" w:name="_Toc471282934"/>
      <w:bookmarkStart w:id="1770" w:name="_Toc471483780"/>
      <w:bookmarkStart w:id="1771" w:name="_Toc473620351"/>
      <w:bookmarkStart w:id="1772" w:name="_Toc496191601"/>
      <w:bookmarkStart w:id="1773" w:name="_Toc513542374"/>
      <w:bookmarkEnd w:id="1763"/>
      <w:r w:rsidRPr="00BA5453">
        <w:lastRenderedPageBreak/>
        <w:t>Acknowledgments</w:t>
      </w:r>
      <w:bookmarkEnd w:id="1764"/>
      <w:bookmarkEnd w:id="1765"/>
      <w:bookmarkEnd w:id="1766"/>
      <w:bookmarkEnd w:id="1767"/>
      <w:bookmarkEnd w:id="1768"/>
      <w:bookmarkEnd w:id="1769"/>
      <w:bookmarkEnd w:id="1770"/>
      <w:bookmarkEnd w:id="1771"/>
      <w:bookmarkEnd w:id="1772"/>
      <w:bookmarkEnd w:id="1773"/>
    </w:p>
    <w:p w14:paraId="6981A10D" w14:textId="77777777" w:rsidR="00513318" w:rsidRPr="007905F1" w:rsidRDefault="00513318" w:rsidP="00513318">
      <w:pPr>
        <w:pStyle w:val="Titlepageinfo"/>
        <w:rPr>
          <w:rFonts w:hint="eastAsia"/>
          <w:b w:val="0"/>
          <w:color w:val="auto"/>
          <w:szCs w:val="24"/>
        </w:rPr>
      </w:pPr>
      <w:r w:rsidRPr="255C7935">
        <w:rPr>
          <w:rFonts w:eastAsia="Arial"/>
          <w:b w:val="0"/>
          <w:color w:val="auto"/>
        </w:rPr>
        <w:t>The TC owes special thanks to Dr</w:t>
      </w:r>
      <w:r>
        <w:rPr>
          <w:rFonts w:eastAsia="Arial"/>
          <w:b w:val="0"/>
          <w:color w:val="auto"/>
        </w:rPr>
        <w:t>.</w:t>
      </w:r>
      <w:r w:rsidRPr="255C7935">
        <w:rPr>
          <w:rFonts w:eastAsia="Arial"/>
          <w:b w:val="0"/>
          <w:color w:val="auto"/>
        </w:rPr>
        <w:t xml:space="preserve"> Andy Stanford-Clark and Arlen Nipper as the original inventors of the MQTT protocol and for their continued support with the standardization process.</w:t>
      </w:r>
    </w:p>
    <w:p w14:paraId="2D0C59BF" w14:textId="77777777" w:rsidR="00513318" w:rsidRPr="007905F1" w:rsidRDefault="00513318" w:rsidP="00513318">
      <w:pPr>
        <w:pStyle w:val="Titlepageinfo"/>
        <w:rPr>
          <w:rFonts w:hint="eastAsia"/>
          <w:b w:val="0"/>
          <w:color w:val="auto"/>
          <w:szCs w:val="24"/>
        </w:rPr>
      </w:pPr>
    </w:p>
    <w:p w14:paraId="4DDBCF0D" w14:textId="77777777" w:rsidR="00513318" w:rsidRDefault="00513318" w:rsidP="00513318">
      <w:pPr>
        <w:pStyle w:val="Titlepageinfo"/>
        <w:rPr>
          <w:rFonts w:hint="eastAsia"/>
          <w:b w:val="0"/>
          <w:color w:val="auto"/>
          <w:szCs w:val="24"/>
        </w:rPr>
      </w:pPr>
      <w:r w:rsidRPr="255C7935">
        <w:rPr>
          <w:rFonts w:eastAsia="Arial"/>
          <w:b w:val="0"/>
          <w:color w:val="auto"/>
        </w:rPr>
        <w:t>The following individuals were members of the OASIS Technical Committee during the creation of this specification and their contributions are gratefully acknowledged:</w:t>
      </w:r>
    </w:p>
    <w:p w14:paraId="04A2F753" w14:textId="77777777" w:rsidR="00513318" w:rsidRDefault="00513318" w:rsidP="00513318">
      <w:pPr>
        <w:pStyle w:val="Titlepageinfo"/>
        <w:rPr>
          <w:rFonts w:hint="eastAsia"/>
          <w:b w:val="0"/>
          <w:color w:val="auto"/>
          <w:szCs w:val="24"/>
        </w:rPr>
      </w:pPr>
    </w:p>
    <w:p w14:paraId="7AF6D735" w14:textId="77777777" w:rsidR="00513318" w:rsidRPr="00D718EB" w:rsidRDefault="00513318" w:rsidP="00513318">
      <w:pPr>
        <w:rPr>
          <w:rFonts w:hint="eastAsia"/>
          <w:b/>
        </w:rPr>
      </w:pPr>
      <w:bookmarkStart w:id="1774" w:name="_Toc473620352"/>
      <w:r w:rsidRPr="00D718EB">
        <w:rPr>
          <w:rFonts w:eastAsia="Arial"/>
          <w:b/>
        </w:rPr>
        <w:t>Participants:</w:t>
      </w:r>
      <w:r w:rsidRPr="00D718EB">
        <w:rPr>
          <w:b/>
        </w:rPr>
        <w:fldChar w:fldCharType="begin"/>
      </w:r>
      <w:r w:rsidRPr="00D718EB">
        <w:rPr>
          <w:b/>
        </w:rPr>
        <w:instrText xml:space="preserve"> MACROBUTTON  </w:instrText>
      </w:r>
      <w:r w:rsidRPr="00D718EB">
        <w:rPr>
          <w:b/>
        </w:rPr>
        <w:fldChar w:fldCharType="end"/>
      </w:r>
      <w:bookmarkEnd w:id="1774"/>
    </w:p>
    <w:p w14:paraId="6AAB04F6" w14:textId="77777777" w:rsidR="00513318" w:rsidRPr="00853F7C" w:rsidRDefault="00513318" w:rsidP="00FD1E6F">
      <w:pPr>
        <w:pStyle w:val="af6"/>
        <w:numPr>
          <w:ilvl w:val="0"/>
          <w:numId w:val="64"/>
        </w:numPr>
        <w:rPr>
          <w:rFonts w:eastAsia="Arial"/>
        </w:rPr>
      </w:pPr>
      <w:r w:rsidRPr="00853F7C">
        <w:rPr>
          <w:rFonts w:eastAsia="Arial"/>
        </w:rPr>
        <w:t>Senthil Nathan Balasubramaniam (Infiswift)</w:t>
      </w:r>
    </w:p>
    <w:p w14:paraId="3DEA432F" w14:textId="77777777" w:rsidR="00513318" w:rsidRPr="00853F7C" w:rsidRDefault="00513318" w:rsidP="00FD1E6F">
      <w:pPr>
        <w:pStyle w:val="af6"/>
        <w:numPr>
          <w:ilvl w:val="0"/>
          <w:numId w:val="64"/>
        </w:numPr>
        <w:rPr>
          <w:rFonts w:eastAsia="Arial"/>
        </w:rPr>
      </w:pPr>
      <w:r w:rsidRPr="00853F7C">
        <w:rPr>
          <w:rFonts w:eastAsia="Arial"/>
        </w:rPr>
        <w:t>Dr. Andrew Banks, editor (IBM)</w:t>
      </w:r>
    </w:p>
    <w:p w14:paraId="5F20388A" w14:textId="77777777" w:rsidR="00513318" w:rsidRPr="00853F7C" w:rsidRDefault="00513318" w:rsidP="00FD1E6F">
      <w:pPr>
        <w:pStyle w:val="af6"/>
        <w:numPr>
          <w:ilvl w:val="0"/>
          <w:numId w:val="64"/>
        </w:numPr>
        <w:rPr>
          <w:rFonts w:eastAsia="Arial"/>
        </w:rPr>
      </w:pPr>
      <w:r w:rsidRPr="00853F7C">
        <w:rPr>
          <w:rFonts w:eastAsia="Arial"/>
        </w:rPr>
        <w:t>Ken Borgendale, editor (IBM)</w:t>
      </w:r>
    </w:p>
    <w:p w14:paraId="7225F77F" w14:textId="77777777" w:rsidR="00513318" w:rsidRPr="00853F7C" w:rsidRDefault="00513318" w:rsidP="00FD1E6F">
      <w:pPr>
        <w:pStyle w:val="af6"/>
        <w:numPr>
          <w:ilvl w:val="0"/>
          <w:numId w:val="64"/>
        </w:numPr>
        <w:rPr>
          <w:rFonts w:eastAsia="Arial"/>
        </w:rPr>
      </w:pPr>
      <w:r w:rsidRPr="00853F7C">
        <w:rPr>
          <w:rFonts w:eastAsia="Arial"/>
        </w:rPr>
        <w:t>Ed Briggs, editor (Microsoft)</w:t>
      </w:r>
    </w:p>
    <w:p w14:paraId="3594BC86" w14:textId="77777777" w:rsidR="00513318" w:rsidRPr="00853F7C" w:rsidRDefault="00513318" w:rsidP="00FD1E6F">
      <w:pPr>
        <w:pStyle w:val="af6"/>
        <w:numPr>
          <w:ilvl w:val="0"/>
          <w:numId w:val="64"/>
        </w:numPr>
        <w:rPr>
          <w:rFonts w:eastAsia="Arial"/>
        </w:rPr>
      </w:pPr>
      <w:r w:rsidRPr="00853F7C">
        <w:rPr>
          <w:rFonts w:eastAsia="Arial"/>
        </w:rPr>
        <w:t>Raphael Cohn (Individual)</w:t>
      </w:r>
    </w:p>
    <w:p w14:paraId="26111E0C" w14:textId="77777777" w:rsidR="00513318" w:rsidRPr="00853F7C" w:rsidRDefault="00513318" w:rsidP="00FD1E6F">
      <w:pPr>
        <w:pStyle w:val="af6"/>
        <w:numPr>
          <w:ilvl w:val="0"/>
          <w:numId w:val="64"/>
        </w:numPr>
        <w:rPr>
          <w:rFonts w:eastAsia="Arial"/>
        </w:rPr>
      </w:pPr>
      <w:r w:rsidRPr="00853F7C">
        <w:rPr>
          <w:rFonts w:eastAsia="Arial"/>
        </w:rPr>
        <w:t>Richard Coppen, chairman (IBM)</w:t>
      </w:r>
    </w:p>
    <w:p w14:paraId="79BA8321" w14:textId="77777777" w:rsidR="00513318" w:rsidRPr="00853F7C" w:rsidRDefault="00513318" w:rsidP="00FD1E6F">
      <w:pPr>
        <w:pStyle w:val="af6"/>
        <w:numPr>
          <w:ilvl w:val="0"/>
          <w:numId w:val="64"/>
        </w:numPr>
        <w:rPr>
          <w:rFonts w:eastAsia="Arial"/>
        </w:rPr>
      </w:pPr>
      <w:r w:rsidRPr="00853F7C">
        <w:rPr>
          <w:rFonts w:eastAsia="Arial"/>
        </w:rPr>
        <w:t>William Cox (Individual)</w:t>
      </w:r>
    </w:p>
    <w:p w14:paraId="034581DA" w14:textId="77777777" w:rsidR="00513318" w:rsidRPr="00853F7C" w:rsidRDefault="00513318" w:rsidP="00FD1E6F">
      <w:pPr>
        <w:pStyle w:val="af6"/>
        <w:numPr>
          <w:ilvl w:val="0"/>
          <w:numId w:val="64"/>
        </w:numPr>
        <w:rPr>
          <w:rFonts w:eastAsia="Arial"/>
        </w:rPr>
      </w:pPr>
      <w:r w:rsidRPr="00853F7C">
        <w:rPr>
          <w:rFonts w:eastAsia="Arial"/>
        </w:rPr>
        <w:t>Ian Craggs , secretary (IBM)</w:t>
      </w:r>
    </w:p>
    <w:p w14:paraId="1C933B39" w14:textId="77777777" w:rsidR="00513318" w:rsidRPr="00853F7C" w:rsidRDefault="00513318" w:rsidP="00FD1E6F">
      <w:pPr>
        <w:pStyle w:val="af6"/>
        <w:numPr>
          <w:ilvl w:val="0"/>
          <w:numId w:val="64"/>
        </w:numPr>
        <w:rPr>
          <w:rFonts w:eastAsia="Arial"/>
        </w:rPr>
      </w:pPr>
      <w:r w:rsidRPr="00853F7C">
        <w:rPr>
          <w:rFonts w:eastAsia="Arial"/>
        </w:rPr>
        <w:t>Konstantin Dotchkoff (Microsoft)</w:t>
      </w:r>
    </w:p>
    <w:p w14:paraId="5753C7EF" w14:textId="77777777" w:rsidR="00513318" w:rsidRPr="00853F7C" w:rsidRDefault="00513318" w:rsidP="00FD1E6F">
      <w:pPr>
        <w:pStyle w:val="af6"/>
        <w:numPr>
          <w:ilvl w:val="0"/>
          <w:numId w:val="64"/>
        </w:numPr>
        <w:rPr>
          <w:rFonts w:eastAsia="Arial"/>
        </w:rPr>
      </w:pPr>
      <w:r w:rsidRPr="00853F7C">
        <w:rPr>
          <w:rFonts w:eastAsia="Arial"/>
        </w:rPr>
        <w:t>Derek Fu (IBM)</w:t>
      </w:r>
    </w:p>
    <w:p w14:paraId="4429FE94" w14:textId="77777777" w:rsidR="00513318" w:rsidRPr="00853F7C" w:rsidRDefault="00513318" w:rsidP="00FD1E6F">
      <w:pPr>
        <w:pStyle w:val="af6"/>
        <w:numPr>
          <w:ilvl w:val="0"/>
          <w:numId w:val="64"/>
        </w:numPr>
        <w:rPr>
          <w:rFonts w:eastAsia="Arial"/>
        </w:rPr>
      </w:pPr>
      <w:r w:rsidRPr="00853F7C">
        <w:rPr>
          <w:rFonts w:eastAsia="Arial"/>
        </w:rPr>
        <w:t>Rahul Gupta, editor (IBM)</w:t>
      </w:r>
    </w:p>
    <w:p w14:paraId="1A185D0B" w14:textId="77777777" w:rsidR="00513318" w:rsidRPr="00853F7C" w:rsidRDefault="00513318" w:rsidP="00FD1E6F">
      <w:pPr>
        <w:pStyle w:val="af6"/>
        <w:numPr>
          <w:ilvl w:val="0"/>
          <w:numId w:val="64"/>
        </w:numPr>
        <w:rPr>
          <w:rFonts w:eastAsia="Arial"/>
        </w:rPr>
      </w:pPr>
      <w:r w:rsidRPr="00853F7C">
        <w:rPr>
          <w:rFonts w:eastAsia="Arial"/>
        </w:rPr>
        <w:t>Stefan Hagen (Individual)</w:t>
      </w:r>
    </w:p>
    <w:p w14:paraId="33B62A57" w14:textId="77777777" w:rsidR="00513318" w:rsidRPr="00853F7C" w:rsidRDefault="00513318" w:rsidP="00FD1E6F">
      <w:pPr>
        <w:pStyle w:val="af6"/>
        <w:numPr>
          <w:ilvl w:val="0"/>
          <w:numId w:val="64"/>
        </w:numPr>
        <w:rPr>
          <w:rFonts w:eastAsia="Arial"/>
        </w:rPr>
      </w:pPr>
      <w:r w:rsidRPr="00853F7C">
        <w:rPr>
          <w:rFonts w:eastAsia="Arial"/>
        </w:rPr>
        <w:t>David Horton (Solace Systems)</w:t>
      </w:r>
    </w:p>
    <w:p w14:paraId="6E83200C" w14:textId="77777777" w:rsidR="00513318" w:rsidRPr="00853F7C" w:rsidRDefault="00513318" w:rsidP="00FD1E6F">
      <w:pPr>
        <w:pStyle w:val="af6"/>
        <w:numPr>
          <w:ilvl w:val="0"/>
          <w:numId w:val="64"/>
        </w:numPr>
        <w:rPr>
          <w:rFonts w:eastAsia="Arial"/>
        </w:rPr>
      </w:pPr>
      <w:r w:rsidRPr="00853F7C">
        <w:rPr>
          <w:rFonts w:eastAsia="Arial"/>
        </w:rPr>
        <w:t>Alex Kritikos (Software AG, Inc.)</w:t>
      </w:r>
    </w:p>
    <w:p w14:paraId="37716166" w14:textId="77777777" w:rsidR="00513318" w:rsidRPr="00853F7C" w:rsidRDefault="00513318" w:rsidP="00FD1E6F">
      <w:pPr>
        <w:pStyle w:val="af6"/>
        <w:numPr>
          <w:ilvl w:val="0"/>
          <w:numId w:val="64"/>
        </w:numPr>
        <w:rPr>
          <w:rFonts w:eastAsia="Arial"/>
        </w:rPr>
      </w:pPr>
      <w:r w:rsidRPr="00853F7C">
        <w:rPr>
          <w:rFonts w:eastAsia="Arial"/>
        </w:rPr>
        <w:t>Jonathan Levell (IBM)</w:t>
      </w:r>
    </w:p>
    <w:p w14:paraId="13B25568" w14:textId="77777777" w:rsidR="00513318" w:rsidRPr="00853F7C" w:rsidRDefault="00513318" w:rsidP="00FD1E6F">
      <w:pPr>
        <w:pStyle w:val="af6"/>
        <w:numPr>
          <w:ilvl w:val="0"/>
          <w:numId w:val="64"/>
        </w:numPr>
        <w:rPr>
          <w:rFonts w:eastAsia="Arial"/>
        </w:rPr>
      </w:pPr>
      <w:r w:rsidRPr="00853F7C">
        <w:rPr>
          <w:rFonts w:eastAsia="Arial"/>
        </w:rPr>
        <w:t>Shawn McAllister (Solace Systems)</w:t>
      </w:r>
    </w:p>
    <w:p w14:paraId="3B8337F8" w14:textId="77777777" w:rsidR="00513318" w:rsidRPr="00853F7C" w:rsidRDefault="00513318" w:rsidP="00FD1E6F">
      <w:pPr>
        <w:pStyle w:val="af6"/>
        <w:numPr>
          <w:ilvl w:val="0"/>
          <w:numId w:val="64"/>
        </w:numPr>
        <w:rPr>
          <w:rFonts w:eastAsia="Arial"/>
        </w:rPr>
      </w:pPr>
      <w:r w:rsidRPr="00853F7C">
        <w:rPr>
          <w:rFonts w:eastAsia="Arial"/>
        </w:rPr>
        <w:t>William McLane (TIBCO Software Inc.)</w:t>
      </w:r>
    </w:p>
    <w:p w14:paraId="3406FFFC" w14:textId="77777777" w:rsidR="00513318" w:rsidRPr="00853F7C" w:rsidRDefault="00513318" w:rsidP="00FD1E6F">
      <w:pPr>
        <w:pStyle w:val="af6"/>
        <w:numPr>
          <w:ilvl w:val="0"/>
          <w:numId w:val="64"/>
        </w:numPr>
        <w:rPr>
          <w:rFonts w:eastAsia="Arial"/>
        </w:rPr>
      </w:pPr>
      <w:r w:rsidRPr="00853F7C">
        <w:rPr>
          <w:rFonts w:eastAsia="Arial"/>
        </w:rPr>
        <w:t>Peter Niblett (IBM)</w:t>
      </w:r>
    </w:p>
    <w:p w14:paraId="0B9726B0" w14:textId="77777777" w:rsidR="00513318" w:rsidRPr="00853F7C" w:rsidRDefault="00513318" w:rsidP="00FD1E6F">
      <w:pPr>
        <w:pStyle w:val="af6"/>
        <w:numPr>
          <w:ilvl w:val="0"/>
          <w:numId w:val="64"/>
        </w:numPr>
        <w:rPr>
          <w:rFonts w:eastAsia="Arial"/>
        </w:rPr>
      </w:pPr>
      <w:r w:rsidRPr="00853F7C">
        <w:rPr>
          <w:rFonts w:eastAsia="Arial"/>
        </w:rPr>
        <w:t>Dominik Obermaier (dc-square GmbH)</w:t>
      </w:r>
    </w:p>
    <w:p w14:paraId="40B3F3FF" w14:textId="77777777" w:rsidR="00513318" w:rsidRPr="00853F7C" w:rsidRDefault="00513318" w:rsidP="00FD1E6F">
      <w:pPr>
        <w:pStyle w:val="af6"/>
        <w:numPr>
          <w:ilvl w:val="0"/>
          <w:numId w:val="64"/>
        </w:numPr>
        <w:rPr>
          <w:rFonts w:eastAsia="Arial"/>
        </w:rPr>
      </w:pPr>
      <w:r w:rsidRPr="00853F7C">
        <w:rPr>
          <w:rFonts w:eastAsia="Arial"/>
        </w:rPr>
        <w:t>Nicholas O'Leary (IBM)</w:t>
      </w:r>
    </w:p>
    <w:p w14:paraId="52A4511B" w14:textId="77777777" w:rsidR="00513318" w:rsidRPr="00853F7C" w:rsidRDefault="00513318" w:rsidP="00FD1E6F">
      <w:pPr>
        <w:pStyle w:val="af6"/>
        <w:numPr>
          <w:ilvl w:val="0"/>
          <w:numId w:val="64"/>
        </w:numPr>
        <w:rPr>
          <w:rFonts w:eastAsia="Arial"/>
        </w:rPr>
      </w:pPr>
      <w:r w:rsidRPr="00853F7C">
        <w:rPr>
          <w:rFonts w:eastAsia="Arial"/>
        </w:rPr>
        <w:t>Brian Raymor, chairman (Microsoft)</w:t>
      </w:r>
    </w:p>
    <w:p w14:paraId="04C85FFD" w14:textId="77777777" w:rsidR="00513318" w:rsidRPr="00853F7C" w:rsidRDefault="00513318" w:rsidP="00FD1E6F">
      <w:pPr>
        <w:pStyle w:val="af6"/>
        <w:numPr>
          <w:ilvl w:val="0"/>
          <w:numId w:val="64"/>
        </w:numPr>
        <w:rPr>
          <w:rFonts w:eastAsia="Arial"/>
        </w:rPr>
      </w:pPr>
      <w:r w:rsidRPr="00853F7C">
        <w:rPr>
          <w:rFonts w:eastAsia="Arial"/>
        </w:rPr>
        <w:t>Andrew Schofield (IBM)</w:t>
      </w:r>
    </w:p>
    <w:p w14:paraId="161724F6" w14:textId="77777777" w:rsidR="00513318" w:rsidRPr="00853F7C" w:rsidRDefault="00513318" w:rsidP="00FD1E6F">
      <w:pPr>
        <w:pStyle w:val="af6"/>
        <w:numPr>
          <w:ilvl w:val="0"/>
          <w:numId w:val="64"/>
        </w:numPr>
        <w:rPr>
          <w:rFonts w:eastAsia="Arial"/>
        </w:rPr>
      </w:pPr>
      <w:r w:rsidRPr="00853F7C">
        <w:rPr>
          <w:rFonts w:eastAsia="Arial"/>
        </w:rPr>
        <w:t>Tobias Sommer (Cumulocity)</w:t>
      </w:r>
    </w:p>
    <w:p w14:paraId="10F19FC0" w14:textId="77777777" w:rsidR="00513318" w:rsidRPr="00853F7C" w:rsidRDefault="00513318" w:rsidP="00FD1E6F">
      <w:pPr>
        <w:pStyle w:val="af6"/>
        <w:numPr>
          <w:ilvl w:val="0"/>
          <w:numId w:val="64"/>
        </w:numPr>
        <w:rPr>
          <w:rFonts w:eastAsia="Arial"/>
        </w:rPr>
      </w:pPr>
      <w:r w:rsidRPr="00853F7C">
        <w:rPr>
          <w:rFonts w:eastAsia="Arial"/>
        </w:rPr>
        <w:t>Joe Speed (IBM)</w:t>
      </w:r>
    </w:p>
    <w:p w14:paraId="208A4CF0" w14:textId="77777777" w:rsidR="00513318" w:rsidRPr="00853F7C" w:rsidRDefault="00513318" w:rsidP="00FD1E6F">
      <w:pPr>
        <w:pStyle w:val="af6"/>
        <w:numPr>
          <w:ilvl w:val="0"/>
          <w:numId w:val="64"/>
        </w:numPr>
        <w:rPr>
          <w:rFonts w:eastAsia="Arial"/>
        </w:rPr>
      </w:pPr>
      <w:r w:rsidRPr="00853F7C">
        <w:rPr>
          <w:rFonts w:eastAsia="Arial"/>
        </w:rPr>
        <w:t>Dr Andy Stanford-Clark (IBM)</w:t>
      </w:r>
    </w:p>
    <w:p w14:paraId="74B651E6" w14:textId="77777777" w:rsidR="00513318" w:rsidRPr="00853F7C" w:rsidRDefault="00513318" w:rsidP="00FD1E6F">
      <w:pPr>
        <w:pStyle w:val="af6"/>
        <w:numPr>
          <w:ilvl w:val="0"/>
          <w:numId w:val="64"/>
        </w:numPr>
        <w:rPr>
          <w:rFonts w:eastAsia="Arial"/>
        </w:rPr>
      </w:pPr>
      <w:r w:rsidRPr="00853F7C">
        <w:rPr>
          <w:rFonts w:eastAsia="Arial"/>
        </w:rPr>
        <w:t>Allan Stockdill-Mander (IBM)</w:t>
      </w:r>
    </w:p>
    <w:p w14:paraId="1170E609" w14:textId="77777777" w:rsidR="00513318" w:rsidRPr="00853F7C" w:rsidRDefault="00513318" w:rsidP="00FD1E6F">
      <w:pPr>
        <w:pStyle w:val="af6"/>
        <w:numPr>
          <w:ilvl w:val="0"/>
          <w:numId w:val="64"/>
        </w:numPr>
        <w:rPr>
          <w:rFonts w:eastAsia="Arial"/>
        </w:rPr>
      </w:pPr>
      <w:r w:rsidRPr="00853F7C">
        <w:rPr>
          <w:rFonts w:eastAsia="Arial"/>
        </w:rPr>
        <w:t>Stehan Vaillant (Cumulocity)</w:t>
      </w:r>
    </w:p>
    <w:p w14:paraId="333595F3" w14:textId="77777777" w:rsidR="00513318" w:rsidRDefault="00513318" w:rsidP="00513318">
      <w:pPr>
        <w:rPr>
          <w:rFonts w:hint="eastAsia"/>
        </w:rPr>
      </w:pPr>
    </w:p>
    <w:p w14:paraId="29C66B56" w14:textId="77777777" w:rsidR="00513318" w:rsidRDefault="00513318" w:rsidP="00513318">
      <w:pPr>
        <w:rPr>
          <w:rFonts w:hint="eastAsia"/>
        </w:rPr>
      </w:pPr>
      <w:r>
        <w:t xml:space="preserve">For a list of those who contributed to earlier versions of MQTT refer to Appendix A in the MQTT v3.1.1 specification </w:t>
      </w:r>
      <w:r>
        <w:fldChar w:fldCharType="begin"/>
      </w:r>
      <w:r>
        <w:instrText xml:space="preserve"> REF MQTTV311 \h </w:instrText>
      </w:r>
      <w:r>
        <w:fldChar w:fldCharType="separate"/>
      </w:r>
      <w:r w:rsidRPr="006E1A14">
        <w:rPr>
          <w:rStyle w:val="a5"/>
          <w:b/>
          <w:color w:val="auto"/>
        </w:rPr>
        <w:t>[MQTTV311</w:t>
      </w:r>
      <w:r>
        <w:fldChar w:fldCharType="end"/>
      </w:r>
      <w:r w:rsidRPr="002B2EE4">
        <w:rPr>
          <w:b/>
        </w:rPr>
        <w:t>]</w:t>
      </w:r>
      <w:r>
        <w:t xml:space="preserve">. </w:t>
      </w:r>
    </w:p>
    <w:p w14:paraId="3C1096D6" w14:textId="77777777" w:rsidR="00513318" w:rsidRDefault="00513318" w:rsidP="00513318">
      <w:pPr>
        <w:rPr>
          <w:rFonts w:hint="eastAsia"/>
        </w:rPr>
      </w:pPr>
    </w:p>
    <w:p w14:paraId="63776C5A" w14:textId="77777777" w:rsidR="00513318" w:rsidRDefault="00513318" w:rsidP="00513318">
      <w:pPr>
        <w:pStyle w:val="AppendixHeading1"/>
        <w:numPr>
          <w:ilvl w:val="0"/>
          <w:numId w:val="5"/>
        </w:numPr>
        <w:rPr>
          <w:rFonts w:hint="eastAsia"/>
        </w:rPr>
      </w:pPr>
      <w:bookmarkStart w:id="1775" w:name="AppendixB"/>
      <w:bookmarkStart w:id="1776" w:name="_Toc496191602"/>
      <w:bookmarkStart w:id="1777" w:name="_Toc513542375"/>
      <w:bookmarkEnd w:id="1775"/>
      <w:r>
        <w:lastRenderedPageBreak/>
        <w:t>Mandatory normative statement (non-normative)</w:t>
      </w:r>
      <w:bookmarkEnd w:id="1776"/>
      <w:bookmarkEnd w:id="1777"/>
    </w:p>
    <w:p w14:paraId="7784A603" w14:textId="77777777" w:rsidR="00513318" w:rsidRPr="00B82BE6" w:rsidRDefault="00513318" w:rsidP="00513318">
      <w:pPr>
        <w:rPr>
          <w:rFonts w:hint="eastAsia"/>
        </w:rPr>
      </w:pPr>
      <w:r w:rsidRPr="00B82BE6">
        <w:t xml:space="preserve">This Appendix is non-normative and is provided as a convenient summary of the numbered conformance statements found in the main body of this document. </w:t>
      </w:r>
      <w:r>
        <w:t>Refer to</w:t>
      </w:r>
      <w:r w:rsidRPr="00B82BE6">
        <w:t xml:space="preserve"> </w:t>
      </w:r>
      <w:hyperlink w:anchor="_Conformance" w:history="1">
        <w:r w:rsidRPr="00657DD7">
          <w:rPr>
            <w:rStyle w:val="a5"/>
          </w:rPr>
          <w:t>Chapter 7</w:t>
        </w:r>
      </w:hyperlink>
      <w:r w:rsidRPr="00B82BE6">
        <w:t xml:space="preserve"> for a definitive list of conformance requirements.</w:t>
      </w:r>
    </w:p>
    <w:p w14:paraId="36E1C1D1" w14:textId="77777777" w:rsidR="00513318" w:rsidRDefault="00513318" w:rsidP="00513318">
      <w:pPr>
        <w:rPr>
          <w:rFonts w:hint="eastAsia"/>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77777777" w:rsidR="00513318" w:rsidRPr="001952DA" w:rsidRDefault="00513318" w:rsidP="00A654AF">
            <w:pPr>
              <w:rPr>
                <w:rFonts w:hint="eastAsia"/>
                <w:b/>
                <w:bCs/>
                <w:color w:val="000000"/>
              </w:rPr>
            </w:pPr>
            <w:r w:rsidRPr="001952DA">
              <w:rPr>
                <w:b/>
                <w:bCs/>
                <w:color w:val="000000"/>
              </w:rPr>
              <w:t>Normative Statement Number</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77777777" w:rsidR="00513318" w:rsidRPr="001952DA" w:rsidRDefault="00513318" w:rsidP="00A654AF">
            <w:pPr>
              <w:rPr>
                <w:rFonts w:hint="eastAsia"/>
                <w:b/>
                <w:bCs/>
                <w:color w:val="000000"/>
              </w:rPr>
            </w:pPr>
            <w:r w:rsidRPr="001952DA">
              <w:rPr>
                <w:b/>
                <w:bCs/>
                <w:color w:val="000000"/>
              </w:rPr>
              <w:t>Normative Statement</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1952DA" w:rsidRDefault="00513318" w:rsidP="00A654AF">
            <w:pPr>
              <w:rPr>
                <w:rFonts w:hint="eastAsia"/>
                <w:bCs/>
                <w:color w:val="000000"/>
              </w:rPr>
            </w:pPr>
            <w:r w:rsidRPr="001952DA">
              <w:rPr>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77777777" w:rsidR="00513318" w:rsidRPr="001952DA" w:rsidRDefault="00513318" w:rsidP="00A654AF">
            <w:pPr>
              <w:rPr>
                <w:rFonts w:hint="eastAsia"/>
                <w:bCs/>
                <w:color w:val="000000"/>
              </w:rPr>
            </w:pPr>
            <w:r w:rsidRPr="001952DA">
              <w:rPr>
                <w:bCs/>
                <w:color w:val="000000"/>
              </w:rPr>
              <w:t>The character data in a UTF-8 Encoded String MUST be well-formed UTF-8 as defined by the Unicode specification [Unicode] and restated in RFC 3629 [RFC3629]. In particular, the character data MUST NOT include encodings of code points between U+D800 and U+DFFF.</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1952DA" w:rsidRDefault="00513318" w:rsidP="00A654AF">
            <w:pPr>
              <w:rPr>
                <w:rFonts w:hint="eastAsia"/>
                <w:bCs/>
                <w:color w:val="000000"/>
              </w:rPr>
            </w:pPr>
            <w:r w:rsidRPr="001952DA">
              <w:rPr>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77777777" w:rsidR="00513318" w:rsidRPr="001952DA" w:rsidRDefault="00513318" w:rsidP="00A654AF">
            <w:pPr>
              <w:rPr>
                <w:rFonts w:hint="eastAsia"/>
                <w:bCs/>
                <w:color w:val="000000"/>
              </w:rPr>
            </w:pPr>
            <w:r w:rsidRPr="001952DA">
              <w:rPr>
                <w:bCs/>
                <w:color w:val="000000"/>
              </w:rPr>
              <w:t>A UTF-8 Encoded String MUST NOT include an encoding of the null character U+0000.</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1952DA" w:rsidRDefault="00513318" w:rsidP="00A654AF">
            <w:pPr>
              <w:rPr>
                <w:rFonts w:hint="eastAsia"/>
                <w:bCs/>
                <w:color w:val="000000"/>
              </w:rPr>
            </w:pPr>
            <w:r w:rsidRPr="001952DA">
              <w:rPr>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77777777" w:rsidR="00513318" w:rsidRPr="001952DA" w:rsidRDefault="00513318" w:rsidP="00A654AF">
            <w:pPr>
              <w:rPr>
                <w:rFonts w:hint="eastAsia"/>
                <w:bCs/>
                <w:color w:val="000000"/>
              </w:rPr>
            </w:pPr>
            <w:r w:rsidRPr="001952DA">
              <w:rPr>
                <w:bCs/>
                <w:color w:val="000000"/>
              </w:rPr>
              <w:t>A UTF-8 encoded sequence 0xEF 0xBB 0xBF is always interpreted as U+FEFF ("ZERO WIDTH NO-BREAK SPACE") wherever it appears in a string and MUST NOT be skipped over or stripped off by a packet receiver.</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1952DA" w:rsidRDefault="00513318" w:rsidP="00A654AF">
            <w:pPr>
              <w:rPr>
                <w:rFonts w:hint="eastAsia"/>
                <w:bCs/>
                <w:color w:val="000000"/>
              </w:rPr>
            </w:pPr>
            <w:r w:rsidRPr="001952DA">
              <w:rPr>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77777777" w:rsidR="00513318" w:rsidRPr="001952DA" w:rsidRDefault="00513318" w:rsidP="00A654AF">
            <w:pPr>
              <w:rPr>
                <w:rFonts w:hint="eastAsia"/>
                <w:bCs/>
                <w:color w:val="000000"/>
              </w:rPr>
            </w:pPr>
            <w:r w:rsidRPr="001952DA">
              <w:rPr>
                <w:bCs/>
                <w:color w:val="000000"/>
              </w:rPr>
              <w:t>The encoded value MUST use the minimum number of bytes necessary to represent the value.</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1952DA" w:rsidRDefault="00513318" w:rsidP="00A654AF">
            <w:pPr>
              <w:rPr>
                <w:rFonts w:hint="eastAsia"/>
                <w:bCs/>
                <w:color w:val="000000"/>
              </w:rPr>
            </w:pPr>
            <w:r w:rsidRPr="001952DA">
              <w:rPr>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77777777" w:rsidR="00513318" w:rsidRPr="001952DA" w:rsidRDefault="00513318" w:rsidP="00A654AF">
            <w:pPr>
              <w:rPr>
                <w:rFonts w:hint="eastAsia"/>
                <w:bCs/>
                <w:color w:val="000000"/>
              </w:rPr>
            </w:pPr>
            <w:r w:rsidRPr="001952DA">
              <w:rPr>
                <w:bCs/>
                <w:color w:val="000000"/>
              </w:rPr>
              <w:t>Both strings MUST comply with the requirements for UTF-8 Encoded Strings.</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1952DA" w:rsidRDefault="00513318" w:rsidP="00A654AF">
            <w:pPr>
              <w:rPr>
                <w:rFonts w:hint="eastAsia"/>
                <w:bCs/>
                <w:color w:val="000000"/>
              </w:rPr>
            </w:pPr>
            <w:r w:rsidRPr="001952DA">
              <w:rPr>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77777777" w:rsidR="00513318" w:rsidRPr="001952DA" w:rsidRDefault="00513318" w:rsidP="00A654AF">
            <w:pPr>
              <w:rPr>
                <w:rFonts w:hint="eastAsia"/>
                <w:bCs/>
                <w:color w:val="000000"/>
              </w:rPr>
            </w:pPr>
            <w:r w:rsidRPr="001952DA">
              <w:rPr>
                <w:bCs/>
                <w:color w:val="000000"/>
              </w:rPr>
              <w:t>Where a flag bit is marked as “Reserved” it is reserved for future use and MUST be set to the value listed.</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1952DA" w:rsidRDefault="00513318" w:rsidP="00A654AF">
            <w:pPr>
              <w:rPr>
                <w:rFonts w:hint="eastAsia"/>
                <w:bCs/>
                <w:color w:val="000000"/>
              </w:rPr>
            </w:pPr>
            <w:r w:rsidRPr="001952DA">
              <w:rPr>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77777777" w:rsidR="00513318" w:rsidRPr="001952DA" w:rsidRDefault="00513318" w:rsidP="00A654AF">
            <w:pPr>
              <w:rPr>
                <w:rFonts w:hint="eastAsia"/>
                <w:bCs/>
                <w:color w:val="000000"/>
              </w:rPr>
            </w:pPr>
            <w:r w:rsidRPr="001952DA">
              <w:rPr>
                <w:bCs/>
                <w:color w:val="000000"/>
              </w:rPr>
              <w:t>A PUBLISH packet MUST NOT contain a Packet Identifier if its QoS value is set to 0.</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1952DA" w:rsidRDefault="00513318" w:rsidP="00A654AF">
            <w:pPr>
              <w:rPr>
                <w:rFonts w:hint="eastAsia"/>
                <w:bCs/>
                <w:color w:val="000000"/>
              </w:rPr>
            </w:pPr>
            <w:r w:rsidRPr="001952DA">
              <w:rPr>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77777777" w:rsidR="00513318" w:rsidRPr="001952DA" w:rsidRDefault="00513318" w:rsidP="00A654AF">
            <w:pPr>
              <w:rPr>
                <w:rFonts w:hint="eastAsia"/>
                <w:bCs/>
                <w:color w:val="000000"/>
              </w:rPr>
            </w:pPr>
            <w:r w:rsidRPr="001952DA">
              <w:rPr>
                <w:bCs/>
                <w:color w:val="000000"/>
              </w:rPr>
              <w:t>Each time a Client sends a new SUBSCRIBE, UNSUBSCRIBE,or PUBLISH (where QoS &gt; 0) MQTT Control Packet it MUST assign it a non-zero Packet Identifier that is currently unused.</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1952DA" w:rsidRDefault="00513318" w:rsidP="00A654AF">
            <w:pPr>
              <w:rPr>
                <w:rFonts w:hint="eastAsia"/>
                <w:bCs/>
                <w:color w:val="000000"/>
              </w:rPr>
            </w:pPr>
            <w:r w:rsidRPr="001952DA">
              <w:rPr>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77777777" w:rsidR="00513318" w:rsidRPr="001952DA" w:rsidRDefault="00513318" w:rsidP="00A654AF">
            <w:pPr>
              <w:rPr>
                <w:rFonts w:hint="eastAsia"/>
                <w:bCs/>
                <w:color w:val="000000"/>
              </w:rPr>
            </w:pPr>
            <w:r w:rsidRPr="001952DA">
              <w:rPr>
                <w:bCs/>
                <w:color w:val="000000"/>
              </w:rPr>
              <w:t>Each time a Server sends a new PUBLISH (with QoS &gt; 0) MQTT Control Packet it MUST assign it a non zero Packet Identifier that is currently unused.</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1952DA" w:rsidRDefault="00513318" w:rsidP="00A654AF">
            <w:pPr>
              <w:rPr>
                <w:rFonts w:hint="eastAsia"/>
                <w:bCs/>
                <w:color w:val="000000"/>
              </w:rPr>
            </w:pPr>
            <w:r w:rsidRPr="001952DA">
              <w:rPr>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7777777" w:rsidR="00513318" w:rsidRPr="001952DA" w:rsidRDefault="00513318" w:rsidP="00A654AF">
            <w:pPr>
              <w:rPr>
                <w:rFonts w:hint="eastAsia"/>
                <w:bCs/>
                <w:color w:val="000000"/>
              </w:rPr>
            </w:pPr>
            <w:r w:rsidRPr="001952DA">
              <w:rPr>
                <w:bCs/>
                <w:color w:val="000000"/>
              </w:rPr>
              <w:t>A PUBACK, PUBREC</w:t>
            </w:r>
            <w:r>
              <w:rPr>
                <w:bCs/>
                <w:color w:val="000000"/>
              </w:rPr>
              <w:t xml:space="preserve">, </w:t>
            </w:r>
            <w:r w:rsidRPr="001952DA">
              <w:rPr>
                <w:bCs/>
                <w:color w:val="000000"/>
              </w:rPr>
              <w:t>PUBREL</w:t>
            </w:r>
            <w:r>
              <w:rPr>
                <w:bCs/>
                <w:color w:val="000000"/>
              </w:rPr>
              <w:t>, or PUBCOMP</w:t>
            </w:r>
            <w:r w:rsidRPr="001952DA">
              <w:rPr>
                <w:bCs/>
                <w:color w:val="000000"/>
              </w:rPr>
              <w:t xml:space="preserve"> packet MUST contain the same Packet Identifier as the PUBLISH packet that was originally sent.</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1952DA" w:rsidRDefault="00513318" w:rsidP="00A654AF">
            <w:pPr>
              <w:rPr>
                <w:rFonts w:hint="eastAsia"/>
                <w:bCs/>
                <w:color w:val="000000"/>
              </w:rPr>
            </w:pPr>
            <w:r w:rsidRPr="001952DA">
              <w:rPr>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77777777" w:rsidR="00513318" w:rsidRPr="001952DA" w:rsidRDefault="00513318" w:rsidP="00A654AF">
            <w:pPr>
              <w:rPr>
                <w:rFonts w:hint="eastAsia"/>
                <w:bCs/>
                <w:color w:val="000000"/>
              </w:rPr>
            </w:pPr>
            <w:r w:rsidRPr="001952DA">
              <w:rPr>
                <w:bCs/>
                <w:color w:val="000000"/>
              </w:rPr>
              <w:t>A SUBACK and UNSUBACK MUST contain the Packet Identifier that was used in the corresponding SUBSCRIBE and UNSUBSCRIBE packet respectively.</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1952DA" w:rsidRDefault="00513318" w:rsidP="00A654AF">
            <w:pPr>
              <w:rPr>
                <w:rFonts w:hint="eastAsia"/>
                <w:bCs/>
                <w:color w:val="000000"/>
              </w:rPr>
            </w:pPr>
            <w:r w:rsidRPr="001952DA">
              <w:rPr>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77777777" w:rsidR="00513318" w:rsidRPr="001952DA" w:rsidRDefault="00513318" w:rsidP="00A654AF">
            <w:pPr>
              <w:rPr>
                <w:rFonts w:hint="eastAsia"/>
                <w:bCs/>
                <w:color w:val="000000"/>
              </w:rPr>
            </w:pPr>
            <w:r w:rsidRPr="001952DA">
              <w:rPr>
                <w:bCs/>
                <w:color w:val="000000"/>
              </w:rPr>
              <w:t>If there are no properties, this MUST be indicated by including a Property Length of zero.</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1952DA" w:rsidRDefault="00513318" w:rsidP="00A654AF">
            <w:pPr>
              <w:rPr>
                <w:rFonts w:hint="eastAsia"/>
                <w:bCs/>
                <w:color w:val="000000"/>
              </w:rPr>
            </w:pPr>
            <w:r w:rsidRPr="001952DA">
              <w:rPr>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77777777" w:rsidR="00513318" w:rsidRPr="001952DA" w:rsidRDefault="00513318" w:rsidP="00A654AF">
            <w:pPr>
              <w:rPr>
                <w:rFonts w:hint="eastAsia"/>
                <w:bCs/>
                <w:color w:val="000000"/>
              </w:rPr>
            </w:pPr>
            <w:r w:rsidRPr="001952DA">
              <w:rPr>
                <w:bCs/>
                <w:color w:val="000000"/>
              </w:rPr>
              <w:t>After a Network Connection is established by a Client to a Server, the first packet sent from the Client to the Server MUST be a CONNECT packet.</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1952DA" w:rsidRDefault="00513318" w:rsidP="00A654AF">
            <w:pPr>
              <w:rPr>
                <w:rFonts w:hint="eastAsia"/>
                <w:bCs/>
                <w:color w:val="000000"/>
              </w:rPr>
            </w:pPr>
            <w:r w:rsidRPr="001952DA">
              <w:rPr>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77777777" w:rsidR="00513318" w:rsidRPr="001952DA" w:rsidRDefault="00513318" w:rsidP="00A654AF">
            <w:pPr>
              <w:rPr>
                <w:rFonts w:hint="eastAsia"/>
                <w:bCs/>
                <w:color w:val="000000"/>
              </w:rPr>
            </w:pPr>
            <w:r w:rsidRPr="001952DA">
              <w:rPr>
                <w:bCs/>
                <w:color w:val="000000"/>
              </w:rPr>
              <w:t>The Server MUST process a second CONNECT packet sent from a Client as a Protocol Error and close the Network Connection.</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1952DA" w:rsidRDefault="00513318" w:rsidP="00A654AF">
            <w:pPr>
              <w:rPr>
                <w:rFonts w:hint="eastAsia"/>
                <w:bCs/>
                <w:color w:val="000000"/>
              </w:rPr>
            </w:pPr>
            <w:r w:rsidRPr="001952DA">
              <w:rPr>
                <w:bCs/>
                <w:color w:val="000000"/>
              </w:rPr>
              <w:lastRenderedPageBreak/>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77777777" w:rsidR="00513318" w:rsidRPr="001952DA" w:rsidRDefault="00513318" w:rsidP="00A654AF">
            <w:pPr>
              <w:rPr>
                <w:rFonts w:hint="eastAsia"/>
                <w:bCs/>
                <w:color w:val="000000"/>
              </w:rPr>
            </w:pPr>
            <w:r w:rsidRPr="001952DA">
              <w:rPr>
                <w:bCs/>
                <w:color w:val="000000"/>
              </w:rPr>
              <w:t>The protocol name MUST be the UTF-8 String "MQTT". If the Server does not want to accept the CONNECT, and wishes to reveal that it is an MQTT Server it MAY send a CONNACK packet with Reaso</w:t>
            </w:r>
            <w:r>
              <w:rPr>
                <w:bCs/>
                <w:color w:val="000000"/>
              </w:rPr>
              <w:t>n</w:t>
            </w:r>
            <w:r w:rsidRPr="001952DA">
              <w:rPr>
                <w:bCs/>
                <w:color w:val="000000"/>
              </w:rPr>
              <w:t xml:space="preserve"> Code of 0x84 (Unsupported Protocol Version), and then it MUST close the Network Connection.</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1952DA" w:rsidRDefault="00513318" w:rsidP="00A654AF">
            <w:pPr>
              <w:rPr>
                <w:rFonts w:hint="eastAsia"/>
                <w:bCs/>
                <w:color w:val="000000"/>
              </w:rPr>
            </w:pPr>
            <w:r w:rsidRPr="001952DA">
              <w:rPr>
                <w:bCs/>
                <w:color w:val="000000"/>
              </w:rPr>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77777777" w:rsidR="00513318" w:rsidRPr="001952DA" w:rsidRDefault="00513318" w:rsidP="00A654AF">
            <w:pPr>
              <w:rPr>
                <w:rFonts w:hint="eastAsia"/>
                <w:bCs/>
                <w:color w:val="000000"/>
              </w:rPr>
            </w:pPr>
            <w:r w:rsidRPr="001952DA">
              <w:rPr>
                <w:bCs/>
                <w:color w:val="000000"/>
              </w:rPr>
              <w:t xml:space="preserve">If the Protocol Version is not 5 and the Server does not want to accept the CONNECT packet, the Server MAY send a CONNACK packet with Reason Code 0x84 </w:t>
            </w:r>
            <w:r>
              <w:rPr>
                <w:bCs/>
                <w:color w:val="000000"/>
              </w:rPr>
              <w:t>(</w:t>
            </w:r>
            <w:r w:rsidRPr="001952DA">
              <w:rPr>
                <w:bCs/>
                <w:color w:val="000000"/>
              </w:rPr>
              <w:t>Unsupported Protocol Version) and then MUST close the Network Connection</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1952DA" w:rsidRDefault="00513318" w:rsidP="00A654AF">
            <w:pPr>
              <w:rPr>
                <w:rFonts w:hint="eastAsia"/>
                <w:bCs/>
                <w:color w:val="000000"/>
              </w:rPr>
            </w:pPr>
            <w:r w:rsidRPr="001952DA">
              <w:rPr>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77777777" w:rsidR="00513318" w:rsidRPr="001952DA" w:rsidRDefault="00513318" w:rsidP="00A654AF">
            <w:pPr>
              <w:rPr>
                <w:rFonts w:hint="eastAsia"/>
                <w:bCs/>
                <w:color w:val="000000"/>
              </w:rPr>
            </w:pPr>
            <w:r w:rsidRPr="001952DA">
              <w:rPr>
                <w:bCs/>
                <w:color w:val="000000"/>
              </w:rPr>
              <w:t>The Server MUST validate that the reserved flag in the CONNECT packet is set to 0.</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1952DA" w:rsidRDefault="00513318" w:rsidP="00A654AF">
            <w:pPr>
              <w:rPr>
                <w:rFonts w:hint="eastAsia"/>
                <w:bCs/>
                <w:color w:val="000000"/>
              </w:rPr>
            </w:pPr>
            <w:r w:rsidRPr="001952DA">
              <w:rPr>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7777777" w:rsidR="00513318" w:rsidRPr="001952DA" w:rsidRDefault="00513318" w:rsidP="00A654AF">
            <w:pPr>
              <w:rPr>
                <w:rFonts w:hint="eastAsia"/>
                <w:bCs/>
                <w:color w:val="000000"/>
              </w:rPr>
            </w:pPr>
            <w:r w:rsidRPr="001952DA">
              <w:rPr>
                <w:bCs/>
                <w:color w:val="000000"/>
              </w:rPr>
              <w:t>If a CONNECT packet is received with Clean Start is set to 1, the Client and Server MUST discard any existing Session and start a new Session.</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1952DA" w:rsidRDefault="00513318" w:rsidP="00A654AF">
            <w:pPr>
              <w:rPr>
                <w:rFonts w:hint="eastAsia"/>
                <w:bCs/>
                <w:color w:val="000000"/>
              </w:rPr>
            </w:pPr>
            <w:r w:rsidRPr="001952DA">
              <w:rPr>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77777777" w:rsidR="00513318" w:rsidRPr="001952DA" w:rsidRDefault="00513318" w:rsidP="00A654AF">
            <w:pPr>
              <w:rPr>
                <w:rFonts w:hint="eastAsia"/>
                <w:bCs/>
                <w:color w:val="000000"/>
              </w:rPr>
            </w:pPr>
            <w:r w:rsidRPr="001952DA">
              <w:rPr>
                <w:bCs/>
                <w:color w:val="000000"/>
              </w:rPr>
              <w:t>If a CONNECT packet is received with Clean Start set to 0 and there is a Session associated with the Client Identifier, the Server MUST resume communications with the Client based on state from the existing Session.</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1952DA" w:rsidRDefault="00513318" w:rsidP="00A654AF">
            <w:pPr>
              <w:rPr>
                <w:rFonts w:hint="eastAsia"/>
                <w:bCs/>
                <w:color w:val="000000"/>
              </w:rPr>
            </w:pPr>
            <w:r w:rsidRPr="001952DA">
              <w:rPr>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77777777" w:rsidR="00513318" w:rsidRPr="001952DA" w:rsidRDefault="00513318" w:rsidP="00A654AF">
            <w:pPr>
              <w:rPr>
                <w:rFonts w:hint="eastAsia"/>
                <w:bCs/>
                <w:color w:val="000000"/>
              </w:rPr>
            </w:pPr>
            <w:r w:rsidRPr="001952DA">
              <w:rPr>
                <w:bCs/>
                <w:color w:val="000000"/>
              </w:rPr>
              <w:t>If a CONNECT packet is received with Clean Start set to 0 and there is no Session associated with the Client Identifier, the Server MUST create a new Session.</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1952DA" w:rsidRDefault="00513318" w:rsidP="00A654AF">
            <w:pPr>
              <w:rPr>
                <w:rFonts w:hint="eastAsia"/>
                <w:bCs/>
                <w:color w:val="000000"/>
              </w:rPr>
            </w:pPr>
            <w:r w:rsidRPr="001952DA">
              <w:rPr>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77777777" w:rsidR="00513318" w:rsidRPr="001952DA" w:rsidRDefault="00513318" w:rsidP="00A654AF">
            <w:pPr>
              <w:rPr>
                <w:rFonts w:hint="eastAsia"/>
                <w:bCs/>
                <w:color w:val="000000"/>
              </w:rPr>
            </w:pPr>
            <w:r w:rsidRPr="001952DA">
              <w:rPr>
                <w:bCs/>
                <w:color w:val="000000"/>
              </w:rPr>
              <w:t>If the Will Flag is set to 1 this indicates that, a Will Message MUST be stored on the Server and associated with the Session.</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1952DA" w:rsidRDefault="00513318" w:rsidP="00A654AF">
            <w:pPr>
              <w:rPr>
                <w:rFonts w:hint="eastAsia"/>
                <w:bCs/>
                <w:color w:val="000000"/>
              </w:rPr>
            </w:pPr>
            <w:r w:rsidRPr="001952DA">
              <w:rPr>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77777777" w:rsidR="00513318" w:rsidRPr="001952DA" w:rsidRDefault="00513318" w:rsidP="00A654AF">
            <w:pPr>
              <w:rPr>
                <w:rFonts w:hint="eastAsia"/>
                <w:bCs/>
                <w:color w:val="000000"/>
              </w:rPr>
            </w:pPr>
            <w:r w:rsidRPr="001952DA">
              <w:rPr>
                <w:bCs/>
                <w:color w:val="000000"/>
              </w:rPr>
              <w:t>The Will Message MUST be published after the Network Connection is subsequently closed and either the Will Delay Interval has elapsed or the Session ends, unless the Will Message has been deleted by the Server on receipt of a DISCONNECT packet with Reason Code 0x00 (Normal disconnection) or a new Network Connection for the ClientID is opened before the Will Delay Interval has elapsed.</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1952DA" w:rsidRDefault="00513318" w:rsidP="00A654AF">
            <w:pPr>
              <w:rPr>
                <w:rFonts w:hint="eastAsia"/>
                <w:bCs/>
                <w:color w:val="000000"/>
              </w:rPr>
            </w:pPr>
            <w:r w:rsidRPr="001952DA">
              <w:rPr>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7777777" w:rsidR="00513318" w:rsidRPr="001952DA" w:rsidRDefault="00513318" w:rsidP="00A654AF">
            <w:pPr>
              <w:rPr>
                <w:rFonts w:hint="eastAsia"/>
                <w:bCs/>
                <w:color w:val="000000"/>
              </w:rPr>
            </w:pPr>
            <w:r w:rsidRPr="001952DA">
              <w:rPr>
                <w:bCs/>
                <w:color w:val="000000"/>
              </w:rPr>
              <w:t xml:space="preserve">If the Will Flag is set to 1, the Will QoS and Will Retain fields in the Connect Flags will be used by the Server, and the </w:t>
            </w:r>
            <w:r>
              <w:rPr>
                <w:bCs/>
                <w:color w:val="000000"/>
              </w:rPr>
              <w:t xml:space="preserve">Will Properties, </w:t>
            </w:r>
            <w:r w:rsidRPr="001952DA">
              <w:rPr>
                <w:bCs/>
                <w:color w:val="000000"/>
              </w:rPr>
              <w:t>Will Topic and Will Message fields MUST be present in the Payload.</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1952DA" w:rsidRDefault="00513318" w:rsidP="00A654AF">
            <w:pPr>
              <w:rPr>
                <w:rFonts w:hint="eastAsia"/>
                <w:bCs/>
                <w:color w:val="000000"/>
              </w:rPr>
            </w:pPr>
            <w:r w:rsidRPr="001952DA">
              <w:rPr>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77777777" w:rsidR="00513318" w:rsidRPr="001952DA" w:rsidRDefault="00513318" w:rsidP="00A654AF">
            <w:pPr>
              <w:rPr>
                <w:rFonts w:hint="eastAsia"/>
                <w:bCs/>
                <w:color w:val="000000"/>
              </w:rPr>
            </w:pPr>
            <w:r w:rsidRPr="001952DA">
              <w:rPr>
                <w:bCs/>
                <w:color w:val="000000"/>
              </w:rPr>
              <w:t>The Will Message MUST be removed from the stored Session State in the Server once it has been published or the Server has received a DISCONNECT packet with a Reason Code of 0x00 (Normal disconnection) from the Client.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1952DA" w:rsidRDefault="00513318" w:rsidP="00A654AF">
            <w:pPr>
              <w:rPr>
                <w:rFonts w:hint="eastAsia"/>
                <w:bCs/>
                <w:color w:val="000000"/>
              </w:rPr>
            </w:pPr>
            <w:r w:rsidRPr="001952DA">
              <w:rPr>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0F19BB0A" w:rsidR="00513318" w:rsidRPr="001952DA" w:rsidRDefault="00513318" w:rsidP="00A654AF">
            <w:pPr>
              <w:rPr>
                <w:rFonts w:hint="eastAsia"/>
                <w:bCs/>
                <w:color w:val="000000"/>
              </w:rPr>
            </w:pPr>
            <w:r w:rsidRPr="0088240C">
              <w:rPr>
                <w:bCs/>
                <w:color w:val="000000"/>
              </w:rPr>
              <w:t>If the Will Flag is set to 0, then the Will QoS MUST be set to 0</w:t>
            </w:r>
            <w:r w:rsidR="00A654AF">
              <w:rPr>
                <w:bCs/>
                <w:color w:val="000000"/>
              </w:rPr>
              <w:t xml:space="preserve"> </w:t>
            </w:r>
            <w:r w:rsidRPr="0088240C">
              <w:rPr>
                <w:bCs/>
                <w:color w:val="000000"/>
              </w:rPr>
              <w:t>(0x00)</w:t>
            </w:r>
            <w:r>
              <w:rPr>
                <w:bCs/>
                <w:color w:val="000000"/>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1952DA" w:rsidRDefault="00513318" w:rsidP="00A654AF">
            <w:pPr>
              <w:rPr>
                <w:rFonts w:hint="eastAsia"/>
                <w:bCs/>
                <w:color w:val="000000"/>
              </w:rPr>
            </w:pPr>
            <w:r w:rsidRPr="001952DA">
              <w:rPr>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77777777" w:rsidR="00513318" w:rsidRPr="001952DA" w:rsidRDefault="00513318" w:rsidP="00A654AF">
            <w:pPr>
              <w:rPr>
                <w:rFonts w:hint="eastAsia"/>
                <w:bCs/>
                <w:color w:val="000000"/>
              </w:rPr>
            </w:pPr>
            <w:r w:rsidRPr="0088240C">
              <w:rPr>
                <w:bCs/>
                <w:color w:val="000000"/>
              </w:rPr>
              <w:t>If the Will Flag is set to 1, the value of Will QoS can be 0 (0x00), 1 (0x01), or 2 (0x02)</w:t>
            </w:r>
            <w:r>
              <w:rPr>
                <w:bCs/>
                <w:color w:val="000000"/>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1952DA" w:rsidRDefault="00513318" w:rsidP="00A654AF">
            <w:pPr>
              <w:rPr>
                <w:rFonts w:hint="eastAsia"/>
                <w:bCs/>
                <w:color w:val="000000"/>
              </w:rPr>
            </w:pPr>
            <w:r w:rsidRPr="001952DA">
              <w:rPr>
                <w:bCs/>
                <w:color w:val="000000"/>
              </w:rPr>
              <w:t>[MQTT-3.1.2-1</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77777777" w:rsidR="00513318" w:rsidRPr="001952DA" w:rsidRDefault="00513318" w:rsidP="00A654AF">
            <w:pPr>
              <w:rPr>
                <w:rFonts w:hint="eastAsia"/>
                <w:bCs/>
                <w:color w:val="000000"/>
              </w:rPr>
            </w:pPr>
            <w:r w:rsidRPr="001952DA">
              <w:rPr>
                <w:bCs/>
                <w:color w:val="000000"/>
              </w:rPr>
              <w:t>If the Will Flag is set to 0, then Will Retain MUST be set to 0.</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1952DA" w:rsidRDefault="00513318" w:rsidP="00A654AF">
            <w:pPr>
              <w:rPr>
                <w:rFonts w:hint="eastAsia"/>
                <w:bCs/>
                <w:color w:val="000000"/>
              </w:rPr>
            </w:pPr>
            <w:r w:rsidRPr="001952DA">
              <w:rPr>
                <w:bCs/>
                <w:color w:val="000000"/>
              </w:rPr>
              <w:t>[MQTT-3.1.2-1</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7777777" w:rsidR="00513318" w:rsidRPr="001952DA" w:rsidRDefault="00513318" w:rsidP="00A654AF">
            <w:pPr>
              <w:rPr>
                <w:rFonts w:hint="eastAsia"/>
                <w:bCs/>
                <w:color w:val="000000"/>
              </w:rPr>
            </w:pPr>
            <w:r w:rsidRPr="001952DA">
              <w:rPr>
                <w:bCs/>
                <w:color w:val="000000"/>
              </w:rPr>
              <w:t>If the Will Flag is set to 1 and Will Retain is set to 0, the Server MUST publish the Will Message as a non-retained message.</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1952DA" w:rsidRDefault="00513318" w:rsidP="00A654AF">
            <w:pPr>
              <w:rPr>
                <w:rFonts w:hint="eastAsia"/>
                <w:bCs/>
                <w:color w:val="000000"/>
              </w:rPr>
            </w:pPr>
            <w:r w:rsidRPr="001952DA">
              <w:rPr>
                <w:bCs/>
                <w:color w:val="000000"/>
              </w:rPr>
              <w:t>[MQTT-3.1.2-1</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77777777" w:rsidR="00513318" w:rsidRPr="001952DA" w:rsidRDefault="00513318" w:rsidP="00A654AF">
            <w:pPr>
              <w:rPr>
                <w:rFonts w:hint="eastAsia"/>
                <w:bCs/>
                <w:color w:val="000000"/>
              </w:rPr>
            </w:pPr>
            <w:r w:rsidRPr="001952DA">
              <w:rPr>
                <w:bCs/>
                <w:color w:val="000000"/>
              </w:rPr>
              <w:t>If the Will Flag is set to 1 and Will Retain is set to 1, the Server MUST publish the Will Message as a retained message.</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1952DA" w:rsidRDefault="00513318" w:rsidP="00A654AF">
            <w:pPr>
              <w:rPr>
                <w:rFonts w:hint="eastAsia"/>
                <w:bCs/>
                <w:color w:val="000000"/>
              </w:rPr>
            </w:pPr>
            <w:r w:rsidRPr="001952DA">
              <w:rPr>
                <w:bCs/>
                <w:color w:val="000000"/>
              </w:rPr>
              <w:t>[MQTT-3.1.2-1</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77777777" w:rsidR="00513318" w:rsidRPr="001952DA" w:rsidRDefault="00513318" w:rsidP="00A654AF">
            <w:pPr>
              <w:rPr>
                <w:rFonts w:hint="eastAsia"/>
                <w:bCs/>
                <w:color w:val="000000"/>
              </w:rPr>
            </w:pPr>
            <w:r w:rsidRPr="001952DA">
              <w:rPr>
                <w:bCs/>
                <w:color w:val="000000"/>
              </w:rPr>
              <w:t>If the User Name Flag is set to 0, a User Name MUST NOT be present in the Payload.</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1952DA" w:rsidRDefault="00513318" w:rsidP="00A654AF">
            <w:pPr>
              <w:rPr>
                <w:rFonts w:hint="eastAsia"/>
                <w:bCs/>
                <w:color w:val="000000"/>
              </w:rPr>
            </w:pPr>
            <w:r w:rsidRPr="001952DA">
              <w:rPr>
                <w:bCs/>
                <w:color w:val="000000"/>
              </w:rPr>
              <w:t>[MQTT-3.1.2-1</w:t>
            </w:r>
            <w:r>
              <w:rPr>
                <w:bCs/>
                <w:color w:val="000000"/>
              </w:rPr>
              <w:t>7</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77777777" w:rsidR="00513318" w:rsidRPr="001952DA" w:rsidRDefault="00513318" w:rsidP="00A654AF">
            <w:pPr>
              <w:rPr>
                <w:rFonts w:hint="eastAsia"/>
                <w:bCs/>
                <w:color w:val="000000"/>
              </w:rPr>
            </w:pPr>
            <w:r w:rsidRPr="001952DA">
              <w:rPr>
                <w:bCs/>
                <w:color w:val="000000"/>
              </w:rPr>
              <w:t>If the User Name Flag is set to 1, a User Name MUST be present in the Payload.</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1952DA" w:rsidRDefault="00513318" w:rsidP="00A654AF">
            <w:pPr>
              <w:rPr>
                <w:rFonts w:hint="eastAsia"/>
                <w:bCs/>
                <w:color w:val="000000"/>
              </w:rPr>
            </w:pPr>
            <w:r w:rsidRPr="001952DA">
              <w:rPr>
                <w:bCs/>
                <w:color w:val="000000"/>
              </w:rPr>
              <w:lastRenderedPageBreak/>
              <w:t>[MQTT-3.1.2-</w:t>
            </w:r>
            <w:r>
              <w:rPr>
                <w:bCs/>
                <w:color w:val="000000"/>
              </w:rPr>
              <w:t>18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77777777" w:rsidR="00513318" w:rsidRPr="001952DA" w:rsidRDefault="00513318" w:rsidP="00A654AF">
            <w:pPr>
              <w:rPr>
                <w:rFonts w:hint="eastAsia"/>
                <w:bCs/>
                <w:color w:val="000000"/>
              </w:rPr>
            </w:pPr>
            <w:r w:rsidRPr="001952DA">
              <w:rPr>
                <w:bCs/>
                <w:color w:val="000000"/>
              </w:rPr>
              <w:t>If the Password Flag is set to 0, a Password MUST NOT be present in the Payload.</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1952DA" w:rsidRDefault="00513318" w:rsidP="00A654AF">
            <w:pPr>
              <w:rPr>
                <w:rFonts w:hint="eastAsia"/>
                <w:bCs/>
                <w:color w:val="000000"/>
              </w:rPr>
            </w:pPr>
            <w:r w:rsidRPr="001952DA">
              <w:rPr>
                <w:bCs/>
                <w:color w:val="000000"/>
              </w:rPr>
              <w:t>[MQTT-3.1.2-</w:t>
            </w:r>
            <w:r>
              <w:rPr>
                <w:bCs/>
                <w:color w:val="000000"/>
              </w:rPr>
              <w:t>19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77777777" w:rsidR="00513318" w:rsidRPr="001952DA" w:rsidRDefault="00513318" w:rsidP="00A654AF">
            <w:pPr>
              <w:rPr>
                <w:rFonts w:hint="eastAsia"/>
                <w:bCs/>
                <w:color w:val="000000"/>
              </w:rPr>
            </w:pPr>
            <w:r w:rsidRPr="001952DA">
              <w:rPr>
                <w:bCs/>
                <w:color w:val="000000"/>
              </w:rPr>
              <w:t>If the Password Flag is set to 1, a Password MUST be present in the Payload.</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1952DA" w:rsidRDefault="00513318" w:rsidP="00A654AF">
            <w:pPr>
              <w:rPr>
                <w:rFonts w:hint="eastAsia"/>
                <w:bCs/>
                <w:color w:val="000000"/>
              </w:rPr>
            </w:pPr>
            <w:r w:rsidRPr="001952DA">
              <w:rPr>
                <w:bCs/>
                <w:color w:val="000000"/>
              </w:rPr>
              <w:t>[MQTT-3.1.2-2</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77777777" w:rsidR="00513318" w:rsidRPr="001952DA" w:rsidRDefault="00513318" w:rsidP="00A654AF">
            <w:pPr>
              <w:rPr>
                <w:rFonts w:hint="eastAsia"/>
                <w:bCs/>
                <w:color w:val="000000"/>
              </w:rPr>
            </w:pPr>
            <w:r w:rsidRPr="001952DA">
              <w:rPr>
                <w:bCs/>
                <w:color w:val="000000"/>
              </w:rPr>
              <w:t>If Keep Alive is non-zero and in the absence of sending any other MQTT Control Packets, the Client MUST send a PINGREQ packet.</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1952DA" w:rsidRDefault="00513318" w:rsidP="00A654AF">
            <w:pPr>
              <w:rPr>
                <w:rFonts w:hint="eastAsia"/>
                <w:bCs/>
                <w:color w:val="000000"/>
              </w:rPr>
            </w:pPr>
            <w:r w:rsidRPr="001952DA">
              <w:rPr>
                <w:bCs/>
                <w:color w:val="000000"/>
              </w:rPr>
              <w:t>[MQTT-3.1.2-2</w:t>
            </w:r>
            <w:r>
              <w:rPr>
                <w:bCs/>
                <w:color w:val="000000"/>
              </w:rPr>
              <w:t>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77777777" w:rsidR="00513318" w:rsidRPr="001952DA" w:rsidRDefault="00513318" w:rsidP="00A654AF">
            <w:pPr>
              <w:rPr>
                <w:rFonts w:hint="eastAsia"/>
                <w:bCs/>
                <w:color w:val="000000"/>
              </w:rPr>
            </w:pPr>
            <w:r w:rsidRPr="001952DA">
              <w:rPr>
                <w:bCs/>
                <w:color w:val="000000"/>
              </w:rPr>
              <w:t>If the Server returns a Server Keep Alive on the CONNACK packet, the Client MUST use that value instead of the value it sent as the Keep Alive.</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1952DA" w:rsidRDefault="00513318" w:rsidP="00A654AF">
            <w:pPr>
              <w:rPr>
                <w:rFonts w:hint="eastAsia"/>
                <w:bCs/>
                <w:color w:val="000000"/>
              </w:rPr>
            </w:pPr>
            <w:r w:rsidRPr="001952DA">
              <w:rPr>
                <w:bCs/>
                <w:color w:val="000000"/>
              </w:rPr>
              <w:t>[MQTT-3.1.2-2</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77777777" w:rsidR="00513318" w:rsidRPr="001952DA" w:rsidRDefault="00513318" w:rsidP="00A654AF">
            <w:pPr>
              <w:rPr>
                <w:rFonts w:hint="eastAsia"/>
                <w:bCs/>
                <w:color w:val="000000"/>
              </w:rPr>
            </w:pPr>
            <w:r w:rsidRPr="001952DA">
              <w:rPr>
                <w:bCs/>
                <w:color w:val="000000"/>
              </w:rPr>
              <w:t>If the Keep Alive value is non-zero and the Server does not receive an MQTT Control Packet from the Client within one and a half times the Keep Alive time period, it MUST close the Network Connection to the Client as if the network had failed.</w:t>
            </w:r>
          </w:p>
        </w:tc>
      </w:tr>
      <w:tr w:rsidR="00513318" w:rsidRPr="008B3B07"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1952DA" w:rsidRDefault="00513318" w:rsidP="00A654AF">
            <w:pPr>
              <w:rPr>
                <w:rFonts w:hint="eastAsia"/>
                <w:bCs/>
                <w:color w:val="000000"/>
              </w:rPr>
            </w:pPr>
            <w:r w:rsidRPr="001952DA">
              <w:rPr>
                <w:bCs/>
                <w:color w:val="000000"/>
              </w:rPr>
              <w:t>[MQTT-3.1.2-2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77777777" w:rsidR="00513318" w:rsidRPr="001952DA" w:rsidRDefault="00513318" w:rsidP="00A654AF">
            <w:pPr>
              <w:rPr>
                <w:rFonts w:hint="eastAsia"/>
                <w:bCs/>
                <w:color w:val="000000"/>
              </w:rPr>
            </w:pPr>
            <w:r w:rsidRPr="001952DA">
              <w:rPr>
                <w:bCs/>
                <w:color w:val="000000"/>
              </w:rPr>
              <w:t>The Client and Server MUST store the Session State after the Network Connection is closed if the Session Expiry Interval is greater than 0.</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1952DA" w:rsidRDefault="00513318" w:rsidP="00A654AF">
            <w:pPr>
              <w:rPr>
                <w:rFonts w:hint="eastAsia"/>
                <w:bCs/>
                <w:color w:val="000000"/>
              </w:rPr>
            </w:pPr>
            <w:r w:rsidRPr="001952DA">
              <w:rPr>
                <w:bCs/>
                <w:color w:val="000000"/>
              </w:rPr>
              <w:t>[MQTT-3.1.2-2</w:t>
            </w:r>
            <w:r>
              <w:rPr>
                <w:bCs/>
                <w:color w:val="000000"/>
              </w:rPr>
              <w:t>4</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77777777" w:rsidR="00513318" w:rsidRPr="001952DA" w:rsidRDefault="00513318" w:rsidP="00A654AF">
            <w:pPr>
              <w:rPr>
                <w:rFonts w:hint="eastAsia"/>
                <w:bCs/>
                <w:color w:val="000000"/>
              </w:rPr>
            </w:pPr>
            <w:r w:rsidRPr="001315D1">
              <w:rPr>
                <w:bCs/>
                <w:color w:val="000000"/>
                <w:lang w:val="en-GB"/>
              </w:rPr>
              <w:t>The Server MUST NOT send packets exceeding Maximum Packet Size to the Client</w:t>
            </w:r>
            <w:r>
              <w:rPr>
                <w:bCs/>
                <w:color w:val="000000"/>
                <w:lang w:val="en-GB"/>
              </w:rPr>
              <w:t>.</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1952DA" w:rsidRDefault="00513318" w:rsidP="00A654AF">
            <w:pPr>
              <w:rPr>
                <w:rFonts w:hint="eastAsia"/>
                <w:bCs/>
                <w:color w:val="000000"/>
              </w:rPr>
            </w:pPr>
            <w:r w:rsidRPr="001952DA">
              <w:rPr>
                <w:bCs/>
                <w:color w:val="000000"/>
              </w:rPr>
              <w:t>[MQTT-3.1.2-2</w:t>
            </w:r>
            <w:r>
              <w:rPr>
                <w:bCs/>
                <w:color w:val="000000"/>
              </w:rPr>
              <w:t>5</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77777777" w:rsidR="00513318" w:rsidRPr="001952DA" w:rsidRDefault="00513318" w:rsidP="00A654AF">
            <w:pPr>
              <w:rPr>
                <w:rFonts w:hint="eastAsia"/>
                <w:bCs/>
                <w:color w:val="000000"/>
              </w:rPr>
            </w:pPr>
            <w:r w:rsidRPr="001315D1">
              <w:rPr>
                <w:bCs/>
                <w:color w:val="000000"/>
                <w:lang w:val="en-GB"/>
              </w:rPr>
              <w:t>Where a Packet is too large to send, the Server MUST discard it without sending it and then behave as if it had completed sending that Application Message</w:t>
            </w:r>
            <w:r>
              <w:rPr>
                <w:bCs/>
                <w:color w:val="000000"/>
                <w:lang w:val="en-GB"/>
              </w:rPr>
              <w:t>.</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1952DA" w:rsidRDefault="00513318" w:rsidP="00A654AF">
            <w:pPr>
              <w:rPr>
                <w:rFonts w:hint="eastAsia"/>
                <w:bCs/>
                <w:color w:val="000000"/>
              </w:rPr>
            </w:pPr>
            <w:r w:rsidRPr="001952DA">
              <w:rPr>
                <w:bCs/>
                <w:color w:val="000000"/>
              </w:rPr>
              <w:t>[MQTT-3.1.2-2</w:t>
            </w:r>
            <w:r>
              <w:rPr>
                <w:bCs/>
                <w:color w:val="000000"/>
              </w:rPr>
              <w:t>6</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77777777" w:rsidR="00513318" w:rsidRPr="001952DA" w:rsidRDefault="00513318" w:rsidP="00A654AF">
            <w:pPr>
              <w:rPr>
                <w:rFonts w:hint="eastAsia"/>
                <w:bCs/>
                <w:color w:val="000000"/>
              </w:rPr>
            </w:pPr>
            <w:r w:rsidRPr="001315D1">
              <w:rPr>
                <w:bCs/>
                <w:color w:val="000000"/>
              </w:rPr>
              <w:t>The Server MUST NOT send a Topic Alias in a PUBLISH packet to the Client greater than Topic Alias Maximum</w:t>
            </w:r>
            <w:r>
              <w:rPr>
                <w:bCs/>
                <w:color w:val="000000"/>
              </w:rPr>
              <w:t>.</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1952DA" w:rsidRDefault="00513318" w:rsidP="00A654AF">
            <w:pPr>
              <w:rPr>
                <w:rFonts w:hint="eastAsia"/>
                <w:bCs/>
                <w:color w:val="000000"/>
              </w:rPr>
            </w:pPr>
            <w:r w:rsidRPr="001952DA">
              <w:rPr>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77777777" w:rsidR="00513318" w:rsidRPr="001952DA" w:rsidRDefault="00513318" w:rsidP="00A654AF">
            <w:pPr>
              <w:rPr>
                <w:rFonts w:hint="eastAsia"/>
                <w:bCs/>
                <w:color w:val="000000"/>
              </w:rPr>
            </w:pPr>
            <w:r w:rsidRPr="0009286D">
              <w:rPr>
                <w:bCs/>
                <w:color w:val="000000"/>
              </w:rPr>
              <w:t>If Topic Alias Maximum is absent or zero, the Server MUST NOT send any Topic Aliases to the</w:t>
            </w:r>
            <w:r w:rsidRPr="001952DA">
              <w:rPr>
                <w:bCs/>
                <w:color w:val="000000"/>
              </w:rPr>
              <w:t>.</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1952DA" w:rsidRDefault="00513318" w:rsidP="00A654AF">
            <w:pPr>
              <w:rPr>
                <w:rFonts w:hint="eastAsia"/>
                <w:bCs/>
                <w:color w:val="000000"/>
              </w:rPr>
            </w:pPr>
            <w:r w:rsidRPr="001952DA">
              <w:rPr>
                <w:bCs/>
                <w:color w:val="000000"/>
              </w:rPr>
              <w:t>[MQTT-3.1.2-</w:t>
            </w:r>
            <w:r>
              <w:rPr>
                <w:bCs/>
                <w:color w:val="000000"/>
              </w:rPr>
              <w:t>28</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77777777" w:rsidR="00513318" w:rsidRPr="001952DA" w:rsidRDefault="00513318" w:rsidP="00A654AF">
            <w:pPr>
              <w:rPr>
                <w:rFonts w:hint="eastAsia"/>
                <w:bCs/>
                <w:color w:val="000000"/>
              </w:rPr>
            </w:pPr>
            <w:r w:rsidRPr="001952DA">
              <w:rPr>
                <w:bCs/>
                <w:color w:val="000000"/>
              </w:rPr>
              <w:t>A value of 0 indicates that the Server MUST NOT return Response Information.</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1952DA" w:rsidRDefault="00513318" w:rsidP="00A654AF">
            <w:pPr>
              <w:rPr>
                <w:rFonts w:hint="eastAsia"/>
                <w:bCs/>
                <w:color w:val="000000"/>
              </w:rPr>
            </w:pPr>
            <w:r w:rsidRPr="001952DA">
              <w:rPr>
                <w:bCs/>
                <w:color w:val="000000"/>
              </w:rPr>
              <w:t>[MQTT-3.1.2-</w:t>
            </w:r>
            <w:r>
              <w:rPr>
                <w:bCs/>
                <w:color w:val="000000"/>
              </w:rPr>
              <w:t>29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77777777" w:rsidR="00513318" w:rsidRPr="001952DA" w:rsidRDefault="00513318" w:rsidP="00A654AF">
            <w:pPr>
              <w:rPr>
                <w:rFonts w:hint="eastAsia"/>
                <w:bCs/>
                <w:color w:val="000000"/>
              </w:rPr>
            </w:pPr>
            <w:r w:rsidRPr="001952DA">
              <w:rPr>
                <w:bCs/>
                <w:color w:val="000000"/>
              </w:rPr>
              <w:t>If the value of Request Problem Information is 0, the Server MAY return a Reason String or User Properties on a CONNACK or DISCONNECT packet, but MUST NOT send a Reason String or User Properties on any packet other than PUBLISH, CONNACK, or DISCONNECT.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1952DA" w:rsidRDefault="00513318" w:rsidP="00A654AF">
            <w:pPr>
              <w:rPr>
                <w:rFonts w:hint="eastAsia"/>
                <w:bCs/>
                <w:color w:val="000000"/>
              </w:rPr>
            </w:pPr>
            <w:r w:rsidRPr="001952DA">
              <w:rPr>
                <w:bCs/>
                <w:color w:val="000000"/>
              </w:rPr>
              <w:t>[MQTT-3.1.2-3</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77777777" w:rsidR="00513318" w:rsidRPr="001952DA" w:rsidRDefault="00513318" w:rsidP="00A654AF">
            <w:pPr>
              <w:rPr>
                <w:rFonts w:hint="eastAsia"/>
                <w:bCs/>
                <w:color w:val="000000"/>
              </w:rPr>
            </w:pPr>
            <w:r w:rsidRPr="001952DA">
              <w:rPr>
                <w:bCs/>
                <w:color w:val="000000"/>
              </w:rPr>
              <w:t>If a Client sets an Authentication Method in the CONNECT, the Client MUST NOT send any packets other than AUTH or DISCONNECT packets until it has received a CONNACK packet.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1952DA" w:rsidRDefault="00513318" w:rsidP="00A654AF">
            <w:pPr>
              <w:rPr>
                <w:rFonts w:hint="eastAsia"/>
                <w:bCs/>
                <w:color w:val="000000"/>
              </w:rPr>
            </w:pPr>
            <w:r w:rsidRPr="001952DA">
              <w:rPr>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77777777" w:rsidR="00513318" w:rsidRPr="001952DA" w:rsidRDefault="00513318" w:rsidP="00A654AF">
            <w:pPr>
              <w:rPr>
                <w:rFonts w:hint="eastAsia"/>
                <w:bCs/>
                <w:color w:val="000000"/>
              </w:rPr>
            </w:pPr>
            <w:r w:rsidRPr="001952DA">
              <w:rPr>
                <w:bCs/>
                <w:color w:val="000000"/>
              </w:rPr>
              <w:t>The Payload of the CONNECT packet contains one or more length-prefixed fields, whose presence is determined by the flags in the Variable Header. These fields, if present, MUST appear in the order Client Identifier, Will Topic, Will Message, User Name, Password.</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1952DA" w:rsidRDefault="00513318" w:rsidP="00A654AF">
            <w:pPr>
              <w:rPr>
                <w:rFonts w:hint="eastAsia"/>
                <w:bCs/>
                <w:color w:val="000000"/>
              </w:rPr>
            </w:pPr>
            <w:r w:rsidRPr="001952DA">
              <w:rPr>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77777777" w:rsidR="00513318" w:rsidRPr="001952DA" w:rsidRDefault="00513318" w:rsidP="00A654AF">
            <w:pPr>
              <w:rPr>
                <w:rFonts w:hint="eastAsia"/>
                <w:bCs/>
                <w:color w:val="000000"/>
              </w:rPr>
            </w:pPr>
            <w:r w:rsidRPr="001952DA">
              <w:rPr>
                <w:bCs/>
                <w:color w:val="000000"/>
              </w:rPr>
              <w:t>The ClientID MUST be used by Clients and by Servers to identify state that they hold relating to this MQTT Session between the Client and the Server.</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1952DA" w:rsidRDefault="00513318" w:rsidP="00A654AF">
            <w:pPr>
              <w:rPr>
                <w:rFonts w:hint="eastAsia"/>
                <w:bCs/>
                <w:color w:val="000000"/>
              </w:rPr>
            </w:pPr>
            <w:r w:rsidRPr="001952DA">
              <w:rPr>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77777777" w:rsidR="00513318" w:rsidRPr="001952DA" w:rsidRDefault="00513318" w:rsidP="00A654AF">
            <w:pPr>
              <w:rPr>
                <w:rFonts w:hint="eastAsia"/>
                <w:bCs/>
                <w:color w:val="000000"/>
              </w:rPr>
            </w:pPr>
            <w:r w:rsidRPr="001952DA">
              <w:rPr>
                <w:bCs/>
                <w:color w:val="000000"/>
              </w:rPr>
              <w:t xml:space="preserve">The ClientID MUST be present and </w:t>
            </w:r>
            <w:r>
              <w:rPr>
                <w:bCs/>
                <w:color w:val="000000"/>
              </w:rPr>
              <w:t xml:space="preserve">is </w:t>
            </w:r>
            <w:r w:rsidRPr="001952DA">
              <w:rPr>
                <w:bCs/>
                <w:color w:val="000000"/>
              </w:rPr>
              <w:t>the first field in the CONNECT packet Payload.</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1952DA" w:rsidRDefault="00513318" w:rsidP="00A654AF">
            <w:pPr>
              <w:rPr>
                <w:rFonts w:hint="eastAsia"/>
                <w:bCs/>
                <w:color w:val="000000"/>
              </w:rPr>
            </w:pPr>
            <w:r w:rsidRPr="001952DA">
              <w:rPr>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77777777" w:rsidR="00513318" w:rsidRPr="001952DA" w:rsidRDefault="00513318" w:rsidP="00A654AF">
            <w:pPr>
              <w:rPr>
                <w:rFonts w:hint="eastAsia"/>
                <w:bCs/>
                <w:color w:val="000000"/>
              </w:rPr>
            </w:pPr>
            <w:r w:rsidRPr="001952DA">
              <w:rPr>
                <w:bCs/>
                <w:color w:val="000000"/>
              </w:rPr>
              <w:t>The ClientID MUST be a UTF-8 Encoded String.</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1952DA" w:rsidRDefault="00513318" w:rsidP="00A654AF">
            <w:pPr>
              <w:rPr>
                <w:rFonts w:hint="eastAsia"/>
                <w:bCs/>
                <w:color w:val="000000"/>
              </w:rPr>
            </w:pPr>
            <w:r w:rsidRPr="001952DA">
              <w:rPr>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CFD357" w14:textId="77777777" w:rsidR="00513318" w:rsidRPr="001952DA" w:rsidRDefault="00513318" w:rsidP="00A654AF">
            <w:pPr>
              <w:rPr>
                <w:rFonts w:hint="eastAsia"/>
                <w:bCs/>
                <w:color w:val="000000"/>
              </w:rPr>
            </w:pPr>
            <w:r w:rsidRPr="001952DA">
              <w:rPr>
                <w:bCs/>
                <w:color w:val="000000"/>
              </w:rPr>
              <w:t>The Server MUST allow ClientID’s which are between 1 and 23 UTF-8 encoded bytes in length, and that contain only the characters</w:t>
            </w:r>
            <w:r w:rsidRPr="001952DA">
              <w:rPr>
                <w:bCs/>
                <w:color w:val="000000"/>
              </w:rPr>
              <w:b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1952DA" w:rsidRDefault="00513318" w:rsidP="00A654AF">
            <w:pPr>
              <w:rPr>
                <w:rFonts w:hint="eastAsia"/>
                <w:bCs/>
                <w:color w:val="000000"/>
              </w:rPr>
            </w:pPr>
            <w:r w:rsidRPr="001952DA">
              <w:rPr>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77777777" w:rsidR="00513318" w:rsidRPr="001952DA" w:rsidRDefault="00513318" w:rsidP="00A654AF">
            <w:pPr>
              <w:rPr>
                <w:rFonts w:hint="eastAsia"/>
                <w:bCs/>
                <w:color w:val="000000"/>
              </w:rPr>
            </w:pPr>
            <w:r w:rsidRPr="001952DA">
              <w:rPr>
                <w:bCs/>
                <w:color w:val="000000"/>
              </w:rPr>
              <w:t>A Server MAY allow a Client to supply a ClientID that has a length of zero bytes, however if it does so the Server MUST treat this as a special case and assign a unique ClientID to that Client.</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1952DA" w:rsidRDefault="00513318" w:rsidP="00A654AF">
            <w:pPr>
              <w:rPr>
                <w:rFonts w:hint="eastAsia"/>
                <w:bCs/>
                <w:color w:val="000000"/>
              </w:rPr>
            </w:pPr>
            <w:r w:rsidRPr="001952DA">
              <w:rPr>
                <w:bCs/>
                <w:color w:val="000000"/>
              </w:rPr>
              <w:lastRenderedPageBreak/>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77777777" w:rsidR="00513318" w:rsidRPr="001952DA" w:rsidRDefault="00513318" w:rsidP="00A654AF">
            <w:pPr>
              <w:rPr>
                <w:rFonts w:hint="eastAsia"/>
                <w:bCs/>
                <w:color w:val="000000"/>
              </w:rPr>
            </w:pPr>
            <w:r w:rsidRPr="001952DA">
              <w:rPr>
                <w:bCs/>
                <w:color w:val="000000"/>
              </w:rPr>
              <w:t>It MUST then process the CONNECT packet as if the Client had provided that unique ClientID, and MUST return the Assigned Client Identifier in the CONNACK packet.</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1952DA" w:rsidRDefault="00513318" w:rsidP="00A654AF">
            <w:pPr>
              <w:rPr>
                <w:rFonts w:hint="eastAsia"/>
                <w:bCs/>
                <w:color w:val="000000"/>
              </w:rPr>
            </w:pPr>
            <w:r w:rsidRPr="001952DA">
              <w:rPr>
                <w:bCs/>
                <w:color w:val="000000"/>
              </w:rPr>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77777777" w:rsidR="00513318" w:rsidRPr="001952DA" w:rsidRDefault="00513318" w:rsidP="00A654AF">
            <w:pPr>
              <w:rPr>
                <w:rFonts w:hint="eastAsia"/>
                <w:bCs/>
                <w:color w:val="000000"/>
              </w:rPr>
            </w:pPr>
            <w:r w:rsidRPr="001952DA">
              <w:rPr>
                <w:bCs/>
                <w:color w:val="000000"/>
              </w:rPr>
              <w:t>If the Server rejects the ClientID it MAY respond to the CONNECT packet with a CONNACK using Reason Code 0x85 (Client Identifier not valid) as described in section 4.13 Handling errors, and then it MUST close the Network Connection.</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1952DA" w:rsidRDefault="00513318" w:rsidP="00A654AF">
            <w:pPr>
              <w:rPr>
                <w:rFonts w:hint="eastAsia"/>
                <w:bCs/>
                <w:color w:val="000000"/>
              </w:rPr>
            </w:pPr>
            <w:r w:rsidRPr="001952DA">
              <w:rPr>
                <w:bCs/>
                <w:color w:val="000000"/>
              </w:rPr>
              <w:t>[MQTT-3.1.</w:t>
            </w:r>
            <w:r>
              <w:rPr>
                <w:bCs/>
                <w:color w:val="000000"/>
              </w:rPr>
              <w:t>3</w:t>
            </w:r>
            <w:r w:rsidRPr="001952DA">
              <w:rPr>
                <w:bCs/>
                <w:color w:val="000000"/>
              </w:rPr>
              <w:t>-</w:t>
            </w:r>
            <w:r>
              <w:rPr>
                <w:bCs/>
                <w:color w:val="000000"/>
              </w:rPr>
              <w:t>9</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77777777" w:rsidR="00513318" w:rsidRPr="001952DA" w:rsidRDefault="00513318" w:rsidP="00A654AF">
            <w:pPr>
              <w:rPr>
                <w:rFonts w:hint="eastAsia"/>
                <w:bCs/>
                <w:color w:val="000000"/>
              </w:rPr>
            </w:pPr>
            <w:r w:rsidRPr="001952DA">
              <w:rPr>
                <w:bCs/>
                <w:color w:val="000000"/>
              </w:rPr>
              <w:t>If a new Network Connection to this Session is made before the Will Delay Interval has passed, the Server MUST NOT send the Will Message.</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Default="00513318" w:rsidP="00A654AF">
            <w:pPr>
              <w:rPr>
                <w:rFonts w:hint="eastAsia"/>
                <w:bCs/>
                <w:color w:val="000000"/>
              </w:rPr>
            </w:pPr>
            <w:r w:rsidRPr="001952DA">
              <w:rPr>
                <w:bCs/>
                <w:color w:val="000000"/>
              </w:rPr>
              <w:t>[MQTT-3.</w:t>
            </w:r>
            <w:r>
              <w:rPr>
                <w:bCs/>
                <w:color w:val="000000"/>
              </w:rPr>
              <w:t>1</w:t>
            </w:r>
            <w:r w:rsidRPr="001952DA">
              <w:rPr>
                <w:bCs/>
                <w:color w:val="000000"/>
              </w:rPr>
              <w:t>.</w:t>
            </w:r>
            <w:r>
              <w:rPr>
                <w:bCs/>
                <w:color w:val="000000"/>
              </w:rPr>
              <w:t>3</w:t>
            </w:r>
            <w:r w:rsidRPr="001952DA">
              <w:rPr>
                <w:bCs/>
                <w:color w:val="000000"/>
              </w:rPr>
              <w:t>-1</w:t>
            </w:r>
            <w:r>
              <w:rPr>
                <w:bCs/>
                <w:color w:val="000000"/>
              </w:rPr>
              <w:t>0</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7777777" w:rsidR="00513318" w:rsidRPr="001952DA" w:rsidRDefault="00513318" w:rsidP="00A654AF">
            <w:pPr>
              <w:rPr>
                <w:rFonts w:hint="eastAsia"/>
                <w:bCs/>
                <w:color w:val="000000"/>
              </w:rPr>
            </w:pPr>
            <w:r w:rsidRPr="001952DA">
              <w:rPr>
                <w:bCs/>
                <w:color w:val="000000"/>
              </w:rPr>
              <w:t>The Server MUST maintain the order of User Properties when forwarding the Application Message.</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1952DA" w:rsidRDefault="00513318" w:rsidP="00A654AF">
            <w:pPr>
              <w:rPr>
                <w:rFonts w:hint="eastAsia"/>
                <w:bCs/>
                <w:color w:val="000000"/>
              </w:rPr>
            </w:pPr>
            <w:r w:rsidRPr="001952DA">
              <w:rPr>
                <w:bCs/>
                <w:color w:val="000000"/>
              </w:rPr>
              <w:t>[MQTT-3.1.3-</w:t>
            </w:r>
            <w:r>
              <w:rPr>
                <w:bCs/>
                <w:color w:val="000000"/>
              </w:rPr>
              <w:t>11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77777777" w:rsidR="00513318" w:rsidRPr="001952DA" w:rsidRDefault="00513318" w:rsidP="00A654AF">
            <w:pPr>
              <w:rPr>
                <w:rFonts w:hint="eastAsia"/>
                <w:bCs/>
                <w:color w:val="000000"/>
              </w:rPr>
            </w:pPr>
            <w:r w:rsidRPr="001952DA">
              <w:rPr>
                <w:bCs/>
                <w:color w:val="000000"/>
              </w:rPr>
              <w:t>The Will Topic MUST be a UTF-8 Encoded String.</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1952DA" w:rsidRDefault="00513318" w:rsidP="00A654AF">
            <w:pPr>
              <w:rPr>
                <w:rFonts w:hint="eastAsia"/>
                <w:bCs/>
                <w:color w:val="000000"/>
              </w:rPr>
            </w:pPr>
            <w:r w:rsidRPr="001952DA">
              <w:rPr>
                <w:bCs/>
                <w:color w:val="000000"/>
              </w:rPr>
              <w:t>[MQTT-3.1.3-1</w:t>
            </w:r>
            <w:r>
              <w:rPr>
                <w:bCs/>
                <w:color w:val="000000"/>
              </w:rPr>
              <w:t>2</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77777777" w:rsidR="00513318" w:rsidRPr="001952DA" w:rsidRDefault="00513318" w:rsidP="00A654AF">
            <w:pPr>
              <w:rPr>
                <w:rFonts w:hint="eastAsia"/>
                <w:bCs/>
                <w:color w:val="000000"/>
              </w:rPr>
            </w:pPr>
            <w:r w:rsidRPr="001952DA">
              <w:rPr>
                <w:bCs/>
                <w:color w:val="000000"/>
              </w:rPr>
              <w:t>If the User Name Flag is set to 1, the User Name is the next field in the Payload. The User Name MUST be a UTF-8 Encoded String.</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1952DA" w:rsidRDefault="00513318" w:rsidP="00A654AF">
            <w:pPr>
              <w:rPr>
                <w:rFonts w:hint="eastAsia"/>
                <w:bCs/>
                <w:color w:val="000000"/>
              </w:rPr>
            </w:pPr>
            <w:r w:rsidRPr="001952DA">
              <w:rPr>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77777777" w:rsidR="00513318" w:rsidRPr="001952DA" w:rsidRDefault="00513318" w:rsidP="00A654AF">
            <w:pPr>
              <w:rPr>
                <w:rFonts w:hint="eastAsia"/>
                <w:bCs/>
                <w:color w:val="000000"/>
              </w:rPr>
            </w:pPr>
            <w:r w:rsidRPr="001952DA">
              <w:rPr>
                <w:bCs/>
                <w:color w:val="000000"/>
              </w:rPr>
              <w:t xml:space="preserve">The Server MUST validate that the CONNECT packet </w:t>
            </w:r>
            <w:r>
              <w:rPr>
                <w:bCs/>
                <w:color w:val="000000"/>
              </w:rPr>
              <w:t>matches the format described in section</w:t>
            </w:r>
            <w:r w:rsidRPr="001952DA">
              <w:rPr>
                <w:bCs/>
                <w:color w:val="000000"/>
              </w:rPr>
              <w:t xml:space="preserve"> 3.1 and close the Network Connection if it does not </w:t>
            </w:r>
            <w:r>
              <w:rPr>
                <w:bCs/>
                <w:color w:val="000000"/>
              </w:rPr>
              <w:t>match</w:t>
            </w:r>
            <w:r w:rsidRPr="001952DA">
              <w:rPr>
                <w:bCs/>
                <w:color w:val="000000"/>
              </w:rPr>
              <w:t>.</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1952DA" w:rsidRDefault="00513318" w:rsidP="00A654AF">
            <w:pPr>
              <w:rPr>
                <w:rFonts w:hint="eastAsia"/>
                <w:bCs/>
                <w:color w:val="000000"/>
              </w:rPr>
            </w:pPr>
            <w:r w:rsidRPr="001952DA">
              <w:rPr>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77777777" w:rsidR="00513318" w:rsidRPr="001952DA" w:rsidRDefault="00513318" w:rsidP="00A654AF">
            <w:pPr>
              <w:rPr>
                <w:rFonts w:hint="eastAsia"/>
                <w:bCs/>
                <w:color w:val="000000"/>
              </w:rPr>
            </w:pPr>
            <w:r w:rsidRPr="001952DA">
              <w:rPr>
                <w:bCs/>
                <w:color w:val="000000"/>
              </w:rPr>
              <w:t>The Server MAY check that the contents of the CONNECT packet meet any further restrictions and SHOULD perform authentication and authorization checks. If any of these checks fail, it MUST close the Network Connection.</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1952DA" w:rsidRDefault="00513318" w:rsidP="00A654AF">
            <w:pPr>
              <w:rPr>
                <w:rFonts w:hint="eastAsia"/>
                <w:bCs/>
                <w:color w:val="000000"/>
              </w:rPr>
            </w:pPr>
            <w:r w:rsidRPr="001952DA">
              <w:rPr>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77777777" w:rsidR="00513318" w:rsidRPr="001952DA" w:rsidRDefault="00513318" w:rsidP="00A654AF">
            <w:pPr>
              <w:rPr>
                <w:rFonts w:hint="eastAsia"/>
                <w:bCs/>
                <w:color w:val="000000"/>
              </w:rPr>
            </w:pPr>
            <w:r w:rsidRPr="001952DA">
              <w:rPr>
                <w:bCs/>
                <w:color w:val="000000"/>
              </w:rPr>
              <w:t>If the ClientID represents a Client already connected to the Server, the Server sends a DISCONNECT packet to the existing Client with Reason Code of 0x8E (Session taken over) as described in section 4.13 and MUST close the Network Connection of the existing Client.</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1952DA" w:rsidRDefault="00513318" w:rsidP="00A654AF">
            <w:pPr>
              <w:rPr>
                <w:rFonts w:hint="eastAsia"/>
                <w:bCs/>
                <w:color w:val="000000"/>
              </w:rPr>
            </w:pPr>
            <w:r w:rsidRPr="001952DA">
              <w:rPr>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77777777" w:rsidR="00513318" w:rsidRPr="001952DA" w:rsidRDefault="00513318" w:rsidP="00A654AF">
            <w:pPr>
              <w:rPr>
                <w:rFonts w:hint="eastAsia"/>
                <w:bCs/>
                <w:color w:val="000000"/>
              </w:rPr>
            </w:pPr>
            <w:r w:rsidRPr="001952DA">
              <w:rPr>
                <w:bCs/>
                <w:color w:val="000000"/>
              </w:rPr>
              <w:t>The Server MUST perform the processing of Clean Start.</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1952DA" w:rsidRDefault="00513318" w:rsidP="00A654AF">
            <w:pPr>
              <w:rPr>
                <w:rFonts w:hint="eastAsia"/>
                <w:bCs/>
                <w:color w:val="000000"/>
              </w:rPr>
            </w:pPr>
            <w:r w:rsidRPr="001952DA">
              <w:rPr>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77777777" w:rsidR="00513318" w:rsidRPr="001952DA" w:rsidRDefault="00513318" w:rsidP="00A654AF">
            <w:pPr>
              <w:rPr>
                <w:rFonts w:hint="eastAsia"/>
                <w:bCs/>
                <w:color w:val="000000"/>
              </w:rPr>
            </w:pPr>
            <w:r w:rsidRPr="001952DA">
              <w:rPr>
                <w:bCs/>
                <w:color w:val="000000"/>
              </w:rPr>
              <w:t>The Server MUST acknowledge the CONNECT packet with a CONNACK packet containing a 0x00 (Success) Reason Code.</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1952DA" w:rsidRDefault="00513318" w:rsidP="00A654AF">
            <w:pPr>
              <w:rPr>
                <w:rFonts w:hint="eastAsia"/>
                <w:bCs/>
                <w:color w:val="000000"/>
              </w:rPr>
            </w:pPr>
            <w:r w:rsidRPr="001952DA">
              <w:rPr>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77777777" w:rsidR="00513318" w:rsidRPr="001952DA" w:rsidRDefault="00513318" w:rsidP="00A654AF">
            <w:pPr>
              <w:rPr>
                <w:rFonts w:hint="eastAsia"/>
                <w:bCs/>
                <w:color w:val="000000"/>
              </w:rPr>
            </w:pPr>
            <w:r w:rsidRPr="001952DA">
              <w:rPr>
                <w:bCs/>
                <w:color w:val="000000"/>
              </w:rPr>
              <w:t>If the Server rejects the CONNECT, it MUST NOT process any data sent by the Client after the CONNECT packet except AUTH packets.</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1952DA" w:rsidRDefault="00513318" w:rsidP="00A654AF">
            <w:pPr>
              <w:rPr>
                <w:rFonts w:hint="eastAsia"/>
                <w:bCs/>
                <w:color w:val="000000"/>
              </w:rPr>
            </w:pPr>
            <w:r w:rsidRPr="001952DA">
              <w:rPr>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77777777" w:rsidR="00513318" w:rsidRPr="001952DA" w:rsidRDefault="00513318" w:rsidP="00A654AF">
            <w:pPr>
              <w:rPr>
                <w:rFonts w:hint="eastAsia"/>
                <w:bCs/>
                <w:color w:val="000000"/>
              </w:rPr>
            </w:pPr>
            <w:r w:rsidRPr="001952DA">
              <w:rPr>
                <w:bCs/>
                <w:color w:val="000000"/>
              </w:rPr>
              <w:t>The Server MUST send a CONNACK with a 0x00 (Success) Reason Code before sending any Packet other than AUTH.</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1952DA" w:rsidRDefault="00513318" w:rsidP="00A654AF">
            <w:pPr>
              <w:rPr>
                <w:rFonts w:hint="eastAsia"/>
                <w:bCs/>
                <w:color w:val="000000"/>
              </w:rPr>
            </w:pPr>
            <w:r w:rsidRPr="001952DA">
              <w:rPr>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77777777" w:rsidR="00513318" w:rsidRPr="001952DA" w:rsidRDefault="00513318" w:rsidP="00A654AF">
            <w:pPr>
              <w:rPr>
                <w:rFonts w:hint="eastAsia"/>
                <w:bCs/>
                <w:color w:val="000000"/>
              </w:rPr>
            </w:pPr>
            <w:r w:rsidRPr="001952DA">
              <w:rPr>
                <w:bCs/>
                <w:color w:val="000000"/>
              </w:rPr>
              <w:t>The Server MUST NOT send more than one CONNACK in a Network Connection.</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1952DA" w:rsidRDefault="00513318" w:rsidP="00A654AF">
            <w:pPr>
              <w:rPr>
                <w:rFonts w:hint="eastAsia"/>
                <w:bCs/>
                <w:color w:val="000000"/>
              </w:rPr>
            </w:pPr>
            <w:r w:rsidRPr="001952DA">
              <w:rPr>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77777777" w:rsidR="00513318" w:rsidRPr="001952DA" w:rsidRDefault="00513318" w:rsidP="00A654AF">
            <w:pPr>
              <w:rPr>
                <w:rFonts w:hint="eastAsia"/>
                <w:bCs/>
                <w:color w:val="000000"/>
              </w:rPr>
            </w:pPr>
            <w:r w:rsidRPr="001952DA">
              <w:rPr>
                <w:bCs/>
                <w:color w:val="000000"/>
              </w:rPr>
              <w:t>Byte 1 is the "Connect Acknowledge Flags". Bits 7-1 are reserved and MUST be set to 0.</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1952DA" w:rsidRDefault="00513318" w:rsidP="00A654AF">
            <w:pPr>
              <w:rPr>
                <w:rFonts w:hint="eastAsia"/>
                <w:bCs/>
                <w:color w:val="000000"/>
              </w:rPr>
            </w:pPr>
            <w:r w:rsidRPr="001952DA">
              <w:rPr>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77777777" w:rsidR="00513318" w:rsidRPr="001952DA" w:rsidRDefault="00513318" w:rsidP="00A654AF">
            <w:pPr>
              <w:rPr>
                <w:rFonts w:hint="eastAsia"/>
                <w:bCs/>
                <w:color w:val="000000"/>
              </w:rPr>
            </w:pPr>
            <w:r w:rsidRPr="001952DA">
              <w:rPr>
                <w:bCs/>
                <w:color w:val="000000"/>
              </w:rPr>
              <w:t>If the Server accepts a connection with Clean Start set to 1, the Server MUST set Session Present to 0 in the CONNACK packet in addition to setting a 0x00 (Success) Reason Code in the CONNACK packet.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1952DA" w:rsidRDefault="00513318" w:rsidP="00A654AF">
            <w:pPr>
              <w:rPr>
                <w:rFonts w:hint="eastAsia"/>
                <w:bCs/>
                <w:color w:val="000000"/>
              </w:rPr>
            </w:pPr>
            <w:r w:rsidRPr="001952DA">
              <w:rPr>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77777777" w:rsidR="00513318" w:rsidRPr="001952DA" w:rsidRDefault="00513318" w:rsidP="00A654AF">
            <w:pPr>
              <w:rPr>
                <w:rFonts w:hint="eastAsia"/>
                <w:bCs/>
                <w:color w:val="000000"/>
              </w:rPr>
            </w:pPr>
            <w:r w:rsidRPr="001952DA">
              <w:rPr>
                <w:bCs/>
                <w:color w:val="000000"/>
              </w:rPr>
              <w:t>If the Server accepts a connection with Clean Start set to 0 and the Server has Session State for the ClientID, it MUST set Session Present to 1 in the CONNACK packet, otherwise it MUST set Session Present to 0 in the CONNACK packet. In both cases it MUST set a 0x00 (Success) Reason Code in the CONNACK packet.</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1952DA" w:rsidRDefault="00513318" w:rsidP="00A654AF">
            <w:pPr>
              <w:rPr>
                <w:rFonts w:hint="eastAsia"/>
                <w:bCs/>
                <w:color w:val="000000"/>
              </w:rPr>
            </w:pPr>
            <w:r w:rsidRPr="001952DA">
              <w:rPr>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77777777" w:rsidR="00513318" w:rsidRPr="001952DA" w:rsidRDefault="00513318" w:rsidP="00A654AF">
            <w:pPr>
              <w:rPr>
                <w:rFonts w:hint="eastAsia"/>
                <w:bCs/>
                <w:color w:val="000000"/>
              </w:rPr>
            </w:pPr>
            <w:r w:rsidRPr="001952DA">
              <w:rPr>
                <w:bCs/>
                <w:color w:val="000000"/>
              </w:rPr>
              <w:t>If the Client does not have Session State and receives Session Present set to 1 it MUST close the Network Connection.</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1952DA" w:rsidRDefault="00513318" w:rsidP="00A654AF">
            <w:pPr>
              <w:rPr>
                <w:rFonts w:hint="eastAsia"/>
                <w:bCs/>
                <w:color w:val="000000"/>
              </w:rPr>
            </w:pPr>
            <w:r w:rsidRPr="001952DA">
              <w:rPr>
                <w:bCs/>
                <w:color w:val="000000"/>
              </w:rPr>
              <w:lastRenderedPageBreak/>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77777777" w:rsidR="00513318" w:rsidRPr="001952DA" w:rsidRDefault="00513318" w:rsidP="00A654AF">
            <w:pPr>
              <w:rPr>
                <w:rFonts w:hint="eastAsia"/>
                <w:bCs/>
                <w:color w:val="000000"/>
              </w:rPr>
            </w:pPr>
            <w:r w:rsidRPr="001952DA">
              <w:rPr>
                <w:bCs/>
                <w:color w:val="000000"/>
              </w:rPr>
              <w:t>If the Client does have Session State and receives Session Present set to 0 it MUST discard its Session State if it continues with the Network Connection.</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952DA" w:rsidRDefault="00513318" w:rsidP="00A654AF">
            <w:pPr>
              <w:rPr>
                <w:rFonts w:hint="eastAsia"/>
                <w:bCs/>
                <w:color w:val="000000"/>
              </w:rPr>
            </w:pPr>
            <w:r w:rsidRPr="001952DA">
              <w:rPr>
                <w:bCs/>
                <w:color w:val="000000"/>
              </w:rPr>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77777777" w:rsidR="00513318" w:rsidRPr="001952DA" w:rsidRDefault="00513318" w:rsidP="00A654AF">
            <w:pPr>
              <w:rPr>
                <w:rFonts w:hint="eastAsia"/>
                <w:bCs/>
                <w:color w:val="000000"/>
              </w:rPr>
            </w:pPr>
            <w:r w:rsidRPr="001952DA">
              <w:rPr>
                <w:bCs/>
                <w:color w:val="000000"/>
              </w:rPr>
              <w:t>If a Server sends a CONNACK packet containing a non-zero Reason Code it MUST set Session Present to 0.</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952DA" w:rsidRDefault="00513318" w:rsidP="00A654AF">
            <w:pPr>
              <w:rPr>
                <w:rFonts w:hint="eastAsia"/>
                <w:bCs/>
                <w:color w:val="000000"/>
              </w:rPr>
            </w:pPr>
            <w:r w:rsidRPr="001952DA">
              <w:rPr>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77777777" w:rsidR="00513318" w:rsidRPr="001952DA" w:rsidRDefault="00513318" w:rsidP="00A654AF">
            <w:pPr>
              <w:rPr>
                <w:rFonts w:hint="eastAsia"/>
                <w:bCs/>
                <w:color w:val="000000"/>
              </w:rPr>
            </w:pPr>
            <w:r w:rsidRPr="001952DA">
              <w:rPr>
                <w:bCs/>
                <w:color w:val="000000"/>
              </w:rPr>
              <w:t>If a Server sends a CONNACK packet containing a Reason code of 0x80 or greater it MUST then close the Network Connection.</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952DA" w:rsidRDefault="00513318" w:rsidP="00A654AF">
            <w:pPr>
              <w:rPr>
                <w:rFonts w:hint="eastAsia"/>
                <w:bCs/>
                <w:color w:val="000000"/>
              </w:rPr>
            </w:pPr>
            <w:r w:rsidRPr="001952DA">
              <w:rPr>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CONNACK packet </w:t>
            </w:r>
            <w:r w:rsidRPr="001952DA">
              <w:rPr>
                <w:bCs/>
                <w:color w:val="000000"/>
              </w:rPr>
              <w:t>MUST use one of the</w:t>
            </w:r>
            <w:r>
              <w:rPr>
                <w:bCs/>
                <w:color w:val="000000"/>
              </w:rPr>
              <w:t xml:space="preserve"> Connect</w:t>
            </w:r>
            <w:r w:rsidRPr="001952DA">
              <w:rPr>
                <w:bCs/>
                <w:color w:val="000000"/>
              </w:rPr>
              <w:t xml:space="preserve"> Reason Code values</w:t>
            </w:r>
            <w:r>
              <w:rPr>
                <w:bCs/>
                <w:color w:val="000000"/>
              </w:rPr>
              <w:t>.</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952DA" w:rsidRDefault="00513318" w:rsidP="00A654AF">
            <w:pPr>
              <w:rPr>
                <w:rFonts w:hint="eastAsia"/>
                <w:bCs/>
                <w:color w:val="000000"/>
              </w:rPr>
            </w:pPr>
            <w:r w:rsidRPr="001952DA">
              <w:rPr>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77777777" w:rsidR="00513318" w:rsidRPr="001952DA" w:rsidRDefault="00513318" w:rsidP="00A654AF">
            <w:pPr>
              <w:rPr>
                <w:rFonts w:hint="eastAsia"/>
                <w:bCs/>
                <w:color w:val="000000"/>
              </w:rPr>
            </w:pPr>
            <w:r w:rsidRPr="001952DA">
              <w:rPr>
                <w:bCs/>
                <w:color w:val="000000"/>
              </w:rPr>
              <w:t>If a Server does not support QoS 1 or QoS 2 PUBLISH packets it MUST send a Maximum QoS in the CONNACK packet specifying the highest QoS it supports.</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952DA" w:rsidRDefault="00513318" w:rsidP="00A654AF">
            <w:pPr>
              <w:rPr>
                <w:rFonts w:hint="eastAsia"/>
                <w:bCs/>
                <w:color w:val="000000"/>
              </w:rPr>
            </w:pPr>
            <w:r w:rsidRPr="001952DA">
              <w:rPr>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77777777" w:rsidR="00513318" w:rsidRPr="001952DA" w:rsidRDefault="00513318" w:rsidP="00A654AF">
            <w:pPr>
              <w:rPr>
                <w:rFonts w:hint="eastAsia"/>
                <w:bCs/>
                <w:color w:val="000000"/>
              </w:rPr>
            </w:pPr>
            <w:r w:rsidRPr="001952DA">
              <w:rPr>
                <w:bCs/>
                <w:color w:val="000000"/>
              </w:rPr>
              <w:t>A Server that does not support QoS 1 or QoS 2 PUBLISH packets MUST still accept SUBSCRIBE packets containing a Requested QoS of 0, 1 or 2.</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952DA" w:rsidRDefault="00513318" w:rsidP="00A654AF">
            <w:pPr>
              <w:rPr>
                <w:rFonts w:hint="eastAsia"/>
                <w:bCs/>
                <w:color w:val="000000"/>
              </w:rPr>
            </w:pPr>
            <w:r w:rsidRPr="001952DA">
              <w:rPr>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77777777" w:rsidR="00513318" w:rsidRPr="001952DA" w:rsidRDefault="00513318" w:rsidP="00A654AF">
            <w:pPr>
              <w:rPr>
                <w:rFonts w:hint="eastAsia"/>
                <w:bCs/>
                <w:color w:val="000000"/>
              </w:rPr>
            </w:pPr>
            <w:r w:rsidRPr="001952DA">
              <w:rPr>
                <w:bCs/>
                <w:color w:val="000000"/>
              </w:rPr>
              <w:t>If a Client receives a Maximum QoS from a Server, it MUST NOT send PUBLISH packets at a QoS level exceeding the Maximum QoS level specified.</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952DA" w:rsidRDefault="00513318" w:rsidP="00A654AF">
            <w:pPr>
              <w:rPr>
                <w:rFonts w:hint="eastAsia"/>
                <w:bCs/>
                <w:color w:val="000000"/>
              </w:rPr>
            </w:pPr>
            <w:r w:rsidRPr="001952DA">
              <w:rPr>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7777777" w:rsidR="00513318" w:rsidRPr="001952DA" w:rsidRDefault="00513318" w:rsidP="00A654AF">
            <w:pPr>
              <w:rPr>
                <w:rFonts w:hint="eastAsia"/>
                <w:bCs/>
                <w:color w:val="000000"/>
              </w:rPr>
            </w:pPr>
            <w:r w:rsidRPr="001952DA">
              <w:rPr>
                <w:bCs/>
                <w:color w:val="000000"/>
              </w:rPr>
              <w:t>If a Server receives a CONNECT packet containing a Will QoS that exceeds its capabilities, it MUST reject the connection. It SHOULD use a CONNACK packet with Reason Code 0x9B (QoS not supported) as described in section 4.13 Handling errors, and MUST close the Network Connection.</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952DA" w:rsidRDefault="00513318" w:rsidP="00A654AF">
            <w:pPr>
              <w:rPr>
                <w:rFonts w:hint="eastAsia"/>
                <w:bCs/>
                <w:color w:val="000000"/>
              </w:rPr>
            </w:pPr>
            <w:r w:rsidRPr="001952DA">
              <w:rPr>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77777777" w:rsidR="00513318" w:rsidRPr="001952DA" w:rsidRDefault="00513318" w:rsidP="00A654AF">
            <w:pPr>
              <w:rPr>
                <w:rFonts w:hint="eastAsia"/>
                <w:bCs/>
                <w:color w:val="000000"/>
              </w:rPr>
            </w:pPr>
            <w:r w:rsidRPr="001952DA">
              <w:rPr>
                <w:bCs/>
                <w:color w:val="000000"/>
              </w:rPr>
              <w:t xml:space="preserve">If a Server receives a CONNECT packet containing a Will Message with the Will Retain 1, and it does not support retained </w:t>
            </w:r>
            <w:r>
              <w:rPr>
                <w:bCs/>
                <w:color w:val="000000"/>
              </w:rPr>
              <w:t>messages</w:t>
            </w:r>
            <w:r w:rsidRPr="001952DA">
              <w:rPr>
                <w:bCs/>
                <w:color w:val="000000"/>
              </w:rPr>
              <w:t>, the Server MUST reject the connection request. It SHOULD send CONNACK with Reason Code 0x9A (Retain not supported) and then it MUST close the Network Connection.</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952DA" w:rsidRDefault="00513318" w:rsidP="00A654AF">
            <w:pPr>
              <w:rPr>
                <w:rFonts w:hint="eastAsia"/>
                <w:bCs/>
                <w:color w:val="000000"/>
              </w:rPr>
            </w:pPr>
            <w:r w:rsidRPr="001952DA">
              <w:rPr>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7777777" w:rsidR="00513318" w:rsidRPr="001952DA" w:rsidRDefault="00513318" w:rsidP="00A654AF">
            <w:pPr>
              <w:rPr>
                <w:rFonts w:hint="eastAsia"/>
                <w:bCs/>
                <w:color w:val="000000"/>
              </w:rPr>
            </w:pPr>
            <w:r w:rsidRPr="001952DA">
              <w:rPr>
                <w:bCs/>
                <w:color w:val="000000"/>
              </w:rPr>
              <w:t>A Client receiving Retain Available from the Server MUST NOT send a PUBLISH packet with the RETAIN flag set to 1.</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952DA" w:rsidRDefault="00513318" w:rsidP="00A654AF">
            <w:pPr>
              <w:rPr>
                <w:rFonts w:hint="eastAsia"/>
                <w:bCs/>
                <w:color w:val="000000"/>
              </w:rPr>
            </w:pPr>
            <w:r w:rsidRPr="001952DA">
              <w:rPr>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77777777" w:rsidR="00513318" w:rsidRPr="001952DA" w:rsidRDefault="00513318" w:rsidP="00A654AF">
            <w:pPr>
              <w:rPr>
                <w:rFonts w:hint="eastAsia"/>
                <w:bCs/>
                <w:color w:val="000000"/>
              </w:rPr>
            </w:pPr>
            <w:r w:rsidRPr="001952DA">
              <w:rPr>
                <w:bCs/>
                <w:color w:val="000000"/>
              </w:rPr>
              <w:t>The Client MUST NOT send packets exceeding Maximum Packet Size to the Server.</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952DA" w:rsidRDefault="00513318" w:rsidP="00A654AF">
            <w:pPr>
              <w:rPr>
                <w:rFonts w:hint="eastAsia"/>
                <w:bCs/>
                <w:color w:val="000000"/>
              </w:rPr>
            </w:pPr>
            <w:r w:rsidRPr="001952DA">
              <w:rPr>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77777777" w:rsidR="00513318" w:rsidRPr="001952DA" w:rsidRDefault="00513318" w:rsidP="00A654AF">
            <w:pPr>
              <w:rPr>
                <w:rFonts w:hint="eastAsia"/>
                <w:bCs/>
                <w:color w:val="000000"/>
              </w:rPr>
            </w:pPr>
            <w:r w:rsidRPr="001952DA">
              <w:rPr>
                <w:bCs/>
                <w:color w:val="000000"/>
              </w:rPr>
              <w:t>If the Client connects using a zero length Client Identifier, the Server MUST respond with a CONNACK containing an Assigned Client Identifier. The Assigned Client Identifier MUST be a new Client Identifier not used by any other Session currently in the Server.</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952DA" w:rsidRDefault="00513318" w:rsidP="00A654AF">
            <w:pPr>
              <w:rPr>
                <w:rFonts w:hint="eastAsia"/>
                <w:bCs/>
                <w:color w:val="000000"/>
              </w:rPr>
            </w:pPr>
            <w:r w:rsidRPr="001952DA">
              <w:rPr>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77777777" w:rsidR="00513318" w:rsidRPr="001952DA" w:rsidRDefault="00513318" w:rsidP="00A654AF">
            <w:pPr>
              <w:rPr>
                <w:rFonts w:hint="eastAsia"/>
                <w:bCs/>
                <w:color w:val="000000"/>
              </w:rPr>
            </w:pPr>
            <w:r w:rsidRPr="001952DA">
              <w:rPr>
                <w:bCs/>
                <w:color w:val="000000"/>
              </w:rPr>
              <w:t>The Client MUST NOT send a Topic Alias in a PUBLISH packet to the Server greater than this value.</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952DA" w:rsidRDefault="00513318" w:rsidP="00A654AF">
            <w:pPr>
              <w:rPr>
                <w:rFonts w:hint="eastAsia"/>
                <w:bCs/>
                <w:color w:val="000000"/>
              </w:rPr>
            </w:pPr>
            <w:r w:rsidRPr="001952DA">
              <w:rPr>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77777777" w:rsidR="00513318" w:rsidRPr="001952DA" w:rsidRDefault="00513318" w:rsidP="00A654AF">
            <w:pPr>
              <w:rPr>
                <w:rFonts w:hint="eastAsia"/>
                <w:bCs/>
                <w:color w:val="000000"/>
              </w:rPr>
            </w:pPr>
            <w:r w:rsidRPr="001952DA">
              <w:rPr>
                <w:bCs/>
                <w:color w:val="000000"/>
              </w:rPr>
              <w:t>Topic Alias Maximum is absent, the Client MUST NOT send any Topic Aliases on to the Server.</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952DA" w:rsidRDefault="00513318" w:rsidP="00A654AF">
            <w:pPr>
              <w:rPr>
                <w:rFonts w:hint="eastAsia"/>
                <w:bCs/>
                <w:color w:val="000000"/>
              </w:rPr>
            </w:pPr>
            <w:r w:rsidRPr="001952DA">
              <w:rPr>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77777777" w:rsidR="00513318" w:rsidRPr="001952DA" w:rsidRDefault="00513318" w:rsidP="00A654AF">
            <w:pPr>
              <w:rPr>
                <w:rFonts w:hint="eastAsia"/>
                <w:bCs/>
                <w:color w:val="000000"/>
              </w:rPr>
            </w:pPr>
            <w:r w:rsidRPr="001952DA">
              <w:rPr>
                <w:bCs/>
                <w:color w:val="000000"/>
              </w:rPr>
              <w:t xml:space="preserve">The Server MUST NOT </w:t>
            </w:r>
            <w:r>
              <w:rPr>
                <w:bCs/>
                <w:color w:val="000000"/>
              </w:rPr>
              <w:t>send</w:t>
            </w:r>
            <w:r w:rsidRPr="001952DA">
              <w:rPr>
                <w:bCs/>
                <w:color w:val="000000"/>
              </w:rPr>
              <w:t xml:space="preserve"> this property if it would increase the size of the CONNACK packet beyond the Maximum Packet Size specified by the Client.</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952DA" w:rsidRDefault="00513318" w:rsidP="00A654AF">
            <w:pPr>
              <w:rPr>
                <w:rFonts w:hint="eastAsia"/>
                <w:bCs/>
                <w:color w:val="000000"/>
              </w:rPr>
            </w:pPr>
            <w:r w:rsidRPr="001952DA">
              <w:rPr>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77777777" w:rsidR="00513318" w:rsidRPr="001952DA" w:rsidRDefault="00513318" w:rsidP="00A654AF">
            <w:pPr>
              <w:rPr>
                <w:rFonts w:hint="eastAsia"/>
                <w:bCs/>
                <w:color w:val="000000"/>
              </w:rPr>
            </w:pPr>
            <w:r w:rsidRPr="001952DA">
              <w:rPr>
                <w:bCs/>
                <w:color w:val="000000"/>
              </w:rPr>
              <w:t xml:space="preserve">The Server MUST NOT send this property if it would increase the size of the CONNACK </w:t>
            </w:r>
            <w:r>
              <w:rPr>
                <w:bCs/>
                <w:color w:val="000000"/>
              </w:rPr>
              <w:t xml:space="preserve">packet </w:t>
            </w:r>
            <w:r w:rsidRPr="001952DA">
              <w:rPr>
                <w:bCs/>
                <w:color w:val="000000"/>
              </w:rPr>
              <w:t>beyond the Maximum Packet Size specified by the Client.</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952DA" w:rsidRDefault="00513318" w:rsidP="00A654AF">
            <w:pPr>
              <w:rPr>
                <w:rFonts w:hint="eastAsia"/>
                <w:bCs/>
                <w:color w:val="000000"/>
              </w:rPr>
            </w:pPr>
            <w:r w:rsidRPr="001952DA">
              <w:rPr>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7777777" w:rsidR="00513318" w:rsidRPr="001952DA" w:rsidRDefault="00513318" w:rsidP="00A654AF">
            <w:pPr>
              <w:rPr>
                <w:rFonts w:hint="eastAsia"/>
                <w:bCs/>
                <w:color w:val="000000"/>
              </w:rPr>
            </w:pPr>
            <w:r w:rsidRPr="001952DA">
              <w:rPr>
                <w:bCs/>
                <w:color w:val="000000"/>
              </w:rPr>
              <w:t>If the Server sends a Server Keep Alive on the CONNACK packet, the Client MUST use this value instead of the Keep Alive value the Client sent on CONNECT.</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952DA" w:rsidRDefault="00513318" w:rsidP="00A654AF">
            <w:pPr>
              <w:rPr>
                <w:rFonts w:hint="eastAsia"/>
                <w:bCs/>
                <w:color w:val="000000"/>
              </w:rPr>
            </w:pPr>
            <w:r w:rsidRPr="001952DA">
              <w:rPr>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77777777" w:rsidR="00513318" w:rsidRPr="001952DA" w:rsidRDefault="00513318" w:rsidP="00A654AF">
            <w:pPr>
              <w:rPr>
                <w:rFonts w:hint="eastAsia"/>
                <w:bCs/>
                <w:color w:val="000000"/>
              </w:rPr>
            </w:pPr>
            <w:r w:rsidRPr="001952DA">
              <w:rPr>
                <w:bCs/>
                <w:color w:val="000000"/>
              </w:rPr>
              <w:t>If the Server does not send the Server Keep Alive, the Server MUST use the Keep Alive value set by the Client on CONNECT.</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1952DA" w:rsidRDefault="00513318" w:rsidP="00A654AF">
            <w:pPr>
              <w:rPr>
                <w:rFonts w:hint="eastAsia"/>
                <w:bCs/>
                <w:color w:val="000000"/>
              </w:rPr>
            </w:pPr>
            <w:r w:rsidRPr="001952DA">
              <w:rPr>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77777777" w:rsidR="00513318" w:rsidRPr="001952DA" w:rsidRDefault="00513318" w:rsidP="00A654AF">
            <w:pPr>
              <w:rPr>
                <w:rFonts w:hint="eastAsia"/>
                <w:bCs/>
                <w:color w:val="000000"/>
              </w:rPr>
            </w:pPr>
            <w:r w:rsidRPr="001952DA">
              <w:rPr>
                <w:bCs/>
                <w:color w:val="000000"/>
              </w:rPr>
              <w:t>The DUP flag MUST be set to 1 by the Client or Server when it attempts to re-deliver a PUBLISH packet.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1952DA" w:rsidRDefault="00513318" w:rsidP="00A654AF">
            <w:pPr>
              <w:rPr>
                <w:rFonts w:hint="eastAsia"/>
                <w:bCs/>
                <w:color w:val="000000"/>
              </w:rPr>
            </w:pPr>
            <w:r w:rsidRPr="001952DA">
              <w:rPr>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77777777" w:rsidR="00513318" w:rsidRPr="001952DA" w:rsidRDefault="00513318" w:rsidP="00A654AF">
            <w:pPr>
              <w:rPr>
                <w:rFonts w:hint="eastAsia"/>
                <w:bCs/>
                <w:color w:val="000000"/>
              </w:rPr>
            </w:pPr>
            <w:r w:rsidRPr="001952DA">
              <w:rPr>
                <w:bCs/>
                <w:color w:val="000000"/>
              </w:rPr>
              <w:t>The DUP flag MUST be set to 0 for all QoS 0 messages.</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1952DA" w:rsidRDefault="00513318" w:rsidP="00A654AF">
            <w:pPr>
              <w:rPr>
                <w:rFonts w:hint="eastAsia"/>
                <w:bCs/>
                <w:color w:val="000000"/>
              </w:rPr>
            </w:pPr>
            <w:r w:rsidRPr="001952DA">
              <w:rPr>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77777777" w:rsidR="00513318" w:rsidRPr="001952DA" w:rsidRDefault="00513318" w:rsidP="00A654AF">
            <w:pPr>
              <w:rPr>
                <w:rFonts w:hint="eastAsia"/>
                <w:bCs/>
                <w:color w:val="000000"/>
              </w:rPr>
            </w:pPr>
            <w:r w:rsidRPr="001952DA">
              <w:rPr>
                <w:bCs/>
                <w:color w:val="000000"/>
              </w:rPr>
              <w:t>The DUP flag in the outgoing PUBLISH packet is set independently to the incoming PUBLISH packet, its value MUST be determined solely by whether the outgoing PUBLISH packet is a retransmission.</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1952DA" w:rsidRDefault="00513318" w:rsidP="00A654AF">
            <w:pPr>
              <w:rPr>
                <w:rFonts w:hint="eastAsia"/>
                <w:bCs/>
                <w:color w:val="000000"/>
              </w:rPr>
            </w:pPr>
            <w:r w:rsidRPr="001952DA">
              <w:rPr>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77777777" w:rsidR="00513318" w:rsidRPr="001952DA" w:rsidRDefault="00513318" w:rsidP="00A654AF">
            <w:pPr>
              <w:rPr>
                <w:rFonts w:hint="eastAsia"/>
                <w:bCs/>
                <w:color w:val="000000"/>
              </w:rPr>
            </w:pPr>
            <w:r w:rsidRPr="001952DA">
              <w:rPr>
                <w:bCs/>
                <w:color w:val="000000"/>
              </w:rPr>
              <w:t>A PUBLISH Packet MUST NOT have both QoS bits set to 1.</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1952DA" w:rsidRDefault="00513318" w:rsidP="00A654AF">
            <w:pPr>
              <w:rPr>
                <w:rFonts w:hint="eastAsia"/>
                <w:bCs/>
                <w:color w:val="000000"/>
              </w:rPr>
            </w:pPr>
            <w:r w:rsidRPr="001952DA">
              <w:rPr>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77777777" w:rsidR="00513318" w:rsidRPr="001952DA" w:rsidRDefault="00513318" w:rsidP="00A654AF">
            <w:pPr>
              <w:rPr>
                <w:rFonts w:hint="eastAsia"/>
                <w:bCs/>
                <w:color w:val="000000"/>
              </w:rPr>
            </w:pPr>
            <w:r w:rsidRPr="001952DA">
              <w:rPr>
                <w:bCs/>
                <w:color w:val="000000"/>
              </w:rPr>
              <w:t>If the RETAIN flag is set to 1 in a PUBLISH packet sent by a Client to a Server, the Server MUST replace any existing retained message for this topic and store the Application Message.</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1952DA" w:rsidRDefault="00513318" w:rsidP="00A654AF">
            <w:pPr>
              <w:rPr>
                <w:rFonts w:hint="eastAsia"/>
                <w:bCs/>
                <w:color w:val="000000"/>
              </w:rPr>
            </w:pPr>
            <w:r w:rsidRPr="001952DA">
              <w:rPr>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7777777" w:rsidR="00513318" w:rsidRPr="001952DA" w:rsidRDefault="00513318" w:rsidP="00A654AF">
            <w:pPr>
              <w:rPr>
                <w:rFonts w:hint="eastAsia"/>
                <w:bCs/>
                <w:color w:val="000000"/>
              </w:rPr>
            </w:pPr>
            <w:r w:rsidRPr="001952DA">
              <w:rPr>
                <w:bCs/>
                <w:color w:val="000000"/>
              </w:rPr>
              <w:t>If the Payload contains zero bytes it is processed normally by the Server but any retained message with the same topic name MUST be removed and any future subscribers for the topic will not receive a retained message.</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1952DA" w:rsidRDefault="00513318" w:rsidP="00A654AF">
            <w:pPr>
              <w:rPr>
                <w:rFonts w:hint="eastAsia"/>
                <w:bCs/>
                <w:color w:val="000000"/>
              </w:rPr>
            </w:pPr>
            <w:r w:rsidRPr="001952DA">
              <w:rPr>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77777777" w:rsidR="00513318" w:rsidRPr="001952DA" w:rsidRDefault="00513318" w:rsidP="00A654AF">
            <w:pPr>
              <w:rPr>
                <w:rFonts w:hint="eastAsia"/>
                <w:bCs/>
                <w:color w:val="000000"/>
              </w:rPr>
            </w:pPr>
            <w:r w:rsidRPr="001952DA">
              <w:rPr>
                <w:bCs/>
                <w:color w:val="000000"/>
              </w:rPr>
              <w:t xml:space="preserve">A retained message </w:t>
            </w:r>
            <w:r>
              <w:rPr>
                <w:bCs/>
                <w:color w:val="000000"/>
              </w:rPr>
              <w:t xml:space="preserve">with a Payload containing zero bytes </w:t>
            </w:r>
            <w:r w:rsidRPr="001952DA">
              <w:rPr>
                <w:bCs/>
                <w:color w:val="000000"/>
              </w:rPr>
              <w:t>MUST NOT be stored as a retained message on the Server.</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1952DA" w:rsidRDefault="00513318" w:rsidP="00A654AF">
            <w:pPr>
              <w:rPr>
                <w:rFonts w:hint="eastAsia"/>
                <w:bCs/>
                <w:color w:val="000000"/>
              </w:rPr>
            </w:pPr>
            <w:r w:rsidRPr="001952DA">
              <w:rPr>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77777777" w:rsidR="00513318" w:rsidRPr="001952DA" w:rsidRDefault="00513318" w:rsidP="00A654AF">
            <w:pPr>
              <w:rPr>
                <w:rFonts w:hint="eastAsia"/>
                <w:bCs/>
                <w:color w:val="000000"/>
              </w:rPr>
            </w:pPr>
            <w:r w:rsidRPr="001952DA">
              <w:rPr>
                <w:bCs/>
                <w:color w:val="000000"/>
              </w:rPr>
              <w:t>If the RETAIN flag is 0 in a PUBLISH packet sent by a Client to a Server, the Server MUST NOT store the message as a retained message and MUST NOT remove or replace any existing retained message.</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1952DA" w:rsidRDefault="00513318" w:rsidP="00A654AF">
            <w:pPr>
              <w:rPr>
                <w:rFonts w:hint="eastAsia"/>
                <w:bCs/>
                <w:color w:val="000000"/>
              </w:rPr>
            </w:pPr>
            <w:r w:rsidRPr="001952DA">
              <w:rPr>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77777777" w:rsidR="00513318" w:rsidRPr="006E1A14" w:rsidRDefault="00513318" w:rsidP="00A654AF">
            <w:pPr>
              <w:rPr>
                <w:rFonts w:eastAsia="Arial"/>
              </w:rPr>
            </w:pPr>
            <w:r w:rsidRPr="006E1A14">
              <w:rPr>
                <w:rFonts w:eastAsia="Arial"/>
              </w:rPr>
              <w:t>If Retain Handling is set to 0 the Server MUST send the retained messages matching the Topic Filter of the subscription to the Client</w:t>
            </w:r>
            <w:r w:rsidRPr="00681B26">
              <w:rPr>
                <w:rFonts w:eastAsia="Arial"/>
              </w:rPr>
              <w:t>.</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1952DA" w:rsidRDefault="00513318" w:rsidP="00A654AF">
            <w:pPr>
              <w:rPr>
                <w:rFonts w:hint="eastAsia"/>
                <w:bCs/>
                <w:color w:val="000000"/>
              </w:rPr>
            </w:pPr>
            <w:r w:rsidRPr="001952DA">
              <w:rPr>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77777777" w:rsidR="00513318" w:rsidRPr="001952DA" w:rsidRDefault="00513318" w:rsidP="00A654AF">
            <w:pPr>
              <w:rPr>
                <w:rFonts w:hint="eastAsia"/>
                <w:bCs/>
                <w:color w:val="000000"/>
              </w:rPr>
            </w:pPr>
            <w:r w:rsidRPr="001952DA">
              <w:rPr>
                <w:bCs/>
                <w:color w:val="000000"/>
              </w:rPr>
              <w:t xml:space="preserve">If Retain Handling is set to 1 </w:t>
            </w:r>
            <w:r>
              <w:rPr>
                <w:bCs/>
                <w:color w:val="000000"/>
              </w:rPr>
              <w:t xml:space="preserve">then if the </w:t>
            </w:r>
            <w:r w:rsidRPr="001952DA">
              <w:rPr>
                <w:bCs/>
                <w:color w:val="000000"/>
              </w:rPr>
              <w:t>subscription did already exist, the Server MUST send all retained message matching the Topic Filter of the subscription to the Client</w:t>
            </w:r>
            <w:r>
              <w:rPr>
                <w:bCs/>
                <w:color w:val="000000"/>
              </w:rPr>
              <w:t>, and if the subscription did not exist, the Server MUST NOT send the retained messages.</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1952DA" w:rsidRDefault="00513318" w:rsidP="00A654AF">
            <w:pPr>
              <w:rPr>
                <w:rFonts w:hint="eastAsia"/>
                <w:bCs/>
                <w:color w:val="000000"/>
              </w:rPr>
            </w:pPr>
            <w:r w:rsidRPr="001952DA">
              <w:rPr>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77777777" w:rsidR="00513318" w:rsidRPr="001952DA" w:rsidRDefault="00513318" w:rsidP="00A654AF">
            <w:pPr>
              <w:rPr>
                <w:rFonts w:hint="eastAsia"/>
                <w:bCs/>
                <w:color w:val="000000"/>
              </w:rPr>
            </w:pPr>
            <w:r w:rsidRPr="001952DA">
              <w:rPr>
                <w:bCs/>
                <w:color w:val="000000"/>
              </w:rPr>
              <w:t xml:space="preserve">If Retain Handling is set to 2, the Server MUST NOT send </w:t>
            </w:r>
            <w:r>
              <w:rPr>
                <w:bCs/>
                <w:color w:val="000000"/>
              </w:rPr>
              <w:t xml:space="preserve">the </w:t>
            </w:r>
            <w:r w:rsidRPr="001952DA">
              <w:rPr>
                <w:bCs/>
                <w:color w:val="000000"/>
              </w:rPr>
              <w:t xml:space="preserve">retained </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1952DA" w:rsidRDefault="00513318" w:rsidP="00A654AF">
            <w:pPr>
              <w:rPr>
                <w:rFonts w:hint="eastAsia"/>
                <w:bCs/>
                <w:color w:val="000000"/>
              </w:rPr>
            </w:pPr>
            <w:r w:rsidRPr="001952DA">
              <w:rPr>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77777777" w:rsidR="00513318" w:rsidRPr="001952DA" w:rsidRDefault="00513318" w:rsidP="00A654AF">
            <w:pPr>
              <w:rPr>
                <w:rFonts w:hint="eastAsia"/>
                <w:bCs/>
                <w:color w:val="000000"/>
              </w:rPr>
            </w:pPr>
            <w:r w:rsidRPr="001952DA">
              <w:rPr>
                <w:bCs/>
                <w:color w:val="000000"/>
              </w:rPr>
              <w:t>If the value of Retain As Published subscription option is set to 0, the Server MUST set the RETAIN flag to 0 when forwarding an Application Message regardless of how the RETAIN flag was set in the received PUBLISH packet.</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1952DA" w:rsidRDefault="00513318" w:rsidP="00A654AF">
            <w:pPr>
              <w:rPr>
                <w:rFonts w:hint="eastAsia"/>
                <w:bCs/>
                <w:color w:val="000000"/>
              </w:rPr>
            </w:pPr>
            <w:r w:rsidRPr="001952DA">
              <w:rPr>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77777777" w:rsidR="00513318" w:rsidRPr="001952DA" w:rsidRDefault="00513318" w:rsidP="00A654AF">
            <w:pPr>
              <w:rPr>
                <w:rFonts w:hint="eastAsia"/>
                <w:bCs/>
                <w:color w:val="000000"/>
              </w:rPr>
            </w:pPr>
            <w:r w:rsidRPr="001952DA">
              <w:rPr>
                <w:bCs/>
                <w:color w:val="000000"/>
              </w:rPr>
              <w:t>If the value of Retain As Published subscription option is set to 1, the Server MUST set the RETAIN flag equal to the RETAIN flag in the received PUBLISH packet.</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1952DA" w:rsidRDefault="00513318" w:rsidP="00A654AF">
            <w:pPr>
              <w:rPr>
                <w:rFonts w:hint="eastAsia"/>
                <w:bCs/>
                <w:color w:val="000000"/>
              </w:rPr>
            </w:pPr>
            <w:r w:rsidRPr="001952DA">
              <w:rPr>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77777777" w:rsidR="00513318" w:rsidRPr="001952DA" w:rsidRDefault="00513318" w:rsidP="00A654AF">
            <w:pPr>
              <w:rPr>
                <w:rFonts w:hint="eastAsia"/>
                <w:bCs/>
                <w:color w:val="000000"/>
              </w:rPr>
            </w:pPr>
            <w:r w:rsidRPr="001952DA">
              <w:rPr>
                <w:bCs/>
                <w:color w:val="000000"/>
              </w:rPr>
              <w:t>The Topic Name MUST be present as the first field in the PUBLISH packet Variable Header. It MUST be a UTF-8 Encoded String.</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1952DA" w:rsidRDefault="00513318" w:rsidP="00A654AF">
            <w:pPr>
              <w:rPr>
                <w:rFonts w:hint="eastAsia"/>
                <w:bCs/>
                <w:color w:val="000000"/>
              </w:rPr>
            </w:pPr>
            <w:r w:rsidRPr="001952DA">
              <w:rPr>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7777777" w:rsidR="00513318" w:rsidRPr="001952DA" w:rsidRDefault="00513318" w:rsidP="00A654AF">
            <w:pPr>
              <w:rPr>
                <w:rFonts w:hint="eastAsia"/>
                <w:bCs/>
                <w:color w:val="000000"/>
              </w:rPr>
            </w:pPr>
            <w:r w:rsidRPr="001952DA">
              <w:rPr>
                <w:bCs/>
                <w:color w:val="000000"/>
              </w:rPr>
              <w:t>The Topic Name in the PUBLISH packet MUST NOT contain wildcard characters.</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1952DA" w:rsidRDefault="00513318" w:rsidP="00A654AF">
            <w:pPr>
              <w:rPr>
                <w:rFonts w:hint="eastAsia"/>
                <w:bCs/>
                <w:color w:val="000000"/>
              </w:rPr>
            </w:pPr>
            <w:r w:rsidRPr="001952DA">
              <w:rPr>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77777777" w:rsidR="00513318" w:rsidRPr="001952DA" w:rsidRDefault="00513318" w:rsidP="00A654AF">
            <w:pPr>
              <w:rPr>
                <w:rFonts w:hint="eastAsia"/>
                <w:bCs/>
                <w:color w:val="000000"/>
              </w:rPr>
            </w:pPr>
            <w:r w:rsidRPr="001952DA">
              <w:rPr>
                <w:bCs/>
                <w:color w:val="000000"/>
              </w:rPr>
              <w:t>The Topic Name in a PUBLISH packet sent by a Server to a subscribing Client MUST match the Subscription’s Topic Filter.</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1952DA" w:rsidRDefault="00513318" w:rsidP="00A654AF">
            <w:pPr>
              <w:rPr>
                <w:rFonts w:hint="eastAsia"/>
                <w:bCs/>
                <w:color w:val="000000"/>
              </w:rPr>
            </w:pPr>
            <w:r w:rsidRPr="001952DA">
              <w:rPr>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77777777" w:rsidR="00513318" w:rsidRPr="001952DA" w:rsidRDefault="00513318" w:rsidP="00A654AF">
            <w:pPr>
              <w:rPr>
                <w:rFonts w:hint="eastAsia"/>
                <w:bCs/>
                <w:color w:val="000000"/>
              </w:rPr>
            </w:pPr>
            <w:r w:rsidRPr="001952DA">
              <w:rPr>
                <w:bCs/>
                <w:color w:val="000000"/>
              </w:rPr>
              <w:t xml:space="preserve">A Server MUST send the Payload Format Indicator unaltered to all subscribers receiving the </w:t>
            </w:r>
            <w:r>
              <w:rPr>
                <w:bCs/>
                <w:color w:val="000000"/>
              </w:rPr>
              <w:t>message</w:t>
            </w:r>
            <w:r w:rsidRPr="001952DA">
              <w:rPr>
                <w:bCs/>
                <w:color w:val="000000"/>
              </w:rPr>
              <w:t>.</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1952DA" w:rsidRDefault="00513318" w:rsidP="00A654AF">
            <w:pPr>
              <w:rPr>
                <w:rFonts w:hint="eastAsia"/>
                <w:bCs/>
                <w:color w:val="000000"/>
              </w:rPr>
            </w:pPr>
            <w:r w:rsidRPr="001952DA">
              <w:rPr>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77777777" w:rsidR="00513318" w:rsidRPr="001952DA" w:rsidRDefault="00513318" w:rsidP="00A654AF">
            <w:pPr>
              <w:rPr>
                <w:rFonts w:hint="eastAsia"/>
                <w:bCs/>
                <w:color w:val="000000"/>
              </w:rPr>
            </w:pPr>
            <w:r w:rsidRPr="001952DA">
              <w:rPr>
                <w:bCs/>
                <w:color w:val="000000"/>
              </w:rPr>
              <w:t xml:space="preserve">If the </w:t>
            </w:r>
            <w:r>
              <w:rPr>
                <w:bCs/>
                <w:color w:val="000000"/>
              </w:rPr>
              <w:t>Message</w:t>
            </w:r>
            <w:r w:rsidRPr="001952DA">
              <w:rPr>
                <w:bCs/>
                <w:color w:val="000000"/>
              </w:rPr>
              <w:t xml:space="preserve"> Expiry Interval has passed and the Server has not managed to start onward delivery to a matching subscriber, then it MUST delete the copy of the message for that subscriber.</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1952DA" w:rsidRDefault="00513318" w:rsidP="00A654AF">
            <w:pPr>
              <w:rPr>
                <w:rFonts w:hint="eastAsia"/>
                <w:bCs/>
                <w:color w:val="000000"/>
              </w:rPr>
            </w:pPr>
            <w:r w:rsidRPr="001952DA">
              <w:rPr>
                <w:bCs/>
                <w:color w:val="000000"/>
              </w:rPr>
              <w:lastRenderedPageBreak/>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77777777" w:rsidR="00513318" w:rsidRPr="001952DA" w:rsidRDefault="00513318" w:rsidP="00A654AF">
            <w:pPr>
              <w:rPr>
                <w:rFonts w:hint="eastAsia"/>
                <w:bCs/>
                <w:color w:val="000000"/>
              </w:rPr>
            </w:pPr>
            <w:r w:rsidRPr="001952DA">
              <w:rPr>
                <w:bCs/>
                <w:color w:val="000000"/>
              </w:rPr>
              <w:t xml:space="preserve">The PUBLISH packet sent to a Client by the Server MUST contain a </w:t>
            </w:r>
            <w:r>
              <w:rPr>
                <w:bCs/>
                <w:color w:val="000000"/>
              </w:rPr>
              <w:t xml:space="preserve">Message </w:t>
            </w:r>
            <w:r w:rsidRPr="001952DA">
              <w:rPr>
                <w:bCs/>
                <w:color w:val="000000"/>
              </w:rPr>
              <w:t xml:space="preserve">Expiry Interval set to the received value minus the time that the </w:t>
            </w:r>
            <w:r>
              <w:rPr>
                <w:bCs/>
                <w:color w:val="000000"/>
              </w:rPr>
              <w:t>message</w:t>
            </w:r>
            <w:r w:rsidRPr="001952DA">
              <w:rPr>
                <w:bCs/>
                <w:color w:val="000000"/>
              </w:rPr>
              <w:t xml:space="preserve"> has been waiting in the Server.</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1952DA" w:rsidRDefault="00513318" w:rsidP="00A654AF">
            <w:pPr>
              <w:rPr>
                <w:rFonts w:hint="eastAsia"/>
                <w:bCs/>
                <w:color w:val="000000"/>
              </w:rPr>
            </w:pPr>
            <w:r w:rsidRPr="001952DA">
              <w:rPr>
                <w:bCs/>
                <w:color w:val="000000"/>
              </w:rPr>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7777777" w:rsidR="00513318" w:rsidRPr="001952DA" w:rsidRDefault="00513318" w:rsidP="00A654AF">
            <w:pPr>
              <w:rPr>
                <w:rFonts w:hint="eastAsia"/>
                <w:bCs/>
                <w:color w:val="000000"/>
              </w:rPr>
            </w:pPr>
            <w:r w:rsidRPr="001952DA">
              <w:rPr>
                <w:bCs/>
                <w:color w:val="000000"/>
              </w:rPr>
              <w:t>A receiver MUST NOT carry forward any Topic Alias mappings from one Network Connection to another.</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1952DA" w:rsidRDefault="00513318" w:rsidP="00A654AF">
            <w:pPr>
              <w:rPr>
                <w:rFonts w:hint="eastAsia"/>
                <w:bCs/>
                <w:color w:val="000000"/>
              </w:rPr>
            </w:pPr>
            <w:r w:rsidRPr="001952DA">
              <w:rPr>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77777777" w:rsidR="00513318" w:rsidRPr="001952DA" w:rsidRDefault="00513318" w:rsidP="00A654AF">
            <w:pPr>
              <w:rPr>
                <w:rFonts w:hint="eastAsia"/>
                <w:bCs/>
                <w:color w:val="000000"/>
              </w:rPr>
            </w:pPr>
            <w:r w:rsidRPr="001952DA">
              <w:rPr>
                <w:bCs/>
                <w:color w:val="000000"/>
              </w:rPr>
              <w:t>A sender MUST NOT send a PUBLISH packet containing a Topic Alias which has the value 0.</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1952DA" w:rsidRDefault="00513318" w:rsidP="00A654AF">
            <w:pPr>
              <w:rPr>
                <w:rFonts w:hint="eastAsia"/>
                <w:bCs/>
                <w:color w:val="000000"/>
              </w:rPr>
            </w:pPr>
            <w:r w:rsidRPr="001952DA">
              <w:rPr>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77777777" w:rsidR="00513318" w:rsidRPr="001952DA" w:rsidRDefault="00513318" w:rsidP="00A654AF">
            <w:pPr>
              <w:rPr>
                <w:rFonts w:hint="eastAsia"/>
                <w:bCs/>
                <w:color w:val="000000"/>
              </w:rPr>
            </w:pPr>
            <w:r w:rsidRPr="001952DA">
              <w:rPr>
                <w:bCs/>
                <w:color w:val="000000"/>
              </w:rPr>
              <w:t>A Client MUST NOT send a PUBLISH packet with a Topic Alias greater than the Topic Alias Maximum value returned by the Server in the CONNACK packet.</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1952DA" w:rsidRDefault="00513318" w:rsidP="00A654AF">
            <w:pPr>
              <w:rPr>
                <w:rFonts w:hint="eastAsia"/>
                <w:bCs/>
                <w:color w:val="000000"/>
              </w:rPr>
            </w:pPr>
            <w:r w:rsidRPr="001952DA">
              <w:rPr>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77777777" w:rsidR="00513318" w:rsidRPr="001952DA" w:rsidRDefault="00513318" w:rsidP="00A654AF">
            <w:pPr>
              <w:rPr>
                <w:rFonts w:hint="eastAsia"/>
                <w:bCs/>
                <w:color w:val="000000"/>
              </w:rPr>
            </w:pPr>
            <w:r w:rsidRPr="001952DA">
              <w:rPr>
                <w:bCs/>
                <w:color w:val="000000"/>
              </w:rPr>
              <w:t>A Client MUST accept all Topic Alias values greater than 0 and less than or equal to the Topic Alias Maximum value that it sent in the CONNECT packet.</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1952DA" w:rsidRDefault="00513318" w:rsidP="00A654AF">
            <w:pPr>
              <w:rPr>
                <w:rFonts w:hint="eastAsia"/>
                <w:bCs/>
                <w:color w:val="000000"/>
              </w:rPr>
            </w:pPr>
            <w:r w:rsidRPr="001952DA">
              <w:rPr>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77777777" w:rsidR="00513318" w:rsidRPr="001952DA" w:rsidRDefault="00513318" w:rsidP="00A654AF">
            <w:pPr>
              <w:rPr>
                <w:rFonts w:hint="eastAsia"/>
                <w:bCs/>
                <w:color w:val="000000"/>
              </w:rPr>
            </w:pPr>
            <w:r w:rsidRPr="001952DA">
              <w:rPr>
                <w:bCs/>
                <w:color w:val="000000"/>
              </w:rPr>
              <w:t>A Server MUST NOT send a PUBLISH packet with a Topic Alias greater than the Topic Alias Maximum value sent by the Client in the CONNECT packet.</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1952DA" w:rsidRDefault="00513318" w:rsidP="00A654AF">
            <w:pPr>
              <w:rPr>
                <w:rFonts w:hint="eastAsia"/>
                <w:bCs/>
                <w:color w:val="000000"/>
              </w:rPr>
            </w:pPr>
            <w:r w:rsidRPr="001952DA">
              <w:rPr>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77777777" w:rsidR="00513318" w:rsidRPr="001952DA" w:rsidRDefault="00513318" w:rsidP="00A654AF">
            <w:pPr>
              <w:rPr>
                <w:rFonts w:hint="eastAsia"/>
                <w:bCs/>
                <w:color w:val="000000"/>
              </w:rPr>
            </w:pPr>
            <w:r w:rsidRPr="001952DA">
              <w:rPr>
                <w:bCs/>
                <w:color w:val="000000"/>
              </w:rPr>
              <w:t>A Server MUST accept all Topic Alias values greater than 0 and less than or equal to the Topic Alias Maximum value that it returned in the CONNACK packet.</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1952DA" w:rsidRDefault="00513318" w:rsidP="00A654AF">
            <w:pPr>
              <w:rPr>
                <w:rFonts w:hint="eastAsia"/>
                <w:bCs/>
                <w:color w:val="000000"/>
              </w:rPr>
            </w:pPr>
            <w:r w:rsidRPr="001952DA">
              <w:rPr>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77777777" w:rsidR="00513318" w:rsidRPr="001952DA" w:rsidRDefault="00513318" w:rsidP="00A654AF">
            <w:pPr>
              <w:rPr>
                <w:rFonts w:hint="eastAsia"/>
                <w:bCs/>
                <w:color w:val="000000"/>
              </w:rPr>
            </w:pPr>
            <w:r w:rsidRPr="001952DA">
              <w:rPr>
                <w:bCs/>
                <w:color w:val="000000"/>
              </w:rPr>
              <w:t>The Response Topic MUST be a UTF-8 Encoded String.</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1952DA" w:rsidRDefault="00513318" w:rsidP="00A654AF">
            <w:pPr>
              <w:rPr>
                <w:rFonts w:hint="eastAsia"/>
                <w:bCs/>
                <w:color w:val="000000"/>
              </w:rPr>
            </w:pPr>
            <w:r w:rsidRPr="001952DA">
              <w:rPr>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77777777" w:rsidR="00513318" w:rsidRPr="001952DA" w:rsidRDefault="00513318" w:rsidP="00A654AF">
            <w:pPr>
              <w:rPr>
                <w:rFonts w:hint="eastAsia"/>
                <w:bCs/>
                <w:color w:val="000000"/>
              </w:rPr>
            </w:pPr>
            <w:r w:rsidRPr="001952DA">
              <w:rPr>
                <w:bCs/>
                <w:color w:val="000000"/>
              </w:rPr>
              <w:t>The Response Topic MUST NOT contain wildcard characters.</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1952DA" w:rsidRDefault="00513318" w:rsidP="00A654AF">
            <w:pPr>
              <w:rPr>
                <w:rFonts w:hint="eastAsia"/>
                <w:bCs/>
                <w:color w:val="000000"/>
              </w:rPr>
            </w:pPr>
            <w:r w:rsidRPr="001952DA">
              <w:rPr>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77777777" w:rsidR="00513318" w:rsidRPr="001952DA" w:rsidRDefault="00513318" w:rsidP="00A654AF">
            <w:pPr>
              <w:rPr>
                <w:rFonts w:hint="eastAsia"/>
                <w:bCs/>
                <w:color w:val="000000"/>
              </w:rPr>
            </w:pPr>
            <w:r w:rsidRPr="001952DA">
              <w:rPr>
                <w:bCs/>
                <w:color w:val="000000"/>
              </w:rPr>
              <w:t xml:space="preserve">The Server MUST send the Response Topic unaltered to all subscribers receiving the </w:t>
            </w:r>
            <w:r>
              <w:rPr>
                <w:bCs/>
                <w:color w:val="000000"/>
              </w:rPr>
              <w:t>Application Message</w:t>
            </w:r>
            <w:r w:rsidRPr="001952DA">
              <w:rPr>
                <w:bCs/>
                <w:color w:val="000000"/>
              </w:rPr>
              <w:t>.</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1952DA" w:rsidRDefault="00513318" w:rsidP="00A654AF">
            <w:pPr>
              <w:rPr>
                <w:rFonts w:hint="eastAsia"/>
                <w:bCs/>
                <w:color w:val="000000"/>
              </w:rPr>
            </w:pPr>
            <w:r w:rsidRPr="001952DA">
              <w:rPr>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77777777" w:rsidR="00513318" w:rsidRPr="001952DA" w:rsidRDefault="00513318" w:rsidP="00A654AF">
            <w:pPr>
              <w:rPr>
                <w:rFonts w:hint="eastAsia"/>
                <w:bCs/>
                <w:color w:val="000000"/>
              </w:rPr>
            </w:pPr>
            <w:r w:rsidRPr="001952DA">
              <w:rPr>
                <w:bCs/>
                <w:color w:val="000000"/>
              </w:rPr>
              <w:t xml:space="preserve">The Server MUST send the Correlation Data unaltered to all subscribers receiving the </w:t>
            </w:r>
            <w:r>
              <w:rPr>
                <w:bCs/>
                <w:color w:val="000000"/>
              </w:rPr>
              <w:t>Application Message</w:t>
            </w:r>
            <w:r w:rsidRPr="001952DA">
              <w:rPr>
                <w:bCs/>
                <w:color w:val="000000"/>
              </w:rPr>
              <w:t>.</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1952DA" w:rsidRDefault="00513318" w:rsidP="00A654AF">
            <w:pPr>
              <w:rPr>
                <w:rFonts w:hint="eastAsia"/>
                <w:bCs/>
                <w:color w:val="000000"/>
              </w:rPr>
            </w:pPr>
            <w:r w:rsidRPr="001952DA">
              <w:rPr>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7777777" w:rsidR="00513318" w:rsidRPr="001952DA" w:rsidRDefault="00513318" w:rsidP="00A654AF">
            <w:pPr>
              <w:rPr>
                <w:rFonts w:hint="eastAsia"/>
                <w:bCs/>
                <w:color w:val="000000"/>
              </w:rPr>
            </w:pPr>
            <w:r w:rsidRPr="001952DA">
              <w:rPr>
                <w:bCs/>
                <w:color w:val="000000"/>
              </w:rPr>
              <w:t>The Server MUST send all User Properties unaltered in a PUBLISH packet when forwarding the Application Message to a Client.</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1952DA" w:rsidRDefault="00513318" w:rsidP="00A654AF">
            <w:pPr>
              <w:rPr>
                <w:rFonts w:hint="eastAsia"/>
                <w:bCs/>
                <w:color w:val="000000"/>
              </w:rPr>
            </w:pPr>
            <w:r w:rsidRPr="001952DA">
              <w:rPr>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77777777" w:rsidR="00513318" w:rsidRPr="001952DA" w:rsidRDefault="00513318" w:rsidP="00A654AF">
            <w:pPr>
              <w:rPr>
                <w:rFonts w:hint="eastAsia"/>
                <w:bCs/>
                <w:color w:val="000000"/>
              </w:rPr>
            </w:pPr>
            <w:r w:rsidRPr="001952DA">
              <w:rPr>
                <w:bCs/>
                <w:color w:val="000000"/>
              </w:rPr>
              <w:t>The Server MUST maintain the order of User Properties when forwarding the Application Message.</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1952DA" w:rsidRDefault="00513318" w:rsidP="00A654AF">
            <w:pPr>
              <w:rPr>
                <w:rFonts w:hint="eastAsia"/>
                <w:bCs/>
                <w:color w:val="000000"/>
              </w:rPr>
            </w:pPr>
            <w:r w:rsidRPr="001952DA">
              <w:rPr>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7777777" w:rsidR="00513318" w:rsidRPr="001952DA" w:rsidRDefault="00513318" w:rsidP="00A654AF">
            <w:pPr>
              <w:rPr>
                <w:rFonts w:hint="eastAsia"/>
                <w:bCs/>
                <w:color w:val="000000"/>
              </w:rPr>
            </w:pPr>
            <w:r w:rsidRPr="001952DA">
              <w:rPr>
                <w:bCs/>
                <w:color w:val="000000"/>
              </w:rPr>
              <w:t>The Content Type MUST be a UTF-8 Encoded String.</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1952DA" w:rsidRDefault="00513318" w:rsidP="00A654AF">
            <w:pPr>
              <w:rPr>
                <w:rFonts w:hint="eastAsia"/>
                <w:bCs/>
                <w:color w:val="000000"/>
              </w:rPr>
            </w:pPr>
            <w:r w:rsidRPr="001952DA">
              <w:rPr>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77777777" w:rsidR="00513318" w:rsidRPr="001952DA" w:rsidRDefault="00513318" w:rsidP="00A654AF">
            <w:pPr>
              <w:rPr>
                <w:rFonts w:hint="eastAsia"/>
                <w:bCs/>
                <w:color w:val="000000"/>
              </w:rPr>
            </w:pPr>
            <w:r w:rsidRPr="001952DA">
              <w:rPr>
                <w:bCs/>
                <w:color w:val="000000"/>
              </w:rPr>
              <w:t xml:space="preserve">A Server MUST send the Content Type unaltered to all subscribers receiving the </w:t>
            </w:r>
            <w:r>
              <w:rPr>
                <w:bCs/>
                <w:color w:val="000000"/>
              </w:rPr>
              <w:t>Application Message</w:t>
            </w:r>
            <w:r w:rsidRPr="001952DA">
              <w:rPr>
                <w:bCs/>
                <w:color w:val="000000"/>
              </w:rPr>
              <w:t>.</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1952DA" w:rsidRDefault="00513318" w:rsidP="00A654AF">
            <w:pPr>
              <w:rPr>
                <w:rFonts w:hint="eastAsia"/>
                <w:bCs/>
                <w:color w:val="000000"/>
              </w:rPr>
            </w:pPr>
            <w:r w:rsidRPr="001952DA">
              <w:rPr>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77777777" w:rsidR="00513318" w:rsidRPr="001952DA" w:rsidRDefault="00513318" w:rsidP="00A654AF">
            <w:pPr>
              <w:rPr>
                <w:rFonts w:hint="eastAsia"/>
                <w:bCs/>
                <w:color w:val="000000"/>
              </w:rPr>
            </w:pPr>
            <w:r w:rsidRPr="001952DA">
              <w:rPr>
                <w:bCs/>
                <w:color w:val="000000"/>
              </w:rPr>
              <w:t xml:space="preserve">The receiver of a PUBLISH Packet MUST respond </w:t>
            </w:r>
            <w:r>
              <w:rPr>
                <w:bCs/>
                <w:color w:val="000000"/>
              </w:rPr>
              <w:t xml:space="preserve">with the packet as </w:t>
            </w:r>
            <w:r w:rsidRPr="001952DA">
              <w:rPr>
                <w:bCs/>
                <w:color w:val="000000"/>
              </w:rPr>
              <w:t>determined by the QoS in the PUBLISH Packet.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1952DA" w:rsidRDefault="00513318" w:rsidP="00A654AF">
            <w:pPr>
              <w:rPr>
                <w:rFonts w:hint="eastAsia"/>
                <w:bCs/>
                <w:color w:val="000000"/>
              </w:rPr>
            </w:pPr>
            <w:r w:rsidRPr="001952DA">
              <w:rPr>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77777777" w:rsidR="00513318" w:rsidRPr="001952DA" w:rsidRDefault="00513318" w:rsidP="00A654AF">
            <w:pPr>
              <w:rPr>
                <w:rFonts w:hint="eastAsia"/>
                <w:bCs/>
                <w:color w:val="000000"/>
              </w:rPr>
            </w:pPr>
            <w:r w:rsidRPr="001952DA">
              <w:rPr>
                <w:bCs/>
                <w:color w:val="000000"/>
              </w:rPr>
              <w:t>In this case the Server MUST deliver the message to the Client respecting the maximum QoS of all the matching subscriptions.</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1952DA" w:rsidRDefault="00513318" w:rsidP="00A654AF">
            <w:pPr>
              <w:rPr>
                <w:rFonts w:hint="eastAsia"/>
                <w:bCs/>
                <w:color w:val="000000"/>
              </w:rPr>
            </w:pPr>
            <w:r w:rsidRPr="001952DA">
              <w:rPr>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77777777" w:rsidR="00513318" w:rsidRPr="001952DA" w:rsidRDefault="00513318" w:rsidP="00A654AF">
            <w:pPr>
              <w:rPr>
                <w:rFonts w:hint="eastAsia"/>
                <w:bCs/>
                <w:color w:val="000000"/>
              </w:rPr>
            </w:pPr>
            <w:r w:rsidRPr="001952DA">
              <w:rPr>
                <w:bCs/>
                <w:color w:val="000000"/>
              </w:rPr>
              <w:t>If the Client specified a Subscription Identifier for any of the overlapping subscriptions the Server MUST send those Subscription Identifiers in the message which is published as the result of the subscriptions.</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1952DA" w:rsidRDefault="00513318" w:rsidP="00A654AF">
            <w:pPr>
              <w:rPr>
                <w:rFonts w:hint="eastAsia"/>
                <w:bCs/>
                <w:color w:val="000000"/>
              </w:rPr>
            </w:pPr>
            <w:r w:rsidRPr="001952DA">
              <w:rPr>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77777777" w:rsidR="00513318" w:rsidRPr="001952DA" w:rsidRDefault="00513318" w:rsidP="00A654AF">
            <w:pPr>
              <w:rPr>
                <w:rFonts w:hint="eastAsia"/>
                <w:bCs/>
                <w:color w:val="000000"/>
              </w:rPr>
            </w:pPr>
            <w:r w:rsidRPr="001952DA">
              <w:rPr>
                <w:bCs/>
                <w:color w:val="000000"/>
              </w:rPr>
              <w:t>If the Server sends a single copy of the message it MUST include in the PUBLISH packet the Subscription Identifiers for all matching subscriptions which have a Subscription Identifiers, their order is not significant.</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1952DA" w:rsidRDefault="00513318" w:rsidP="00A654AF">
            <w:pPr>
              <w:rPr>
                <w:rFonts w:hint="eastAsia"/>
                <w:bCs/>
                <w:color w:val="000000"/>
              </w:rPr>
            </w:pPr>
            <w:r w:rsidRPr="001952DA">
              <w:rPr>
                <w:bCs/>
                <w:color w:val="000000"/>
              </w:rPr>
              <w:lastRenderedPageBreak/>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77777777" w:rsidR="00513318" w:rsidRPr="001952DA" w:rsidRDefault="00513318" w:rsidP="00A654AF">
            <w:pPr>
              <w:rPr>
                <w:rFonts w:hint="eastAsia"/>
                <w:bCs/>
                <w:color w:val="000000"/>
              </w:rPr>
            </w:pPr>
            <w:r w:rsidRPr="001952DA">
              <w:rPr>
                <w:bCs/>
                <w:color w:val="000000"/>
              </w:rPr>
              <w:t>If the Server sends multiple PUBLISH packets it MUST send, in each of them, the Subscription Identifier of the matching subscription if it has a Subscription Identifier.</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1952DA" w:rsidRDefault="00513318" w:rsidP="00A654AF">
            <w:pPr>
              <w:rPr>
                <w:rFonts w:hint="eastAsia"/>
                <w:bCs/>
                <w:color w:val="000000"/>
              </w:rPr>
            </w:pPr>
            <w:r w:rsidRPr="001952DA">
              <w:rPr>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77777777" w:rsidR="00513318" w:rsidRPr="001952DA" w:rsidRDefault="00513318" w:rsidP="00A654AF">
            <w:pPr>
              <w:rPr>
                <w:rFonts w:hint="eastAsia"/>
                <w:bCs/>
                <w:color w:val="000000"/>
              </w:rPr>
            </w:pPr>
            <w:r w:rsidRPr="001952DA">
              <w:rPr>
                <w:bCs/>
                <w:color w:val="000000"/>
              </w:rPr>
              <w:t>A PUBLISH packet sent from a Client to a Server MUST NOT contain a Subscription Identifier.</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1952DA" w:rsidRDefault="00513318" w:rsidP="00A654AF">
            <w:pPr>
              <w:rPr>
                <w:rFonts w:hint="eastAsia"/>
                <w:bCs/>
                <w:color w:val="000000"/>
              </w:rPr>
            </w:pPr>
            <w:r w:rsidRPr="001952DA">
              <w:rPr>
                <w:bCs/>
                <w:color w:val="000000"/>
              </w:rPr>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7777777" w:rsidR="00513318" w:rsidRPr="001952DA" w:rsidRDefault="00513318" w:rsidP="00A654AF">
            <w:pPr>
              <w:rPr>
                <w:rFonts w:hint="eastAsia"/>
                <w:bCs/>
                <w:color w:val="000000"/>
              </w:rPr>
            </w:pPr>
            <w:r w:rsidRPr="001952DA">
              <w:rPr>
                <w:bCs/>
                <w:color w:val="000000"/>
              </w:rPr>
              <w:t>The Client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Server.</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1952DA" w:rsidRDefault="00513318" w:rsidP="00A654AF">
            <w:pPr>
              <w:rPr>
                <w:rFonts w:hint="eastAsia"/>
                <w:bCs/>
                <w:color w:val="000000"/>
              </w:rPr>
            </w:pPr>
            <w:r w:rsidRPr="001952DA">
              <w:rPr>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77777777" w:rsidR="00513318" w:rsidRPr="001952DA" w:rsidRDefault="00513318" w:rsidP="00A654AF">
            <w:pPr>
              <w:rPr>
                <w:rFonts w:hint="eastAsia"/>
                <w:bCs/>
                <w:color w:val="000000"/>
              </w:rPr>
            </w:pPr>
            <w:r w:rsidRPr="001952DA">
              <w:rPr>
                <w:bCs/>
                <w:color w:val="000000"/>
              </w:rPr>
              <w:t>The Client MUST NOT delay the sending of any packets other than PUBLISH packets due to having sent Receive Maximum PUBLISH packets without receiving acknowledgements for them.</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1952DA" w:rsidRDefault="00513318" w:rsidP="00A654AF">
            <w:pPr>
              <w:rPr>
                <w:rFonts w:hint="eastAsia"/>
                <w:bCs/>
                <w:color w:val="000000"/>
              </w:rPr>
            </w:pPr>
            <w:r w:rsidRPr="001952DA">
              <w:rPr>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77777777" w:rsidR="00513318" w:rsidRPr="001952DA" w:rsidRDefault="00513318" w:rsidP="00A654AF">
            <w:pPr>
              <w:rPr>
                <w:rFonts w:hint="eastAsia"/>
                <w:bCs/>
                <w:color w:val="000000"/>
              </w:rPr>
            </w:pPr>
            <w:r w:rsidRPr="001952DA">
              <w:rPr>
                <w:bCs/>
                <w:color w:val="000000"/>
              </w:rPr>
              <w:t>The Server MUST NOT send more than Receive Maximum QoS 1 and QoS 2 PUBLISH packets for which it has not received PUBACK</w:t>
            </w:r>
            <w:r>
              <w:rPr>
                <w:bCs/>
                <w:color w:val="000000"/>
              </w:rPr>
              <w:t xml:space="preserve">, </w:t>
            </w:r>
            <w:r w:rsidRPr="001952DA">
              <w:rPr>
                <w:bCs/>
                <w:color w:val="000000"/>
              </w:rPr>
              <w:t>PUBCOMP</w:t>
            </w:r>
            <w:r>
              <w:rPr>
                <w:bCs/>
                <w:color w:val="000000"/>
              </w:rPr>
              <w:t>, or PUBREC with a Reason Code of 128 or greater</w:t>
            </w:r>
            <w:r w:rsidRPr="001952DA">
              <w:rPr>
                <w:bCs/>
                <w:color w:val="000000"/>
              </w:rPr>
              <w:t xml:space="preserve"> from the Client.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9F58D9" w:rsidRDefault="00513318" w:rsidP="00A654AF">
            <w:pPr>
              <w:rPr>
                <w:rFonts w:hint="eastAsia"/>
                <w:bCs/>
                <w:color w:val="000000"/>
              </w:rPr>
            </w:pPr>
            <w:r>
              <w:rPr>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77777777" w:rsidR="00513318" w:rsidRPr="008407FC" w:rsidRDefault="00513318" w:rsidP="00A654AF">
            <w:pPr>
              <w:rPr>
                <w:rFonts w:eastAsia="Arial"/>
              </w:rPr>
            </w:pPr>
            <w:r w:rsidRPr="008407FC">
              <w:rPr>
                <w:rFonts w:eastAsia="Arial"/>
              </w:rPr>
              <w:t>The Server MUST NOT delay the sending of any packets other than PUBLISH packets due to having sent Receive Maximum PUBLISH packets without receiving acknowledgements for them</w:t>
            </w:r>
            <w:r w:rsidRPr="00A504E7">
              <w:rPr>
                <w:rFonts w:eastAsia="Arial"/>
              </w:rPr>
              <w:t>.</w:t>
            </w:r>
            <w:r>
              <w:rPr>
                <w:rFonts w:eastAsia="Arial"/>
              </w:rPr>
              <w:t xml:space="preserve"> </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1952DA" w:rsidRDefault="00513318" w:rsidP="00A654AF">
            <w:pPr>
              <w:rPr>
                <w:rFonts w:hint="eastAsia"/>
                <w:bCs/>
                <w:color w:val="000000"/>
              </w:rPr>
            </w:pPr>
            <w:r w:rsidRPr="001952DA">
              <w:rPr>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77777777" w:rsidR="00513318" w:rsidRPr="001952DA" w:rsidRDefault="00513318" w:rsidP="00A654AF">
            <w:pPr>
              <w:rPr>
                <w:rFonts w:hint="eastAsia"/>
                <w:bCs/>
                <w:color w:val="000000"/>
              </w:rPr>
            </w:pPr>
            <w:r w:rsidRPr="001952DA">
              <w:rPr>
                <w:bCs/>
                <w:color w:val="000000"/>
              </w:rPr>
              <w:t xml:space="preserve">The Client or Server sending the PUBACK </w:t>
            </w:r>
            <w:r>
              <w:rPr>
                <w:bCs/>
                <w:color w:val="000000"/>
              </w:rPr>
              <w:t xml:space="preserve">packet </w:t>
            </w:r>
            <w:r w:rsidRPr="001952DA">
              <w:rPr>
                <w:bCs/>
                <w:color w:val="000000"/>
              </w:rPr>
              <w:t>MUST use one of the PUBACK Reason Codes.</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1952DA" w:rsidRDefault="00513318" w:rsidP="00A654AF">
            <w:pPr>
              <w:rPr>
                <w:rFonts w:hint="eastAsia"/>
                <w:bCs/>
                <w:color w:val="000000"/>
              </w:rPr>
            </w:pPr>
            <w:r w:rsidRPr="001952DA">
              <w:rPr>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PUBACK packet beyond the Maximum Packet Size specified by the receiver.</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1952DA" w:rsidRDefault="00513318" w:rsidP="00A654AF">
            <w:pPr>
              <w:rPr>
                <w:rFonts w:hint="eastAsia"/>
                <w:bCs/>
                <w:color w:val="000000"/>
              </w:rPr>
            </w:pPr>
            <w:r w:rsidRPr="001952DA">
              <w:rPr>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PUBACK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1952DA" w:rsidRDefault="00513318" w:rsidP="00A654AF">
            <w:pPr>
              <w:rPr>
                <w:rFonts w:hint="eastAsia"/>
                <w:bCs/>
                <w:color w:val="000000"/>
              </w:rPr>
            </w:pPr>
            <w:r w:rsidRPr="001952DA">
              <w:rPr>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77777777" w:rsidR="00513318" w:rsidRPr="001952DA" w:rsidRDefault="00513318" w:rsidP="00A654AF">
            <w:pPr>
              <w:rPr>
                <w:rFonts w:hint="eastAsia"/>
                <w:bCs/>
                <w:color w:val="000000"/>
              </w:rPr>
            </w:pPr>
            <w:r w:rsidRPr="001952DA">
              <w:rPr>
                <w:bCs/>
                <w:color w:val="000000"/>
              </w:rPr>
              <w:t xml:space="preserve">The Client or Server sending the PUBREC </w:t>
            </w:r>
            <w:r>
              <w:rPr>
                <w:bCs/>
                <w:color w:val="000000"/>
              </w:rPr>
              <w:t xml:space="preserve">packet </w:t>
            </w:r>
            <w:r w:rsidRPr="001952DA">
              <w:rPr>
                <w:bCs/>
                <w:color w:val="000000"/>
              </w:rPr>
              <w:t>MUST use one of the PUBREC Reason Codes.</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1952DA" w:rsidRDefault="00513318" w:rsidP="00A654AF">
            <w:pPr>
              <w:rPr>
                <w:rFonts w:hint="eastAsia"/>
                <w:bCs/>
                <w:color w:val="000000"/>
              </w:rPr>
            </w:pPr>
            <w:r w:rsidRPr="001952DA">
              <w:rPr>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PUBREC packet beyond the Maximum Packet Size specified by the receiver.</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1952DA" w:rsidRDefault="00513318" w:rsidP="00A654AF">
            <w:pPr>
              <w:rPr>
                <w:rFonts w:hint="eastAsia"/>
                <w:bCs/>
                <w:color w:val="000000"/>
              </w:rPr>
            </w:pPr>
            <w:r w:rsidRPr="001952DA">
              <w:rPr>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PUBREC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1952DA" w:rsidRDefault="00513318" w:rsidP="00A654AF">
            <w:pPr>
              <w:rPr>
                <w:rFonts w:hint="eastAsia"/>
                <w:bCs/>
                <w:color w:val="000000"/>
              </w:rPr>
            </w:pPr>
            <w:r w:rsidRPr="001952DA">
              <w:rPr>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77777777" w:rsidR="00513318" w:rsidRPr="001952DA" w:rsidRDefault="00513318" w:rsidP="00A654AF">
            <w:pPr>
              <w:rPr>
                <w:rFonts w:hint="eastAsia"/>
                <w:bCs/>
                <w:color w:val="000000"/>
              </w:rPr>
            </w:pPr>
            <w:r w:rsidRPr="001952DA">
              <w:rPr>
                <w:bCs/>
                <w:color w:val="000000"/>
              </w:rPr>
              <w:t>Bits 3,2,1 and 0 of the Fixed Header in the PUBREL packet are reserved and MUST be set to 0,0,1 and 0 respectively. The Server MUST treat any other value as malformed and close the Network Connection.</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1952DA" w:rsidRDefault="00513318" w:rsidP="00A654AF">
            <w:pPr>
              <w:rPr>
                <w:rFonts w:hint="eastAsia"/>
                <w:bCs/>
                <w:color w:val="000000"/>
              </w:rPr>
            </w:pPr>
            <w:r w:rsidRPr="001952DA">
              <w:rPr>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77777777" w:rsidR="00513318" w:rsidRPr="001952DA" w:rsidRDefault="00513318" w:rsidP="00A654AF">
            <w:pPr>
              <w:rPr>
                <w:rFonts w:hint="eastAsia"/>
                <w:bCs/>
                <w:color w:val="000000"/>
              </w:rPr>
            </w:pPr>
            <w:r w:rsidRPr="001952DA">
              <w:rPr>
                <w:bCs/>
                <w:color w:val="000000"/>
              </w:rPr>
              <w:t xml:space="preserve">The Client or Server sending the PUBREL </w:t>
            </w:r>
            <w:r>
              <w:rPr>
                <w:bCs/>
                <w:color w:val="000000"/>
              </w:rPr>
              <w:t xml:space="preserve">packet </w:t>
            </w:r>
            <w:r w:rsidRPr="001952DA">
              <w:rPr>
                <w:bCs/>
                <w:color w:val="000000"/>
              </w:rPr>
              <w:t>MUST use one of the PUBREL Reason Codes.</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1952DA" w:rsidRDefault="00513318" w:rsidP="00A654AF">
            <w:pPr>
              <w:rPr>
                <w:rFonts w:hint="eastAsia"/>
                <w:bCs/>
                <w:color w:val="000000"/>
              </w:rPr>
            </w:pPr>
            <w:r w:rsidRPr="001952DA">
              <w:rPr>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77777777" w:rsidR="00513318" w:rsidRPr="001952DA" w:rsidRDefault="00513318" w:rsidP="00A654AF">
            <w:pPr>
              <w:rPr>
                <w:rFonts w:hint="eastAsia"/>
                <w:bCs/>
                <w:color w:val="000000"/>
              </w:rPr>
            </w:pPr>
            <w:r w:rsidRPr="001952DA">
              <w:rPr>
                <w:bCs/>
                <w:color w:val="000000"/>
              </w:rPr>
              <w:t xml:space="preserve">The sender MUST NOT </w:t>
            </w:r>
            <w:r>
              <w:rPr>
                <w:bCs/>
                <w:color w:val="000000"/>
              </w:rPr>
              <w:t>send</w:t>
            </w:r>
            <w:r w:rsidRPr="001952DA">
              <w:rPr>
                <w:bCs/>
                <w:color w:val="000000"/>
              </w:rPr>
              <w:t xml:space="preserve"> this Property if it would increase the size of the PUBREL packet beyond the Maximum Packet Size specified by the </w:t>
            </w:r>
            <w:r>
              <w:rPr>
                <w:bCs/>
                <w:color w:val="000000"/>
              </w:rPr>
              <w:t>receiver</w:t>
            </w:r>
            <w:r w:rsidRPr="001952DA">
              <w:rPr>
                <w:bCs/>
                <w:color w:val="000000"/>
              </w:rPr>
              <w:t>.</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1952DA" w:rsidRDefault="00513318" w:rsidP="00A654AF">
            <w:pPr>
              <w:rPr>
                <w:rFonts w:hint="eastAsia"/>
                <w:bCs/>
                <w:color w:val="000000"/>
              </w:rPr>
            </w:pPr>
            <w:r w:rsidRPr="001952DA">
              <w:rPr>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PUBREL </w:t>
            </w:r>
            <w:r>
              <w:rPr>
                <w:bCs/>
                <w:color w:val="000000"/>
              </w:rPr>
              <w:t xml:space="preserve">packet </w:t>
            </w:r>
            <w:r w:rsidRPr="001952DA">
              <w:rPr>
                <w:bCs/>
                <w:color w:val="000000"/>
              </w:rPr>
              <w:t>beyond the Maximum Packet Size specified by the</w:t>
            </w:r>
            <w:r>
              <w:rPr>
                <w:bCs/>
                <w:color w:val="000000"/>
              </w:rPr>
              <w:t xml:space="preserve"> receiver</w:t>
            </w:r>
            <w:r w:rsidRPr="001952DA">
              <w:rPr>
                <w:bCs/>
                <w:color w:val="000000"/>
              </w:rPr>
              <w:t>.</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1952DA" w:rsidRDefault="00513318" w:rsidP="00A654AF">
            <w:pPr>
              <w:rPr>
                <w:rFonts w:hint="eastAsia"/>
                <w:bCs/>
                <w:color w:val="000000"/>
              </w:rPr>
            </w:pPr>
            <w:r w:rsidRPr="001952DA">
              <w:rPr>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77777777" w:rsidR="00513318" w:rsidRPr="001952DA" w:rsidRDefault="00513318" w:rsidP="00A654AF">
            <w:pPr>
              <w:rPr>
                <w:rFonts w:hint="eastAsia"/>
                <w:bCs/>
                <w:color w:val="000000"/>
              </w:rPr>
            </w:pPr>
            <w:r w:rsidRPr="001952DA">
              <w:rPr>
                <w:bCs/>
                <w:color w:val="000000"/>
              </w:rPr>
              <w:t xml:space="preserve">The Client or Server sending the PUBCOMP </w:t>
            </w:r>
            <w:r>
              <w:rPr>
                <w:bCs/>
                <w:color w:val="000000"/>
              </w:rPr>
              <w:t xml:space="preserve">packets </w:t>
            </w:r>
            <w:r w:rsidRPr="001952DA">
              <w:rPr>
                <w:bCs/>
                <w:color w:val="000000"/>
              </w:rPr>
              <w:t>MUST use one of the PUBCOMP Reason Codes.</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1952DA" w:rsidRDefault="00513318" w:rsidP="00A654AF">
            <w:pPr>
              <w:rPr>
                <w:rFonts w:hint="eastAsia"/>
                <w:bCs/>
                <w:color w:val="000000"/>
              </w:rPr>
            </w:pPr>
            <w:r w:rsidRPr="001952DA">
              <w:rPr>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77777777" w:rsidR="00513318" w:rsidRPr="001952DA" w:rsidRDefault="00513318" w:rsidP="00A654AF">
            <w:pPr>
              <w:rPr>
                <w:rFonts w:hint="eastAsia"/>
                <w:bCs/>
                <w:color w:val="000000"/>
              </w:rPr>
            </w:pPr>
            <w:r w:rsidRPr="001952DA">
              <w:rPr>
                <w:bCs/>
                <w:color w:val="000000"/>
              </w:rPr>
              <w:t>The sender MUST NOT use this Property if it would increase the size of the PUBCOMP packet beyond the Maximum Packet Size specified by the</w:t>
            </w:r>
            <w:r>
              <w:rPr>
                <w:bCs/>
                <w:color w:val="000000"/>
              </w:rPr>
              <w:t xml:space="preserve"> receiver</w:t>
            </w:r>
            <w:r w:rsidRPr="001952DA">
              <w:rPr>
                <w:bCs/>
                <w:color w:val="000000"/>
              </w:rPr>
              <w:t>.</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1952DA" w:rsidRDefault="00513318" w:rsidP="00A654AF">
            <w:pPr>
              <w:rPr>
                <w:rFonts w:hint="eastAsia"/>
                <w:bCs/>
                <w:color w:val="000000"/>
              </w:rPr>
            </w:pPr>
            <w:r w:rsidRPr="001952DA">
              <w:rPr>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PUBCOMP </w:t>
            </w:r>
            <w:r>
              <w:rPr>
                <w:bCs/>
                <w:color w:val="000000"/>
              </w:rPr>
              <w:t xml:space="preserve">packet </w:t>
            </w:r>
            <w:r w:rsidRPr="001952DA">
              <w:rPr>
                <w:bCs/>
                <w:color w:val="000000"/>
              </w:rPr>
              <w:t xml:space="preserve">beyond the Maximum Packet Size specified by </w:t>
            </w:r>
            <w:r>
              <w:rPr>
                <w:bCs/>
                <w:color w:val="000000"/>
              </w:rPr>
              <w:t>receiver</w:t>
            </w:r>
            <w:r w:rsidRPr="001952DA">
              <w:rPr>
                <w:bCs/>
                <w:color w:val="000000"/>
              </w:rPr>
              <w:t>.</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1952DA" w:rsidRDefault="00513318" w:rsidP="00A654AF">
            <w:pPr>
              <w:rPr>
                <w:rFonts w:hint="eastAsia"/>
                <w:bCs/>
                <w:color w:val="000000"/>
              </w:rPr>
            </w:pPr>
            <w:r w:rsidRPr="001952DA">
              <w:rPr>
                <w:bCs/>
                <w:color w:val="000000"/>
              </w:rPr>
              <w:lastRenderedPageBreak/>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77777777" w:rsidR="00513318" w:rsidRPr="001952DA" w:rsidRDefault="00513318" w:rsidP="00A654AF">
            <w:pPr>
              <w:rPr>
                <w:rFonts w:hint="eastAsia"/>
                <w:bCs/>
                <w:color w:val="000000"/>
              </w:rPr>
            </w:pPr>
            <w:r w:rsidRPr="001952DA">
              <w:rPr>
                <w:bCs/>
                <w:color w:val="000000"/>
              </w:rPr>
              <w:t>Bits 3,2,1 and 0 of the Fixed Header of the SUBSCRIBE packet are reserved and MUST be set to 0,0,1 and 0 respectively. The Server MUST treat any other value as malformed and close the Network Connection</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1952DA" w:rsidRDefault="00513318" w:rsidP="00A654AF">
            <w:pPr>
              <w:rPr>
                <w:rFonts w:hint="eastAsia"/>
                <w:bCs/>
                <w:color w:val="000000"/>
              </w:rPr>
            </w:pPr>
            <w:r w:rsidRPr="001952DA">
              <w:rPr>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77777777" w:rsidR="00513318" w:rsidRPr="001952DA" w:rsidRDefault="00513318" w:rsidP="00A654AF">
            <w:pPr>
              <w:rPr>
                <w:rFonts w:hint="eastAsia"/>
                <w:bCs/>
                <w:color w:val="000000"/>
              </w:rPr>
            </w:pPr>
            <w:r w:rsidRPr="001952DA">
              <w:rPr>
                <w:bCs/>
                <w:color w:val="000000"/>
              </w:rPr>
              <w:t>The Topic Filters MUST be a UTF-8 Encoded String.</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1952DA" w:rsidRDefault="00513318" w:rsidP="00A654AF">
            <w:pPr>
              <w:rPr>
                <w:rFonts w:hint="eastAsia"/>
                <w:bCs/>
                <w:color w:val="000000"/>
              </w:rPr>
            </w:pPr>
            <w:r w:rsidRPr="001952DA">
              <w:rPr>
                <w:bCs/>
                <w:color w:val="000000"/>
              </w:rPr>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77777777" w:rsidR="00513318" w:rsidRPr="001952DA" w:rsidRDefault="00513318" w:rsidP="00A654AF">
            <w:pPr>
              <w:rPr>
                <w:rFonts w:hint="eastAsia"/>
                <w:bCs/>
                <w:color w:val="000000"/>
              </w:rPr>
            </w:pPr>
            <w:r w:rsidRPr="001952DA">
              <w:rPr>
                <w:bCs/>
                <w:color w:val="000000"/>
              </w:rPr>
              <w:t>The Payload MUST contain at least one Topic Filter and Subscription Options pair.</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1952DA" w:rsidRDefault="00513318" w:rsidP="00A654AF">
            <w:pPr>
              <w:rPr>
                <w:rFonts w:hint="eastAsia"/>
                <w:bCs/>
                <w:color w:val="000000"/>
              </w:rPr>
            </w:pPr>
            <w:r w:rsidRPr="001952DA">
              <w:rPr>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77777777" w:rsidR="00513318" w:rsidRPr="001952DA" w:rsidRDefault="00513318" w:rsidP="00A654AF">
            <w:pPr>
              <w:rPr>
                <w:rFonts w:hint="eastAsia"/>
                <w:bCs/>
                <w:color w:val="000000"/>
              </w:rPr>
            </w:pPr>
            <w:r w:rsidRPr="001952DA">
              <w:rPr>
                <w:bCs/>
                <w:color w:val="000000"/>
              </w:rPr>
              <w:t>Bit 2 of the Subscription Options represents the No Local option. If the value is 1, Application Messages MUST NOT be forwarded to a connection with a ClientID equal to the ClientID of the publishing connection.</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1952DA" w:rsidRDefault="00513318" w:rsidP="00A654AF">
            <w:pPr>
              <w:rPr>
                <w:rFonts w:hint="eastAsia"/>
                <w:bCs/>
                <w:color w:val="000000"/>
              </w:rPr>
            </w:pPr>
            <w:r w:rsidRPr="001952DA">
              <w:rPr>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77777777" w:rsidR="00513318" w:rsidRPr="001952DA" w:rsidRDefault="00513318" w:rsidP="00A654AF">
            <w:pPr>
              <w:rPr>
                <w:rFonts w:hint="eastAsia"/>
                <w:bCs/>
                <w:color w:val="000000"/>
              </w:rPr>
            </w:pPr>
            <w:r w:rsidRPr="001952DA">
              <w:rPr>
                <w:bCs/>
                <w:color w:val="000000"/>
              </w:rPr>
              <w:t>It is a Protocol Error to set the No Local bit to 1 on a Shared Subscription.</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1952DA" w:rsidRDefault="00513318" w:rsidP="00A654AF">
            <w:pPr>
              <w:rPr>
                <w:rFonts w:hint="eastAsia"/>
                <w:bCs/>
                <w:color w:val="000000"/>
              </w:rPr>
            </w:pPr>
            <w:r w:rsidRPr="001952DA">
              <w:rPr>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77777777" w:rsidR="00513318" w:rsidRPr="001952DA" w:rsidRDefault="00513318" w:rsidP="00A654AF">
            <w:pPr>
              <w:rPr>
                <w:rFonts w:hint="eastAsia"/>
                <w:bCs/>
                <w:color w:val="000000"/>
              </w:rPr>
            </w:pPr>
            <w:r w:rsidRPr="001952DA">
              <w:rPr>
                <w:bCs/>
                <w:color w:val="000000"/>
              </w:rPr>
              <w:t>The Server MUST treat a SUBSCRIBE packet as malformed if any of Reserved bits in the Payload are non-zero.</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1952DA" w:rsidRDefault="00513318" w:rsidP="00A654AF">
            <w:pPr>
              <w:rPr>
                <w:rFonts w:hint="eastAsia"/>
                <w:bCs/>
                <w:color w:val="000000"/>
              </w:rPr>
            </w:pPr>
            <w:r w:rsidRPr="001952DA">
              <w:rPr>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77777777" w:rsidR="00513318" w:rsidRPr="001952DA" w:rsidRDefault="00513318" w:rsidP="00A654AF">
            <w:pPr>
              <w:rPr>
                <w:rFonts w:hint="eastAsia"/>
                <w:bCs/>
                <w:color w:val="000000"/>
              </w:rPr>
            </w:pPr>
            <w:r w:rsidRPr="001952DA">
              <w:rPr>
                <w:bCs/>
                <w:color w:val="000000"/>
              </w:rPr>
              <w:t>When the Server receives a SUBSCRIBE packet from a Client, the Server MUST respond with a SUBACK packet.</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1952DA" w:rsidRDefault="00513318" w:rsidP="00A654AF">
            <w:pPr>
              <w:rPr>
                <w:rFonts w:hint="eastAsia"/>
                <w:bCs/>
                <w:color w:val="000000"/>
              </w:rPr>
            </w:pPr>
            <w:r w:rsidRPr="001952DA">
              <w:rPr>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77777777" w:rsidR="00513318" w:rsidRPr="001952DA" w:rsidRDefault="00513318" w:rsidP="00A654AF">
            <w:pPr>
              <w:rPr>
                <w:rFonts w:hint="eastAsia"/>
                <w:bCs/>
                <w:color w:val="000000"/>
              </w:rPr>
            </w:pPr>
            <w:r w:rsidRPr="001952DA">
              <w:rPr>
                <w:bCs/>
                <w:color w:val="000000"/>
              </w:rPr>
              <w:t>The SUBACK packet MUST have the same Packet Identifier as the SUBSCRIBE packet that it is acknowledging.</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1952DA" w:rsidRDefault="00513318" w:rsidP="00A654AF">
            <w:pPr>
              <w:rPr>
                <w:rFonts w:hint="eastAsia"/>
                <w:bCs/>
                <w:color w:val="000000"/>
              </w:rPr>
            </w:pPr>
            <w:r w:rsidRPr="001952DA">
              <w:rPr>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7777777" w:rsidR="00513318" w:rsidRPr="001952DA" w:rsidRDefault="00513318" w:rsidP="00A654AF">
            <w:pPr>
              <w:rPr>
                <w:rFonts w:hint="eastAsia"/>
                <w:bCs/>
                <w:color w:val="000000"/>
              </w:rPr>
            </w:pPr>
            <w:r w:rsidRPr="001952DA">
              <w:rPr>
                <w:bCs/>
                <w:color w:val="000000"/>
              </w:rPr>
              <w:t xml:space="preserve">If a Server receives a SUBSCRIBE packet containing a Topic Filter that is identical to a </w:t>
            </w:r>
            <w:r>
              <w:rPr>
                <w:bCs/>
                <w:color w:val="000000"/>
              </w:rPr>
              <w:t>Non</w:t>
            </w:r>
            <w:r>
              <w:rPr>
                <w:bCs/>
                <w:color w:val="000000"/>
              </w:rPr>
              <w:noBreakHyphen/>
              <w:t>shared</w:t>
            </w:r>
            <w:r w:rsidRPr="001952DA">
              <w:rPr>
                <w:bCs/>
                <w:color w:val="000000"/>
              </w:rPr>
              <w:t xml:space="preserve"> Subscription’s Topic Filter for the current Session then it MUST replace that existing Subscription with a new Subscription.</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1952DA" w:rsidRDefault="00513318" w:rsidP="00A654AF">
            <w:pPr>
              <w:rPr>
                <w:rFonts w:hint="eastAsia"/>
                <w:bCs/>
                <w:color w:val="000000"/>
              </w:rPr>
            </w:pPr>
            <w:r w:rsidRPr="001952DA">
              <w:rPr>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77777777" w:rsidR="00513318" w:rsidRPr="001952DA" w:rsidRDefault="00513318" w:rsidP="00A654AF">
            <w:pPr>
              <w:rPr>
                <w:rFonts w:hint="eastAsia"/>
                <w:bCs/>
                <w:color w:val="000000"/>
              </w:rPr>
            </w:pPr>
            <w:r w:rsidRPr="001952DA">
              <w:rPr>
                <w:bCs/>
                <w:color w:val="000000"/>
              </w:rPr>
              <w:t xml:space="preserve">If the Retain Handling option is 0, any existing retained messages matching the Topic Filter MUST be re-sent, </w:t>
            </w:r>
            <w:r w:rsidRPr="001D0904">
              <w:t xml:space="preserve">but </w:t>
            </w:r>
            <w:r>
              <w:t>Application Messages</w:t>
            </w:r>
            <w:r w:rsidRPr="001D0904">
              <w:t xml:space="preserve"> MUST NOT be lost due to replacing the Subscription</w:t>
            </w:r>
            <w:r w:rsidRPr="001D31D2">
              <w:rPr>
                <w:bCs/>
                <w:color w:val="000000"/>
              </w:rPr>
              <w:t>.</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1952DA" w:rsidRDefault="00513318" w:rsidP="00A654AF">
            <w:pPr>
              <w:rPr>
                <w:rFonts w:hint="eastAsia"/>
                <w:bCs/>
                <w:color w:val="000000"/>
              </w:rPr>
            </w:pPr>
            <w:r w:rsidRPr="001952DA">
              <w:rPr>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77777777" w:rsidR="00513318" w:rsidRPr="001952DA" w:rsidRDefault="00513318" w:rsidP="00A654AF">
            <w:pPr>
              <w:rPr>
                <w:rFonts w:hint="eastAsia"/>
                <w:bCs/>
                <w:color w:val="000000"/>
              </w:rPr>
            </w:pPr>
            <w:r w:rsidRPr="001952DA">
              <w:rPr>
                <w:bCs/>
                <w:color w:val="000000"/>
              </w:rPr>
              <w:t>If a Server receives a SUBSCRIBE packet that contains multiple Topic Filters it MUST handle that packet as if it had received a sequence of multiple SUBSCRIBE packets, except that it combines their responses into a single SUBACK response.</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1952DA" w:rsidRDefault="00513318" w:rsidP="00A654AF">
            <w:pPr>
              <w:rPr>
                <w:rFonts w:hint="eastAsia"/>
                <w:bCs/>
                <w:color w:val="000000"/>
              </w:rPr>
            </w:pPr>
            <w:r w:rsidRPr="001952DA">
              <w:rPr>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77777777" w:rsidR="00513318" w:rsidRPr="001952DA" w:rsidRDefault="00513318" w:rsidP="00A654AF">
            <w:pPr>
              <w:rPr>
                <w:rFonts w:hint="eastAsia"/>
                <w:bCs/>
                <w:color w:val="000000"/>
              </w:rPr>
            </w:pPr>
            <w:r w:rsidRPr="001952DA">
              <w:rPr>
                <w:bCs/>
                <w:color w:val="000000"/>
              </w:rPr>
              <w:t>The SUBACK packet sent by the Server to the Client MUST contain a Reason Code for each Topic Filter/Subscription Option pair.</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1952DA" w:rsidRDefault="00513318" w:rsidP="00A654AF">
            <w:pPr>
              <w:rPr>
                <w:rFonts w:hint="eastAsia"/>
                <w:bCs/>
                <w:color w:val="000000"/>
              </w:rPr>
            </w:pPr>
            <w:r w:rsidRPr="001952DA">
              <w:rPr>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7777777" w:rsidR="00513318" w:rsidRPr="001952DA" w:rsidRDefault="00513318" w:rsidP="00A654AF">
            <w:pPr>
              <w:rPr>
                <w:rFonts w:hint="eastAsia"/>
                <w:bCs/>
                <w:color w:val="000000"/>
              </w:rPr>
            </w:pPr>
            <w:r w:rsidRPr="001952DA">
              <w:rPr>
                <w:bCs/>
                <w:color w:val="000000"/>
              </w:rPr>
              <w:t>This Reason Code MUST either show the maximum QoS that was granted for that Subscription or indicate that the subscription failed.</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1952DA" w:rsidRDefault="00513318" w:rsidP="00A654AF">
            <w:pPr>
              <w:rPr>
                <w:rFonts w:hint="eastAsia"/>
                <w:bCs/>
                <w:color w:val="000000"/>
              </w:rPr>
            </w:pPr>
            <w:r w:rsidRPr="001952DA">
              <w:rPr>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77777777" w:rsidR="00513318" w:rsidRPr="001952DA" w:rsidRDefault="00513318" w:rsidP="00A654AF">
            <w:pPr>
              <w:rPr>
                <w:rFonts w:hint="eastAsia"/>
                <w:bCs/>
                <w:color w:val="000000"/>
              </w:rPr>
            </w:pPr>
            <w:r w:rsidRPr="001952DA">
              <w:rPr>
                <w:bCs/>
                <w:color w:val="000000"/>
              </w:rPr>
              <w:t>The QoS of Payload Messages sent in response to a Subscription MUST be the minimum of the QoS of the originally published message and the Maximum QoS granted by the Server.</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8407FC" w:rsidRDefault="00513318" w:rsidP="00A654AF">
            <w:pPr>
              <w:rPr>
                <w:rFonts w:hint="eastAsia"/>
                <w:bCs/>
                <w:color w:val="000000"/>
              </w:rPr>
            </w:pPr>
            <w:r w:rsidRPr="008407FC">
              <w:rPr>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77777777" w:rsidR="00513318" w:rsidRPr="008407FC" w:rsidRDefault="00513318" w:rsidP="00A654AF">
            <w:pPr>
              <w:rPr>
                <w:rFonts w:hint="eastAsia"/>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SUBACK packet beyond the Maximum Packet Size specified by the Client.</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8407FC" w:rsidRDefault="00513318" w:rsidP="00A654AF">
            <w:pPr>
              <w:rPr>
                <w:rFonts w:hint="eastAsia"/>
                <w:bCs/>
                <w:color w:val="000000"/>
              </w:rPr>
            </w:pPr>
            <w:r w:rsidRPr="008407FC">
              <w:rPr>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7777777" w:rsidR="00513318" w:rsidRPr="008407FC" w:rsidRDefault="00513318" w:rsidP="00A654AF">
            <w:pPr>
              <w:rPr>
                <w:rFonts w:hint="eastAsia"/>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SUBACK </w:t>
            </w:r>
            <w:r>
              <w:rPr>
                <w:bCs/>
                <w:color w:val="000000"/>
              </w:rPr>
              <w:t xml:space="preserve">packet </w:t>
            </w:r>
            <w:r w:rsidRPr="008407FC">
              <w:rPr>
                <w:bCs/>
                <w:color w:val="000000"/>
              </w:rPr>
              <w:t xml:space="preserve">beyond the Maximum Packet Size specified by the </w:t>
            </w:r>
            <w:r>
              <w:rPr>
                <w:bCs/>
                <w:color w:val="000000"/>
              </w:rPr>
              <w:t>Client</w:t>
            </w:r>
            <w:r w:rsidRPr="008407FC">
              <w:rPr>
                <w:bCs/>
                <w:color w:val="000000"/>
              </w:rPr>
              <w:t>.</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1952DA" w:rsidRDefault="00513318" w:rsidP="00A654AF">
            <w:pPr>
              <w:rPr>
                <w:rFonts w:hint="eastAsia"/>
                <w:bCs/>
                <w:color w:val="000000"/>
              </w:rPr>
            </w:pPr>
            <w:r w:rsidRPr="001952DA">
              <w:rPr>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77777777" w:rsidR="00513318" w:rsidRPr="001952DA" w:rsidRDefault="00513318" w:rsidP="00A654AF">
            <w:pPr>
              <w:rPr>
                <w:rFonts w:hint="eastAsia"/>
                <w:bCs/>
                <w:color w:val="000000"/>
              </w:rPr>
            </w:pPr>
            <w:r w:rsidRPr="001952DA">
              <w:rPr>
                <w:bCs/>
                <w:color w:val="000000"/>
              </w:rPr>
              <w:t>The order of Reason Codes in the SUBACK packet MUST match the order of Topic Filters in the SUBSCRIBE packet.</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1952DA" w:rsidRDefault="00513318" w:rsidP="00A654AF">
            <w:pPr>
              <w:rPr>
                <w:rFonts w:hint="eastAsia"/>
                <w:bCs/>
                <w:color w:val="000000"/>
              </w:rPr>
            </w:pPr>
            <w:r w:rsidRPr="001952DA">
              <w:rPr>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SUBACK packet </w:t>
            </w:r>
            <w:r w:rsidRPr="001952DA">
              <w:rPr>
                <w:bCs/>
                <w:color w:val="000000"/>
              </w:rPr>
              <w:t xml:space="preserve">MUST send one of the </w:t>
            </w:r>
            <w:r>
              <w:rPr>
                <w:bCs/>
                <w:color w:val="000000"/>
              </w:rPr>
              <w:t xml:space="preserve">Subscribe </w:t>
            </w:r>
            <w:r w:rsidRPr="001952DA">
              <w:rPr>
                <w:bCs/>
                <w:color w:val="000000"/>
              </w:rPr>
              <w:t>Reason Code</w:t>
            </w:r>
            <w:r>
              <w:rPr>
                <w:bCs/>
                <w:color w:val="000000"/>
              </w:rPr>
              <w:t xml:space="preserve"> values </w:t>
            </w:r>
            <w:r w:rsidRPr="001952DA">
              <w:rPr>
                <w:bCs/>
                <w:color w:val="000000"/>
              </w:rPr>
              <w:t xml:space="preserve">for each </w:t>
            </w:r>
            <w:r>
              <w:rPr>
                <w:bCs/>
                <w:color w:val="000000"/>
              </w:rPr>
              <w:t xml:space="preserve">Topic Filter </w:t>
            </w:r>
            <w:r w:rsidRPr="001952DA">
              <w:rPr>
                <w:bCs/>
                <w:color w:val="000000"/>
              </w:rPr>
              <w:t>received.</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1952DA" w:rsidRDefault="00513318" w:rsidP="00A654AF">
            <w:pPr>
              <w:rPr>
                <w:rFonts w:hint="eastAsia"/>
                <w:bCs/>
                <w:color w:val="000000"/>
              </w:rPr>
            </w:pPr>
            <w:r w:rsidRPr="001952DA">
              <w:rPr>
                <w:bCs/>
                <w:color w:val="000000"/>
              </w:rPr>
              <w:lastRenderedPageBreak/>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77777777" w:rsidR="00513318" w:rsidRPr="001952DA" w:rsidRDefault="00513318" w:rsidP="00A654AF">
            <w:pPr>
              <w:rPr>
                <w:rFonts w:hint="eastAsia"/>
                <w:bCs/>
                <w:color w:val="000000"/>
              </w:rPr>
            </w:pPr>
            <w:r w:rsidRPr="001952DA">
              <w:rPr>
                <w:bCs/>
                <w:color w:val="000000"/>
              </w:rPr>
              <w:t>Bits 3,2,1 and 0 of the Fixed Header of the UNSUBSCRIBE packet are reserved and MUST be set to 0,0,1 and 0 respectively. The Server MUST treat any other value as malformed and close the Network Connection</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1952DA" w:rsidRDefault="00513318" w:rsidP="00A654AF">
            <w:pPr>
              <w:rPr>
                <w:rFonts w:hint="eastAsia"/>
                <w:bCs/>
                <w:color w:val="000000"/>
              </w:rPr>
            </w:pPr>
            <w:r w:rsidRPr="001952DA">
              <w:rPr>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77777777" w:rsidR="00513318" w:rsidRPr="001952DA" w:rsidRDefault="00513318" w:rsidP="00A654AF">
            <w:pPr>
              <w:rPr>
                <w:rFonts w:hint="eastAsia"/>
                <w:bCs/>
                <w:color w:val="000000"/>
              </w:rPr>
            </w:pPr>
            <w:r w:rsidRPr="001952DA">
              <w:rPr>
                <w:bCs/>
                <w:color w:val="000000"/>
              </w:rPr>
              <w:t>The Topic Filters in an UNSUBSCRIBE packet MUST be UTF-8 Encoded Strings.</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1952DA" w:rsidRDefault="00513318" w:rsidP="00A654AF">
            <w:pPr>
              <w:rPr>
                <w:rFonts w:hint="eastAsia"/>
                <w:bCs/>
                <w:color w:val="000000"/>
              </w:rPr>
            </w:pPr>
            <w:r w:rsidRPr="001952DA">
              <w:rPr>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77777777" w:rsidR="00513318" w:rsidRPr="001952DA" w:rsidRDefault="00513318" w:rsidP="00A654AF">
            <w:pPr>
              <w:rPr>
                <w:rFonts w:hint="eastAsia"/>
                <w:bCs/>
                <w:color w:val="000000"/>
              </w:rPr>
            </w:pPr>
            <w:r w:rsidRPr="001952DA">
              <w:rPr>
                <w:bCs/>
                <w:color w:val="000000"/>
              </w:rPr>
              <w:t>The Payload of an UNSUBSCRIBE packet MUST contain at least one Topic Filter.</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1952DA" w:rsidRDefault="00513318" w:rsidP="00A654AF">
            <w:pPr>
              <w:rPr>
                <w:rFonts w:hint="eastAsia"/>
                <w:bCs/>
                <w:color w:val="000000"/>
              </w:rPr>
            </w:pPr>
            <w:r w:rsidRPr="001952DA">
              <w:rPr>
                <w:bCs/>
                <w:color w:val="000000"/>
              </w:rPr>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77777777" w:rsidR="00513318" w:rsidRPr="001952DA" w:rsidRDefault="00513318" w:rsidP="00A654AF">
            <w:pPr>
              <w:rPr>
                <w:rFonts w:hint="eastAsia"/>
                <w:bCs/>
                <w:color w:val="000000"/>
              </w:rPr>
            </w:pPr>
            <w:r w:rsidRPr="001952DA">
              <w:rPr>
                <w:bCs/>
                <w:color w:val="000000"/>
              </w:rPr>
              <w:t>The Topic Filters (whether they contain wildcards or not) supplied in an UNSUBSCRIBE packet MUST be compared character-by-character with the current set of Topic Filters held by the Server for the Client. If any filter matches exactly then its owning Subscription MUST be deleted.</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1952DA" w:rsidRDefault="00513318" w:rsidP="00A654AF">
            <w:pPr>
              <w:rPr>
                <w:rFonts w:hint="eastAsia"/>
                <w:bCs/>
                <w:color w:val="000000"/>
              </w:rPr>
            </w:pPr>
            <w:r w:rsidRPr="001952DA">
              <w:rPr>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7777777" w:rsidR="00513318" w:rsidRPr="001952DA" w:rsidRDefault="00513318" w:rsidP="00A654AF">
            <w:pPr>
              <w:rPr>
                <w:rFonts w:hint="eastAsia"/>
                <w:bCs/>
                <w:color w:val="000000"/>
              </w:rPr>
            </w:pPr>
            <w:r w:rsidRPr="001952DA">
              <w:rPr>
                <w:bCs/>
                <w:color w:val="000000"/>
              </w:rPr>
              <w:t>When a Server receives UNSUBSCRIBE It MUST stop adding any new messages which match the Topic Filters, for delivery to the Client.</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1952DA" w:rsidRDefault="00513318" w:rsidP="00A654AF">
            <w:pPr>
              <w:rPr>
                <w:rFonts w:hint="eastAsia"/>
                <w:bCs/>
                <w:color w:val="000000"/>
              </w:rPr>
            </w:pPr>
            <w:r w:rsidRPr="001952DA">
              <w:rPr>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7777777" w:rsidR="00513318" w:rsidRPr="001952DA" w:rsidRDefault="00513318" w:rsidP="00A654AF">
            <w:pPr>
              <w:rPr>
                <w:rFonts w:hint="eastAsia"/>
                <w:bCs/>
                <w:color w:val="000000"/>
              </w:rPr>
            </w:pPr>
            <w:r w:rsidRPr="001952DA">
              <w:rPr>
                <w:bCs/>
                <w:color w:val="000000"/>
              </w:rPr>
              <w:t>When a Server receives UNSUBSCRIBE It MUST complete the delivery of any QoS 1 or QoS 2 messages which match the Topic Filters and it has started to send to the Client.</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1952DA" w:rsidRDefault="00513318" w:rsidP="00A654AF">
            <w:pPr>
              <w:rPr>
                <w:rFonts w:hint="eastAsia"/>
                <w:bCs/>
                <w:color w:val="000000"/>
              </w:rPr>
            </w:pPr>
            <w:r w:rsidRPr="001952DA">
              <w:rPr>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77777777" w:rsidR="00513318" w:rsidRPr="001952DA" w:rsidRDefault="00513318" w:rsidP="00A654AF">
            <w:pPr>
              <w:rPr>
                <w:rFonts w:hint="eastAsia"/>
                <w:bCs/>
                <w:color w:val="000000"/>
              </w:rPr>
            </w:pPr>
            <w:r w:rsidRPr="001952DA">
              <w:rPr>
                <w:bCs/>
                <w:color w:val="000000"/>
              </w:rPr>
              <w:t>The Server MUST respond to an UNSUBSCRIBE request by sending an UNSUBACK packet.</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1952DA" w:rsidRDefault="00513318" w:rsidP="00A654AF">
            <w:pPr>
              <w:rPr>
                <w:rFonts w:hint="eastAsia"/>
                <w:bCs/>
                <w:color w:val="000000"/>
              </w:rPr>
            </w:pPr>
            <w:r w:rsidRPr="001952DA">
              <w:rPr>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77777777" w:rsidR="00513318" w:rsidRPr="001952DA" w:rsidRDefault="00513318" w:rsidP="00A654AF">
            <w:pPr>
              <w:rPr>
                <w:rFonts w:hint="eastAsia"/>
                <w:bCs/>
                <w:color w:val="000000"/>
              </w:rPr>
            </w:pPr>
            <w:r w:rsidRPr="001952DA">
              <w:rPr>
                <w:bCs/>
                <w:color w:val="000000"/>
              </w:rPr>
              <w:t>The UNSUBACK packet MUST have the same Packet Identifier as the UNSUBSCRIBE packet. Even where no Topic Subscriptions are deleted, the Server MUST respond with an UNSUBACK.</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1952DA" w:rsidRDefault="00513318" w:rsidP="00A654AF">
            <w:pPr>
              <w:rPr>
                <w:rFonts w:hint="eastAsia"/>
                <w:bCs/>
                <w:color w:val="000000"/>
              </w:rPr>
            </w:pPr>
            <w:r w:rsidRPr="001952DA">
              <w:rPr>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77777777" w:rsidR="00513318" w:rsidRPr="001952DA" w:rsidRDefault="00513318" w:rsidP="00A654AF">
            <w:pPr>
              <w:rPr>
                <w:rFonts w:hint="eastAsia"/>
                <w:bCs/>
                <w:color w:val="000000"/>
              </w:rPr>
            </w:pPr>
            <w:r w:rsidRPr="001952DA">
              <w:rPr>
                <w:bCs/>
                <w:color w:val="000000"/>
              </w:rPr>
              <w:t>If a Server receives an UNSUBSCRIBE packet that contains multiple Topic Filters, it MUST process that packet as if it had received a sequence of multiple UNSUBSCRIBE packets, except that it sends just one UNSUBACK response.</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8407FC" w:rsidRDefault="00513318" w:rsidP="00A654AF">
            <w:pPr>
              <w:rPr>
                <w:rFonts w:hint="eastAsia"/>
                <w:bCs/>
                <w:color w:val="000000"/>
              </w:rPr>
            </w:pPr>
            <w:r w:rsidRPr="008407FC">
              <w:rPr>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77777777" w:rsidR="00513318" w:rsidRPr="008407FC" w:rsidRDefault="00513318" w:rsidP="00A654AF">
            <w:pPr>
              <w:rPr>
                <w:rFonts w:hint="eastAsia"/>
                <w:bCs/>
                <w:color w:val="000000"/>
              </w:rPr>
            </w:pPr>
            <w:r w:rsidRPr="008407FC">
              <w:rPr>
                <w:bCs/>
                <w:color w:val="000000"/>
              </w:rPr>
              <w:t xml:space="preserve">The Server MUST NOT </w:t>
            </w:r>
            <w:r>
              <w:rPr>
                <w:bCs/>
                <w:color w:val="000000"/>
              </w:rPr>
              <w:t>send</w:t>
            </w:r>
            <w:r w:rsidRPr="008407FC">
              <w:rPr>
                <w:bCs/>
                <w:color w:val="000000"/>
              </w:rPr>
              <w:t xml:space="preserve"> this Property if it would increase the size of the UNSUBACK packet beyond the Maximum Packet Size specified by the Client.</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8407FC" w:rsidRDefault="00513318" w:rsidP="00A654AF">
            <w:pPr>
              <w:rPr>
                <w:rFonts w:hint="eastAsia"/>
                <w:bCs/>
                <w:color w:val="000000"/>
              </w:rPr>
            </w:pPr>
            <w:r w:rsidRPr="008407FC">
              <w:rPr>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77777777" w:rsidR="00513318" w:rsidRPr="008407FC" w:rsidRDefault="00513318" w:rsidP="00A654AF">
            <w:pPr>
              <w:rPr>
                <w:rFonts w:hint="eastAsia"/>
                <w:bCs/>
                <w:color w:val="000000"/>
              </w:rPr>
            </w:pPr>
            <w:r w:rsidRPr="008407FC">
              <w:rPr>
                <w:bCs/>
                <w:color w:val="000000"/>
              </w:rPr>
              <w:t xml:space="preserve">The </w:t>
            </w:r>
            <w:r>
              <w:rPr>
                <w:bCs/>
                <w:color w:val="000000"/>
              </w:rPr>
              <w:t>Server</w:t>
            </w:r>
            <w:r w:rsidRPr="008407FC">
              <w:rPr>
                <w:bCs/>
                <w:color w:val="000000"/>
              </w:rPr>
              <w:t xml:space="preserve"> MUST NOT send this property if it would increase the size of the UNSUBACK </w:t>
            </w:r>
            <w:r>
              <w:rPr>
                <w:bCs/>
                <w:color w:val="000000"/>
              </w:rPr>
              <w:t xml:space="preserve">packet </w:t>
            </w:r>
            <w:r w:rsidRPr="008407FC">
              <w:rPr>
                <w:bCs/>
                <w:color w:val="000000"/>
              </w:rPr>
              <w:t>beyond the Maximum Packet Size specified by the</w:t>
            </w:r>
            <w:r>
              <w:rPr>
                <w:bCs/>
                <w:color w:val="000000"/>
              </w:rPr>
              <w:t xml:space="preserve"> receive</w:t>
            </w:r>
            <w:r w:rsidRPr="008407FC">
              <w:rPr>
                <w:bCs/>
                <w:color w:val="000000"/>
              </w:rPr>
              <w:t>r.</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1952DA" w:rsidRDefault="00513318" w:rsidP="00A654AF">
            <w:pPr>
              <w:rPr>
                <w:rFonts w:hint="eastAsia"/>
                <w:bCs/>
                <w:color w:val="000000"/>
              </w:rPr>
            </w:pPr>
            <w:r w:rsidRPr="001952DA">
              <w:rPr>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77777777" w:rsidR="00513318" w:rsidRPr="001952DA" w:rsidRDefault="00513318" w:rsidP="00A654AF">
            <w:pPr>
              <w:rPr>
                <w:rFonts w:hint="eastAsia"/>
                <w:bCs/>
                <w:color w:val="000000"/>
              </w:rPr>
            </w:pPr>
            <w:r w:rsidRPr="001952DA">
              <w:rPr>
                <w:bCs/>
                <w:color w:val="000000"/>
              </w:rPr>
              <w:t>The order of Reason Codes in the UNSUBACK packet MUST match the order of Topic Filters in the UNSUBSCRIBE packet.</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1952DA" w:rsidRDefault="00513318" w:rsidP="00A654AF">
            <w:pPr>
              <w:rPr>
                <w:rFonts w:hint="eastAsia"/>
                <w:bCs/>
                <w:color w:val="000000"/>
              </w:rPr>
            </w:pPr>
            <w:r w:rsidRPr="001952DA">
              <w:rPr>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7777777" w:rsidR="00513318" w:rsidRPr="001952DA" w:rsidRDefault="00513318" w:rsidP="00A654AF">
            <w:pPr>
              <w:rPr>
                <w:rFonts w:hint="eastAsia"/>
                <w:bCs/>
                <w:color w:val="000000"/>
              </w:rPr>
            </w:pPr>
            <w:r w:rsidRPr="001952DA">
              <w:rPr>
                <w:bCs/>
                <w:color w:val="000000"/>
              </w:rPr>
              <w:t xml:space="preserve">The Server </w:t>
            </w:r>
            <w:r>
              <w:rPr>
                <w:bCs/>
                <w:color w:val="000000"/>
              </w:rPr>
              <w:t xml:space="preserve">sending the UNSUBACK packet </w:t>
            </w:r>
            <w:r w:rsidRPr="001952DA">
              <w:rPr>
                <w:bCs/>
                <w:color w:val="000000"/>
              </w:rPr>
              <w:t>MUST use one of the UNSUBSCRIBE Reason Code</w:t>
            </w:r>
            <w:r>
              <w:rPr>
                <w:bCs/>
                <w:color w:val="000000"/>
              </w:rPr>
              <w:t xml:space="preserve"> values for each Topic Filter received</w:t>
            </w:r>
            <w:r w:rsidRPr="001952DA">
              <w:rPr>
                <w:bCs/>
                <w:color w:val="000000"/>
              </w:rPr>
              <w:t>.</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1952DA" w:rsidRDefault="00513318" w:rsidP="00A654AF">
            <w:pPr>
              <w:rPr>
                <w:rFonts w:hint="eastAsia"/>
                <w:bCs/>
                <w:color w:val="000000"/>
              </w:rPr>
            </w:pPr>
            <w:r w:rsidRPr="001952DA">
              <w:rPr>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77777777" w:rsidR="00513318" w:rsidRPr="001952DA" w:rsidRDefault="00513318" w:rsidP="00A654AF">
            <w:pPr>
              <w:rPr>
                <w:rFonts w:hint="eastAsia"/>
                <w:bCs/>
                <w:color w:val="000000"/>
              </w:rPr>
            </w:pPr>
            <w:r w:rsidRPr="001952DA">
              <w:rPr>
                <w:bCs/>
                <w:color w:val="000000"/>
              </w:rPr>
              <w:t>The Server MUST send a PINGRESP packet in response to a PINGREQ packet.</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1952DA" w:rsidRDefault="00513318" w:rsidP="00A654AF">
            <w:pPr>
              <w:rPr>
                <w:rFonts w:hint="eastAsia"/>
                <w:bCs/>
                <w:color w:val="000000"/>
              </w:rPr>
            </w:pPr>
            <w:r w:rsidRPr="001952DA">
              <w:rPr>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77777777" w:rsidR="00513318" w:rsidRPr="001952DA" w:rsidRDefault="00513318" w:rsidP="00A654AF">
            <w:pPr>
              <w:rPr>
                <w:rFonts w:hint="eastAsia"/>
                <w:bCs/>
                <w:color w:val="000000"/>
              </w:rPr>
            </w:pPr>
            <w:r w:rsidRPr="001952DA">
              <w:rPr>
                <w:bCs/>
                <w:color w:val="000000"/>
              </w:rPr>
              <w:t>A Server MUST NOT send a DISCONNECT until after it has sent a CONNACK with Reason Code of less than 0x80.</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1952DA" w:rsidRDefault="00513318" w:rsidP="00A654AF">
            <w:pPr>
              <w:rPr>
                <w:rFonts w:hint="eastAsia"/>
                <w:bCs/>
                <w:color w:val="000000"/>
              </w:rPr>
            </w:pPr>
            <w:r w:rsidRPr="001952DA">
              <w:rPr>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77777777" w:rsidR="00513318" w:rsidRPr="001952DA" w:rsidRDefault="00513318" w:rsidP="00A654AF">
            <w:pPr>
              <w:rPr>
                <w:rFonts w:hint="eastAsia"/>
                <w:bCs/>
                <w:color w:val="000000"/>
              </w:rPr>
            </w:pPr>
            <w:r w:rsidRPr="001952DA">
              <w:rPr>
                <w:bCs/>
                <w:color w:val="000000"/>
              </w:rPr>
              <w:t>The Client or Server MUST validate that reserved bits are set to 0. If they are not zero it sends a DISCONNECT packet with a Reason code of 0x81 (Malformed Packet).</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1952DA" w:rsidRDefault="00513318" w:rsidP="00A654AF">
            <w:pPr>
              <w:rPr>
                <w:rFonts w:hint="eastAsia"/>
                <w:bCs/>
                <w:color w:val="000000"/>
              </w:rPr>
            </w:pPr>
            <w:r w:rsidRPr="001952DA">
              <w:rPr>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77777777" w:rsidR="00513318" w:rsidRPr="001952DA" w:rsidRDefault="00513318" w:rsidP="00A654AF">
            <w:pPr>
              <w:rPr>
                <w:rFonts w:hint="eastAsia"/>
                <w:bCs/>
                <w:color w:val="000000"/>
              </w:rPr>
            </w:pPr>
            <w:r w:rsidRPr="001952DA">
              <w:rPr>
                <w:bCs/>
                <w:color w:val="000000"/>
              </w:rPr>
              <w:t>The Client or Server sending the DISCONNECT packet MUST use one of the DISCONNECT Reason Codes.</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1952DA" w:rsidRDefault="00513318" w:rsidP="00A654AF">
            <w:pPr>
              <w:rPr>
                <w:rFonts w:hint="eastAsia"/>
                <w:bCs/>
                <w:color w:val="000000"/>
              </w:rPr>
            </w:pPr>
            <w:r w:rsidRPr="001952DA">
              <w:rPr>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77777777" w:rsidR="00513318" w:rsidRPr="001952DA" w:rsidRDefault="00513318" w:rsidP="00A654AF">
            <w:pPr>
              <w:rPr>
                <w:rFonts w:hint="eastAsia"/>
                <w:bCs/>
                <w:color w:val="000000"/>
              </w:rPr>
            </w:pPr>
            <w:r w:rsidRPr="001952DA">
              <w:rPr>
                <w:bCs/>
                <w:color w:val="000000"/>
              </w:rPr>
              <w:t>The Session Expiry Interval MUST NOT be sent on a DISCONNECT by the Server.</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1952DA" w:rsidRDefault="00513318" w:rsidP="00A654AF">
            <w:pPr>
              <w:rPr>
                <w:rFonts w:hint="eastAsia"/>
                <w:bCs/>
                <w:color w:val="000000"/>
              </w:rPr>
            </w:pPr>
            <w:r w:rsidRPr="001952DA">
              <w:rPr>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77777777" w:rsidR="00513318" w:rsidRPr="001952DA" w:rsidRDefault="00513318" w:rsidP="00A654AF">
            <w:pPr>
              <w:rPr>
                <w:rFonts w:hint="eastAsia"/>
                <w:bCs/>
                <w:color w:val="000000"/>
              </w:rPr>
            </w:pPr>
            <w:r w:rsidRPr="001952DA">
              <w:rPr>
                <w:bCs/>
                <w:color w:val="000000"/>
              </w:rPr>
              <w:t>The sender MUST NOT use this Property if it would increase the size of the DISCONNECT packet beyond the Maximum Packet Size specified by the receiver.</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8407FC" w:rsidRDefault="00513318" w:rsidP="00A654AF">
            <w:pPr>
              <w:rPr>
                <w:rFonts w:hint="eastAsia"/>
                <w:bCs/>
                <w:color w:val="000000"/>
              </w:rPr>
            </w:pPr>
            <w:r w:rsidRPr="008407FC">
              <w:rPr>
                <w:bCs/>
                <w:color w:val="000000"/>
              </w:rPr>
              <w:lastRenderedPageBreak/>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777777" w:rsidR="00513318" w:rsidRPr="008407FC" w:rsidRDefault="00513318" w:rsidP="00A654AF">
            <w:pPr>
              <w:rPr>
                <w:rFonts w:hint="eastAsia"/>
                <w:bCs/>
                <w:color w:val="000000"/>
              </w:rPr>
            </w:pPr>
            <w:r w:rsidRPr="008407FC">
              <w:rPr>
                <w:bCs/>
                <w:color w:val="000000"/>
              </w:rPr>
              <w:t xml:space="preserve">The sender MUST NOT send this property if it would increase the size of the DISCONNECT </w:t>
            </w:r>
            <w:r>
              <w:rPr>
                <w:bCs/>
                <w:color w:val="000000"/>
              </w:rPr>
              <w:t xml:space="preserve">packet </w:t>
            </w:r>
            <w:r w:rsidRPr="008407FC">
              <w:rPr>
                <w:bCs/>
                <w:color w:val="000000"/>
              </w:rPr>
              <w:t xml:space="preserve">beyond the Maximum Packet Size specified by the </w:t>
            </w:r>
            <w:r>
              <w:rPr>
                <w:bCs/>
                <w:color w:val="000000"/>
              </w:rPr>
              <w:t>receiver</w:t>
            </w:r>
            <w:r w:rsidRPr="008407FC">
              <w:rPr>
                <w:bCs/>
                <w:color w:val="000000"/>
              </w:rPr>
              <w:t>.</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1952DA" w:rsidRDefault="00513318" w:rsidP="00A654AF">
            <w:pPr>
              <w:rPr>
                <w:rFonts w:hint="eastAsia"/>
                <w:bCs/>
                <w:color w:val="000000"/>
              </w:rPr>
            </w:pPr>
            <w:r w:rsidRPr="001952DA">
              <w:rPr>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77777777" w:rsidR="00513318" w:rsidRPr="001952DA" w:rsidRDefault="00513318" w:rsidP="00A654AF">
            <w:pPr>
              <w:rPr>
                <w:rFonts w:hint="eastAsia"/>
                <w:bCs/>
                <w:color w:val="000000"/>
              </w:rPr>
            </w:pPr>
            <w:r w:rsidRPr="001952DA">
              <w:rPr>
                <w:bCs/>
                <w:color w:val="000000"/>
              </w:rPr>
              <w:t>After sending a DISCONNECT packet the sender MUST NOT send any more MQTT Control Packets on that Network Connection.</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1952DA" w:rsidRDefault="00513318" w:rsidP="00A654AF">
            <w:pPr>
              <w:rPr>
                <w:rFonts w:hint="eastAsia"/>
                <w:bCs/>
                <w:color w:val="000000"/>
              </w:rPr>
            </w:pPr>
            <w:r w:rsidRPr="001952DA">
              <w:rPr>
                <w:bCs/>
                <w:color w:val="000000"/>
              </w:rPr>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77777777" w:rsidR="00513318" w:rsidRPr="001952DA" w:rsidRDefault="00513318" w:rsidP="00A654AF">
            <w:pPr>
              <w:rPr>
                <w:rFonts w:hint="eastAsia"/>
                <w:bCs/>
                <w:color w:val="000000"/>
              </w:rPr>
            </w:pPr>
            <w:r w:rsidRPr="001952DA">
              <w:rPr>
                <w:bCs/>
                <w:color w:val="000000"/>
              </w:rPr>
              <w:t>After sending a DISCONNECT packet the sender MUST close the Network Connection.</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1952DA" w:rsidRDefault="00513318" w:rsidP="00A654AF">
            <w:pPr>
              <w:rPr>
                <w:rFonts w:hint="eastAsia"/>
                <w:bCs/>
                <w:color w:val="000000"/>
              </w:rPr>
            </w:pPr>
            <w:r w:rsidRPr="001952DA">
              <w:rPr>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77777777" w:rsidR="00513318" w:rsidRPr="001952DA" w:rsidRDefault="00513318" w:rsidP="00A654AF">
            <w:pPr>
              <w:rPr>
                <w:rFonts w:hint="eastAsia"/>
                <w:bCs/>
                <w:color w:val="000000"/>
              </w:rPr>
            </w:pPr>
            <w:r w:rsidRPr="001952DA">
              <w:rPr>
                <w:bCs/>
                <w:color w:val="000000"/>
              </w:rPr>
              <w:t>On receipt of DISCONNECT with a Reason Code of 0x00 (Success) the Server MUST discard any Will Message associated with the current Connection without publishing it.</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1952DA" w:rsidRDefault="00513318" w:rsidP="00A654AF">
            <w:pPr>
              <w:rPr>
                <w:rFonts w:hint="eastAsia"/>
                <w:bCs/>
                <w:color w:val="000000"/>
              </w:rPr>
            </w:pPr>
            <w:r w:rsidRPr="001952DA">
              <w:rPr>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77777777" w:rsidR="00513318" w:rsidRPr="001952DA" w:rsidRDefault="00513318" w:rsidP="00A654AF">
            <w:pPr>
              <w:rPr>
                <w:rFonts w:hint="eastAsia"/>
                <w:bCs/>
                <w:color w:val="000000"/>
              </w:rPr>
            </w:pPr>
            <w:r w:rsidRPr="001952DA">
              <w:rPr>
                <w:bCs/>
                <w:color w:val="000000"/>
              </w:rPr>
              <w:t>Bits 3,2,1 and 0 of the Fixed Header of the AUTH packet are reserved and MUST all be set to 0. The Client or Server MUST treat any other value as malformed and close the Network Connection.</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1952DA" w:rsidRDefault="00513318" w:rsidP="00A654AF">
            <w:pPr>
              <w:rPr>
                <w:rFonts w:hint="eastAsia"/>
                <w:bCs/>
                <w:color w:val="000000"/>
              </w:rPr>
            </w:pPr>
            <w:r w:rsidRPr="001952DA">
              <w:rPr>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77777777" w:rsidR="00513318" w:rsidRPr="001952DA" w:rsidRDefault="00513318" w:rsidP="00A654AF">
            <w:pPr>
              <w:rPr>
                <w:rFonts w:hint="eastAsia"/>
                <w:bCs/>
                <w:color w:val="000000"/>
              </w:rPr>
            </w:pPr>
            <w:r w:rsidRPr="001952DA">
              <w:rPr>
                <w:bCs/>
                <w:color w:val="000000"/>
              </w:rPr>
              <w:t>The sender of the AUTH Packet MUST use one of the Authenticate Reason Codes.</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1952DA" w:rsidRDefault="00513318" w:rsidP="00A654AF">
            <w:pPr>
              <w:rPr>
                <w:rFonts w:hint="eastAsia"/>
                <w:bCs/>
                <w:color w:val="000000"/>
              </w:rPr>
            </w:pPr>
            <w:r>
              <w:rPr>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77777777" w:rsidR="00513318" w:rsidRPr="00DD7AEC" w:rsidRDefault="00513318" w:rsidP="00A654AF">
            <w:pPr>
              <w:rPr>
                <w:rFonts w:hint="eastAsia"/>
                <w:bCs/>
                <w:color w:val="000000"/>
              </w:rPr>
            </w:pPr>
            <w:r w:rsidRPr="006E1A14">
              <w:t xml:space="preserve">The sender MUST NOT send this property if it would increase the size of the </w:t>
            </w:r>
            <w:r>
              <w:t>AUTH</w:t>
            </w:r>
            <w:r w:rsidRPr="006E1A14">
              <w:t xml:space="preserve"> packet beyond the Maximum Packet Size specified by the receiver</w:t>
            </w:r>
            <w:r w:rsidRPr="00DD7AEC">
              <w:t xml:space="preserve"> </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1952DA" w:rsidRDefault="00513318" w:rsidP="00A654AF">
            <w:pPr>
              <w:rPr>
                <w:rFonts w:hint="eastAsia"/>
                <w:bCs/>
                <w:color w:val="000000"/>
              </w:rPr>
            </w:pPr>
            <w:r w:rsidRPr="001952DA">
              <w:rPr>
                <w:bCs/>
                <w:color w:val="000000"/>
              </w:rPr>
              <w:t>[MQTT-3.15.2-</w:t>
            </w:r>
            <w:r>
              <w:rPr>
                <w:bCs/>
                <w:color w:val="000000"/>
              </w:rPr>
              <w:t>3</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77777777" w:rsidR="00513318" w:rsidRPr="001952DA" w:rsidRDefault="00513318" w:rsidP="00A654AF">
            <w:pPr>
              <w:rPr>
                <w:rFonts w:hint="eastAsia"/>
                <w:bCs/>
                <w:color w:val="000000"/>
              </w:rPr>
            </w:pPr>
            <w:r w:rsidRPr="001952DA">
              <w:rPr>
                <w:bCs/>
                <w:color w:val="000000"/>
              </w:rPr>
              <w:t xml:space="preserve">The sender MUST NOT send this property if it would increase the size of the AUTH </w:t>
            </w:r>
            <w:r>
              <w:rPr>
                <w:bCs/>
                <w:color w:val="000000"/>
              </w:rPr>
              <w:t xml:space="preserve">packet </w:t>
            </w:r>
            <w:r w:rsidRPr="001952DA">
              <w:rPr>
                <w:bCs/>
                <w:color w:val="000000"/>
              </w:rPr>
              <w:t xml:space="preserve">beyond the Maximum Packet Size specified by the </w:t>
            </w:r>
            <w:r>
              <w:rPr>
                <w:bCs/>
                <w:color w:val="000000"/>
              </w:rPr>
              <w:t>receiver</w:t>
            </w:r>
            <w:r w:rsidRPr="001952DA">
              <w:rPr>
                <w:bCs/>
                <w:color w:val="000000"/>
              </w:rPr>
              <w:t>.</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1952DA" w:rsidRDefault="00513318" w:rsidP="00A654AF">
            <w:pPr>
              <w:rPr>
                <w:rFonts w:hint="eastAsia"/>
                <w:bCs/>
                <w:color w:val="000000"/>
              </w:rPr>
            </w:pPr>
            <w:r w:rsidRPr="001952DA">
              <w:rPr>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77777777" w:rsidR="00513318" w:rsidRPr="001952DA" w:rsidRDefault="00513318" w:rsidP="00A654AF">
            <w:pPr>
              <w:rPr>
                <w:rFonts w:hint="eastAsia"/>
                <w:bCs/>
                <w:color w:val="000000"/>
              </w:rPr>
            </w:pPr>
            <w:r w:rsidRPr="001952DA">
              <w:rPr>
                <w:bCs/>
                <w:color w:val="000000"/>
              </w:rPr>
              <w:t>The Client and Server MUST NOT discard the Session State while the Network Connection is open.</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1952DA" w:rsidRDefault="00513318" w:rsidP="00A654AF">
            <w:pPr>
              <w:rPr>
                <w:rFonts w:hint="eastAsia"/>
                <w:bCs/>
                <w:color w:val="000000"/>
              </w:rPr>
            </w:pPr>
            <w:r w:rsidRPr="001952DA">
              <w:rPr>
                <w:bCs/>
                <w:color w:val="000000"/>
              </w:rPr>
              <w:t>[MQTT-</w:t>
            </w:r>
            <w:r>
              <w:rPr>
                <w:bCs/>
                <w:color w:val="000000"/>
              </w:rPr>
              <w:t>4.2.0-1</w:t>
            </w:r>
            <w:r w:rsidRPr="001952DA">
              <w:rPr>
                <w:bCs/>
                <w:color w:val="000000"/>
              </w:rPr>
              <w:t>]</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77777777" w:rsidR="00513318" w:rsidRPr="001952DA" w:rsidRDefault="00513318" w:rsidP="00A654AF">
            <w:pPr>
              <w:rPr>
                <w:rFonts w:hint="eastAsia"/>
                <w:bCs/>
                <w:color w:val="000000"/>
              </w:rPr>
            </w:pPr>
            <w:r w:rsidRPr="001952DA">
              <w:rPr>
                <w:bCs/>
                <w:color w:val="000000"/>
              </w:rPr>
              <w:t xml:space="preserve">A </w:t>
            </w:r>
            <w:r>
              <w:rPr>
                <w:bCs/>
                <w:color w:val="000000"/>
              </w:rPr>
              <w:t>Client or Server</w:t>
            </w:r>
            <w:r w:rsidRPr="001952DA">
              <w:rPr>
                <w:bCs/>
                <w:color w:val="000000"/>
              </w:rPr>
              <w:t xml:space="preserve"> MUST support the use of one or more underlying transport protocols that provide an ordered, lossless, stream of bytes from the Client to Server and Server to Client.</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1952DA" w:rsidRDefault="00513318" w:rsidP="00A654AF">
            <w:pPr>
              <w:rPr>
                <w:rFonts w:hint="eastAsia"/>
                <w:bCs/>
                <w:color w:val="000000"/>
              </w:rPr>
            </w:pPr>
            <w:r w:rsidRPr="001952DA">
              <w:rPr>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77777777" w:rsidR="00513318" w:rsidRPr="001952DA" w:rsidRDefault="00513318" w:rsidP="00A654AF">
            <w:pPr>
              <w:rPr>
                <w:rFonts w:hint="eastAsia"/>
                <w:bCs/>
                <w:color w:val="000000"/>
              </w:rPr>
            </w:pPr>
            <w:r w:rsidRPr="001952DA">
              <w:rPr>
                <w:bCs/>
                <w:color w:val="000000"/>
              </w:rPr>
              <w:t>The Server MUST discard the Session State when the Network Connection is closed and the Session Expiry Interval has passed.</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1952DA" w:rsidRDefault="00513318" w:rsidP="00A654AF">
            <w:pPr>
              <w:rPr>
                <w:rFonts w:hint="eastAsia"/>
                <w:bCs/>
                <w:color w:val="000000"/>
              </w:rPr>
            </w:pPr>
            <w:r w:rsidRPr="001952DA">
              <w:rPr>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77777777" w:rsidR="00513318" w:rsidRPr="001952DA" w:rsidRDefault="00513318" w:rsidP="00A654AF">
            <w:pPr>
              <w:rPr>
                <w:rFonts w:hint="eastAsia"/>
                <w:bCs/>
                <w:color w:val="000000"/>
              </w:rPr>
            </w:pPr>
            <w:r w:rsidRPr="001952DA">
              <w:rPr>
                <w:bCs/>
                <w:color w:val="000000"/>
              </w:rPr>
              <w:t>In the QoS 0 delivery protocol, the sender MUST send a PUBLISH packet with QoS 0 and DUP flag set to 0.</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1952DA" w:rsidRDefault="00513318" w:rsidP="00A654AF">
            <w:pPr>
              <w:rPr>
                <w:rFonts w:hint="eastAsia"/>
                <w:bCs/>
                <w:color w:val="000000"/>
              </w:rPr>
            </w:pPr>
            <w:r w:rsidRPr="001952DA">
              <w:rPr>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77777777" w:rsidR="00513318" w:rsidRPr="001952DA" w:rsidRDefault="00513318" w:rsidP="00A654AF">
            <w:pPr>
              <w:rPr>
                <w:rFonts w:hint="eastAsia"/>
                <w:bCs/>
                <w:color w:val="000000"/>
              </w:rPr>
            </w:pPr>
            <w:r w:rsidRPr="001952DA">
              <w:rPr>
                <w:bCs/>
                <w:color w:val="000000"/>
              </w:rPr>
              <w:t>In the QoS 1 delivery protocol, the sender MUST assign an unused Packet Identifier each time it has a new Application Message to publish.</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1952DA" w:rsidRDefault="00513318" w:rsidP="00A654AF">
            <w:pPr>
              <w:rPr>
                <w:rFonts w:hint="eastAsia"/>
                <w:bCs/>
                <w:color w:val="000000"/>
              </w:rPr>
            </w:pPr>
            <w:r w:rsidRPr="001952DA">
              <w:rPr>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77777777" w:rsidR="00513318" w:rsidRPr="001952DA" w:rsidRDefault="00513318" w:rsidP="00A654AF">
            <w:pPr>
              <w:rPr>
                <w:rFonts w:hint="eastAsia"/>
                <w:bCs/>
                <w:color w:val="000000"/>
              </w:rPr>
            </w:pPr>
            <w:r w:rsidRPr="001952DA">
              <w:rPr>
                <w:bCs/>
                <w:color w:val="000000"/>
              </w:rPr>
              <w:t>In the QoS 1 delivery protocol, the sender MUST send a PUBLISH packet containing this Packet Identifier with QoS 1 and DUP flag set to 0.</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1952DA" w:rsidRDefault="00513318" w:rsidP="00A654AF">
            <w:pPr>
              <w:rPr>
                <w:rFonts w:hint="eastAsia"/>
                <w:bCs/>
                <w:color w:val="000000"/>
              </w:rPr>
            </w:pPr>
            <w:r w:rsidRPr="001952DA">
              <w:rPr>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77777777" w:rsidR="00513318" w:rsidRPr="001952DA" w:rsidRDefault="00513318" w:rsidP="00A654AF">
            <w:pPr>
              <w:rPr>
                <w:rFonts w:hint="eastAsia"/>
                <w:bCs/>
                <w:color w:val="000000"/>
              </w:rPr>
            </w:pPr>
            <w:r w:rsidRPr="001952DA">
              <w:rPr>
                <w:bCs/>
                <w:color w:val="000000"/>
              </w:rPr>
              <w:t>In the QoS 1 delivery protocol, the sender MUST treat the PUBLISH packet as “unacknowledged” until it has received the corresponding PUBACK packet from the receiver.</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1952DA" w:rsidRDefault="00513318" w:rsidP="00A654AF">
            <w:pPr>
              <w:rPr>
                <w:rFonts w:hint="eastAsia"/>
                <w:bCs/>
                <w:color w:val="000000"/>
              </w:rPr>
            </w:pPr>
            <w:r w:rsidRPr="001952DA">
              <w:rPr>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77777777" w:rsidR="00513318" w:rsidRPr="001952DA" w:rsidRDefault="00513318" w:rsidP="00A654AF">
            <w:pPr>
              <w:rPr>
                <w:rFonts w:hint="eastAsia"/>
                <w:bCs/>
                <w:color w:val="000000"/>
              </w:rPr>
            </w:pPr>
            <w:r w:rsidRPr="001952DA">
              <w:rPr>
                <w:bCs/>
                <w:color w:val="000000"/>
              </w:rPr>
              <w:t>In the QoS 1 delivery protocol, the receiver MUST respond with a PUBACK packet containing the Packet Identifier from the incoming PUBLISH packet, having accepted ownership of the Application Message.</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1952DA" w:rsidRDefault="00513318" w:rsidP="00A654AF">
            <w:pPr>
              <w:rPr>
                <w:rFonts w:hint="eastAsia"/>
                <w:bCs/>
                <w:color w:val="000000"/>
              </w:rPr>
            </w:pPr>
            <w:r w:rsidRPr="001952DA">
              <w:rPr>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77777777" w:rsidR="00513318" w:rsidRPr="001952DA" w:rsidRDefault="00513318" w:rsidP="00A654AF">
            <w:pPr>
              <w:rPr>
                <w:rFonts w:hint="eastAsia"/>
                <w:bCs/>
                <w:color w:val="000000"/>
              </w:rPr>
            </w:pPr>
            <w:r w:rsidRPr="001952DA">
              <w:rPr>
                <w:bCs/>
                <w:color w:val="000000"/>
              </w:rPr>
              <w:t xml:space="preserve">In the QoS 1 delivery protocol, the receiver after it has sent a PUBACK packet the receiver MUST treat any incoming PUBLISH packet that contains the same Packet Identifier as being a new </w:t>
            </w:r>
            <w:r>
              <w:rPr>
                <w:bCs/>
                <w:color w:val="000000"/>
              </w:rPr>
              <w:t>Application Message</w:t>
            </w:r>
            <w:r w:rsidRPr="001952DA">
              <w:rPr>
                <w:bCs/>
                <w:color w:val="000000"/>
              </w:rPr>
              <w:t>, irrespective of the setting of its DUP flag.</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1952DA" w:rsidRDefault="00513318" w:rsidP="00A654AF">
            <w:pPr>
              <w:rPr>
                <w:rFonts w:hint="eastAsia"/>
                <w:bCs/>
                <w:color w:val="000000"/>
              </w:rPr>
            </w:pPr>
            <w:r w:rsidRPr="001952DA">
              <w:rPr>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77777777" w:rsidR="00513318" w:rsidRPr="001952DA" w:rsidRDefault="00513318" w:rsidP="00A654AF">
            <w:pPr>
              <w:rPr>
                <w:rFonts w:hint="eastAsia"/>
                <w:bCs/>
                <w:color w:val="000000"/>
              </w:rPr>
            </w:pPr>
            <w:r w:rsidRPr="001952DA">
              <w:rPr>
                <w:bCs/>
                <w:color w:val="000000"/>
              </w:rPr>
              <w:t>In the QoS 2 delivery protocol, the sender MUST assign an unused Packet Identifier when it has a new Application Message to publish.</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1952DA" w:rsidRDefault="00513318" w:rsidP="00A654AF">
            <w:pPr>
              <w:rPr>
                <w:rFonts w:hint="eastAsia"/>
                <w:bCs/>
                <w:color w:val="000000"/>
              </w:rPr>
            </w:pPr>
            <w:r w:rsidRPr="001952DA">
              <w:rPr>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77777777" w:rsidR="00513318" w:rsidRPr="001952DA" w:rsidRDefault="00513318" w:rsidP="00A654AF">
            <w:pPr>
              <w:rPr>
                <w:rFonts w:hint="eastAsia"/>
                <w:bCs/>
                <w:color w:val="000000"/>
              </w:rPr>
            </w:pPr>
            <w:r w:rsidRPr="001952DA">
              <w:rPr>
                <w:bCs/>
                <w:color w:val="000000"/>
              </w:rPr>
              <w:t>In the QoS 2 delivery protocol, the sender MUST send a PUBLISH packet containing this Packet Identifier with QoS 2 and DUP flag set to 0.</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1952DA" w:rsidRDefault="00513318" w:rsidP="00A654AF">
            <w:pPr>
              <w:rPr>
                <w:rFonts w:hint="eastAsia"/>
                <w:bCs/>
                <w:color w:val="000000"/>
              </w:rPr>
            </w:pPr>
            <w:r w:rsidRPr="001952DA">
              <w:rPr>
                <w:bCs/>
                <w:color w:val="000000"/>
              </w:rPr>
              <w:lastRenderedPageBreak/>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77777777" w:rsidR="00513318" w:rsidRPr="001952DA" w:rsidRDefault="00513318" w:rsidP="00A654AF">
            <w:pPr>
              <w:rPr>
                <w:rFonts w:hint="eastAsia"/>
                <w:bCs/>
                <w:color w:val="000000"/>
              </w:rPr>
            </w:pPr>
            <w:r w:rsidRPr="001952DA">
              <w:rPr>
                <w:bCs/>
                <w:color w:val="000000"/>
              </w:rPr>
              <w:t>In the QoS 2 delivery protocol, the sender MUST treat the PUBLISH packet as “unacknowledged” until it has received the corresponding PUBREC packet from the receiver.</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1952DA" w:rsidRDefault="00513318" w:rsidP="00A654AF">
            <w:pPr>
              <w:rPr>
                <w:rFonts w:hint="eastAsia"/>
                <w:bCs/>
                <w:color w:val="000000"/>
              </w:rPr>
            </w:pPr>
            <w:r w:rsidRPr="001952DA">
              <w:rPr>
                <w:bCs/>
                <w:color w:val="000000"/>
              </w:rPr>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77777777" w:rsidR="00513318" w:rsidRPr="001952DA" w:rsidRDefault="00513318" w:rsidP="00A654AF">
            <w:pPr>
              <w:rPr>
                <w:rFonts w:hint="eastAsia"/>
                <w:bCs/>
                <w:color w:val="000000"/>
              </w:rPr>
            </w:pPr>
            <w:r w:rsidRPr="001952DA">
              <w:rPr>
                <w:bCs/>
                <w:color w:val="000000"/>
              </w:rPr>
              <w:t>In the QoS 2 delivery protocol, the sender MUST send a PUBREL packet when it receives a PUBREC packet from the receiver with a Reason Code value less than 0x80. This PUBREL packet MUST contain the same Packet Identifier as the original PUBLISH packet.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1952DA" w:rsidRDefault="00513318" w:rsidP="00A654AF">
            <w:pPr>
              <w:rPr>
                <w:rFonts w:hint="eastAsia"/>
                <w:bCs/>
                <w:color w:val="000000"/>
              </w:rPr>
            </w:pPr>
            <w:r w:rsidRPr="001952DA">
              <w:rPr>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77777777" w:rsidR="00513318" w:rsidRPr="001952DA" w:rsidRDefault="00513318" w:rsidP="00A654AF">
            <w:pPr>
              <w:rPr>
                <w:rFonts w:hint="eastAsia"/>
                <w:bCs/>
                <w:color w:val="000000"/>
              </w:rPr>
            </w:pPr>
            <w:r w:rsidRPr="001952DA">
              <w:rPr>
                <w:bCs/>
                <w:color w:val="000000"/>
              </w:rPr>
              <w:t>In the QoS 2 delivery protocol, the sender MUST treat the PUBREL packet as “unacknowledged” until it has received the corresponding PUBCOMP packet from the receiver.</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1952DA" w:rsidRDefault="00513318" w:rsidP="00A654AF">
            <w:pPr>
              <w:rPr>
                <w:rFonts w:hint="eastAsia"/>
                <w:bCs/>
                <w:color w:val="000000"/>
              </w:rPr>
            </w:pPr>
            <w:r w:rsidRPr="001952DA">
              <w:rPr>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77777777" w:rsidR="00513318" w:rsidRPr="001952DA" w:rsidRDefault="00513318" w:rsidP="00A654AF">
            <w:pPr>
              <w:rPr>
                <w:rFonts w:hint="eastAsia"/>
                <w:bCs/>
                <w:color w:val="000000"/>
              </w:rPr>
            </w:pPr>
            <w:r w:rsidRPr="001952DA">
              <w:rPr>
                <w:bCs/>
                <w:color w:val="000000"/>
              </w:rPr>
              <w:t>In the QoS 2 delivery protocol, the sender MUST NOT re-send the PUBLISH once it has sent the corresponding PUBREL packet.</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1952DA" w:rsidRDefault="00513318" w:rsidP="00A654AF">
            <w:pPr>
              <w:rPr>
                <w:rFonts w:hint="eastAsia"/>
                <w:bCs/>
                <w:color w:val="000000"/>
              </w:rPr>
            </w:pPr>
            <w:r w:rsidRPr="001952DA">
              <w:rPr>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77777777" w:rsidR="00513318" w:rsidRPr="001952DA" w:rsidRDefault="00513318" w:rsidP="00A654AF">
            <w:pPr>
              <w:rPr>
                <w:rFonts w:hint="eastAsia"/>
                <w:bCs/>
                <w:color w:val="000000"/>
              </w:rPr>
            </w:pPr>
            <w:r w:rsidRPr="001952DA">
              <w:rPr>
                <w:bCs/>
                <w:color w:val="000000"/>
              </w:rPr>
              <w:t xml:space="preserve">In the QoS 2 delivery protocol, the sender MUST NOT apply </w:t>
            </w:r>
            <w:r>
              <w:rPr>
                <w:bCs/>
                <w:color w:val="000000"/>
              </w:rPr>
              <w:t>Application Message</w:t>
            </w:r>
            <w:r w:rsidRPr="001952DA">
              <w:rPr>
                <w:bCs/>
                <w:color w:val="000000"/>
              </w:rPr>
              <w:t xml:space="preserve"> expiry if a PUBLISH packet has been sent.</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1952DA" w:rsidRDefault="00513318" w:rsidP="00A654AF">
            <w:pPr>
              <w:rPr>
                <w:rFonts w:hint="eastAsia"/>
                <w:bCs/>
                <w:color w:val="000000"/>
              </w:rPr>
            </w:pPr>
            <w:r w:rsidRPr="001952DA">
              <w:rPr>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77777777" w:rsidR="00513318" w:rsidRPr="001952DA" w:rsidRDefault="00513318" w:rsidP="00A654AF">
            <w:pPr>
              <w:rPr>
                <w:rFonts w:hint="eastAsia"/>
                <w:bCs/>
                <w:color w:val="000000"/>
              </w:rPr>
            </w:pPr>
            <w:r w:rsidRPr="001952DA">
              <w:rPr>
                <w:bCs/>
                <w:color w:val="000000"/>
              </w:rPr>
              <w:t>In the QoS 2 delivery protocol, the receiver MUST respond with a PUBREC containing the Packet Identifier from the incoming PUBLISH packet, having accepted ownership of the Application Message.</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1952DA" w:rsidRDefault="00513318" w:rsidP="00A654AF">
            <w:pPr>
              <w:rPr>
                <w:rFonts w:hint="eastAsia"/>
                <w:bCs/>
                <w:color w:val="000000"/>
              </w:rPr>
            </w:pPr>
            <w:r w:rsidRPr="001952DA">
              <w:rPr>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77777777" w:rsidR="00513318" w:rsidRPr="001952DA" w:rsidRDefault="00513318" w:rsidP="00A654AF">
            <w:pPr>
              <w:rPr>
                <w:rFonts w:hint="eastAsia"/>
                <w:bCs/>
                <w:color w:val="000000"/>
              </w:rPr>
            </w:pPr>
            <w:r w:rsidRPr="001952DA">
              <w:rPr>
                <w:bCs/>
                <w:color w:val="000000"/>
              </w:rPr>
              <w:t>In the QoS 2 delivery protocol, the receiver if it has sent a PUBREC with a Reason Code of 0x80 or greater, the receiver MUST treat any subsequent PUBLISH packet that contains that Packet Identifier as being a new</w:t>
            </w:r>
            <w:r>
              <w:rPr>
                <w:bCs/>
                <w:color w:val="000000"/>
              </w:rPr>
              <w:t xml:space="preserve"> Application Message</w:t>
            </w:r>
            <w:r w:rsidRPr="001952DA">
              <w:rPr>
                <w:bCs/>
                <w:color w:val="000000"/>
              </w:rPr>
              <w:t>.</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1952DA" w:rsidRDefault="00513318" w:rsidP="00A654AF">
            <w:pPr>
              <w:rPr>
                <w:rFonts w:hint="eastAsia"/>
                <w:bCs/>
                <w:color w:val="000000"/>
              </w:rPr>
            </w:pPr>
            <w:r w:rsidRPr="001952DA">
              <w:rPr>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77777777" w:rsidR="00513318" w:rsidRPr="001952DA" w:rsidRDefault="00513318" w:rsidP="00A654AF">
            <w:pPr>
              <w:rPr>
                <w:rFonts w:hint="eastAsia"/>
                <w:bCs/>
                <w:color w:val="000000"/>
              </w:rPr>
            </w:pPr>
            <w:r w:rsidRPr="001952DA">
              <w:rPr>
                <w:bCs/>
                <w:color w:val="000000"/>
              </w:rPr>
              <w:t>In the QoS 2 delivery protocol, the receiver until it has received the corresponding PUBREL packet, the receiver MUST acknowledge any subsequent PUBLISH packet with the same Packet Identifier by sending a PUBREC. It MUST NOT cause duplicate messages to be delivered to any onward recipients in this case.</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1952DA" w:rsidRDefault="00513318" w:rsidP="00A654AF">
            <w:pPr>
              <w:rPr>
                <w:rFonts w:hint="eastAsia"/>
                <w:bCs/>
                <w:color w:val="000000"/>
              </w:rPr>
            </w:pPr>
            <w:r w:rsidRPr="001952DA">
              <w:rPr>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77777777" w:rsidR="00513318" w:rsidRPr="001952DA" w:rsidRDefault="00513318" w:rsidP="00A654AF">
            <w:pPr>
              <w:rPr>
                <w:rFonts w:hint="eastAsia"/>
                <w:bCs/>
                <w:color w:val="000000"/>
              </w:rPr>
            </w:pPr>
            <w:r w:rsidRPr="001952DA">
              <w:rPr>
                <w:bCs/>
                <w:color w:val="000000"/>
              </w:rPr>
              <w:t>In the QoS 2 delivery protocol, the receiver MUST respond to a PUBREL packet by sending a PUBCOMP packet containing the same Packet Identifier as the PUBREL.</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1952DA" w:rsidRDefault="00513318" w:rsidP="00A654AF">
            <w:pPr>
              <w:rPr>
                <w:rFonts w:hint="eastAsia"/>
                <w:bCs/>
                <w:color w:val="000000"/>
              </w:rPr>
            </w:pPr>
            <w:r w:rsidRPr="001952DA">
              <w:rPr>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77777777" w:rsidR="00513318" w:rsidRPr="001952DA" w:rsidRDefault="00513318" w:rsidP="00A654AF">
            <w:pPr>
              <w:rPr>
                <w:rFonts w:hint="eastAsia"/>
                <w:bCs/>
                <w:color w:val="000000"/>
              </w:rPr>
            </w:pPr>
            <w:r w:rsidRPr="001952DA">
              <w:rPr>
                <w:bCs/>
                <w:color w:val="000000"/>
              </w:rPr>
              <w:t xml:space="preserve">In the QoS 2 delivery protocol, the receiver After it has sent a PUBCOMP, the receiver MUST treat any subsequent PUBLISH packet that contains that Packet Identifier as being a new </w:t>
            </w:r>
            <w:r>
              <w:rPr>
                <w:bCs/>
                <w:color w:val="000000"/>
              </w:rPr>
              <w:t>Application Message</w:t>
            </w:r>
            <w:r w:rsidRPr="001952DA">
              <w:rPr>
                <w:bCs/>
                <w:color w:val="000000"/>
              </w:rPr>
              <w:t>.</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1952DA" w:rsidRDefault="00513318" w:rsidP="00A654AF">
            <w:pPr>
              <w:rPr>
                <w:rFonts w:hint="eastAsia"/>
                <w:bCs/>
                <w:color w:val="000000"/>
              </w:rPr>
            </w:pPr>
            <w:r w:rsidRPr="001952DA">
              <w:rPr>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77777777" w:rsidR="00513318" w:rsidRPr="00204B41" w:rsidRDefault="00513318" w:rsidP="00A654AF">
            <w:pPr>
              <w:rPr>
                <w:rFonts w:hint="eastAsia"/>
              </w:rPr>
            </w:pPr>
            <w:r w:rsidRPr="00204B41">
              <w:rPr>
                <w:bCs/>
                <w:color w:val="000000"/>
              </w:rPr>
              <w:t xml:space="preserve">In the QoS 2 delivery protocol, the receiver </w:t>
            </w:r>
            <w:r w:rsidRPr="001D0904">
              <w:rPr>
                <w:rFonts w:eastAsia="Arial"/>
              </w:rPr>
              <w:t xml:space="preserve">MUST continue the QoS 2 acknowledgement sequence even if it has applied </w:t>
            </w:r>
            <w:r>
              <w:rPr>
                <w:rFonts w:eastAsia="Arial"/>
              </w:rPr>
              <w:t>Application Message</w:t>
            </w:r>
            <w:r w:rsidRPr="001D0904">
              <w:rPr>
                <w:rFonts w:eastAsia="Arial"/>
              </w:rPr>
              <w:t xml:space="preserve"> expiry</w:t>
            </w:r>
            <w:r>
              <w:rPr>
                <w:rFonts w:eastAsia="Arial"/>
              </w:rPr>
              <w:t>.</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1952DA" w:rsidRDefault="00513318" w:rsidP="00A654AF">
            <w:pPr>
              <w:rPr>
                <w:rFonts w:hint="eastAsia"/>
                <w:bCs/>
                <w:color w:val="000000"/>
              </w:rPr>
            </w:pPr>
            <w:r w:rsidRPr="001952DA">
              <w:rPr>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77777777" w:rsidR="00513318" w:rsidRPr="001952DA" w:rsidRDefault="00513318" w:rsidP="00A654AF">
            <w:pPr>
              <w:rPr>
                <w:rFonts w:hint="eastAsia"/>
                <w:bCs/>
                <w:color w:val="000000"/>
              </w:rPr>
            </w:pPr>
            <w:r w:rsidRPr="001952DA">
              <w:rPr>
                <w:bCs/>
                <w:color w:val="000000"/>
              </w:rPr>
              <w:t>When a Client reconnects with Clean Start set to 0 and a session is present, both the Client and Server MUST resend any unacknowledged PUBLISH packets (where QoS &gt; 0) and PUBREL packets using their original Packet Identifiers. This is the only circumstance where a Client or Server is REQUIRED to resend messages. Clients and Servers MUST NOT resend messages at any other time.</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1952DA" w:rsidRDefault="00513318" w:rsidP="00A654AF">
            <w:pPr>
              <w:rPr>
                <w:rFonts w:hint="eastAsia"/>
                <w:bCs/>
                <w:color w:val="000000"/>
              </w:rPr>
            </w:pPr>
            <w:r w:rsidRPr="001952DA">
              <w:rPr>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77777777" w:rsidR="00513318" w:rsidRPr="001952DA" w:rsidRDefault="00513318" w:rsidP="00A654AF">
            <w:pPr>
              <w:rPr>
                <w:rFonts w:hint="eastAsia"/>
                <w:bCs/>
                <w:color w:val="000000"/>
              </w:rPr>
            </w:pPr>
            <w:r w:rsidRPr="001952DA">
              <w:rPr>
                <w:bCs/>
                <w:color w:val="000000"/>
              </w:rPr>
              <w:t>If PUBACK or PUBREC is received containing a Reason Code of 0x80 or greater the corresponding PUBLISH packet is treated as acknowledged, and MUST NOT be retransmitted.</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1952DA" w:rsidRDefault="00513318" w:rsidP="00A654AF">
            <w:pPr>
              <w:rPr>
                <w:rFonts w:hint="eastAsia"/>
                <w:bCs/>
                <w:color w:val="000000"/>
              </w:rPr>
            </w:pPr>
            <w:r w:rsidRPr="001952DA">
              <w:rPr>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77777777" w:rsidR="00513318" w:rsidRPr="001952DA" w:rsidRDefault="00513318" w:rsidP="00A654AF">
            <w:pPr>
              <w:rPr>
                <w:rFonts w:hint="eastAsia"/>
                <w:bCs/>
                <w:color w:val="000000"/>
              </w:rPr>
            </w:pPr>
            <w:r w:rsidRPr="001952DA">
              <w:rPr>
                <w:bCs/>
                <w:color w:val="000000"/>
              </w:rPr>
              <w:t>When a Server takes ownership of an incoming Application Message it MUST add it to the Session State for those Clients that have matching Subscriptions.</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1952DA" w:rsidRDefault="00513318" w:rsidP="00A654AF">
            <w:pPr>
              <w:rPr>
                <w:rFonts w:hint="eastAsia"/>
                <w:bCs/>
                <w:color w:val="000000"/>
              </w:rPr>
            </w:pPr>
            <w:r w:rsidRPr="001952DA">
              <w:rPr>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77777777" w:rsidR="00513318" w:rsidRPr="001952DA" w:rsidRDefault="00513318" w:rsidP="00A654AF">
            <w:pPr>
              <w:rPr>
                <w:rFonts w:hint="eastAsia"/>
                <w:bCs/>
                <w:color w:val="000000"/>
              </w:rPr>
            </w:pPr>
            <w:r w:rsidRPr="001952DA">
              <w:rPr>
                <w:bCs/>
                <w:color w:val="000000"/>
              </w:rPr>
              <w:t>The Client MUST acknowledge any Publish packet it receives according to the applicable QoS rules regardless of whether it elects to process the Application Message that it contains.</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1952DA" w:rsidRDefault="00513318" w:rsidP="00A654AF">
            <w:pPr>
              <w:rPr>
                <w:rFonts w:hint="eastAsia"/>
                <w:bCs/>
                <w:color w:val="000000"/>
              </w:rPr>
            </w:pPr>
            <w:r w:rsidRPr="001952DA">
              <w:rPr>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7777777" w:rsidR="00513318" w:rsidRPr="001952DA" w:rsidRDefault="00513318" w:rsidP="00A654AF">
            <w:pPr>
              <w:rPr>
                <w:rFonts w:hint="eastAsia"/>
                <w:bCs/>
                <w:color w:val="000000"/>
              </w:rPr>
            </w:pPr>
            <w:r w:rsidRPr="001952DA">
              <w:rPr>
                <w:bCs/>
                <w:color w:val="000000"/>
              </w:rPr>
              <w:t>When the Client re-sends any PUBLISH packets, it MUST re-send them in the order in which the original PUBLISH packets were sent (this applies to QoS 1 and QoS 2 messages).</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1952DA" w:rsidRDefault="00513318" w:rsidP="00A654AF">
            <w:pPr>
              <w:rPr>
                <w:rFonts w:hint="eastAsia"/>
                <w:bCs/>
                <w:color w:val="000000"/>
              </w:rPr>
            </w:pPr>
            <w:r w:rsidRPr="001952DA">
              <w:rPr>
                <w:bCs/>
                <w:color w:val="000000"/>
              </w:rPr>
              <w:lastRenderedPageBreak/>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77777777" w:rsidR="00513318" w:rsidRPr="001952DA" w:rsidRDefault="00513318" w:rsidP="00A654AF">
            <w:pPr>
              <w:rPr>
                <w:rFonts w:hint="eastAsia"/>
                <w:bCs/>
                <w:color w:val="000000"/>
              </w:rPr>
            </w:pPr>
            <w:r w:rsidRPr="001952DA">
              <w:rPr>
                <w:bCs/>
                <w:color w:val="000000"/>
              </w:rPr>
              <w:t>The Client MUST send PUBACK packets in the order in which the corresponding PUBLISH packets were received (QoS 1 messages).</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1952DA" w:rsidRDefault="00513318" w:rsidP="00A654AF">
            <w:pPr>
              <w:rPr>
                <w:rFonts w:hint="eastAsia"/>
                <w:bCs/>
                <w:color w:val="000000"/>
              </w:rPr>
            </w:pPr>
            <w:r w:rsidRPr="001952DA">
              <w:rPr>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77777777" w:rsidR="00513318" w:rsidRPr="001952DA" w:rsidRDefault="00513318" w:rsidP="00A654AF">
            <w:pPr>
              <w:rPr>
                <w:rFonts w:hint="eastAsia"/>
                <w:bCs/>
                <w:color w:val="000000"/>
              </w:rPr>
            </w:pPr>
            <w:r w:rsidRPr="001952DA">
              <w:rPr>
                <w:bCs/>
                <w:color w:val="000000"/>
              </w:rPr>
              <w:t>The Client MUST send PUBREC packets in the order in which the corresponding PUBLISH packets were received (QoS 2 messages).</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1952DA" w:rsidRDefault="00513318" w:rsidP="00A654AF">
            <w:pPr>
              <w:rPr>
                <w:rFonts w:hint="eastAsia"/>
                <w:bCs/>
                <w:color w:val="000000"/>
              </w:rPr>
            </w:pPr>
            <w:r w:rsidRPr="001952DA">
              <w:rPr>
                <w:bCs/>
                <w:color w:val="000000"/>
              </w:rPr>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7777777" w:rsidR="00513318" w:rsidRPr="001952DA" w:rsidRDefault="00513318" w:rsidP="00A654AF">
            <w:pPr>
              <w:rPr>
                <w:rFonts w:hint="eastAsia"/>
                <w:bCs/>
                <w:color w:val="000000"/>
              </w:rPr>
            </w:pPr>
            <w:r w:rsidRPr="001952DA">
              <w:rPr>
                <w:bCs/>
                <w:color w:val="000000"/>
              </w:rPr>
              <w:t>The Client MUST send PUBREL packets in the order in which the corresponding PUBREC packets were received (QoS 2 messages).</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1952DA" w:rsidRDefault="00513318" w:rsidP="00A654AF">
            <w:pPr>
              <w:rPr>
                <w:rFonts w:hint="eastAsia"/>
                <w:bCs/>
                <w:color w:val="000000"/>
              </w:rPr>
            </w:pPr>
            <w:r w:rsidRPr="001952DA">
              <w:rPr>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77777777" w:rsidR="00513318" w:rsidRPr="001952DA" w:rsidRDefault="00513318" w:rsidP="00A654AF">
            <w:pPr>
              <w:rPr>
                <w:rFonts w:hint="eastAsia"/>
                <w:bCs/>
                <w:color w:val="000000"/>
              </w:rPr>
            </w:pPr>
            <w:r w:rsidRPr="001952DA">
              <w:rPr>
                <w:bCs/>
                <w:color w:val="000000"/>
              </w:rPr>
              <w:t>When a Server processes a message that has been published to an Ordered Topic, it MUST send PUBLISH packets to consumers (for the same Topic and QoS) in the order that they were received from any given Client.</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1952DA" w:rsidRDefault="00513318" w:rsidP="00A654AF">
            <w:pPr>
              <w:rPr>
                <w:rFonts w:hint="eastAsia"/>
                <w:bCs/>
                <w:color w:val="000000"/>
              </w:rPr>
            </w:pPr>
            <w:r w:rsidRPr="001952DA">
              <w:rPr>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7777777" w:rsidR="00513318" w:rsidRPr="001952DA" w:rsidRDefault="00513318" w:rsidP="00A654AF">
            <w:pPr>
              <w:rPr>
                <w:rFonts w:hint="eastAsia"/>
                <w:bCs/>
                <w:color w:val="000000"/>
              </w:rPr>
            </w:pPr>
            <w:r w:rsidRPr="001952DA">
              <w:rPr>
                <w:bCs/>
                <w:color w:val="000000"/>
              </w:rPr>
              <w:t xml:space="preserve">A Server MUST treat every, Topic as an Ordered Topic when it is forwarding messages on </w:t>
            </w:r>
            <w:r>
              <w:rPr>
                <w:bCs/>
                <w:color w:val="000000"/>
              </w:rPr>
              <w:t>Non</w:t>
            </w:r>
            <w:r>
              <w:rPr>
                <w:bCs/>
                <w:color w:val="000000"/>
              </w:rPr>
              <w:noBreakHyphen/>
              <w:t>shared</w:t>
            </w:r>
            <w:r w:rsidRPr="001952DA">
              <w:rPr>
                <w:bCs/>
                <w:color w:val="000000"/>
              </w:rPr>
              <w:t xml:space="preserve"> Subscriptions.</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1952DA" w:rsidRDefault="00513318" w:rsidP="00A654AF">
            <w:pPr>
              <w:rPr>
                <w:rFonts w:hint="eastAsia"/>
                <w:bCs/>
                <w:color w:val="000000"/>
              </w:rPr>
            </w:pPr>
            <w:r w:rsidRPr="001952DA">
              <w:rPr>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77777777" w:rsidR="00513318" w:rsidRPr="001952DA" w:rsidRDefault="00513318" w:rsidP="00A654AF">
            <w:pPr>
              <w:rPr>
                <w:rFonts w:hint="eastAsia"/>
                <w:bCs/>
                <w:color w:val="000000"/>
              </w:rPr>
            </w:pPr>
            <w:r w:rsidRPr="001952DA">
              <w:rPr>
                <w:bCs/>
                <w:color w:val="000000"/>
              </w:rPr>
              <w:t>The wildcard characters can be used in Topic Filters, but MUST NOT be used within a Topic Name.</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1952DA" w:rsidRDefault="00513318" w:rsidP="00A654AF">
            <w:pPr>
              <w:rPr>
                <w:rFonts w:hint="eastAsia"/>
                <w:bCs/>
                <w:color w:val="000000"/>
              </w:rPr>
            </w:pPr>
            <w:r w:rsidRPr="001952DA">
              <w:rPr>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77777777" w:rsidR="00513318" w:rsidRPr="001952DA" w:rsidRDefault="00513318" w:rsidP="00A654AF">
            <w:pPr>
              <w:rPr>
                <w:rFonts w:hint="eastAsia"/>
                <w:bCs/>
                <w:color w:val="000000"/>
              </w:rPr>
            </w:pPr>
            <w:r w:rsidRPr="001952DA">
              <w:rPr>
                <w:bCs/>
                <w:color w:val="000000"/>
              </w:rPr>
              <w:t>The multi-level wildcard character MUST be specified either on its own or following a topic level separator. In either case it MUST be the last character specified in the Topic Filter.</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1952DA" w:rsidRDefault="00513318" w:rsidP="00A654AF">
            <w:pPr>
              <w:rPr>
                <w:rFonts w:hint="eastAsia"/>
                <w:bCs/>
                <w:color w:val="000000"/>
              </w:rPr>
            </w:pPr>
            <w:r w:rsidRPr="001952DA">
              <w:rPr>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77777777" w:rsidR="00513318" w:rsidRPr="001952DA" w:rsidRDefault="00513318" w:rsidP="00A654AF">
            <w:pPr>
              <w:rPr>
                <w:rFonts w:hint="eastAsia"/>
                <w:bCs/>
                <w:color w:val="000000"/>
              </w:rPr>
            </w:pPr>
            <w:r w:rsidRPr="001952DA">
              <w:rPr>
                <w:bCs/>
                <w:color w:val="000000"/>
              </w:rPr>
              <w:t>The single-level wildcard can be used at any level in the Topic Filter, including first and last levels. Where it is used, it MUST occupy an entire level of the filter.</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1952DA" w:rsidRDefault="00513318" w:rsidP="00A654AF">
            <w:pPr>
              <w:rPr>
                <w:rFonts w:hint="eastAsia"/>
                <w:bCs/>
                <w:color w:val="000000"/>
              </w:rPr>
            </w:pPr>
            <w:r w:rsidRPr="001952DA">
              <w:rPr>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77777777" w:rsidR="00513318" w:rsidRPr="001952DA" w:rsidRDefault="00513318" w:rsidP="00A654AF">
            <w:pPr>
              <w:rPr>
                <w:rFonts w:hint="eastAsia"/>
                <w:bCs/>
                <w:color w:val="000000"/>
              </w:rPr>
            </w:pPr>
            <w:r w:rsidRPr="001952DA">
              <w:rPr>
                <w:bCs/>
                <w:color w:val="000000"/>
              </w:rPr>
              <w:t>The Server MUST NOT match Topic Filters starting with a wildcard character (# or +) with Topic Names beginning with a $ character.</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1952DA" w:rsidRDefault="00513318" w:rsidP="00A654AF">
            <w:pPr>
              <w:rPr>
                <w:rFonts w:hint="eastAsia"/>
                <w:bCs/>
                <w:color w:val="000000"/>
              </w:rPr>
            </w:pPr>
            <w:r w:rsidRPr="001952DA">
              <w:rPr>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7777777" w:rsidR="00513318" w:rsidRPr="001952DA" w:rsidRDefault="00513318" w:rsidP="00A654AF">
            <w:pPr>
              <w:rPr>
                <w:rFonts w:hint="eastAsia"/>
                <w:bCs/>
                <w:color w:val="000000"/>
              </w:rPr>
            </w:pPr>
            <w:r w:rsidRPr="001952DA">
              <w:rPr>
                <w:bCs/>
                <w:color w:val="000000"/>
              </w:rPr>
              <w:t>All Topic Names and Topic Filters MUST be at least one character long.</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1952DA" w:rsidRDefault="00513318" w:rsidP="00A654AF">
            <w:pPr>
              <w:rPr>
                <w:rFonts w:hint="eastAsia"/>
                <w:bCs/>
                <w:color w:val="000000"/>
              </w:rPr>
            </w:pPr>
            <w:r w:rsidRPr="001952DA">
              <w:rPr>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77777777" w:rsidR="00513318" w:rsidRPr="001952DA" w:rsidRDefault="00513318" w:rsidP="00A654AF">
            <w:pPr>
              <w:rPr>
                <w:rFonts w:hint="eastAsia"/>
                <w:bCs/>
                <w:color w:val="000000"/>
              </w:rPr>
            </w:pPr>
            <w:r w:rsidRPr="001952DA">
              <w:rPr>
                <w:bCs/>
                <w:color w:val="000000"/>
              </w:rPr>
              <w:t>Topic Names and Topic Filters MUST NOT include the null character (Unicode U+0000).</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1952DA" w:rsidRDefault="00513318" w:rsidP="00A654AF">
            <w:pPr>
              <w:rPr>
                <w:rFonts w:hint="eastAsia"/>
                <w:bCs/>
                <w:color w:val="000000"/>
              </w:rPr>
            </w:pPr>
            <w:r w:rsidRPr="001952DA">
              <w:rPr>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77777777" w:rsidR="00513318" w:rsidRPr="001952DA" w:rsidRDefault="00513318" w:rsidP="00A654AF">
            <w:pPr>
              <w:rPr>
                <w:rFonts w:hint="eastAsia"/>
                <w:bCs/>
                <w:color w:val="000000"/>
              </w:rPr>
            </w:pPr>
            <w:r w:rsidRPr="001952DA">
              <w:rPr>
                <w:bCs/>
                <w:color w:val="000000"/>
              </w:rPr>
              <w:t>Topic Names and Topic Filters are UTF-8 Encoded Strings; they MUST NOT encode to more than 65,535 bytes.</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1952DA" w:rsidRDefault="00513318" w:rsidP="00A654AF">
            <w:pPr>
              <w:rPr>
                <w:rFonts w:hint="eastAsia"/>
                <w:bCs/>
                <w:color w:val="000000"/>
              </w:rPr>
            </w:pPr>
            <w:r w:rsidRPr="001952DA">
              <w:rPr>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7777777" w:rsidR="00513318" w:rsidRPr="001952DA" w:rsidRDefault="00513318" w:rsidP="00A654AF">
            <w:pPr>
              <w:rPr>
                <w:rFonts w:hint="eastAsia"/>
                <w:bCs/>
                <w:color w:val="000000"/>
              </w:rPr>
            </w:pPr>
            <w:r w:rsidRPr="001952DA">
              <w:rPr>
                <w:bCs/>
                <w:color w:val="000000"/>
              </w:rPr>
              <w:t>When it performs subscription matching the Server MUST NOT perform any normalization of Topic Names or Topic Filters, or any modification or substitution of unrecognized characters.</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1952DA" w:rsidRDefault="00513318" w:rsidP="00A654AF">
            <w:pPr>
              <w:rPr>
                <w:rFonts w:hint="eastAsia"/>
                <w:bCs/>
                <w:color w:val="000000"/>
              </w:rPr>
            </w:pPr>
            <w:r w:rsidRPr="001952DA">
              <w:rPr>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77777777" w:rsidR="00513318" w:rsidRPr="001952DA" w:rsidRDefault="00513318" w:rsidP="00A654AF">
            <w:pPr>
              <w:rPr>
                <w:rFonts w:hint="eastAsia"/>
                <w:bCs/>
                <w:color w:val="000000"/>
              </w:rPr>
            </w:pPr>
            <w:r w:rsidRPr="001952DA">
              <w:rPr>
                <w:bCs/>
                <w:color w:val="000000"/>
              </w:rPr>
              <w:t>A Shared Subscription's Topic Filter MUST start with $share/ and MUST contain a ShareName that is at least one character long.</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1952DA" w:rsidRDefault="00513318" w:rsidP="00A654AF">
            <w:pPr>
              <w:rPr>
                <w:rFonts w:hint="eastAsia"/>
                <w:bCs/>
                <w:color w:val="000000"/>
              </w:rPr>
            </w:pPr>
            <w:r w:rsidRPr="001952DA">
              <w:rPr>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77777777" w:rsidR="00513318" w:rsidRPr="001952DA" w:rsidRDefault="00513318" w:rsidP="00A654AF">
            <w:pPr>
              <w:rPr>
                <w:rFonts w:hint="eastAsia"/>
                <w:bCs/>
                <w:color w:val="000000"/>
              </w:rPr>
            </w:pPr>
            <w:r w:rsidRPr="001952DA">
              <w:rPr>
                <w:bCs/>
                <w:color w:val="000000"/>
              </w:rPr>
              <w:t>The ShareName MUST NOT contain the characters "/", "+" or "#", but MUST be followed by a "/" character. This "/" character MUST be followed by a Topic Filter.</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1952DA" w:rsidRDefault="00513318" w:rsidP="00A654AF">
            <w:pPr>
              <w:rPr>
                <w:rFonts w:hint="eastAsia"/>
                <w:bCs/>
                <w:color w:val="000000"/>
              </w:rPr>
            </w:pPr>
            <w:r w:rsidRPr="001952DA">
              <w:rPr>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77777777" w:rsidR="00513318" w:rsidRPr="001952DA" w:rsidRDefault="00513318" w:rsidP="00A654AF">
            <w:pPr>
              <w:rPr>
                <w:rFonts w:hint="eastAsia"/>
                <w:bCs/>
                <w:color w:val="000000"/>
              </w:rPr>
            </w:pPr>
            <w:r w:rsidRPr="001952DA">
              <w:rPr>
                <w:bCs/>
                <w:color w:val="000000"/>
              </w:rPr>
              <w:t>The Server MUST respect the granted QoS for the Clients subscription.</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1952DA" w:rsidRDefault="00513318" w:rsidP="00A654AF">
            <w:pPr>
              <w:rPr>
                <w:rFonts w:hint="eastAsia"/>
                <w:bCs/>
                <w:color w:val="000000"/>
              </w:rPr>
            </w:pPr>
            <w:r w:rsidRPr="001952DA">
              <w:rPr>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77777777" w:rsidR="00513318" w:rsidRPr="001952DA" w:rsidRDefault="00513318" w:rsidP="00A654AF">
            <w:pPr>
              <w:rPr>
                <w:rFonts w:hint="eastAsia"/>
                <w:bCs/>
                <w:color w:val="000000"/>
              </w:rPr>
            </w:pPr>
            <w:r w:rsidRPr="001952DA">
              <w:rPr>
                <w:bCs/>
                <w:color w:val="000000"/>
              </w:rPr>
              <w:t>The Server MUST complete the delivery of the message to that Client when it reconnects.</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1952DA" w:rsidRDefault="00513318" w:rsidP="00A654AF">
            <w:pPr>
              <w:rPr>
                <w:rFonts w:hint="eastAsia"/>
                <w:bCs/>
                <w:color w:val="000000"/>
              </w:rPr>
            </w:pPr>
            <w:r w:rsidRPr="001952DA">
              <w:rPr>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77777777" w:rsidR="00513318" w:rsidRPr="001952DA" w:rsidRDefault="00513318" w:rsidP="00A654AF">
            <w:pPr>
              <w:rPr>
                <w:rFonts w:hint="eastAsia"/>
                <w:bCs/>
                <w:color w:val="000000"/>
              </w:rPr>
            </w:pPr>
            <w:r w:rsidRPr="001952DA">
              <w:rPr>
                <w:bCs/>
                <w:color w:val="000000"/>
              </w:rPr>
              <w:t>If the Clients Session terminates before the Client reconnects, the Server MUST NOT send the Application Message to any other subscribed Client.</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1952DA" w:rsidRDefault="00513318" w:rsidP="00A654AF">
            <w:pPr>
              <w:rPr>
                <w:rFonts w:hint="eastAsia"/>
                <w:bCs/>
                <w:color w:val="000000"/>
              </w:rPr>
            </w:pPr>
            <w:r w:rsidRPr="001952DA">
              <w:rPr>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7777777" w:rsidR="00513318" w:rsidRPr="001952DA" w:rsidRDefault="00513318" w:rsidP="00A654AF">
            <w:pPr>
              <w:rPr>
                <w:rFonts w:hint="eastAsia"/>
                <w:bCs/>
                <w:color w:val="000000"/>
              </w:rPr>
            </w:pPr>
            <w:r w:rsidRPr="001952DA">
              <w:rPr>
                <w:bCs/>
                <w:color w:val="000000"/>
              </w:rPr>
              <w:t>If a Client responds with a PUBACK or PUBREC containing a Reason Code of 0x80 or greater to a PUBLISH packet from the Server, the Server MUST discard the Application Message and not attempt to send it to any other Subscriber.</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1952DA" w:rsidRDefault="00513318" w:rsidP="00A654AF">
            <w:pPr>
              <w:rPr>
                <w:rFonts w:hint="eastAsia"/>
                <w:bCs/>
                <w:color w:val="000000"/>
              </w:rPr>
            </w:pPr>
            <w:r w:rsidRPr="001952DA">
              <w:rPr>
                <w:bCs/>
                <w:color w:val="000000"/>
              </w:rPr>
              <w:lastRenderedPageBreak/>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77777777" w:rsidR="00513318" w:rsidRPr="001952DA" w:rsidRDefault="00513318" w:rsidP="00A654AF">
            <w:pPr>
              <w:rPr>
                <w:rFonts w:hint="eastAsia"/>
                <w:bCs/>
                <w:color w:val="000000"/>
              </w:rPr>
            </w:pPr>
            <w:r w:rsidRPr="001952DA">
              <w:rPr>
                <w:bCs/>
                <w:color w:val="000000"/>
              </w:rPr>
              <w:t>The Client or Server MUST set its initial send quota to a non-zero value not exceeding the Receive Maximum.</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1952DA" w:rsidRDefault="00513318" w:rsidP="00A654AF">
            <w:pPr>
              <w:rPr>
                <w:rFonts w:hint="eastAsia"/>
                <w:bCs/>
                <w:color w:val="000000"/>
              </w:rPr>
            </w:pPr>
            <w:r w:rsidRPr="001952DA">
              <w:rPr>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77777777" w:rsidR="00513318" w:rsidRPr="001952DA" w:rsidRDefault="00513318" w:rsidP="00A654AF">
            <w:pPr>
              <w:rPr>
                <w:rFonts w:hint="eastAsia"/>
                <w:bCs/>
                <w:color w:val="000000"/>
              </w:rPr>
            </w:pPr>
            <w:r w:rsidRPr="001952DA">
              <w:rPr>
                <w:bCs/>
                <w:color w:val="000000"/>
              </w:rPr>
              <w:t>Each time the Client or Server sends a PUBLISH packet at QoS &gt; 0, it decrements the send quota. If the send quota reaches zero, the Client or Server MUST NOT send any more PUBLISH packets with QoS &gt; 0.</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1952DA" w:rsidRDefault="00513318" w:rsidP="00A654AF">
            <w:pPr>
              <w:rPr>
                <w:rFonts w:hint="eastAsia"/>
                <w:bCs/>
                <w:color w:val="000000"/>
              </w:rPr>
            </w:pPr>
            <w:r w:rsidRPr="001952DA">
              <w:rPr>
                <w:bCs/>
                <w:color w:val="000000"/>
              </w:rPr>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7777777" w:rsidR="00513318" w:rsidRPr="001952DA" w:rsidRDefault="00513318" w:rsidP="00A654AF">
            <w:pPr>
              <w:rPr>
                <w:rFonts w:hint="eastAsia"/>
                <w:bCs/>
                <w:color w:val="000000"/>
              </w:rPr>
            </w:pPr>
            <w:r w:rsidRPr="001952DA">
              <w:rPr>
                <w:bCs/>
                <w:color w:val="000000"/>
              </w:rPr>
              <w:t>The Client and Server MUST continue to process and respond to all other MQTT Control Packets even if the quota is zero.</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1952DA" w:rsidRDefault="00513318" w:rsidP="00A654AF">
            <w:pPr>
              <w:rPr>
                <w:rFonts w:hint="eastAsia"/>
                <w:bCs/>
                <w:color w:val="000000"/>
              </w:rPr>
            </w:pPr>
            <w:r w:rsidRPr="001952DA">
              <w:rPr>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77777777" w:rsidR="00513318" w:rsidRPr="001952DA" w:rsidRDefault="00513318" w:rsidP="00A654AF">
            <w:pPr>
              <w:rPr>
                <w:rFonts w:hint="eastAsia"/>
                <w:bCs/>
                <w:color w:val="000000"/>
              </w:rPr>
            </w:pPr>
            <w:r w:rsidRPr="001952DA">
              <w:rPr>
                <w:bCs/>
                <w:color w:val="000000"/>
              </w:rPr>
              <w:t>If the Server does not support the Authentication Method supplied by the Client, it MAY send a CONNACK with a Reason Code of 0x8C (Bad authentication method) or 0x87 (Not Authorized) as described in section 4.13 and MUST close the Network Connection.</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1952DA" w:rsidRDefault="00513318" w:rsidP="00A654AF">
            <w:pPr>
              <w:rPr>
                <w:rFonts w:hint="eastAsia"/>
                <w:bCs/>
                <w:color w:val="000000"/>
              </w:rPr>
            </w:pPr>
            <w:r w:rsidRPr="001952DA">
              <w:rPr>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77777777" w:rsidR="00513318" w:rsidRPr="001952DA" w:rsidRDefault="00513318" w:rsidP="00A654AF">
            <w:pPr>
              <w:rPr>
                <w:rFonts w:hint="eastAsia"/>
                <w:bCs/>
                <w:color w:val="000000"/>
              </w:rPr>
            </w:pPr>
            <w:r w:rsidRPr="001952DA">
              <w:rPr>
                <w:bCs/>
                <w:color w:val="000000"/>
              </w:rPr>
              <w:t>If the Server requires additional information to complete the authorization, it can send an AUTH packet to the Client. This packet MUST contain a Reason Code of 0x18 (Continue authentication).</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1952DA" w:rsidRDefault="00513318" w:rsidP="00A654AF">
            <w:pPr>
              <w:rPr>
                <w:rFonts w:hint="eastAsia"/>
                <w:bCs/>
                <w:color w:val="000000"/>
              </w:rPr>
            </w:pPr>
            <w:r w:rsidRPr="001952DA">
              <w:rPr>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77777777" w:rsidR="00513318" w:rsidRPr="001952DA" w:rsidRDefault="00513318" w:rsidP="00A654AF">
            <w:pPr>
              <w:rPr>
                <w:rFonts w:hint="eastAsia"/>
                <w:bCs/>
                <w:color w:val="000000"/>
              </w:rPr>
            </w:pPr>
            <w:r w:rsidRPr="001952DA">
              <w:rPr>
                <w:bCs/>
                <w:color w:val="000000"/>
              </w:rPr>
              <w:t>The Client responds to an AUTH packet from the Server by sending a further AUTH packet. This packet MUST contain a Reason Code of 0x18 (Continue authentication).</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1952DA" w:rsidRDefault="00513318" w:rsidP="00A654AF">
            <w:pPr>
              <w:rPr>
                <w:rFonts w:hint="eastAsia"/>
                <w:bCs/>
                <w:color w:val="000000"/>
              </w:rPr>
            </w:pPr>
            <w:r w:rsidRPr="001952DA">
              <w:rPr>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77777777" w:rsidR="00513318" w:rsidRPr="001952DA" w:rsidRDefault="00513318" w:rsidP="00A654AF">
            <w:pPr>
              <w:rPr>
                <w:rFonts w:hint="eastAsia"/>
                <w:bCs/>
                <w:color w:val="000000"/>
              </w:rPr>
            </w:pPr>
            <w:r w:rsidRPr="001952DA">
              <w:rPr>
                <w:bCs/>
                <w:color w:val="000000"/>
              </w:rPr>
              <w:t>The Server can reject the authentication at any point in this process. It MAY send a CONNACK with a Reason Code of 0x80 or above as described in section 4.13, and MUST close the Network Connection.</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1952DA" w:rsidRDefault="00513318" w:rsidP="00A654AF">
            <w:pPr>
              <w:rPr>
                <w:rFonts w:hint="eastAsia"/>
                <w:bCs/>
                <w:color w:val="000000"/>
              </w:rPr>
            </w:pPr>
            <w:r w:rsidRPr="001952DA">
              <w:rPr>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7777777" w:rsidR="00513318" w:rsidRPr="001952DA" w:rsidRDefault="00513318" w:rsidP="00A654AF">
            <w:pPr>
              <w:rPr>
                <w:rFonts w:hint="eastAsia"/>
                <w:bCs/>
                <w:color w:val="000000"/>
              </w:rPr>
            </w:pPr>
            <w:r w:rsidRPr="001952DA">
              <w:rPr>
                <w:bCs/>
                <w:color w:val="000000"/>
              </w:rPr>
              <w:t>If the initial CONNECT packet included an Authentication Method property then all AUTH packets, and any successful CONNACK packet MUST include an Authentication Method Property with the same value as in the CONNECT packet.</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1952DA" w:rsidRDefault="00513318" w:rsidP="00A654AF">
            <w:pPr>
              <w:rPr>
                <w:rFonts w:hint="eastAsia"/>
                <w:bCs/>
                <w:color w:val="000000"/>
              </w:rPr>
            </w:pPr>
            <w:r w:rsidRPr="001952DA">
              <w:rPr>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77777777" w:rsidR="00513318" w:rsidRPr="001952DA" w:rsidRDefault="00513318" w:rsidP="00A654AF">
            <w:pPr>
              <w:rPr>
                <w:rFonts w:hint="eastAsia"/>
                <w:bCs/>
                <w:color w:val="000000"/>
              </w:rPr>
            </w:pPr>
            <w:r w:rsidRPr="001952DA">
              <w:rPr>
                <w:bCs/>
                <w:color w:val="000000"/>
              </w:rPr>
              <w:t>If the Client does not include an Authentication Method in the CONNECT, the Server MUST NOT send an AUTH packet, and it MUST NOT send an Authentication Method in the CONNACK packet.</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1952DA" w:rsidRDefault="00513318" w:rsidP="00A654AF">
            <w:pPr>
              <w:rPr>
                <w:rFonts w:hint="eastAsia"/>
                <w:bCs/>
                <w:color w:val="000000"/>
              </w:rPr>
            </w:pPr>
            <w:r w:rsidRPr="001952DA">
              <w:rPr>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77777777" w:rsidR="00513318" w:rsidRPr="001952DA" w:rsidRDefault="00513318" w:rsidP="00A654AF">
            <w:pPr>
              <w:rPr>
                <w:rFonts w:hint="eastAsia"/>
                <w:bCs/>
                <w:color w:val="000000"/>
              </w:rPr>
            </w:pPr>
            <w:r w:rsidRPr="001952DA">
              <w:rPr>
                <w:bCs/>
                <w:color w:val="000000"/>
              </w:rPr>
              <w:t>If the Client does not include an Authentication Method in the CONNECT, the Client MUST NOT send an AUTH packet to the Server.</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1952DA" w:rsidRDefault="00513318" w:rsidP="00A654AF">
            <w:pPr>
              <w:rPr>
                <w:rFonts w:hint="eastAsia"/>
                <w:bCs/>
                <w:color w:val="000000"/>
              </w:rPr>
            </w:pPr>
            <w:r w:rsidRPr="001952DA">
              <w:rPr>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77777777" w:rsidR="00513318" w:rsidRPr="001952DA" w:rsidRDefault="00513318" w:rsidP="00A654AF">
            <w:pPr>
              <w:rPr>
                <w:rFonts w:hint="eastAsia"/>
                <w:bCs/>
                <w:color w:val="000000"/>
              </w:rPr>
            </w:pPr>
            <w:r w:rsidRPr="001952DA">
              <w:rPr>
                <w:bCs/>
                <w:color w:val="000000"/>
              </w:rPr>
              <w:t>If the Client supplied an Authentication Method in the CONNECT packet it can initiate a re-authentication at any time after receiving a CONNACK. It does this by sending an AUTH packet with a Reason Code of 0x19 (Re-authentication). The Client MUST set the Authentication Method to the same value as the Authentication Method originally used to authenticate the Network Connection.</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1952DA" w:rsidRDefault="00513318" w:rsidP="00A654AF">
            <w:pPr>
              <w:rPr>
                <w:rFonts w:hint="eastAsia"/>
                <w:bCs/>
                <w:color w:val="000000"/>
              </w:rPr>
            </w:pPr>
            <w:r w:rsidRPr="001952DA">
              <w:rPr>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7777777" w:rsidR="00513318" w:rsidRPr="001952DA" w:rsidRDefault="00513318" w:rsidP="00A654AF">
            <w:pPr>
              <w:rPr>
                <w:rFonts w:hint="eastAsia"/>
                <w:bCs/>
                <w:color w:val="000000"/>
              </w:rPr>
            </w:pPr>
            <w:r w:rsidRPr="001952DA">
              <w:rPr>
                <w:bCs/>
                <w:color w:val="000000"/>
              </w:rPr>
              <w:t>If the re-authentication fails, the Client or Server SHOULD send DISCONNECT with an appropriate Reason Code and MUST close the Network Connection.</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1952DA" w:rsidRDefault="00513318" w:rsidP="00A654AF">
            <w:pPr>
              <w:rPr>
                <w:rFonts w:hint="eastAsia"/>
                <w:bCs/>
                <w:color w:val="000000"/>
              </w:rPr>
            </w:pPr>
            <w:r w:rsidRPr="001952DA">
              <w:rPr>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77777777" w:rsidR="00513318" w:rsidRPr="001952DA" w:rsidRDefault="00513318" w:rsidP="00A654AF">
            <w:pPr>
              <w:rPr>
                <w:rFonts w:hint="eastAsia"/>
                <w:bCs/>
                <w:color w:val="000000"/>
              </w:rPr>
            </w:pPr>
            <w:r w:rsidRPr="001952DA">
              <w:rPr>
                <w:bCs/>
                <w:color w:val="000000"/>
              </w:rPr>
              <w:t>When a Server detects a Malformed Packet or Protocol Error, and a Reason Code is given in the specification, it MUST close the Network Connection.</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1952DA" w:rsidRDefault="00513318" w:rsidP="00A654AF">
            <w:pPr>
              <w:rPr>
                <w:rFonts w:hint="eastAsia"/>
                <w:bCs/>
                <w:color w:val="000000"/>
              </w:rPr>
            </w:pPr>
            <w:r w:rsidRPr="001952DA">
              <w:rPr>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77777777" w:rsidR="00513318" w:rsidRPr="001952DA" w:rsidRDefault="00513318" w:rsidP="00A654AF">
            <w:pPr>
              <w:rPr>
                <w:rFonts w:hint="eastAsia"/>
                <w:bCs/>
                <w:color w:val="000000"/>
              </w:rPr>
            </w:pPr>
            <w:r w:rsidRPr="001952DA">
              <w:rPr>
                <w:bCs/>
                <w:color w:val="000000"/>
              </w:rPr>
              <w:t>The CONNACK and DISCONNECT packets allow a Reason Code of 0x80 or greater to indicate that the Network Connection will be closed. If a Reason Code of 0x80 or greater is specified, then the Network Connection MUST be closed whether or not the CONNACK or DISCONNECT is sent.</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1952DA" w:rsidRDefault="00513318" w:rsidP="00A654AF">
            <w:pPr>
              <w:rPr>
                <w:rFonts w:hint="eastAsia"/>
                <w:bCs/>
                <w:color w:val="000000"/>
              </w:rPr>
            </w:pPr>
            <w:r w:rsidRPr="001952DA">
              <w:rPr>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77777777" w:rsidR="00513318" w:rsidRPr="001952DA" w:rsidRDefault="00513318" w:rsidP="00A654AF">
            <w:pPr>
              <w:rPr>
                <w:rFonts w:hint="eastAsia"/>
                <w:bCs/>
                <w:color w:val="000000"/>
              </w:rPr>
            </w:pPr>
            <w:r w:rsidRPr="001952DA">
              <w:rPr>
                <w:bCs/>
                <w:color w:val="000000"/>
              </w:rPr>
              <w:t>MQTT Control Packets MUST be sent in WebSocket binary data frames. If any other type of data frame is received the recipient MUST close the Network Connection.</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1952DA" w:rsidRDefault="00513318" w:rsidP="00A654AF">
            <w:pPr>
              <w:rPr>
                <w:rFonts w:hint="eastAsia"/>
                <w:bCs/>
                <w:color w:val="000000"/>
              </w:rPr>
            </w:pPr>
            <w:r w:rsidRPr="001952DA">
              <w:rPr>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77777777" w:rsidR="00513318" w:rsidRPr="001952DA" w:rsidRDefault="00513318" w:rsidP="00A654AF">
            <w:pPr>
              <w:rPr>
                <w:rFonts w:hint="eastAsia"/>
                <w:bCs/>
                <w:color w:val="000000"/>
              </w:rPr>
            </w:pPr>
            <w:r w:rsidRPr="001952DA">
              <w:rPr>
                <w:bCs/>
                <w:color w:val="000000"/>
              </w:rPr>
              <w:t>A single WebSocket data frame can contain multiple or partial MQTT Control Packets. The receiver MUST NOT assume that MQTT Control Packets are aligned on WebSocket frame boundaries.</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1952DA" w:rsidRDefault="00513318" w:rsidP="00A654AF">
            <w:pPr>
              <w:rPr>
                <w:rFonts w:hint="eastAsia"/>
                <w:bCs/>
                <w:color w:val="000000"/>
              </w:rPr>
            </w:pPr>
            <w:r w:rsidRPr="001952DA">
              <w:rPr>
                <w:bCs/>
                <w:color w:val="000000"/>
              </w:rPr>
              <w:lastRenderedPageBreak/>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77777777" w:rsidR="00513318" w:rsidRPr="001952DA" w:rsidRDefault="00513318" w:rsidP="00A654AF">
            <w:pPr>
              <w:rPr>
                <w:rFonts w:hint="eastAsia"/>
                <w:bCs/>
                <w:color w:val="000000"/>
              </w:rPr>
            </w:pPr>
            <w:r w:rsidRPr="001952DA">
              <w:rPr>
                <w:bCs/>
                <w:color w:val="000000"/>
              </w:rPr>
              <w:t>The Client MUST include “mqtt” in the list of WebSocket Sub Protocols it offers.</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1952DA" w:rsidRDefault="00513318" w:rsidP="00A654AF">
            <w:pPr>
              <w:rPr>
                <w:rFonts w:hint="eastAsia"/>
                <w:bCs/>
                <w:color w:val="000000"/>
              </w:rPr>
            </w:pPr>
            <w:r w:rsidRPr="001952DA">
              <w:rPr>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77777777" w:rsidR="00513318" w:rsidRPr="001952DA" w:rsidRDefault="00513318" w:rsidP="00A654AF">
            <w:pPr>
              <w:rPr>
                <w:rFonts w:hint="eastAsia"/>
                <w:bCs/>
                <w:color w:val="000000"/>
              </w:rPr>
            </w:pPr>
            <w:r w:rsidRPr="001952DA">
              <w:rPr>
                <w:bCs/>
                <w:color w:val="000000"/>
              </w:rPr>
              <w:t>The WebSocket Subprotocol name selected and returned by the Server MUST be “mqtt”.</w:t>
            </w:r>
          </w:p>
        </w:tc>
      </w:tr>
    </w:tbl>
    <w:p w14:paraId="3CD96CC2" w14:textId="77777777" w:rsidR="00513318" w:rsidRPr="006175F0" w:rsidRDefault="00513318" w:rsidP="00513318">
      <w:pPr>
        <w:rPr>
          <w:rFonts w:hint="eastAsia"/>
        </w:rPr>
      </w:pPr>
    </w:p>
    <w:p w14:paraId="7C2E1162" w14:textId="77777777" w:rsidR="00513318" w:rsidRDefault="00513318" w:rsidP="00513318">
      <w:pPr>
        <w:pStyle w:val="AppendixHeading1"/>
        <w:numPr>
          <w:ilvl w:val="0"/>
          <w:numId w:val="5"/>
        </w:numPr>
        <w:rPr>
          <w:rFonts w:hint="eastAsia"/>
        </w:rPr>
      </w:pPr>
      <w:bookmarkStart w:id="1778" w:name="AppendixC"/>
      <w:bookmarkStart w:id="1779" w:name="_Ref479582932"/>
      <w:bookmarkStart w:id="1780" w:name="_Toc496191603"/>
      <w:bookmarkStart w:id="1781" w:name="_Toc513542376"/>
      <w:bookmarkStart w:id="1782" w:name="_Toc85472898"/>
      <w:bookmarkStart w:id="1783" w:name="_Toc287332014"/>
      <w:bookmarkStart w:id="1784" w:name="_Toc462729244"/>
      <w:bookmarkStart w:id="1785" w:name="_Toc464548139"/>
      <w:bookmarkStart w:id="1786" w:name="_Toc464635434"/>
      <w:bookmarkStart w:id="1787" w:name="_Toc471282935"/>
      <w:bookmarkStart w:id="1788" w:name="_Toc471483781"/>
      <w:bookmarkStart w:id="1789" w:name="_Toc473620354"/>
      <w:bookmarkEnd w:id="1778"/>
      <w:r>
        <w:lastRenderedPageBreak/>
        <w:t>Summary of new features in MQTT v5.0 (non-normative)</w:t>
      </w:r>
      <w:bookmarkEnd w:id="1779"/>
      <w:bookmarkEnd w:id="1780"/>
      <w:bookmarkEnd w:id="1781"/>
    </w:p>
    <w:p w14:paraId="0E5DE4AD" w14:textId="77777777" w:rsidR="00513318" w:rsidRPr="00284E8B" w:rsidRDefault="00513318" w:rsidP="00513318">
      <w:pPr>
        <w:autoSpaceDE w:val="0"/>
        <w:autoSpaceDN w:val="0"/>
        <w:adjustRightInd w:val="0"/>
        <w:spacing w:before="0" w:after="0"/>
        <w:rPr>
          <w:rFonts w:hint="eastAsia"/>
          <w:color w:val="000000"/>
        </w:rPr>
      </w:pPr>
      <w:r w:rsidRPr="00284E8B">
        <w:rPr>
          <w:color w:val="000000"/>
        </w:rPr>
        <w:t>The following new features are added to MQTT v5.0</w:t>
      </w:r>
    </w:p>
    <w:p w14:paraId="431A6EEE" w14:textId="77777777" w:rsidR="00513318" w:rsidRPr="00284E8B" w:rsidRDefault="00513318" w:rsidP="00513318">
      <w:pPr>
        <w:autoSpaceDE w:val="0"/>
        <w:autoSpaceDN w:val="0"/>
        <w:adjustRightInd w:val="0"/>
        <w:spacing w:before="0" w:after="0"/>
        <w:rPr>
          <w:rFonts w:hint="eastAsia"/>
          <w:color w:val="000000"/>
        </w:rPr>
      </w:pPr>
    </w:p>
    <w:p w14:paraId="681E6F22"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Session expiry</w:t>
      </w:r>
    </w:p>
    <w:p w14:paraId="729A60E9"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Split the Clean Session flag into a Clean Start flag which indicates that the session should start without using an existing session, and a Session Expiry interval which says how long to retain the session after a disconnect. The session expiry interval can be modified at disconnect. Setting of Clean Start to 1 and Session Expiry Interval to 0 is equivalent </w:t>
      </w:r>
      <w:r>
        <w:rPr>
          <w:color w:val="000000"/>
        </w:rPr>
        <w:t xml:space="preserve">in </w:t>
      </w:r>
      <w:r w:rsidRPr="00284E8B">
        <w:rPr>
          <w:color w:val="000000"/>
        </w:rPr>
        <w:t xml:space="preserve">MQTT </w:t>
      </w:r>
      <w:r>
        <w:rPr>
          <w:color w:val="000000"/>
        </w:rPr>
        <w:t xml:space="preserve">v3.1.1 of setting </w:t>
      </w:r>
      <w:r w:rsidRPr="00284E8B">
        <w:rPr>
          <w:color w:val="000000"/>
        </w:rPr>
        <w:t>Clean Session</w:t>
      </w:r>
      <w:r>
        <w:rPr>
          <w:color w:val="000000"/>
        </w:rPr>
        <w:t xml:space="preserve"> to </w:t>
      </w:r>
      <w:r w:rsidRPr="00284E8B">
        <w:rPr>
          <w:color w:val="000000"/>
        </w:rPr>
        <w:t>1.</w:t>
      </w:r>
    </w:p>
    <w:p w14:paraId="2784CAA0" w14:textId="77777777" w:rsidR="00513318" w:rsidRPr="00284E8B" w:rsidRDefault="00513318" w:rsidP="00513318">
      <w:pPr>
        <w:autoSpaceDE w:val="0"/>
        <w:autoSpaceDN w:val="0"/>
        <w:adjustRightInd w:val="0"/>
        <w:spacing w:before="0" w:after="0"/>
        <w:ind w:left="360"/>
        <w:rPr>
          <w:rFonts w:hint="eastAsia"/>
          <w:color w:val="000000"/>
        </w:rPr>
      </w:pPr>
    </w:p>
    <w:p w14:paraId="2C5E18E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Message expiry</w:t>
      </w:r>
    </w:p>
    <w:p w14:paraId="30EDC895"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an expiry interval to be set when a message is published.</w:t>
      </w:r>
    </w:p>
    <w:p w14:paraId="2D34C93B" w14:textId="77777777" w:rsidR="00513318" w:rsidRPr="00284E8B" w:rsidRDefault="00513318" w:rsidP="00513318">
      <w:pPr>
        <w:autoSpaceDE w:val="0"/>
        <w:autoSpaceDN w:val="0"/>
        <w:adjustRightInd w:val="0"/>
        <w:spacing w:before="0" w:after="0"/>
        <w:ind w:left="360"/>
        <w:rPr>
          <w:rFonts w:hint="eastAsia"/>
          <w:color w:val="000000"/>
        </w:rPr>
      </w:pPr>
    </w:p>
    <w:p w14:paraId="5D18B2C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Reason code on all ACKs</w:t>
      </w:r>
    </w:p>
    <w:p w14:paraId="178E532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Change all response packets to contain a reason code. This include CONNACK, PUBACK, PUBREC, PUBREL, PUBCOMP, SUBACK, UNSUBACK, DISCONNECT, and AUTH. This allows the invoker to determine whether the requested function succeeded.</w:t>
      </w:r>
    </w:p>
    <w:p w14:paraId="4A19E6F9" w14:textId="77777777" w:rsidR="00513318" w:rsidRPr="00284E8B" w:rsidRDefault="00513318" w:rsidP="00513318">
      <w:pPr>
        <w:autoSpaceDE w:val="0"/>
        <w:autoSpaceDN w:val="0"/>
        <w:adjustRightInd w:val="0"/>
        <w:spacing w:before="0" w:after="0"/>
        <w:ind w:left="360"/>
        <w:rPr>
          <w:rFonts w:hint="eastAsia"/>
          <w:color w:val="000000"/>
        </w:rPr>
      </w:pPr>
    </w:p>
    <w:p w14:paraId="5EBEC17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Reason string on all ACKs</w:t>
      </w:r>
    </w:p>
    <w:p w14:paraId="570FBD81"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Change </w:t>
      </w:r>
      <w:r>
        <w:rPr>
          <w:color w:val="000000"/>
        </w:rPr>
        <w:t xml:space="preserve">most </w:t>
      </w:r>
      <w:r w:rsidRPr="00284E8B">
        <w:rPr>
          <w:color w:val="000000"/>
        </w:rPr>
        <w:t>packets with a reason code to also allow an optional reason string. This is designed for problem determination and is not intended to be parsed by the receiver.</w:t>
      </w:r>
    </w:p>
    <w:p w14:paraId="11E5D336" w14:textId="77777777" w:rsidR="00513318" w:rsidRPr="00284E8B" w:rsidRDefault="00513318" w:rsidP="00513318">
      <w:pPr>
        <w:autoSpaceDE w:val="0"/>
        <w:autoSpaceDN w:val="0"/>
        <w:adjustRightInd w:val="0"/>
        <w:spacing w:before="0" w:after="0"/>
        <w:ind w:left="360"/>
        <w:rPr>
          <w:rFonts w:hint="eastAsia"/>
          <w:color w:val="000000"/>
        </w:rPr>
      </w:pPr>
    </w:p>
    <w:p w14:paraId="38E46DD3"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Server disconnect</w:t>
      </w:r>
    </w:p>
    <w:p w14:paraId="2E55FBC3"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Allow DISCONNECT to be sent by the Server to indicate the reason the connection is closed. </w:t>
      </w:r>
    </w:p>
    <w:p w14:paraId="33A845F3" w14:textId="77777777" w:rsidR="00513318" w:rsidRPr="00284E8B" w:rsidRDefault="00513318" w:rsidP="00513318">
      <w:pPr>
        <w:autoSpaceDE w:val="0"/>
        <w:autoSpaceDN w:val="0"/>
        <w:adjustRightInd w:val="0"/>
        <w:spacing w:before="0" w:after="0"/>
        <w:ind w:left="360"/>
        <w:rPr>
          <w:rFonts w:hint="eastAsia"/>
          <w:color w:val="000000"/>
        </w:rPr>
      </w:pPr>
    </w:p>
    <w:p w14:paraId="59905A83"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Payload format and content type</w:t>
      </w:r>
    </w:p>
    <w:p w14:paraId="11ED2843"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payload format (binary, text) and a MIME style content type to be specified when a message is published. These are forwarded on to the receiver of the message.</w:t>
      </w:r>
    </w:p>
    <w:p w14:paraId="522E4F8E" w14:textId="77777777" w:rsidR="00513318" w:rsidRPr="00284E8B" w:rsidRDefault="00513318" w:rsidP="00513318">
      <w:pPr>
        <w:autoSpaceDE w:val="0"/>
        <w:autoSpaceDN w:val="0"/>
        <w:adjustRightInd w:val="0"/>
        <w:spacing w:before="0" w:after="0"/>
        <w:ind w:left="360"/>
        <w:rPr>
          <w:rFonts w:hint="eastAsia"/>
          <w:color w:val="000000"/>
        </w:rPr>
      </w:pPr>
    </w:p>
    <w:p w14:paraId="55AEE3C9"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Request / Response</w:t>
      </w:r>
    </w:p>
    <w:p w14:paraId="316570C2"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Formalize the request/response pattern within MQTT and provide the Response Topic and Correlation Data properties to allow response messages to be routed back to the publisher of a request. Also, add the ability for the Client to get configuration information from the Server about how to construct the response topics.</w:t>
      </w:r>
    </w:p>
    <w:p w14:paraId="1BA39B0B" w14:textId="77777777" w:rsidR="00513318" w:rsidRPr="00284E8B" w:rsidRDefault="00513318" w:rsidP="00513318">
      <w:pPr>
        <w:autoSpaceDE w:val="0"/>
        <w:autoSpaceDN w:val="0"/>
        <w:adjustRightInd w:val="0"/>
        <w:spacing w:before="0" w:after="0"/>
        <w:ind w:left="360"/>
        <w:rPr>
          <w:rFonts w:hint="eastAsia"/>
          <w:color w:val="000000"/>
        </w:rPr>
      </w:pPr>
    </w:p>
    <w:p w14:paraId="6E7FC34B"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Shared Subscriptions</w:t>
      </w:r>
    </w:p>
    <w:p w14:paraId="36740D55"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Add shared subscription support allowing for load balanced consumers of a subscription</w:t>
      </w:r>
    </w:p>
    <w:p w14:paraId="1D303DBD" w14:textId="77777777" w:rsidR="00513318" w:rsidRPr="00284E8B" w:rsidRDefault="00513318" w:rsidP="00513318">
      <w:pPr>
        <w:autoSpaceDE w:val="0"/>
        <w:autoSpaceDN w:val="0"/>
        <w:adjustRightInd w:val="0"/>
        <w:spacing w:before="0" w:after="0"/>
        <w:ind w:left="360"/>
        <w:rPr>
          <w:rFonts w:hint="eastAsia"/>
          <w:color w:val="000000"/>
        </w:rPr>
      </w:pPr>
    </w:p>
    <w:p w14:paraId="5EBD368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Subscription ID</w:t>
      </w:r>
    </w:p>
    <w:p w14:paraId="1BE2B696"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a numeric subscription identifier to be specified on a SUBSCRIBE, and returned on the message when it is delivered. This allows the Client to determine which subscription or subscriptions caused the message to be delivered.</w:t>
      </w:r>
    </w:p>
    <w:p w14:paraId="63835987" w14:textId="77777777" w:rsidR="00513318" w:rsidRPr="00284E8B" w:rsidRDefault="00513318" w:rsidP="00513318">
      <w:pPr>
        <w:autoSpaceDE w:val="0"/>
        <w:autoSpaceDN w:val="0"/>
        <w:adjustRightInd w:val="0"/>
        <w:spacing w:before="0" w:after="0"/>
        <w:ind w:left="360"/>
        <w:rPr>
          <w:rFonts w:hint="eastAsia"/>
          <w:color w:val="000000"/>
        </w:rPr>
      </w:pPr>
    </w:p>
    <w:p w14:paraId="410E835C"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Topic Alias</w:t>
      </w:r>
    </w:p>
    <w:p w14:paraId="64D228CD"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Decrease the size of the MQTT packet overhead by allowing the topic name to be abbreviated to a small integer. The Client and Server independently specify how many topic aliases they allow.</w:t>
      </w:r>
    </w:p>
    <w:p w14:paraId="6D742C24" w14:textId="77777777" w:rsidR="00513318" w:rsidRPr="00284E8B" w:rsidRDefault="00513318" w:rsidP="00513318">
      <w:pPr>
        <w:autoSpaceDE w:val="0"/>
        <w:autoSpaceDN w:val="0"/>
        <w:adjustRightInd w:val="0"/>
        <w:spacing w:before="0" w:after="0"/>
        <w:ind w:left="360"/>
        <w:rPr>
          <w:rFonts w:hint="eastAsia"/>
          <w:color w:val="000000"/>
        </w:rPr>
      </w:pPr>
    </w:p>
    <w:p w14:paraId="1CCE61F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Flow control</w:t>
      </w:r>
    </w:p>
    <w:p w14:paraId="3490B7AA"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Client and Server to independently specify the number of outstanding reliable messages (QoS&gt;0) they allow. The sender pause</w:t>
      </w:r>
      <w:r>
        <w:rPr>
          <w:color w:val="000000"/>
        </w:rPr>
        <w:t>s</w:t>
      </w:r>
      <w:r w:rsidRPr="00284E8B">
        <w:rPr>
          <w:color w:val="000000"/>
        </w:rPr>
        <w:t xml:space="preserve"> sending such messages to stay below this quota. This is used to limit the rate of reliable messages, and to limit how many are in flight at one time.</w:t>
      </w:r>
    </w:p>
    <w:p w14:paraId="2EE2CF6C" w14:textId="77777777" w:rsidR="00513318" w:rsidRPr="00284E8B" w:rsidRDefault="00513318" w:rsidP="00513318">
      <w:pPr>
        <w:autoSpaceDE w:val="0"/>
        <w:autoSpaceDN w:val="0"/>
        <w:adjustRightInd w:val="0"/>
        <w:spacing w:before="0" w:after="0"/>
        <w:ind w:left="360"/>
        <w:rPr>
          <w:rFonts w:hint="eastAsia"/>
          <w:color w:val="000000"/>
        </w:rPr>
      </w:pPr>
    </w:p>
    <w:p w14:paraId="4E3C33D5"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lastRenderedPageBreak/>
        <w:t>User properties</w:t>
      </w:r>
    </w:p>
    <w:p w14:paraId="769D44CC"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Add User Properties to </w:t>
      </w:r>
      <w:r>
        <w:rPr>
          <w:color w:val="000000"/>
        </w:rPr>
        <w:t>most packets</w:t>
      </w:r>
      <w:r w:rsidRPr="00284E8B">
        <w:rPr>
          <w:color w:val="000000"/>
        </w:rPr>
        <w:t xml:space="preserve">. User properties on PUBLISH are included with the message and are defined by the Client applications. The user properties on PUBLISH </w:t>
      </w:r>
      <w:r>
        <w:rPr>
          <w:color w:val="000000"/>
        </w:rPr>
        <w:t xml:space="preserve">and Will Properties </w:t>
      </w:r>
      <w:r w:rsidRPr="00284E8B">
        <w:rPr>
          <w:color w:val="000000"/>
        </w:rPr>
        <w:t xml:space="preserve">are forwarded by the Server to the receiver of the message. </w:t>
      </w:r>
      <w:bookmarkStart w:id="1790" w:name="_Hlk484510056"/>
      <w:r w:rsidRPr="00284E8B">
        <w:rPr>
          <w:color w:val="000000"/>
        </w:rPr>
        <w:t>User properties on the CONNECT</w:t>
      </w:r>
      <w:r>
        <w:rPr>
          <w:color w:val="000000"/>
        </w:rPr>
        <w:t xml:space="preserve">, SUBSCRIBE, and UNSUBSCRIBE </w:t>
      </w:r>
      <w:r w:rsidRPr="00284E8B">
        <w:rPr>
          <w:color w:val="000000"/>
        </w:rPr>
        <w:t>packet</w:t>
      </w:r>
      <w:r>
        <w:rPr>
          <w:color w:val="000000"/>
        </w:rPr>
        <w:t>s</w:t>
      </w:r>
      <w:r w:rsidRPr="00284E8B">
        <w:rPr>
          <w:color w:val="000000"/>
        </w:rPr>
        <w:t xml:space="preserve"> are defined by the Server implementation. The user properties on CONNACK PUBACK, PUBREC, PUBREL, PUBCOMP, SUBACK, UNSUBACK and AUTH packets are defined by the sender, and are unique to the sender implementation. The meaning of user properties is not defined by MQTT.</w:t>
      </w:r>
      <w:bookmarkEnd w:id="1790"/>
    </w:p>
    <w:p w14:paraId="0A653ED3" w14:textId="77777777" w:rsidR="00513318" w:rsidRPr="00284E8B" w:rsidRDefault="00513318" w:rsidP="00513318">
      <w:pPr>
        <w:autoSpaceDE w:val="0"/>
        <w:autoSpaceDN w:val="0"/>
        <w:adjustRightInd w:val="0"/>
        <w:spacing w:before="0" w:after="0"/>
        <w:ind w:left="360"/>
        <w:rPr>
          <w:rFonts w:hint="eastAsia"/>
          <w:color w:val="000000"/>
        </w:rPr>
      </w:pPr>
    </w:p>
    <w:p w14:paraId="6927C9B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Maximum Packet Size</w:t>
      </w:r>
    </w:p>
    <w:p w14:paraId="3673547E"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Client and Server to independently specify the maximum packet size they support. It is an error for the session partner to send a larger packet.</w:t>
      </w:r>
    </w:p>
    <w:p w14:paraId="017D30C8" w14:textId="77777777" w:rsidR="00513318" w:rsidRPr="00284E8B" w:rsidRDefault="00513318" w:rsidP="00513318">
      <w:pPr>
        <w:autoSpaceDE w:val="0"/>
        <w:autoSpaceDN w:val="0"/>
        <w:adjustRightInd w:val="0"/>
        <w:spacing w:before="0" w:after="0"/>
        <w:ind w:left="360"/>
        <w:rPr>
          <w:rFonts w:hint="eastAsia"/>
          <w:color w:val="000000"/>
        </w:rPr>
      </w:pPr>
    </w:p>
    <w:p w14:paraId="3AC51550"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Optional Server feature availability</w:t>
      </w:r>
    </w:p>
    <w:p w14:paraId="35CF81CB"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 xml:space="preserve">Define a set of features which the Server does not allow and provide a mechanism for the Server to specify this to the Client. The features which can be specified in this way are: Maximum QoS, Retain Available, Wildcard Subscription Available, Subscription Identifier Available, and Shared Subscription Available. It is an error for the Client to use features that the Server has declared are not available. </w:t>
      </w:r>
    </w:p>
    <w:p w14:paraId="74B324FB" w14:textId="77777777" w:rsidR="00513318" w:rsidRPr="00284E8B" w:rsidRDefault="00513318" w:rsidP="00513318">
      <w:pPr>
        <w:autoSpaceDE w:val="0"/>
        <w:autoSpaceDN w:val="0"/>
        <w:adjustRightInd w:val="0"/>
        <w:spacing w:before="0" w:after="0"/>
        <w:ind w:left="360"/>
        <w:rPr>
          <w:rFonts w:hint="eastAsia"/>
          <w:color w:val="000000"/>
        </w:rPr>
      </w:pPr>
    </w:p>
    <w:p w14:paraId="179EA207"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It is possible in earlier versions of MQTT for a Server to not implement a feature by declaring that the Client is not authorized for that function. This feature allows such optional behavior to be declared and adds specific Reason Codes when the Client uses one of these features anyway.</w:t>
      </w:r>
    </w:p>
    <w:p w14:paraId="3BBAAF4D" w14:textId="77777777" w:rsidR="00513318" w:rsidRPr="00284E8B" w:rsidRDefault="00513318" w:rsidP="00513318">
      <w:pPr>
        <w:autoSpaceDE w:val="0"/>
        <w:autoSpaceDN w:val="0"/>
        <w:adjustRightInd w:val="0"/>
        <w:spacing w:before="0" w:after="0"/>
        <w:ind w:left="360"/>
        <w:rPr>
          <w:rFonts w:hint="eastAsia"/>
          <w:color w:val="000000"/>
        </w:rPr>
      </w:pPr>
    </w:p>
    <w:p w14:paraId="03E3DEC4"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Enhanced authentication</w:t>
      </w:r>
    </w:p>
    <w:p w14:paraId="57E5A4B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Provide a mechanism to enable challenge/response style authentication including mutual authentication. This allows SASL style authentication to be used if supported by both Client and Server, and includes the ability for a Client to re-authenticate within a connection.</w:t>
      </w:r>
    </w:p>
    <w:p w14:paraId="1FEE1F49" w14:textId="77777777" w:rsidR="00513318" w:rsidRPr="00284E8B" w:rsidRDefault="00513318" w:rsidP="00513318">
      <w:pPr>
        <w:autoSpaceDE w:val="0"/>
        <w:autoSpaceDN w:val="0"/>
        <w:adjustRightInd w:val="0"/>
        <w:spacing w:before="0" w:after="0"/>
        <w:ind w:left="360"/>
        <w:rPr>
          <w:rFonts w:hint="eastAsia"/>
          <w:color w:val="000000"/>
        </w:rPr>
      </w:pPr>
    </w:p>
    <w:p w14:paraId="0D32FC94"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Subscription options</w:t>
      </w:r>
    </w:p>
    <w:p w14:paraId="7810710F"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Provide subscription options primarily defined to allow for message bridge applications. These include an option to not send messages originating on this Client (noLocal), and options for handling retained messages on subscribe.</w:t>
      </w:r>
    </w:p>
    <w:p w14:paraId="29CE4E9A" w14:textId="77777777" w:rsidR="00513318" w:rsidRPr="00284E8B" w:rsidRDefault="00513318" w:rsidP="00513318">
      <w:pPr>
        <w:autoSpaceDE w:val="0"/>
        <w:autoSpaceDN w:val="0"/>
        <w:adjustRightInd w:val="0"/>
        <w:spacing w:before="0" w:after="0"/>
        <w:ind w:left="360"/>
        <w:rPr>
          <w:rFonts w:hint="eastAsia"/>
          <w:color w:val="000000"/>
        </w:rPr>
      </w:pPr>
    </w:p>
    <w:p w14:paraId="6AAA310D"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Will delay</w:t>
      </w:r>
    </w:p>
    <w:p w14:paraId="1E28A806"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Add the ability to specify a delay between the end of the connection and sending the will message. This is designed so that if a connection to the session is re-established then the will message is not sent. This allows for brief interruptions of the connection without notification to others.</w:t>
      </w:r>
    </w:p>
    <w:p w14:paraId="18C2C207" w14:textId="77777777" w:rsidR="00513318" w:rsidRPr="00284E8B" w:rsidRDefault="00513318" w:rsidP="00513318">
      <w:pPr>
        <w:autoSpaceDE w:val="0"/>
        <w:autoSpaceDN w:val="0"/>
        <w:adjustRightInd w:val="0"/>
        <w:spacing w:before="0" w:after="0"/>
        <w:ind w:left="360"/>
        <w:rPr>
          <w:rFonts w:hint="eastAsia"/>
          <w:color w:val="000000"/>
        </w:rPr>
      </w:pPr>
    </w:p>
    <w:p w14:paraId="029A43D7"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Server Keep Alive</w:t>
      </w:r>
    </w:p>
    <w:p w14:paraId="7329328B"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Allow the Server to specify the value it wishes the Client to use as a keep alive. This allows the Server to set a maximum allowed keepalive and still have the Client honor it.</w:t>
      </w:r>
    </w:p>
    <w:p w14:paraId="0E84FB7B" w14:textId="77777777" w:rsidR="00513318" w:rsidRPr="00284E8B" w:rsidRDefault="00513318" w:rsidP="00513318">
      <w:pPr>
        <w:autoSpaceDE w:val="0"/>
        <w:autoSpaceDN w:val="0"/>
        <w:adjustRightInd w:val="0"/>
        <w:spacing w:before="0" w:after="0"/>
        <w:ind w:left="360"/>
        <w:rPr>
          <w:rFonts w:hint="eastAsia"/>
          <w:color w:val="000000"/>
        </w:rPr>
      </w:pPr>
    </w:p>
    <w:p w14:paraId="1EB06757"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Assigned ClientID</w:t>
      </w:r>
    </w:p>
    <w:p w14:paraId="70793D49" w14:textId="77777777" w:rsidR="00513318" w:rsidRPr="00284E8B" w:rsidRDefault="00513318" w:rsidP="00513318">
      <w:pPr>
        <w:autoSpaceDE w:val="0"/>
        <w:autoSpaceDN w:val="0"/>
        <w:adjustRightInd w:val="0"/>
        <w:spacing w:before="0" w:after="0"/>
        <w:ind w:left="360"/>
        <w:rPr>
          <w:rFonts w:hint="eastAsia"/>
          <w:color w:val="000000"/>
        </w:rPr>
      </w:pPr>
      <w:r w:rsidRPr="00284E8B">
        <w:rPr>
          <w:color w:val="000000"/>
        </w:rPr>
        <w:t>In cases where the ClientID is assigned by the Server, return the assigned ClientID. This also lifts the restriction that Server assigned ClientIDs can only be used with Clean Session=1 connections.</w:t>
      </w:r>
    </w:p>
    <w:p w14:paraId="7630FAB3" w14:textId="77777777" w:rsidR="00513318" w:rsidRPr="00284E8B" w:rsidRDefault="00513318" w:rsidP="00513318">
      <w:pPr>
        <w:autoSpaceDE w:val="0"/>
        <w:autoSpaceDN w:val="0"/>
        <w:adjustRightInd w:val="0"/>
        <w:spacing w:before="0" w:after="0"/>
        <w:ind w:left="360"/>
        <w:rPr>
          <w:rFonts w:hint="eastAsia"/>
          <w:color w:val="000000"/>
        </w:rPr>
      </w:pPr>
    </w:p>
    <w:p w14:paraId="500E957E" w14:textId="77777777" w:rsidR="00513318" w:rsidRPr="00284E8B" w:rsidRDefault="00513318" w:rsidP="00FD1E6F">
      <w:pPr>
        <w:numPr>
          <w:ilvl w:val="0"/>
          <w:numId w:val="49"/>
        </w:numPr>
        <w:autoSpaceDE w:val="0"/>
        <w:autoSpaceDN w:val="0"/>
        <w:adjustRightInd w:val="0"/>
        <w:spacing w:before="0" w:after="0"/>
        <w:ind w:left="360" w:hanging="360"/>
        <w:rPr>
          <w:rFonts w:hint="eastAsia"/>
          <w:color w:val="000000"/>
        </w:rPr>
      </w:pPr>
      <w:r w:rsidRPr="00284E8B">
        <w:rPr>
          <w:color w:val="000000"/>
        </w:rPr>
        <w:t xml:space="preserve">Server reference </w:t>
      </w:r>
    </w:p>
    <w:p w14:paraId="4641FFC1" w14:textId="2906C347" w:rsidR="00427622" w:rsidRPr="00513318" w:rsidRDefault="00513318" w:rsidP="00513318">
      <w:pPr>
        <w:ind w:left="360"/>
        <w:rPr>
          <w:rFonts w:hint="eastAsia"/>
          <w:color w:val="000000"/>
        </w:rPr>
      </w:pPr>
      <w:r w:rsidRPr="00284E8B">
        <w:rPr>
          <w:color w:val="000000"/>
        </w:rPr>
        <w:t>Allow the Server to specify an alternate Server to use on CONNACK or DISCONNECT. This can be used as a redirect or to do provisioning.</w:t>
      </w:r>
      <w:bookmarkEnd w:id="1782"/>
      <w:bookmarkEnd w:id="1783"/>
      <w:bookmarkEnd w:id="1784"/>
      <w:bookmarkEnd w:id="1785"/>
      <w:bookmarkEnd w:id="1786"/>
      <w:bookmarkEnd w:id="1787"/>
      <w:bookmarkEnd w:id="1788"/>
      <w:bookmarkEnd w:id="1789"/>
    </w:p>
    <w:sectPr w:rsidR="00427622" w:rsidRPr="00513318" w:rsidSect="00E129A1">
      <w:headerReference w:type="even" r:id="rId82"/>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9C394" w14:textId="77777777" w:rsidR="00780C6F" w:rsidRDefault="00780C6F" w:rsidP="008C100C">
      <w:pPr>
        <w:rPr>
          <w:rFonts w:hint="eastAsia"/>
        </w:rPr>
      </w:pPr>
      <w:r>
        <w:separator/>
      </w:r>
    </w:p>
    <w:p w14:paraId="5170BD56" w14:textId="77777777" w:rsidR="00780C6F" w:rsidRDefault="00780C6F" w:rsidP="008C100C">
      <w:pPr>
        <w:rPr>
          <w:rFonts w:hint="eastAsia"/>
        </w:rPr>
      </w:pPr>
    </w:p>
    <w:p w14:paraId="6D1C6B66" w14:textId="77777777" w:rsidR="00780C6F" w:rsidRDefault="00780C6F" w:rsidP="008C100C">
      <w:pPr>
        <w:rPr>
          <w:rFonts w:hint="eastAsia"/>
        </w:rPr>
      </w:pPr>
    </w:p>
    <w:p w14:paraId="76511C1E" w14:textId="77777777" w:rsidR="00780C6F" w:rsidRDefault="00780C6F" w:rsidP="008C100C">
      <w:pPr>
        <w:rPr>
          <w:rFonts w:hint="eastAsia"/>
        </w:rPr>
      </w:pPr>
    </w:p>
    <w:p w14:paraId="20B092AD" w14:textId="77777777" w:rsidR="00780C6F" w:rsidRDefault="00780C6F" w:rsidP="008C100C">
      <w:pPr>
        <w:rPr>
          <w:rFonts w:hint="eastAsia"/>
        </w:rPr>
      </w:pPr>
    </w:p>
    <w:p w14:paraId="30F7C05B" w14:textId="77777777" w:rsidR="00780C6F" w:rsidRDefault="00780C6F" w:rsidP="008C100C">
      <w:pPr>
        <w:rPr>
          <w:rFonts w:hint="eastAsia"/>
        </w:rPr>
      </w:pPr>
    </w:p>
    <w:p w14:paraId="2B9B1DCE" w14:textId="77777777" w:rsidR="00780C6F" w:rsidRDefault="00780C6F" w:rsidP="008C100C">
      <w:pPr>
        <w:rPr>
          <w:rFonts w:hint="eastAsia"/>
        </w:rPr>
      </w:pPr>
    </w:p>
  </w:endnote>
  <w:endnote w:type="continuationSeparator" w:id="0">
    <w:p w14:paraId="582182D5" w14:textId="77777777" w:rsidR="00780C6F" w:rsidRDefault="00780C6F" w:rsidP="008C100C">
      <w:pPr>
        <w:rPr>
          <w:rFonts w:hint="eastAsia"/>
        </w:rPr>
      </w:pPr>
      <w:r>
        <w:continuationSeparator/>
      </w:r>
    </w:p>
    <w:p w14:paraId="18A517F2" w14:textId="77777777" w:rsidR="00780C6F" w:rsidRDefault="00780C6F" w:rsidP="008C100C">
      <w:pPr>
        <w:rPr>
          <w:rFonts w:hint="eastAsia"/>
        </w:rPr>
      </w:pPr>
    </w:p>
    <w:p w14:paraId="10946E57" w14:textId="77777777" w:rsidR="00780C6F" w:rsidRDefault="00780C6F" w:rsidP="008C100C">
      <w:pPr>
        <w:rPr>
          <w:rFonts w:hint="eastAsia"/>
        </w:rPr>
      </w:pPr>
    </w:p>
    <w:p w14:paraId="2959C7C3" w14:textId="77777777" w:rsidR="00780C6F" w:rsidRDefault="00780C6F" w:rsidP="008C100C">
      <w:pPr>
        <w:rPr>
          <w:rFonts w:hint="eastAsia"/>
        </w:rPr>
      </w:pPr>
    </w:p>
    <w:p w14:paraId="74515A9B" w14:textId="77777777" w:rsidR="00780C6F" w:rsidRDefault="00780C6F" w:rsidP="008C100C">
      <w:pPr>
        <w:rPr>
          <w:rFonts w:hint="eastAsia"/>
        </w:rPr>
      </w:pPr>
    </w:p>
    <w:p w14:paraId="700DD32F" w14:textId="77777777" w:rsidR="00780C6F" w:rsidRDefault="00780C6F" w:rsidP="008C100C">
      <w:pPr>
        <w:rPr>
          <w:rFonts w:hint="eastAsia"/>
        </w:rPr>
      </w:pPr>
    </w:p>
    <w:p w14:paraId="5D6B9B0C" w14:textId="77777777" w:rsidR="00780C6F" w:rsidRDefault="00780C6F"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Arial Unicode M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3208D4" w:rsidRDefault="003208D4" w:rsidP="00560795">
    <w:pPr>
      <w:pStyle w:val="ab"/>
      <w:tabs>
        <w:tab w:val="clear" w:pos="4320"/>
        <w:tab w:val="clear" w:pos="8640"/>
        <w:tab w:val="center" w:pos="4680"/>
        <w:tab w:val="right" w:pos="9360"/>
      </w:tabs>
      <w:spacing w:after="0"/>
      <w:rPr>
        <w:rFonts w:hint="eastAsia"/>
        <w:sz w:val="16"/>
        <w:szCs w:val="16"/>
        <w:lang w:eastAsia="zh-CN"/>
      </w:rPr>
    </w:pPr>
    <w:r>
      <w:rPr>
        <w:sz w:val="16"/>
        <w:szCs w:val="16"/>
        <w:lang w:eastAsia="zh-CN"/>
      </w:rPr>
      <w:tab/>
    </w:r>
    <w:r>
      <w:rPr>
        <w:sz w:val="16"/>
        <w:szCs w:val="16"/>
        <w:lang w:eastAsia="zh-CN"/>
      </w:rPr>
      <w:tab/>
    </w:r>
    <w:r>
      <w:rPr>
        <w:rFonts w:hint="eastAsia"/>
        <w:sz w:val="16"/>
        <w:szCs w:val="16"/>
        <w:lang w:eastAsia="zh-CN"/>
      </w:rPr>
      <w:t>2017</w:t>
    </w:r>
    <w:r>
      <w:rPr>
        <w:rFonts w:hint="eastAsia"/>
        <w:sz w:val="16"/>
        <w:szCs w:val="16"/>
        <w:lang w:eastAsia="zh-CN"/>
      </w:rPr>
      <w:t>年</w:t>
    </w:r>
    <w:r>
      <w:rPr>
        <w:rFonts w:hint="eastAsia"/>
        <w:sz w:val="16"/>
        <w:szCs w:val="16"/>
        <w:lang w:eastAsia="zh-CN"/>
      </w:rPr>
      <w:t>10</w:t>
    </w:r>
    <w:r>
      <w:rPr>
        <w:rFonts w:hint="eastAsia"/>
        <w:sz w:val="16"/>
        <w:szCs w:val="16"/>
        <w:lang w:eastAsia="zh-CN"/>
      </w:rPr>
      <w:t>月</w:t>
    </w:r>
    <w:r>
      <w:rPr>
        <w:rFonts w:hint="eastAsia"/>
        <w:sz w:val="16"/>
        <w:szCs w:val="16"/>
        <w:lang w:eastAsia="zh-CN"/>
      </w:rPr>
      <w:t>26</w:t>
    </w:r>
    <w:r>
      <w:rPr>
        <w:rFonts w:hint="eastAsia"/>
        <w:sz w:val="16"/>
        <w:szCs w:val="16"/>
        <w:lang w:eastAsia="zh-CN"/>
      </w:rPr>
      <w:t>日</w:t>
    </w:r>
  </w:p>
  <w:p w14:paraId="796C1D34" w14:textId="172204C0" w:rsidR="003208D4" w:rsidRPr="00F50E2C" w:rsidRDefault="003208D4" w:rsidP="00560795">
    <w:pPr>
      <w:pStyle w:val="ab"/>
      <w:tabs>
        <w:tab w:val="clear" w:pos="4320"/>
        <w:tab w:val="clear" w:pos="8640"/>
        <w:tab w:val="center" w:pos="4680"/>
        <w:tab w:val="right" w:pos="9360"/>
      </w:tabs>
      <w:spacing w:before="0" w:after="0"/>
      <w:rPr>
        <w:rFonts w:hint="eastAsia"/>
        <w:sz w:val="16"/>
        <w:szCs w:val="16"/>
        <w:lang w:eastAsia="zh-CN"/>
      </w:rPr>
    </w:pPr>
    <w:r>
      <w:rPr>
        <w:sz w:val="16"/>
        <w:szCs w:val="16"/>
        <w:lang w:eastAsia="zh-CN"/>
      </w:rPr>
      <w:tab/>
    </w:r>
    <w:r>
      <w:rPr>
        <w:rFonts w:hint="eastAsia"/>
        <w:sz w:val="16"/>
        <w:szCs w:val="16"/>
        <w:lang w:eastAsia="zh-CN"/>
      </w:rPr>
      <w:t xml:space="preserve">MQTT v5.0 </w:t>
    </w:r>
    <w:r>
      <w:rPr>
        <w:rFonts w:hint="eastAsia"/>
        <w:sz w:val="16"/>
        <w:szCs w:val="16"/>
        <w:lang w:eastAsia="zh-CN"/>
      </w:rPr>
      <w:t>公开评审草案中文版</w:t>
    </w:r>
    <w:r>
      <w:rPr>
        <w:sz w:val="16"/>
        <w:szCs w:val="16"/>
        <w:lang w:eastAsia="zh-CN"/>
      </w:rPr>
      <w:tab/>
    </w:r>
    <w:r w:rsidRPr="0051640A">
      <w:rPr>
        <w:rStyle w:val="ac"/>
        <w:sz w:val="16"/>
        <w:szCs w:val="16"/>
      </w:rPr>
      <w:fldChar w:fldCharType="begin"/>
    </w:r>
    <w:r w:rsidRPr="0051640A">
      <w:rPr>
        <w:rStyle w:val="ac"/>
        <w:sz w:val="16"/>
        <w:szCs w:val="16"/>
        <w:lang w:eastAsia="zh-CN"/>
      </w:rPr>
      <w:instrText xml:space="preserve"> PAGE </w:instrText>
    </w:r>
    <w:r w:rsidRPr="0051640A">
      <w:rPr>
        <w:rStyle w:val="ac"/>
        <w:sz w:val="16"/>
        <w:szCs w:val="16"/>
      </w:rPr>
      <w:fldChar w:fldCharType="separate"/>
    </w:r>
    <w:r w:rsidR="004C71CC">
      <w:rPr>
        <w:rStyle w:val="ac"/>
        <w:rFonts w:hint="eastAsia"/>
        <w:noProof/>
        <w:sz w:val="16"/>
        <w:szCs w:val="16"/>
        <w:lang w:eastAsia="zh-CN"/>
      </w:rPr>
      <w:t>100</w:t>
    </w:r>
    <w:r w:rsidRPr="0051640A">
      <w:rPr>
        <w:rStyle w:val="ac"/>
        <w:sz w:val="16"/>
        <w:szCs w:val="16"/>
      </w:rPr>
      <w:fldChar w:fldCharType="end"/>
    </w:r>
    <w:r>
      <w:rPr>
        <w:rStyle w:val="ac"/>
        <w:rFonts w:hint="eastAsia"/>
        <w:sz w:val="16"/>
        <w:szCs w:val="16"/>
        <w:lang w:eastAsia="zh-CN"/>
      </w:rPr>
      <w:t>/</w:t>
    </w:r>
    <w:r w:rsidRPr="0051640A">
      <w:rPr>
        <w:rStyle w:val="ac"/>
        <w:sz w:val="16"/>
        <w:szCs w:val="16"/>
      </w:rPr>
      <w:fldChar w:fldCharType="begin"/>
    </w:r>
    <w:r w:rsidRPr="0051640A">
      <w:rPr>
        <w:rStyle w:val="ac"/>
        <w:sz w:val="16"/>
        <w:szCs w:val="16"/>
        <w:lang w:eastAsia="zh-CN"/>
      </w:rPr>
      <w:instrText xml:space="preserve"> NUMPAGES </w:instrText>
    </w:r>
    <w:r w:rsidRPr="0051640A">
      <w:rPr>
        <w:rStyle w:val="ac"/>
        <w:sz w:val="16"/>
        <w:szCs w:val="16"/>
      </w:rPr>
      <w:fldChar w:fldCharType="separate"/>
    </w:r>
    <w:r w:rsidR="004C71CC">
      <w:rPr>
        <w:rStyle w:val="ac"/>
        <w:rFonts w:hint="eastAsia"/>
        <w:noProof/>
        <w:sz w:val="16"/>
        <w:szCs w:val="16"/>
        <w:lang w:eastAsia="zh-CN"/>
      </w:rPr>
      <w:t>132</w:t>
    </w:r>
    <w:r w:rsidRPr="0051640A">
      <w:rPr>
        <w:rStyle w:val="ac"/>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3208D4" w:rsidRPr="007611CD" w:rsidRDefault="003208D4"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3208D4" w:rsidRPr="007611CD" w:rsidRDefault="003208D4"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noProof/>
        <w:sz w:val="16"/>
        <w:szCs w:val="16"/>
      </w:rPr>
      <w:t>144</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BBC81" w14:textId="77777777" w:rsidR="00780C6F" w:rsidRDefault="00780C6F" w:rsidP="008C100C">
      <w:pPr>
        <w:rPr>
          <w:rFonts w:hint="eastAsia"/>
        </w:rPr>
      </w:pPr>
      <w:r>
        <w:separator/>
      </w:r>
    </w:p>
    <w:p w14:paraId="7E3B778D" w14:textId="77777777" w:rsidR="00780C6F" w:rsidRDefault="00780C6F" w:rsidP="008C100C">
      <w:pPr>
        <w:rPr>
          <w:rFonts w:hint="eastAsia"/>
        </w:rPr>
      </w:pPr>
    </w:p>
  </w:footnote>
  <w:footnote w:type="continuationSeparator" w:id="0">
    <w:p w14:paraId="54DD68CB" w14:textId="77777777" w:rsidR="00780C6F" w:rsidRDefault="00780C6F" w:rsidP="008C100C">
      <w:pPr>
        <w:rPr>
          <w:rFonts w:hint="eastAsia"/>
        </w:rPr>
      </w:pPr>
      <w:r>
        <w:continuationSeparator/>
      </w:r>
    </w:p>
    <w:p w14:paraId="4D0A1899" w14:textId="77777777" w:rsidR="00780C6F" w:rsidRDefault="00780C6F"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3208D4" w:rsidRDefault="003208D4" w:rsidP="008C100C">
    <w:pPr>
      <w:rPr>
        <w:rFonts w:hint="eastAsia"/>
      </w:rPr>
    </w:pPr>
  </w:p>
  <w:p w14:paraId="310AE6CF" w14:textId="77777777" w:rsidR="003208D4" w:rsidRDefault="003208D4"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3208D4" w:rsidRDefault="003208D4"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DD78D5C6"/>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1CA4"/>
    <w:rsid w:val="00020A38"/>
    <w:rsid w:val="0002239E"/>
    <w:rsid w:val="000231E5"/>
    <w:rsid w:val="00023528"/>
    <w:rsid w:val="00024681"/>
    <w:rsid w:val="00024C43"/>
    <w:rsid w:val="00026378"/>
    <w:rsid w:val="00030624"/>
    <w:rsid w:val="00032215"/>
    <w:rsid w:val="00033041"/>
    <w:rsid w:val="00034345"/>
    <w:rsid w:val="00036A87"/>
    <w:rsid w:val="00041E66"/>
    <w:rsid w:val="00043925"/>
    <w:rsid w:val="00043F00"/>
    <w:rsid w:val="000449B0"/>
    <w:rsid w:val="00044B3C"/>
    <w:rsid w:val="00051F89"/>
    <w:rsid w:val="0005236E"/>
    <w:rsid w:val="0005282C"/>
    <w:rsid w:val="00055E36"/>
    <w:rsid w:val="000601FE"/>
    <w:rsid w:val="00060BBB"/>
    <w:rsid w:val="000624D9"/>
    <w:rsid w:val="0006408F"/>
    <w:rsid w:val="00065871"/>
    <w:rsid w:val="00070A9B"/>
    <w:rsid w:val="0007308D"/>
    <w:rsid w:val="00074A13"/>
    <w:rsid w:val="00076EFC"/>
    <w:rsid w:val="000800D6"/>
    <w:rsid w:val="00081DD4"/>
    <w:rsid w:val="00082C02"/>
    <w:rsid w:val="00084FEF"/>
    <w:rsid w:val="00085F7C"/>
    <w:rsid w:val="00092750"/>
    <w:rsid w:val="000938E7"/>
    <w:rsid w:val="00095DAB"/>
    <w:rsid w:val="000963B1"/>
    <w:rsid w:val="00096DB3"/>
    <w:rsid w:val="00096E2D"/>
    <w:rsid w:val="000A02CD"/>
    <w:rsid w:val="000A19F9"/>
    <w:rsid w:val="000A4E21"/>
    <w:rsid w:val="000A618C"/>
    <w:rsid w:val="000A6E00"/>
    <w:rsid w:val="000A70F3"/>
    <w:rsid w:val="000B0194"/>
    <w:rsid w:val="000B2BEF"/>
    <w:rsid w:val="000B5326"/>
    <w:rsid w:val="000C11FC"/>
    <w:rsid w:val="000C17F1"/>
    <w:rsid w:val="000C32E9"/>
    <w:rsid w:val="000D208F"/>
    <w:rsid w:val="000E226B"/>
    <w:rsid w:val="000E2472"/>
    <w:rsid w:val="000E28CA"/>
    <w:rsid w:val="000E5705"/>
    <w:rsid w:val="000F234B"/>
    <w:rsid w:val="000F45DE"/>
    <w:rsid w:val="000F65FE"/>
    <w:rsid w:val="001000D8"/>
    <w:rsid w:val="001011DA"/>
    <w:rsid w:val="00101D6D"/>
    <w:rsid w:val="00104C94"/>
    <w:rsid w:val="001205DC"/>
    <w:rsid w:val="00123E7D"/>
    <w:rsid w:val="00123F2F"/>
    <w:rsid w:val="00125295"/>
    <w:rsid w:val="00127AB2"/>
    <w:rsid w:val="0013094F"/>
    <w:rsid w:val="00130CAE"/>
    <w:rsid w:val="001332ED"/>
    <w:rsid w:val="0013391D"/>
    <w:rsid w:val="0013461E"/>
    <w:rsid w:val="00137F5B"/>
    <w:rsid w:val="00142B1F"/>
    <w:rsid w:val="00147F63"/>
    <w:rsid w:val="00150149"/>
    <w:rsid w:val="00153BE8"/>
    <w:rsid w:val="001541F8"/>
    <w:rsid w:val="0015616C"/>
    <w:rsid w:val="00162516"/>
    <w:rsid w:val="0016256C"/>
    <w:rsid w:val="001663EB"/>
    <w:rsid w:val="001664F0"/>
    <w:rsid w:val="00167235"/>
    <w:rsid w:val="00167347"/>
    <w:rsid w:val="00167983"/>
    <w:rsid w:val="001732B6"/>
    <w:rsid w:val="00177DED"/>
    <w:rsid w:val="00180F66"/>
    <w:rsid w:val="00181D2C"/>
    <w:rsid w:val="001832F8"/>
    <w:rsid w:val="0018428F"/>
    <w:rsid w:val="001854B6"/>
    <w:rsid w:val="0018596A"/>
    <w:rsid w:val="00191196"/>
    <w:rsid w:val="00191821"/>
    <w:rsid w:val="0019589B"/>
    <w:rsid w:val="00197607"/>
    <w:rsid w:val="001A55B5"/>
    <w:rsid w:val="001A7E7E"/>
    <w:rsid w:val="001B194E"/>
    <w:rsid w:val="001B28FE"/>
    <w:rsid w:val="001B2EDE"/>
    <w:rsid w:val="001B57B5"/>
    <w:rsid w:val="001B6000"/>
    <w:rsid w:val="001C1D5A"/>
    <w:rsid w:val="001C1DF9"/>
    <w:rsid w:val="001C301C"/>
    <w:rsid w:val="001C4767"/>
    <w:rsid w:val="001C782B"/>
    <w:rsid w:val="001D1D6C"/>
    <w:rsid w:val="001D6D04"/>
    <w:rsid w:val="001E124C"/>
    <w:rsid w:val="001E34B8"/>
    <w:rsid w:val="001E3DD2"/>
    <w:rsid w:val="001E46CF"/>
    <w:rsid w:val="001E4B99"/>
    <w:rsid w:val="001E5D73"/>
    <w:rsid w:val="001E76D7"/>
    <w:rsid w:val="001E77A5"/>
    <w:rsid w:val="001E7C0E"/>
    <w:rsid w:val="001F05E0"/>
    <w:rsid w:val="001F2277"/>
    <w:rsid w:val="001F4D41"/>
    <w:rsid w:val="001F51AB"/>
    <w:rsid w:val="001F7DC7"/>
    <w:rsid w:val="002026BB"/>
    <w:rsid w:val="0020584F"/>
    <w:rsid w:val="0020662C"/>
    <w:rsid w:val="0020786E"/>
    <w:rsid w:val="00210E6A"/>
    <w:rsid w:val="00211C9D"/>
    <w:rsid w:val="002153A1"/>
    <w:rsid w:val="00217005"/>
    <w:rsid w:val="002221E2"/>
    <w:rsid w:val="00223C24"/>
    <w:rsid w:val="00224F4C"/>
    <w:rsid w:val="00226534"/>
    <w:rsid w:val="00231710"/>
    <w:rsid w:val="00232273"/>
    <w:rsid w:val="00233792"/>
    <w:rsid w:val="00236EA2"/>
    <w:rsid w:val="00237E5F"/>
    <w:rsid w:val="00240C5A"/>
    <w:rsid w:val="00244A5E"/>
    <w:rsid w:val="00244F44"/>
    <w:rsid w:val="00245BDD"/>
    <w:rsid w:val="00251E5A"/>
    <w:rsid w:val="00255718"/>
    <w:rsid w:val="00255D79"/>
    <w:rsid w:val="00256D98"/>
    <w:rsid w:val="00260007"/>
    <w:rsid w:val="00260E86"/>
    <w:rsid w:val="00261116"/>
    <w:rsid w:val="00264EF8"/>
    <w:rsid w:val="0026593D"/>
    <w:rsid w:val="002659E9"/>
    <w:rsid w:val="00265A48"/>
    <w:rsid w:val="00267E4E"/>
    <w:rsid w:val="002708F4"/>
    <w:rsid w:val="002714A2"/>
    <w:rsid w:val="00272647"/>
    <w:rsid w:val="002743B8"/>
    <w:rsid w:val="0027537C"/>
    <w:rsid w:val="00276701"/>
    <w:rsid w:val="00276992"/>
    <w:rsid w:val="00276C4C"/>
    <w:rsid w:val="00277205"/>
    <w:rsid w:val="002843D5"/>
    <w:rsid w:val="002863E6"/>
    <w:rsid w:val="00286EC7"/>
    <w:rsid w:val="00287E76"/>
    <w:rsid w:val="002900E1"/>
    <w:rsid w:val="002937D6"/>
    <w:rsid w:val="00294283"/>
    <w:rsid w:val="002A1BAB"/>
    <w:rsid w:val="002A2B33"/>
    <w:rsid w:val="002A34D2"/>
    <w:rsid w:val="002A5833"/>
    <w:rsid w:val="002B0DA1"/>
    <w:rsid w:val="002B197B"/>
    <w:rsid w:val="002B261C"/>
    <w:rsid w:val="002B267E"/>
    <w:rsid w:val="002B3B0A"/>
    <w:rsid w:val="002B55B3"/>
    <w:rsid w:val="002B7E99"/>
    <w:rsid w:val="002C0868"/>
    <w:rsid w:val="002C131F"/>
    <w:rsid w:val="002C2C39"/>
    <w:rsid w:val="002C62AD"/>
    <w:rsid w:val="002D09F8"/>
    <w:rsid w:val="002D27F5"/>
    <w:rsid w:val="002D3810"/>
    <w:rsid w:val="002D65EF"/>
    <w:rsid w:val="002E0501"/>
    <w:rsid w:val="002E221F"/>
    <w:rsid w:val="002E465F"/>
    <w:rsid w:val="002E7BC0"/>
    <w:rsid w:val="002F0207"/>
    <w:rsid w:val="002F10B8"/>
    <w:rsid w:val="002F31D7"/>
    <w:rsid w:val="002F3312"/>
    <w:rsid w:val="002F73F0"/>
    <w:rsid w:val="00300B7D"/>
    <w:rsid w:val="00300B86"/>
    <w:rsid w:val="00300F86"/>
    <w:rsid w:val="0030202A"/>
    <w:rsid w:val="00303110"/>
    <w:rsid w:val="0030449C"/>
    <w:rsid w:val="003075D7"/>
    <w:rsid w:val="003129C6"/>
    <w:rsid w:val="00314611"/>
    <w:rsid w:val="00316270"/>
    <w:rsid w:val="00316300"/>
    <w:rsid w:val="0031788B"/>
    <w:rsid w:val="003208D4"/>
    <w:rsid w:val="00321D5A"/>
    <w:rsid w:val="00326AB9"/>
    <w:rsid w:val="00326E78"/>
    <w:rsid w:val="00330801"/>
    <w:rsid w:val="00331153"/>
    <w:rsid w:val="00342831"/>
    <w:rsid w:val="00343109"/>
    <w:rsid w:val="003477C7"/>
    <w:rsid w:val="003479BE"/>
    <w:rsid w:val="003523D0"/>
    <w:rsid w:val="00352E04"/>
    <w:rsid w:val="00353C87"/>
    <w:rsid w:val="0035565C"/>
    <w:rsid w:val="00355DCB"/>
    <w:rsid w:val="003617B3"/>
    <w:rsid w:val="00362160"/>
    <w:rsid w:val="00364B02"/>
    <w:rsid w:val="00366C20"/>
    <w:rsid w:val="00370694"/>
    <w:rsid w:val="003707E2"/>
    <w:rsid w:val="0037398C"/>
    <w:rsid w:val="00373F41"/>
    <w:rsid w:val="003741C4"/>
    <w:rsid w:val="00374D7F"/>
    <w:rsid w:val="00383687"/>
    <w:rsid w:val="00384175"/>
    <w:rsid w:val="00387513"/>
    <w:rsid w:val="00387E40"/>
    <w:rsid w:val="0039060B"/>
    <w:rsid w:val="00390927"/>
    <w:rsid w:val="003920DC"/>
    <w:rsid w:val="00392FFD"/>
    <w:rsid w:val="003948AB"/>
    <w:rsid w:val="003964BB"/>
    <w:rsid w:val="003A0D47"/>
    <w:rsid w:val="003A56E9"/>
    <w:rsid w:val="003B0E37"/>
    <w:rsid w:val="003B1F5B"/>
    <w:rsid w:val="003C08B5"/>
    <w:rsid w:val="003C18EF"/>
    <w:rsid w:val="003C20A1"/>
    <w:rsid w:val="003C61EA"/>
    <w:rsid w:val="003C6868"/>
    <w:rsid w:val="003D127D"/>
    <w:rsid w:val="003D15AE"/>
    <w:rsid w:val="003D1945"/>
    <w:rsid w:val="003D208F"/>
    <w:rsid w:val="003D25DC"/>
    <w:rsid w:val="003D5C65"/>
    <w:rsid w:val="003E0890"/>
    <w:rsid w:val="003E0EB3"/>
    <w:rsid w:val="003E2009"/>
    <w:rsid w:val="003E34A2"/>
    <w:rsid w:val="003E3AF8"/>
    <w:rsid w:val="003E505C"/>
    <w:rsid w:val="003E6731"/>
    <w:rsid w:val="003E6E40"/>
    <w:rsid w:val="003E72D9"/>
    <w:rsid w:val="003E77BC"/>
    <w:rsid w:val="003F028A"/>
    <w:rsid w:val="003F5574"/>
    <w:rsid w:val="003F5CDF"/>
    <w:rsid w:val="004016BA"/>
    <w:rsid w:val="004020D0"/>
    <w:rsid w:val="00402E3A"/>
    <w:rsid w:val="0040439A"/>
    <w:rsid w:val="00404E16"/>
    <w:rsid w:val="004106E4"/>
    <w:rsid w:val="00412A4B"/>
    <w:rsid w:val="00413053"/>
    <w:rsid w:val="00413645"/>
    <w:rsid w:val="00416E12"/>
    <w:rsid w:val="00420FBA"/>
    <w:rsid w:val="00422380"/>
    <w:rsid w:val="004225D0"/>
    <w:rsid w:val="004226B7"/>
    <w:rsid w:val="0042272F"/>
    <w:rsid w:val="00425FFC"/>
    <w:rsid w:val="0042611D"/>
    <w:rsid w:val="00427622"/>
    <w:rsid w:val="0043023F"/>
    <w:rsid w:val="00430C66"/>
    <w:rsid w:val="00432BBC"/>
    <w:rsid w:val="00433C68"/>
    <w:rsid w:val="00441956"/>
    <w:rsid w:val="004431DC"/>
    <w:rsid w:val="00443331"/>
    <w:rsid w:val="00451A8A"/>
    <w:rsid w:val="00453E33"/>
    <w:rsid w:val="004560C5"/>
    <w:rsid w:val="0045716D"/>
    <w:rsid w:val="00460681"/>
    <w:rsid w:val="00461802"/>
    <w:rsid w:val="00462BD0"/>
    <w:rsid w:val="00462FBF"/>
    <w:rsid w:val="004714D6"/>
    <w:rsid w:val="00472D17"/>
    <w:rsid w:val="00473014"/>
    <w:rsid w:val="004744B9"/>
    <w:rsid w:val="00482845"/>
    <w:rsid w:val="00483DEC"/>
    <w:rsid w:val="004853B2"/>
    <w:rsid w:val="0048558F"/>
    <w:rsid w:val="00486F9C"/>
    <w:rsid w:val="0048765D"/>
    <w:rsid w:val="004904F9"/>
    <w:rsid w:val="004925B5"/>
    <w:rsid w:val="00494EE0"/>
    <w:rsid w:val="00497393"/>
    <w:rsid w:val="004A21D9"/>
    <w:rsid w:val="004A4186"/>
    <w:rsid w:val="004A42FB"/>
    <w:rsid w:val="004A5A1C"/>
    <w:rsid w:val="004A5BBB"/>
    <w:rsid w:val="004A79B5"/>
    <w:rsid w:val="004B0E2B"/>
    <w:rsid w:val="004B203E"/>
    <w:rsid w:val="004B2AA0"/>
    <w:rsid w:val="004B3125"/>
    <w:rsid w:val="004C4BCF"/>
    <w:rsid w:val="004C4D7C"/>
    <w:rsid w:val="004C71CC"/>
    <w:rsid w:val="004D00F8"/>
    <w:rsid w:val="004D0272"/>
    <w:rsid w:val="004D0625"/>
    <w:rsid w:val="004D0E5E"/>
    <w:rsid w:val="004D12A3"/>
    <w:rsid w:val="004D2869"/>
    <w:rsid w:val="004D6F57"/>
    <w:rsid w:val="004D764E"/>
    <w:rsid w:val="004E0CCC"/>
    <w:rsid w:val="004E2069"/>
    <w:rsid w:val="004E2FF1"/>
    <w:rsid w:val="004E300F"/>
    <w:rsid w:val="004E374A"/>
    <w:rsid w:val="004E6396"/>
    <w:rsid w:val="004E6876"/>
    <w:rsid w:val="004F2396"/>
    <w:rsid w:val="004F390D"/>
    <w:rsid w:val="004F48BD"/>
    <w:rsid w:val="004F4CA5"/>
    <w:rsid w:val="004F4F0E"/>
    <w:rsid w:val="004F5105"/>
    <w:rsid w:val="004F5BEF"/>
    <w:rsid w:val="005025D9"/>
    <w:rsid w:val="005064B8"/>
    <w:rsid w:val="005126F2"/>
    <w:rsid w:val="00513318"/>
    <w:rsid w:val="00514964"/>
    <w:rsid w:val="00515896"/>
    <w:rsid w:val="00515C17"/>
    <w:rsid w:val="0051640A"/>
    <w:rsid w:val="0052099F"/>
    <w:rsid w:val="00521BD5"/>
    <w:rsid w:val="00522B28"/>
    <w:rsid w:val="00527ED7"/>
    <w:rsid w:val="00531A03"/>
    <w:rsid w:val="00534FAD"/>
    <w:rsid w:val="00536316"/>
    <w:rsid w:val="00536AFC"/>
    <w:rsid w:val="00542191"/>
    <w:rsid w:val="00543E46"/>
    <w:rsid w:val="00545778"/>
    <w:rsid w:val="0054751E"/>
    <w:rsid w:val="00547D8B"/>
    <w:rsid w:val="00547E3B"/>
    <w:rsid w:val="005509C7"/>
    <w:rsid w:val="00554D3F"/>
    <w:rsid w:val="00556E2C"/>
    <w:rsid w:val="00557224"/>
    <w:rsid w:val="00557990"/>
    <w:rsid w:val="00560795"/>
    <w:rsid w:val="005634B6"/>
    <w:rsid w:val="005656DE"/>
    <w:rsid w:val="00565FA4"/>
    <w:rsid w:val="005727CC"/>
    <w:rsid w:val="00572BC4"/>
    <w:rsid w:val="005756A8"/>
    <w:rsid w:val="00576F0B"/>
    <w:rsid w:val="005818E3"/>
    <w:rsid w:val="005841BD"/>
    <w:rsid w:val="00590FE3"/>
    <w:rsid w:val="00591B31"/>
    <w:rsid w:val="00592026"/>
    <w:rsid w:val="00593B44"/>
    <w:rsid w:val="00594A41"/>
    <w:rsid w:val="00596B92"/>
    <w:rsid w:val="005A293B"/>
    <w:rsid w:val="005A5E41"/>
    <w:rsid w:val="005A64B0"/>
    <w:rsid w:val="005B1AF7"/>
    <w:rsid w:val="005B299C"/>
    <w:rsid w:val="005B2A7F"/>
    <w:rsid w:val="005B5688"/>
    <w:rsid w:val="005B5C3A"/>
    <w:rsid w:val="005C0DB5"/>
    <w:rsid w:val="005C115E"/>
    <w:rsid w:val="005C297A"/>
    <w:rsid w:val="005C4A13"/>
    <w:rsid w:val="005C74AA"/>
    <w:rsid w:val="005C75F6"/>
    <w:rsid w:val="005D2EE1"/>
    <w:rsid w:val="005D364D"/>
    <w:rsid w:val="005D4550"/>
    <w:rsid w:val="005D4906"/>
    <w:rsid w:val="005E0E8D"/>
    <w:rsid w:val="005E4952"/>
    <w:rsid w:val="005E7323"/>
    <w:rsid w:val="005E79D0"/>
    <w:rsid w:val="005F08A4"/>
    <w:rsid w:val="005F12C8"/>
    <w:rsid w:val="005F4F93"/>
    <w:rsid w:val="0060033A"/>
    <w:rsid w:val="006047D8"/>
    <w:rsid w:val="00605DEC"/>
    <w:rsid w:val="006075D7"/>
    <w:rsid w:val="00607F88"/>
    <w:rsid w:val="006104ED"/>
    <w:rsid w:val="006107FC"/>
    <w:rsid w:val="00611566"/>
    <w:rsid w:val="00613176"/>
    <w:rsid w:val="00613420"/>
    <w:rsid w:val="006150A9"/>
    <w:rsid w:val="00615306"/>
    <w:rsid w:val="00617B35"/>
    <w:rsid w:val="00621FA1"/>
    <w:rsid w:val="0063418C"/>
    <w:rsid w:val="00635370"/>
    <w:rsid w:val="00636A8E"/>
    <w:rsid w:val="00636DFE"/>
    <w:rsid w:val="00640CA8"/>
    <w:rsid w:val="00644BA0"/>
    <w:rsid w:val="0064770E"/>
    <w:rsid w:val="00653F33"/>
    <w:rsid w:val="00671168"/>
    <w:rsid w:val="006737D7"/>
    <w:rsid w:val="00675563"/>
    <w:rsid w:val="0067795E"/>
    <w:rsid w:val="006852B0"/>
    <w:rsid w:val="00685439"/>
    <w:rsid w:val="00686116"/>
    <w:rsid w:val="00686332"/>
    <w:rsid w:val="006873F3"/>
    <w:rsid w:val="00691A6C"/>
    <w:rsid w:val="006928DD"/>
    <w:rsid w:val="00696AFB"/>
    <w:rsid w:val="006A0100"/>
    <w:rsid w:val="006A0DBD"/>
    <w:rsid w:val="006A2A72"/>
    <w:rsid w:val="006A2BE3"/>
    <w:rsid w:val="006A3443"/>
    <w:rsid w:val="006A4E49"/>
    <w:rsid w:val="006A58BF"/>
    <w:rsid w:val="006A6D38"/>
    <w:rsid w:val="006B2C49"/>
    <w:rsid w:val="006B5BFF"/>
    <w:rsid w:val="006B65BE"/>
    <w:rsid w:val="006B7749"/>
    <w:rsid w:val="006B791F"/>
    <w:rsid w:val="006C1DD5"/>
    <w:rsid w:val="006C54DA"/>
    <w:rsid w:val="006C6E83"/>
    <w:rsid w:val="006D31DB"/>
    <w:rsid w:val="006D36B4"/>
    <w:rsid w:val="006D43C5"/>
    <w:rsid w:val="006E1909"/>
    <w:rsid w:val="006E2E9C"/>
    <w:rsid w:val="006E58E2"/>
    <w:rsid w:val="006E746A"/>
    <w:rsid w:val="006E7E97"/>
    <w:rsid w:val="006F0F93"/>
    <w:rsid w:val="006F11AC"/>
    <w:rsid w:val="006F2371"/>
    <w:rsid w:val="006F2C2B"/>
    <w:rsid w:val="006F336C"/>
    <w:rsid w:val="006F4D1D"/>
    <w:rsid w:val="007001D7"/>
    <w:rsid w:val="00704663"/>
    <w:rsid w:val="007057F1"/>
    <w:rsid w:val="00710F18"/>
    <w:rsid w:val="0071217C"/>
    <w:rsid w:val="007121D7"/>
    <w:rsid w:val="007132C1"/>
    <w:rsid w:val="007139E9"/>
    <w:rsid w:val="007165BD"/>
    <w:rsid w:val="00716725"/>
    <w:rsid w:val="007167BB"/>
    <w:rsid w:val="00722DD3"/>
    <w:rsid w:val="0072323B"/>
    <w:rsid w:val="007246CD"/>
    <w:rsid w:val="00726B7B"/>
    <w:rsid w:val="00727F08"/>
    <w:rsid w:val="00733E73"/>
    <w:rsid w:val="00737DDB"/>
    <w:rsid w:val="007402C5"/>
    <w:rsid w:val="00740A93"/>
    <w:rsid w:val="00740B32"/>
    <w:rsid w:val="00742526"/>
    <w:rsid w:val="00742DB4"/>
    <w:rsid w:val="00743829"/>
    <w:rsid w:val="0074463C"/>
    <w:rsid w:val="00745446"/>
    <w:rsid w:val="00746D5A"/>
    <w:rsid w:val="00747A51"/>
    <w:rsid w:val="00751133"/>
    <w:rsid w:val="007525D5"/>
    <w:rsid w:val="00752F74"/>
    <w:rsid w:val="00754545"/>
    <w:rsid w:val="00755402"/>
    <w:rsid w:val="007611CD"/>
    <w:rsid w:val="00762EB6"/>
    <w:rsid w:val="00763654"/>
    <w:rsid w:val="00763A94"/>
    <w:rsid w:val="00765F2F"/>
    <w:rsid w:val="00767C32"/>
    <w:rsid w:val="0077006B"/>
    <w:rsid w:val="00773220"/>
    <w:rsid w:val="0077347A"/>
    <w:rsid w:val="007756AA"/>
    <w:rsid w:val="00775E52"/>
    <w:rsid w:val="00777613"/>
    <w:rsid w:val="00780539"/>
    <w:rsid w:val="00780B01"/>
    <w:rsid w:val="00780C6F"/>
    <w:rsid w:val="007816D7"/>
    <w:rsid w:val="007824D4"/>
    <w:rsid w:val="007846EA"/>
    <w:rsid w:val="007902D4"/>
    <w:rsid w:val="00790B4C"/>
    <w:rsid w:val="007934E8"/>
    <w:rsid w:val="0079413D"/>
    <w:rsid w:val="007A1064"/>
    <w:rsid w:val="007A2D93"/>
    <w:rsid w:val="007A31ED"/>
    <w:rsid w:val="007A3EEF"/>
    <w:rsid w:val="007A4E75"/>
    <w:rsid w:val="007A5948"/>
    <w:rsid w:val="007A60C0"/>
    <w:rsid w:val="007A63CE"/>
    <w:rsid w:val="007A65E7"/>
    <w:rsid w:val="007A6D1F"/>
    <w:rsid w:val="007C0BCF"/>
    <w:rsid w:val="007C4ACB"/>
    <w:rsid w:val="007C625D"/>
    <w:rsid w:val="007D1179"/>
    <w:rsid w:val="007D1937"/>
    <w:rsid w:val="007D1E13"/>
    <w:rsid w:val="007D3BFE"/>
    <w:rsid w:val="007D5445"/>
    <w:rsid w:val="007D67C7"/>
    <w:rsid w:val="007D7602"/>
    <w:rsid w:val="007E27C7"/>
    <w:rsid w:val="007E3373"/>
    <w:rsid w:val="007E712E"/>
    <w:rsid w:val="007E7234"/>
    <w:rsid w:val="007F0D3E"/>
    <w:rsid w:val="007F1988"/>
    <w:rsid w:val="00800F42"/>
    <w:rsid w:val="008012F5"/>
    <w:rsid w:val="008020C7"/>
    <w:rsid w:val="00802222"/>
    <w:rsid w:val="008053FB"/>
    <w:rsid w:val="00806704"/>
    <w:rsid w:val="00817C29"/>
    <w:rsid w:val="00820692"/>
    <w:rsid w:val="00822390"/>
    <w:rsid w:val="008245D3"/>
    <w:rsid w:val="00825ED1"/>
    <w:rsid w:val="00830113"/>
    <w:rsid w:val="00831022"/>
    <w:rsid w:val="0083275B"/>
    <w:rsid w:val="008407E5"/>
    <w:rsid w:val="00845633"/>
    <w:rsid w:val="00845C58"/>
    <w:rsid w:val="00850CF0"/>
    <w:rsid w:val="00851329"/>
    <w:rsid w:val="0085190F"/>
    <w:rsid w:val="00852E10"/>
    <w:rsid w:val="008544D5"/>
    <w:rsid w:val="008546B3"/>
    <w:rsid w:val="00854BB5"/>
    <w:rsid w:val="00857B43"/>
    <w:rsid w:val="00860008"/>
    <w:rsid w:val="008622FA"/>
    <w:rsid w:val="008677C6"/>
    <w:rsid w:val="00870089"/>
    <w:rsid w:val="00870635"/>
    <w:rsid w:val="00870D34"/>
    <w:rsid w:val="008743AD"/>
    <w:rsid w:val="00875F61"/>
    <w:rsid w:val="00876522"/>
    <w:rsid w:val="00876B32"/>
    <w:rsid w:val="0088107D"/>
    <w:rsid w:val="00882FC4"/>
    <w:rsid w:val="0088339A"/>
    <w:rsid w:val="00884496"/>
    <w:rsid w:val="00885BC6"/>
    <w:rsid w:val="00890065"/>
    <w:rsid w:val="00890117"/>
    <w:rsid w:val="0089079E"/>
    <w:rsid w:val="00895A14"/>
    <w:rsid w:val="0089788E"/>
    <w:rsid w:val="008A05FB"/>
    <w:rsid w:val="008A0A65"/>
    <w:rsid w:val="008A2881"/>
    <w:rsid w:val="008A31C5"/>
    <w:rsid w:val="008A4C99"/>
    <w:rsid w:val="008A68CC"/>
    <w:rsid w:val="008B10B4"/>
    <w:rsid w:val="008B12B2"/>
    <w:rsid w:val="008B2F6F"/>
    <w:rsid w:val="008B35FC"/>
    <w:rsid w:val="008B5237"/>
    <w:rsid w:val="008C100C"/>
    <w:rsid w:val="008C1069"/>
    <w:rsid w:val="008C6F3E"/>
    <w:rsid w:val="008C7396"/>
    <w:rsid w:val="008D0CEB"/>
    <w:rsid w:val="008D23C9"/>
    <w:rsid w:val="008D464F"/>
    <w:rsid w:val="008D5322"/>
    <w:rsid w:val="008D603F"/>
    <w:rsid w:val="008E0BB6"/>
    <w:rsid w:val="008E0CF4"/>
    <w:rsid w:val="008F2861"/>
    <w:rsid w:val="008F2AD7"/>
    <w:rsid w:val="008F3838"/>
    <w:rsid w:val="008F4458"/>
    <w:rsid w:val="008F7940"/>
    <w:rsid w:val="00900D57"/>
    <w:rsid w:val="009064E1"/>
    <w:rsid w:val="00910EC1"/>
    <w:rsid w:val="00916B60"/>
    <w:rsid w:val="00917EC9"/>
    <w:rsid w:val="00922AF8"/>
    <w:rsid w:val="00925637"/>
    <w:rsid w:val="00930197"/>
    <w:rsid w:val="00930A73"/>
    <w:rsid w:val="00930E31"/>
    <w:rsid w:val="009374E8"/>
    <w:rsid w:val="00941B0E"/>
    <w:rsid w:val="00947387"/>
    <w:rsid w:val="00950197"/>
    <w:rsid w:val="00951ABD"/>
    <w:rsid w:val="00951C02"/>
    <w:rsid w:val="00951C43"/>
    <w:rsid w:val="009523EF"/>
    <w:rsid w:val="00952734"/>
    <w:rsid w:val="00955CB6"/>
    <w:rsid w:val="00956CF8"/>
    <w:rsid w:val="00960A34"/>
    <w:rsid w:val="00962F1F"/>
    <w:rsid w:val="009639D0"/>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A2E52"/>
    <w:rsid w:val="009A4447"/>
    <w:rsid w:val="009A44D0"/>
    <w:rsid w:val="009A623C"/>
    <w:rsid w:val="009A7508"/>
    <w:rsid w:val="009B28A5"/>
    <w:rsid w:val="009B53C6"/>
    <w:rsid w:val="009B5F1C"/>
    <w:rsid w:val="009B65C0"/>
    <w:rsid w:val="009B6829"/>
    <w:rsid w:val="009C00B9"/>
    <w:rsid w:val="009C13A2"/>
    <w:rsid w:val="009C2444"/>
    <w:rsid w:val="009C3825"/>
    <w:rsid w:val="009C3EB4"/>
    <w:rsid w:val="009C4CD6"/>
    <w:rsid w:val="009C7DCE"/>
    <w:rsid w:val="009D1CDA"/>
    <w:rsid w:val="009D3FA0"/>
    <w:rsid w:val="009E457C"/>
    <w:rsid w:val="009E70EE"/>
    <w:rsid w:val="009E7BE7"/>
    <w:rsid w:val="009F04EF"/>
    <w:rsid w:val="009F0E31"/>
    <w:rsid w:val="00A003AB"/>
    <w:rsid w:val="00A00CBD"/>
    <w:rsid w:val="00A05FDF"/>
    <w:rsid w:val="00A1474D"/>
    <w:rsid w:val="00A14BFF"/>
    <w:rsid w:val="00A15C5F"/>
    <w:rsid w:val="00A16706"/>
    <w:rsid w:val="00A20BB4"/>
    <w:rsid w:val="00A21E20"/>
    <w:rsid w:val="00A30B9C"/>
    <w:rsid w:val="00A31FB9"/>
    <w:rsid w:val="00A34900"/>
    <w:rsid w:val="00A35A9A"/>
    <w:rsid w:val="00A36160"/>
    <w:rsid w:val="00A40692"/>
    <w:rsid w:val="00A40C9F"/>
    <w:rsid w:val="00A42D29"/>
    <w:rsid w:val="00A44996"/>
    <w:rsid w:val="00A44E81"/>
    <w:rsid w:val="00A4614A"/>
    <w:rsid w:val="00A471E7"/>
    <w:rsid w:val="00A50716"/>
    <w:rsid w:val="00A55556"/>
    <w:rsid w:val="00A5599F"/>
    <w:rsid w:val="00A61153"/>
    <w:rsid w:val="00A63830"/>
    <w:rsid w:val="00A654AF"/>
    <w:rsid w:val="00A6697A"/>
    <w:rsid w:val="00A710C8"/>
    <w:rsid w:val="00A713F2"/>
    <w:rsid w:val="00A73500"/>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75F"/>
    <w:rsid w:val="00A96DBD"/>
    <w:rsid w:val="00AA0D5A"/>
    <w:rsid w:val="00AA28BC"/>
    <w:rsid w:val="00AA2F0A"/>
    <w:rsid w:val="00AA5A3C"/>
    <w:rsid w:val="00AB3940"/>
    <w:rsid w:val="00AB4213"/>
    <w:rsid w:val="00AB4D59"/>
    <w:rsid w:val="00AC00DC"/>
    <w:rsid w:val="00AC0AAD"/>
    <w:rsid w:val="00AC1A33"/>
    <w:rsid w:val="00AC380B"/>
    <w:rsid w:val="00AC3E56"/>
    <w:rsid w:val="00AC5012"/>
    <w:rsid w:val="00AC774D"/>
    <w:rsid w:val="00AD0665"/>
    <w:rsid w:val="00AD0F45"/>
    <w:rsid w:val="00AD4630"/>
    <w:rsid w:val="00AE0702"/>
    <w:rsid w:val="00AE55B9"/>
    <w:rsid w:val="00AE59B5"/>
    <w:rsid w:val="00AF5EEC"/>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311CC"/>
    <w:rsid w:val="00B32259"/>
    <w:rsid w:val="00B373ED"/>
    <w:rsid w:val="00B43EA1"/>
    <w:rsid w:val="00B47C03"/>
    <w:rsid w:val="00B5085C"/>
    <w:rsid w:val="00B50C5E"/>
    <w:rsid w:val="00B522B5"/>
    <w:rsid w:val="00B52871"/>
    <w:rsid w:val="00B52AFD"/>
    <w:rsid w:val="00B5581B"/>
    <w:rsid w:val="00B5592E"/>
    <w:rsid w:val="00B563BA"/>
    <w:rsid w:val="00B569DB"/>
    <w:rsid w:val="00B573DB"/>
    <w:rsid w:val="00B600B2"/>
    <w:rsid w:val="00B629FF"/>
    <w:rsid w:val="00B638C0"/>
    <w:rsid w:val="00B7692D"/>
    <w:rsid w:val="00B77CF0"/>
    <w:rsid w:val="00B809FD"/>
    <w:rsid w:val="00B80CDB"/>
    <w:rsid w:val="00B83FB3"/>
    <w:rsid w:val="00B846B3"/>
    <w:rsid w:val="00B85209"/>
    <w:rsid w:val="00B859A2"/>
    <w:rsid w:val="00B956DE"/>
    <w:rsid w:val="00B96B0F"/>
    <w:rsid w:val="00B96EA1"/>
    <w:rsid w:val="00BA0DCF"/>
    <w:rsid w:val="00BA2083"/>
    <w:rsid w:val="00BA36C1"/>
    <w:rsid w:val="00BA416E"/>
    <w:rsid w:val="00BA6B72"/>
    <w:rsid w:val="00BB2C6C"/>
    <w:rsid w:val="00BB2E4E"/>
    <w:rsid w:val="00BB79C3"/>
    <w:rsid w:val="00BB79DE"/>
    <w:rsid w:val="00BC4CE7"/>
    <w:rsid w:val="00BC5AF2"/>
    <w:rsid w:val="00BD2B91"/>
    <w:rsid w:val="00BD4BD5"/>
    <w:rsid w:val="00BD5F00"/>
    <w:rsid w:val="00BD6AFB"/>
    <w:rsid w:val="00BD7BD8"/>
    <w:rsid w:val="00BE03AD"/>
    <w:rsid w:val="00BE1CE0"/>
    <w:rsid w:val="00BE4EB5"/>
    <w:rsid w:val="00BE5AF2"/>
    <w:rsid w:val="00BE5E4F"/>
    <w:rsid w:val="00BE7748"/>
    <w:rsid w:val="00BF0FFE"/>
    <w:rsid w:val="00BF7910"/>
    <w:rsid w:val="00C02DEC"/>
    <w:rsid w:val="00C04BCD"/>
    <w:rsid w:val="00C103C5"/>
    <w:rsid w:val="00C11C30"/>
    <w:rsid w:val="00C154A9"/>
    <w:rsid w:val="00C15B22"/>
    <w:rsid w:val="00C16D30"/>
    <w:rsid w:val="00C17A88"/>
    <w:rsid w:val="00C2097E"/>
    <w:rsid w:val="00C217E0"/>
    <w:rsid w:val="00C2285D"/>
    <w:rsid w:val="00C2337F"/>
    <w:rsid w:val="00C23558"/>
    <w:rsid w:val="00C24F15"/>
    <w:rsid w:val="00C304DB"/>
    <w:rsid w:val="00C32606"/>
    <w:rsid w:val="00C34F07"/>
    <w:rsid w:val="00C35AC8"/>
    <w:rsid w:val="00C360B5"/>
    <w:rsid w:val="00C3628A"/>
    <w:rsid w:val="00C408CF"/>
    <w:rsid w:val="00C432CE"/>
    <w:rsid w:val="00C44407"/>
    <w:rsid w:val="00C451D7"/>
    <w:rsid w:val="00C45657"/>
    <w:rsid w:val="00C4796F"/>
    <w:rsid w:val="00C51A0B"/>
    <w:rsid w:val="00C52EFC"/>
    <w:rsid w:val="00C5332C"/>
    <w:rsid w:val="00C538F6"/>
    <w:rsid w:val="00C5515D"/>
    <w:rsid w:val="00C61231"/>
    <w:rsid w:val="00C633DE"/>
    <w:rsid w:val="00C646D3"/>
    <w:rsid w:val="00C64EE9"/>
    <w:rsid w:val="00C65AD9"/>
    <w:rsid w:val="00C67303"/>
    <w:rsid w:val="00C710A9"/>
    <w:rsid w:val="00C71349"/>
    <w:rsid w:val="00C7321D"/>
    <w:rsid w:val="00C76CAA"/>
    <w:rsid w:val="00C76CCB"/>
    <w:rsid w:val="00C77916"/>
    <w:rsid w:val="00C80011"/>
    <w:rsid w:val="00C8290A"/>
    <w:rsid w:val="00C836B6"/>
    <w:rsid w:val="00C86459"/>
    <w:rsid w:val="00C9139F"/>
    <w:rsid w:val="00C926F1"/>
    <w:rsid w:val="00C936C4"/>
    <w:rsid w:val="00C94564"/>
    <w:rsid w:val="00C95FBA"/>
    <w:rsid w:val="00C964B1"/>
    <w:rsid w:val="00CA1215"/>
    <w:rsid w:val="00CA2698"/>
    <w:rsid w:val="00CA2853"/>
    <w:rsid w:val="00CB27BE"/>
    <w:rsid w:val="00CB33B1"/>
    <w:rsid w:val="00CB3A09"/>
    <w:rsid w:val="00CB4A08"/>
    <w:rsid w:val="00CB5396"/>
    <w:rsid w:val="00CC05EE"/>
    <w:rsid w:val="00CC28F5"/>
    <w:rsid w:val="00CC2F1E"/>
    <w:rsid w:val="00CC5EC1"/>
    <w:rsid w:val="00CC6472"/>
    <w:rsid w:val="00CD33CA"/>
    <w:rsid w:val="00CD3D71"/>
    <w:rsid w:val="00CE1E0E"/>
    <w:rsid w:val="00CE1FBA"/>
    <w:rsid w:val="00CE2CD5"/>
    <w:rsid w:val="00CE2F35"/>
    <w:rsid w:val="00CE3269"/>
    <w:rsid w:val="00CE3B6F"/>
    <w:rsid w:val="00CE48E3"/>
    <w:rsid w:val="00CE5155"/>
    <w:rsid w:val="00CE59AF"/>
    <w:rsid w:val="00CE6649"/>
    <w:rsid w:val="00CF44B0"/>
    <w:rsid w:val="00CF5335"/>
    <w:rsid w:val="00CF5D9B"/>
    <w:rsid w:val="00CF629C"/>
    <w:rsid w:val="00CF7394"/>
    <w:rsid w:val="00D00848"/>
    <w:rsid w:val="00D00DF9"/>
    <w:rsid w:val="00D00E87"/>
    <w:rsid w:val="00D04A7F"/>
    <w:rsid w:val="00D06C3A"/>
    <w:rsid w:val="00D11EE9"/>
    <w:rsid w:val="00D14266"/>
    <w:rsid w:val="00D147B9"/>
    <w:rsid w:val="00D2063A"/>
    <w:rsid w:val="00D242B0"/>
    <w:rsid w:val="00D2469C"/>
    <w:rsid w:val="00D2634C"/>
    <w:rsid w:val="00D2672E"/>
    <w:rsid w:val="00D27CAB"/>
    <w:rsid w:val="00D303F1"/>
    <w:rsid w:val="00D31F07"/>
    <w:rsid w:val="00D32F34"/>
    <w:rsid w:val="00D37BFB"/>
    <w:rsid w:val="00D42B24"/>
    <w:rsid w:val="00D43CB9"/>
    <w:rsid w:val="00D506FC"/>
    <w:rsid w:val="00D510A0"/>
    <w:rsid w:val="00D5207A"/>
    <w:rsid w:val="00D54431"/>
    <w:rsid w:val="00D54A1C"/>
    <w:rsid w:val="00D562D7"/>
    <w:rsid w:val="00D56E36"/>
    <w:rsid w:val="00D57EB9"/>
    <w:rsid w:val="00D57FAD"/>
    <w:rsid w:val="00D611A7"/>
    <w:rsid w:val="00D61607"/>
    <w:rsid w:val="00D61DB1"/>
    <w:rsid w:val="00D61FFC"/>
    <w:rsid w:val="00D65C25"/>
    <w:rsid w:val="00D715B6"/>
    <w:rsid w:val="00D7207B"/>
    <w:rsid w:val="00D75ED0"/>
    <w:rsid w:val="00D77209"/>
    <w:rsid w:val="00D77705"/>
    <w:rsid w:val="00D7787B"/>
    <w:rsid w:val="00D80D4D"/>
    <w:rsid w:val="00D8216B"/>
    <w:rsid w:val="00D844BE"/>
    <w:rsid w:val="00D852A1"/>
    <w:rsid w:val="00D861BB"/>
    <w:rsid w:val="00D87D60"/>
    <w:rsid w:val="00D900A6"/>
    <w:rsid w:val="00D923ED"/>
    <w:rsid w:val="00DA0920"/>
    <w:rsid w:val="00DA2130"/>
    <w:rsid w:val="00DA2360"/>
    <w:rsid w:val="00DA3EF5"/>
    <w:rsid w:val="00DA5475"/>
    <w:rsid w:val="00DA6809"/>
    <w:rsid w:val="00DB1842"/>
    <w:rsid w:val="00DB27A1"/>
    <w:rsid w:val="00DB2C76"/>
    <w:rsid w:val="00DB3DF8"/>
    <w:rsid w:val="00DB5199"/>
    <w:rsid w:val="00DB5CAF"/>
    <w:rsid w:val="00DB7C3C"/>
    <w:rsid w:val="00DC032C"/>
    <w:rsid w:val="00DC12D5"/>
    <w:rsid w:val="00DC1B79"/>
    <w:rsid w:val="00DC2D35"/>
    <w:rsid w:val="00DC2EB1"/>
    <w:rsid w:val="00DC3744"/>
    <w:rsid w:val="00DD0D58"/>
    <w:rsid w:val="00DD12C2"/>
    <w:rsid w:val="00DD13D1"/>
    <w:rsid w:val="00DD21C2"/>
    <w:rsid w:val="00DE105D"/>
    <w:rsid w:val="00DE2A19"/>
    <w:rsid w:val="00DE6F0E"/>
    <w:rsid w:val="00DE79A4"/>
    <w:rsid w:val="00DF1F29"/>
    <w:rsid w:val="00DF2FA8"/>
    <w:rsid w:val="00DF3A4F"/>
    <w:rsid w:val="00DF5EAF"/>
    <w:rsid w:val="00E0151A"/>
    <w:rsid w:val="00E030C2"/>
    <w:rsid w:val="00E041C2"/>
    <w:rsid w:val="00E06267"/>
    <w:rsid w:val="00E06F62"/>
    <w:rsid w:val="00E111B6"/>
    <w:rsid w:val="00E129A1"/>
    <w:rsid w:val="00E12A6A"/>
    <w:rsid w:val="00E21636"/>
    <w:rsid w:val="00E219DD"/>
    <w:rsid w:val="00E2261D"/>
    <w:rsid w:val="00E228BB"/>
    <w:rsid w:val="00E230BA"/>
    <w:rsid w:val="00E24C77"/>
    <w:rsid w:val="00E27C2E"/>
    <w:rsid w:val="00E3008E"/>
    <w:rsid w:val="00E3086A"/>
    <w:rsid w:val="00E30DE0"/>
    <w:rsid w:val="00E31496"/>
    <w:rsid w:val="00E31648"/>
    <w:rsid w:val="00E31A55"/>
    <w:rsid w:val="00E31D95"/>
    <w:rsid w:val="00E3316C"/>
    <w:rsid w:val="00E33995"/>
    <w:rsid w:val="00E34435"/>
    <w:rsid w:val="00E36FE1"/>
    <w:rsid w:val="00E37957"/>
    <w:rsid w:val="00E37CB7"/>
    <w:rsid w:val="00E4299F"/>
    <w:rsid w:val="00E4309D"/>
    <w:rsid w:val="00E442A0"/>
    <w:rsid w:val="00E46879"/>
    <w:rsid w:val="00E475EA"/>
    <w:rsid w:val="00E5513E"/>
    <w:rsid w:val="00E55BDC"/>
    <w:rsid w:val="00E65D0A"/>
    <w:rsid w:val="00E759A9"/>
    <w:rsid w:val="00E7674F"/>
    <w:rsid w:val="00E80C87"/>
    <w:rsid w:val="00E80E16"/>
    <w:rsid w:val="00E82053"/>
    <w:rsid w:val="00E82492"/>
    <w:rsid w:val="00E83D98"/>
    <w:rsid w:val="00E873D9"/>
    <w:rsid w:val="00E875C7"/>
    <w:rsid w:val="00E87BCC"/>
    <w:rsid w:val="00E92793"/>
    <w:rsid w:val="00EA2B5F"/>
    <w:rsid w:val="00EA451B"/>
    <w:rsid w:val="00EA4B4C"/>
    <w:rsid w:val="00EA5FB6"/>
    <w:rsid w:val="00EB5091"/>
    <w:rsid w:val="00EB571F"/>
    <w:rsid w:val="00EB5B71"/>
    <w:rsid w:val="00EB7156"/>
    <w:rsid w:val="00EB7A3C"/>
    <w:rsid w:val="00EC28D3"/>
    <w:rsid w:val="00EC42BE"/>
    <w:rsid w:val="00EC47C6"/>
    <w:rsid w:val="00EC5E60"/>
    <w:rsid w:val="00EC6427"/>
    <w:rsid w:val="00EC7193"/>
    <w:rsid w:val="00ED45CF"/>
    <w:rsid w:val="00ED5FD5"/>
    <w:rsid w:val="00ED63B1"/>
    <w:rsid w:val="00ED642F"/>
    <w:rsid w:val="00ED65DE"/>
    <w:rsid w:val="00ED7832"/>
    <w:rsid w:val="00EE098D"/>
    <w:rsid w:val="00EE0FF4"/>
    <w:rsid w:val="00EE27DB"/>
    <w:rsid w:val="00EE32B1"/>
    <w:rsid w:val="00EE3786"/>
    <w:rsid w:val="00EE3BEF"/>
    <w:rsid w:val="00EE43CD"/>
    <w:rsid w:val="00EF1AA2"/>
    <w:rsid w:val="00EF2711"/>
    <w:rsid w:val="00EF3018"/>
    <w:rsid w:val="00EF4464"/>
    <w:rsid w:val="00EF5101"/>
    <w:rsid w:val="00EF63FB"/>
    <w:rsid w:val="00F014CB"/>
    <w:rsid w:val="00F043CD"/>
    <w:rsid w:val="00F102AA"/>
    <w:rsid w:val="00F1108A"/>
    <w:rsid w:val="00F14580"/>
    <w:rsid w:val="00F203DC"/>
    <w:rsid w:val="00F23085"/>
    <w:rsid w:val="00F25225"/>
    <w:rsid w:val="00F275C1"/>
    <w:rsid w:val="00F275CE"/>
    <w:rsid w:val="00F30281"/>
    <w:rsid w:val="00F316B4"/>
    <w:rsid w:val="00F31BA6"/>
    <w:rsid w:val="00F3464C"/>
    <w:rsid w:val="00F41017"/>
    <w:rsid w:val="00F4163B"/>
    <w:rsid w:val="00F42063"/>
    <w:rsid w:val="00F42CC9"/>
    <w:rsid w:val="00F442F9"/>
    <w:rsid w:val="00F46B47"/>
    <w:rsid w:val="00F50E2C"/>
    <w:rsid w:val="00F50E40"/>
    <w:rsid w:val="00F60872"/>
    <w:rsid w:val="00F7149C"/>
    <w:rsid w:val="00F7612C"/>
    <w:rsid w:val="00F7700E"/>
    <w:rsid w:val="00F80387"/>
    <w:rsid w:val="00F847E8"/>
    <w:rsid w:val="00F85082"/>
    <w:rsid w:val="00F86CC8"/>
    <w:rsid w:val="00F90130"/>
    <w:rsid w:val="00F902DD"/>
    <w:rsid w:val="00F9240B"/>
    <w:rsid w:val="00F9293F"/>
    <w:rsid w:val="00F9649F"/>
    <w:rsid w:val="00F9653C"/>
    <w:rsid w:val="00FA0D92"/>
    <w:rsid w:val="00FA1120"/>
    <w:rsid w:val="00FA361D"/>
    <w:rsid w:val="00FA56DC"/>
    <w:rsid w:val="00FB384A"/>
    <w:rsid w:val="00FB3A75"/>
    <w:rsid w:val="00FB55A2"/>
    <w:rsid w:val="00FB55B0"/>
    <w:rsid w:val="00FC06F0"/>
    <w:rsid w:val="00FC2CB5"/>
    <w:rsid w:val="00FC3563"/>
    <w:rsid w:val="00FC4B85"/>
    <w:rsid w:val="00FC6559"/>
    <w:rsid w:val="00FC7058"/>
    <w:rsid w:val="00FD1E6F"/>
    <w:rsid w:val="00FD3E28"/>
    <w:rsid w:val="00FD47DA"/>
    <w:rsid w:val="00FD5E6F"/>
    <w:rsid w:val="00FE0355"/>
    <w:rsid w:val="00FE0E63"/>
    <w:rsid w:val="00FE1DA7"/>
    <w:rsid w:val="00FE4BE7"/>
    <w:rsid w:val="00FE5628"/>
    <w:rsid w:val="00FE5C13"/>
    <w:rsid w:val="00FF0763"/>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rFonts w:ascii="Arial" w:hAnsi="Arial" w:cs="Arial"/>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eader" Target="header1.xml"/><Relationship Id="rId50" Type="http://schemas.openxmlformats.org/officeDocument/2006/relationships/hyperlink" Target="https://www.oasis-open.org/policies-guidelines/ipr" TargetMode="External"/><Relationship Id="rId55" Type="http://schemas.openxmlformats.org/officeDocument/2006/relationships/hyperlink" Target="http://www.rfc-editor.org/info/rfc6455" TargetMode="External"/><Relationship Id="rId63" Type="http://schemas.openxmlformats.org/officeDocument/2006/relationships/hyperlink" Target="https://www.iso.org/standard/56425.html" TargetMode="External"/><Relationship Id="rId68" Type="http://schemas.openxmlformats.org/officeDocument/2006/relationships/hyperlink" Target="https://www.nist.gov/sites/default/files/documents/smartgrid/nistir-7628_total.pdf" TargetMode="External"/><Relationship Id="rId76" Type="http://schemas.openxmlformats.org/officeDocument/2006/relationships/hyperlink" Target="http://www.rfc-editor.org/info/rfc6960"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rfc-editor.org/info/rfc1928"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www.oasis-open.org/" TargetMode="External"/><Relationship Id="rId53" Type="http://schemas.openxmlformats.org/officeDocument/2006/relationships/hyperlink" Target="http://www.rfc-editor.org/info/rfc2119" TargetMode="External"/><Relationship Id="rId58" Type="http://schemas.openxmlformats.org/officeDocument/2006/relationships/hyperlink" Target="http://www.rfc-editor.org/info/rfc5246" TargetMode="External"/><Relationship Id="rId66" Type="http://schemas.openxmlformats.org/officeDocument/2006/relationships/hyperlink" Target="https://www.iso.org/standard/69466.html" TargetMode="External"/><Relationship Id="rId74" Type="http://schemas.openxmlformats.org/officeDocument/2006/relationships/hyperlink" Target="http://www.rfc-editor.org/info/rfc6066" TargetMode="External"/><Relationship Id="rId79" Type="http://schemas.openxmlformats.org/officeDocument/2006/relationships/hyperlink" Target="http://www.rfc-editor.org/info/rfc3986" TargetMode="External"/><Relationship Id="rId5" Type="http://schemas.openxmlformats.org/officeDocument/2006/relationships/settings" Target="settings.xml"/><Relationship Id="rId61" Type="http://schemas.openxmlformats.org/officeDocument/2006/relationships/hyperlink" Target="https://csrc.nist.gov/csrc/media/publications/fips/140/2/final/documents/fips1402.pdf" TargetMode="External"/><Relationship Id="rId82"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hyperlink" Target="http://docs.oasis-open.org/mqtt/mqtt/v5.0/mqtt-v5.0.pdf" TargetMode="External"/><Relationship Id="rId31" Type="http://schemas.openxmlformats.org/officeDocument/2006/relationships/hyperlink" Target="mailto:rahul.gupta@us.ibm.com" TargetMode="External"/><Relationship Id="rId44" Type="http://schemas.openxmlformats.org/officeDocument/2006/relationships/hyperlink" Target="https://www.oasis-open.org/policies-guidelines/ipr" TargetMode="External"/><Relationship Id="rId52" Type="http://schemas.openxmlformats.org/officeDocument/2006/relationships/hyperlink" Target="https://www.oasis-open.org/committees/mqtt/ipr.php" TargetMode="External"/><Relationship Id="rId60" Type="http://schemas.openxmlformats.org/officeDocument/2006/relationships/hyperlink" Target="https://tools.ietf.org/html/rfc7539" TargetMode="External"/><Relationship Id="rId65" Type="http://schemas.openxmlformats.org/officeDocument/2006/relationships/hyperlink" Target="http://docs.oasis-open.org/mqtt/mqtt/v3.1.1/os/mqtt-v3.1.1-os.html" TargetMode="External"/><Relationship Id="rId73" Type="http://schemas.openxmlformats.org/officeDocument/2006/relationships/hyperlink" Target="http://www.rfc-editor.org/info/rfc5280" TargetMode="External"/><Relationship Id="rId78" Type="http://schemas.openxmlformats.org/officeDocument/2006/relationships/hyperlink" Target="https://www.privacyshield.gov" TargetMode="External"/><Relationship Id="rId81" Type="http://schemas.openxmlformats.org/officeDocument/2006/relationships/hyperlink" Target="http://www.rfc-editor.org/info/rfc2782"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footer" Target="footer1.xml"/><Relationship Id="rId56" Type="http://schemas.openxmlformats.org/officeDocument/2006/relationships/hyperlink" Target="http://www.unicode.org/versions/latest/" TargetMode="External"/><Relationship Id="rId64" Type="http://schemas.openxmlformats.org/officeDocument/2006/relationships/hyperlink" Target="http://docs.oasis-open.org/mqtt/mqtt-nist-cybersecurity/v1.0/mqtt-nist-cybersecurity-v1.0.html" TargetMode="External"/><Relationship Id="rId69" Type="http://schemas.openxmlformats.org/officeDocument/2006/relationships/hyperlink" Target="http://www.nsa.gov/ia/programs/suiteb_cryptography/" TargetMode="External"/><Relationship Id="rId77" Type="http://schemas.openxmlformats.org/officeDocument/2006/relationships/hyperlink" Target="http://www.gpo.gov/fdsys/pkg/PLAW-107publ204/html/PLAW-107publ204.htm" TargetMode="External"/><Relationship Id="rId8" Type="http://schemas.openxmlformats.org/officeDocument/2006/relationships/endnotes" Target="endnotes.xml"/><Relationship Id="rId51" Type="http://schemas.openxmlformats.org/officeDocument/2006/relationships/hyperlink" Target="https://www.oasis-open.org/policies-guidelines/ipr" TargetMode="External"/><Relationship Id="rId72" Type="http://schemas.openxmlformats.org/officeDocument/2006/relationships/hyperlink" Target="http://www.rfc-editor.org/info/rfc4511" TargetMode="External"/><Relationship Id="rId80" Type="http://schemas.openxmlformats.org/officeDocument/2006/relationships/hyperlink" Target="http://www.rfc-editor.org/info/rfc1035"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www.oasis-open.org/policies-guidelines/trademark" TargetMode="External"/><Relationship Id="rId59" Type="http://schemas.openxmlformats.org/officeDocument/2006/relationships/hyperlink" Target="https://csrc.nist.gov/csrc/media/publications/fips/197/final/documents/fips-197.pdf" TargetMode="External"/><Relationship Id="rId67" Type="http://schemas.openxmlformats.org/officeDocument/2006/relationships/hyperlink" Target="https://www.nist.gov/sites/default/files/documents/itl/preliminary-cybersecurity-framework.pdf"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www.rfc-editor.org/info/rfc3629" TargetMode="External"/><Relationship Id="rId62" Type="http://schemas.openxmlformats.org/officeDocument/2006/relationships/hyperlink" Target="http://standards.ieee.org/findstds/standard/802.1AR-2009.html" TargetMode="External"/><Relationship Id="rId70" Type="http://schemas.openxmlformats.org/officeDocument/2006/relationships/hyperlink" Target="https://www.pcisecuritystandards.org/pci_security/" TargetMode="External"/><Relationship Id="rId75" Type="http://schemas.openxmlformats.org/officeDocument/2006/relationships/hyperlink" Target="http://www.rfc-editor.org/info/rfc6749"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footer" Target="footer2.xml"/><Relationship Id="rId57" Type="http://schemas.openxmlformats.org/officeDocument/2006/relationships/hyperlink" Target="http://www.rfc-editor.org/info/rfc7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3DBC3-A7FB-40CE-9118-1920154A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7792</TotalTime>
  <Pages>132</Pages>
  <Words>32343</Words>
  <Characters>184356</Characters>
  <Application>Microsoft Office Word</Application>
  <DocSecurity>0</DocSecurity>
  <Lines>1536</Lines>
  <Paragraphs>432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216267</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524</cp:revision>
  <cp:lastPrinted>2017-08-07T19:55:00Z</cp:lastPrinted>
  <dcterms:created xsi:type="dcterms:W3CDTF">2017-11-13T19:01:00Z</dcterms:created>
  <dcterms:modified xsi:type="dcterms:W3CDTF">2018-05-14T12:28:00Z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